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A5" w:rsidRDefault="00623F1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5705" cy="22085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me Tussard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3" t="2640" r="8515" b="6806"/>
                    <a:stretch/>
                  </pic:blipFill>
                  <pic:spPr bwMode="auto">
                    <a:xfrm>
                      <a:off x="0" y="0"/>
                      <a:ext cx="2465705" cy="22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bookmarkEnd w:id="0"/>
    </w:p>
    <w:sectPr w:rsidR="00A6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10"/>
    <w:rsid w:val="00623F10"/>
    <w:rsid w:val="00A6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D9DF7F93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Maison Roberts</cp:lastModifiedBy>
  <cp:revision>1</cp:revision>
  <cp:lastPrinted>2018-10-15T12:45:00Z</cp:lastPrinted>
  <dcterms:created xsi:type="dcterms:W3CDTF">2018-10-15T12:41:00Z</dcterms:created>
  <dcterms:modified xsi:type="dcterms:W3CDTF">2018-10-15T12:46:00Z</dcterms:modified>
</cp:coreProperties>
</file>