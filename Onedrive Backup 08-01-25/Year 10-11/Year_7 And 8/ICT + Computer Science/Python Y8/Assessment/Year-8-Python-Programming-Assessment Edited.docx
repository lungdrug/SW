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87" w:rsidRDefault="00F5305C" w:rsidP="00A34F87">
      <w:pPr>
        <w:jc w:val="center"/>
        <w:rPr>
          <w:rFonts w:ascii="Century Gothic" w:hAnsi="Century Gothic"/>
          <w:b/>
          <w:sz w:val="40"/>
          <w:u w:val="single"/>
        </w:rPr>
      </w:pPr>
      <w:r>
        <w:rPr>
          <w:rFonts w:ascii="Century Gothic" w:hAnsi="Century Gothic"/>
          <w:b/>
          <w:sz w:val="40"/>
          <w:u w:val="single"/>
        </w:rPr>
        <w:t>Python</w:t>
      </w:r>
      <w:r w:rsidR="00B96E73" w:rsidRPr="00B96E73">
        <w:rPr>
          <w:rFonts w:ascii="Century Gothic" w:hAnsi="Century Gothic"/>
          <w:b/>
          <w:sz w:val="40"/>
          <w:u w:val="single"/>
        </w:rPr>
        <w:t xml:space="preserve"> Programming Year </w:t>
      </w:r>
      <w:r w:rsidR="007F56C5">
        <w:rPr>
          <w:rFonts w:ascii="Century Gothic" w:hAnsi="Century Gothic"/>
          <w:b/>
          <w:sz w:val="40"/>
          <w:u w:val="single"/>
        </w:rPr>
        <w:t>8</w:t>
      </w:r>
      <w:r w:rsidR="00B96E73" w:rsidRPr="00B96E73">
        <w:rPr>
          <w:rFonts w:ascii="Century Gothic" w:hAnsi="Century Gothic"/>
          <w:b/>
          <w:sz w:val="40"/>
          <w:u w:val="single"/>
        </w:rPr>
        <w:t xml:space="preserve"> Assessment</w:t>
      </w:r>
    </w:p>
    <w:p w:rsidR="007D57C0" w:rsidRDefault="007D57C0" w:rsidP="00A34F87">
      <w:pPr>
        <w:rPr>
          <w:rFonts w:ascii="Century Gothic" w:hAnsi="Century Gothic"/>
          <w:b/>
          <w:sz w:val="14"/>
          <w:u w:val="single"/>
        </w:rPr>
      </w:pPr>
    </w:p>
    <w:p w:rsidR="00A34F87" w:rsidRDefault="00C60AD8" w:rsidP="00A34F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1216C38" wp14:editId="488057F4">
                <wp:simplePos x="0" y="0"/>
                <wp:positionH relativeFrom="column">
                  <wp:posOffset>4794885</wp:posOffset>
                </wp:positionH>
                <wp:positionV relativeFrom="paragraph">
                  <wp:posOffset>23495</wp:posOffset>
                </wp:positionV>
                <wp:extent cx="2327910" cy="8069580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806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6D552" id="Rectangle 4" o:spid="_x0000_s1026" style="position:absolute;margin-left:377.55pt;margin-top:1.85pt;width:183.3pt;height:635.4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" filled="f" stroked="f" strokeweight="1pt">
                <w10:wrap type="square"/>
              </v:rect>
            </w:pict>
          </mc:Fallback>
        </mc:AlternateContent>
      </w:r>
      <w:r w:rsidR="00A34F87" w:rsidRPr="00B96E73">
        <w:rPr>
          <w:rFonts w:ascii="Century Gothic" w:hAnsi="Century Gothic"/>
          <w:b/>
        </w:rPr>
        <w:t xml:space="preserve">Level </w:t>
      </w:r>
      <w:r w:rsidR="00A34F87">
        <w:rPr>
          <w:rFonts w:ascii="Century Gothic" w:hAnsi="Century Gothic"/>
          <w:b/>
        </w:rPr>
        <w:t>3/4</w:t>
      </w:r>
      <w:r w:rsidR="00A34F87" w:rsidRPr="00B96E73">
        <w:rPr>
          <w:rFonts w:ascii="Century Gothic" w:hAnsi="Century Gothic"/>
          <w:b/>
        </w:rPr>
        <w:t xml:space="preserve"> Questions</w:t>
      </w:r>
    </w:p>
    <w:p w:rsidR="00C60AD8" w:rsidRPr="00A34F87" w:rsidRDefault="00C60AD8" w:rsidP="00A34F87">
      <w:pPr>
        <w:rPr>
          <w:rFonts w:ascii="Century Gothic" w:hAnsi="Century Gothic"/>
          <w:b/>
        </w:rPr>
      </w:pPr>
    </w:p>
    <w:p w:rsidR="008A627D" w:rsidRPr="00C60AD8" w:rsidRDefault="00C60AD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</w:rPr>
        <w:t xml:space="preserve">Which of the following pieces of code will </w:t>
      </w:r>
      <w:r>
        <w:rPr>
          <w:rFonts w:ascii="Century Gothic" w:hAnsi="Century Gothic"/>
        </w:rPr>
        <w:t xml:space="preserve">simply </w:t>
      </w:r>
      <w:r w:rsidRPr="00C60AD8">
        <w:rPr>
          <w:rFonts w:ascii="Century Gothic" w:hAnsi="Century Gothic"/>
        </w:rPr>
        <w:t xml:space="preserve">display a message </w:t>
      </w:r>
      <w:r>
        <w:rPr>
          <w:rFonts w:ascii="Century Gothic" w:hAnsi="Century Gothic"/>
        </w:rPr>
        <w:t xml:space="preserve">once, </w:t>
      </w:r>
      <w:r w:rsidRPr="00C60AD8">
        <w:rPr>
          <w:rFonts w:ascii="Century Gothic" w:hAnsi="Century Gothic"/>
        </w:rPr>
        <w:t>on the screen</w:t>
      </w:r>
      <w:r>
        <w:rPr>
          <w:rFonts w:ascii="Century Gothic" w:hAnsi="Century Gothic"/>
        </w:rPr>
        <w:t>,</w:t>
      </w:r>
      <w:r w:rsidRPr="00C60AD8">
        <w:rPr>
          <w:rFonts w:ascii="Century Gothic" w:hAnsi="Century Gothic"/>
        </w:rPr>
        <w:t xml:space="preserve"> </w:t>
      </w:r>
      <w:r w:rsidRPr="00C60AD8">
        <w:rPr>
          <w:rFonts w:ascii="Century Gothic" w:hAnsi="Century Gothic"/>
          <w:b/>
        </w:rPr>
        <w:t>without</w:t>
      </w:r>
      <w:r w:rsidRPr="00C60AD8">
        <w:rPr>
          <w:rFonts w:ascii="Century Gothic" w:hAnsi="Century Gothic"/>
        </w:rPr>
        <w:t xml:space="preserve"> waiting for the user to type in a response</w:t>
      </w:r>
      <w:r w:rsidR="008A627D" w:rsidRPr="00C60AD8">
        <w:rPr>
          <w:rFonts w:ascii="Century Gothic" w:hAnsi="Century Gothic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6"/>
      </w:tblGrid>
      <w:tr w:rsidR="00B96E73" w:rsidTr="00F5305C">
        <w:trPr>
          <w:trHeight w:val="1697"/>
        </w:trPr>
        <w:tc>
          <w:tcPr>
            <w:tcW w:w="6776" w:type="dxa"/>
          </w:tcPr>
          <w:p w:rsidR="00DB041E" w:rsidRDefault="00770456" w:rsidP="00C300F3">
            <w:pPr>
              <w:rPr>
                <w:rFonts w:ascii="Century Gothic" w:hAnsi="Century Gothic"/>
              </w:rPr>
            </w:pPr>
            <w:r w:rsidRPr="00C60AD8">
              <w:rPr>
                <w:rFonts w:ascii="Century Gothic" w:hAnsi="Century Gothic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A4005CD" wp14:editId="752B5CB7">
                      <wp:simplePos x="0" y="0"/>
                      <wp:positionH relativeFrom="margin">
                        <wp:posOffset>809625</wp:posOffset>
                      </wp:positionH>
                      <wp:positionV relativeFrom="paragraph">
                        <wp:posOffset>382270</wp:posOffset>
                      </wp:positionV>
                      <wp:extent cx="2168525" cy="414655"/>
                      <wp:effectExtent l="0" t="190500" r="0" b="21399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736732">
                                <a:off x="0" y="0"/>
                                <a:ext cx="2168525" cy="414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6A2C" w:rsidRDefault="000A6A2C" w:rsidP="00C60AD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32"/>
                                      <w:szCs w:val="32"/>
                                    </w:rPr>
                                  </w:pPr>
                                  <w:r w:rsidRPr="00C60AD8">
                                    <w:rPr>
                                      <w:rFonts w:ascii="Century Gothic" w:hAnsi="Century Gothic"/>
                                      <w:sz w:val="32"/>
                                      <w:szCs w:val="32"/>
                                    </w:rPr>
                                    <w:t>print(“Hello World”)</w:t>
                                  </w:r>
                                </w:p>
                                <w:p w:rsidR="000A6A2C" w:rsidRDefault="000A6A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005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margin-left:63.75pt;margin-top:30.1pt;width:170.75pt;height:32.65pt;rotation:804708fd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" filled="f" stroked="f" strokeweight=".5pt">
                      <v:textbox>
                        <w:txbxContent>
                          <w:p w:rsidR="000A6A2C" w:rsidRDefault="000A6A2C" w:rsidP="00C60AD8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print(“Hello World”)</w:t>
                            </w:r>
                          </w:p>
                          <w:p w:rsidR="000A6A2C" w:rsidRDefault="000A6A2C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B041E" w:rsidRDefault="00DB041E" w:rsidP="00DB041E">
            <w:pPr>
              <w:rPr>
                <w:rFonts w:ascii="Century Gothic" w:hAnsi="Century Gothic"/>
              </w:rPr>
            </w:pPr>
          </w:p>
          <w:p w:rsidR="00F5305C" w:rsidRPr="00DB041E" w:rsidRDefault="00DB041E" w:rsidP="00DB041E">
            <w:pPr>
              <w:tabs>
                <w:tab w:val="left" w:pos="485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  <w:color w:val="FF0000"/>
                <w:sz w:val="40"/>
              </w:rPr>
              <w:sym w:font="Webdings" w:char="F061"/>
            </w:r>
          </w:p>
        </w:tc>
      </w:tr>
    </w:tbl>
    <w:p w:rsidR="00A34F87" w:rsidRPr="00B96E73" w:rsidRDefault="00A34F87" w:rsidP="00C300F3">
      <w:pPr>
        <w:rPr>
          <w:rFonts w:ascii="Century Gothic" w:hAnsi="Century Gothic"/>
        </w:rPr>
      </w:pPr>
    </w:p>
    <w:p w:rsidR="008A627D" w:rsidRPr="00C60AD8" w:rsidRDefault="00C60AD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</w:rPr>
        <w:t>Which of the following pieces of code will display a message on the screen and store the response in a variable</w:t>
      </w:r>
      <w:r w:rsidR="008A627D" w:rsidRPr="00C60AD8">
        <w:rPr>
          <w:rFonts w:ascii="Century Gothic" w:hAnsi="Century Gothic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6"/>
      </w:tblGrid>
      <w:tr w:rsidR="00B96E73" w:rsidTr="00F5305C">
        <w:trPr>
          <w:trHeight w:val="1745"/>
        </w:trPr>
        <w:tc>
          <w:tcPr>
            <w:tcW w:w="6776" w:type="dxa"/>
          </w:tcPr>
          <w:p w:rsidR="00DB041E" w:rsidRDefault="00770456" w:rsidP="00B96E7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76F93F" wp14:editId="3344A919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458470</wp:posOffset>
                      </wp:positionV>
                      <wp:extent cx="2630805" cy="329565"/>
                      <wp:effectExtent l="0" t="285750" r="0" b="28003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817128">
                                <a:off x="0" y="0"/>
                                <a:ext cx="263080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6A2C" w:rsidRPr="00C60AD8" w:rsidRDefault="000A6A2C" w:rsidP="00C60AD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60AD8">
                                    <w:rPr>
                                      <w:rFonts w:ascii="Century Gothic" w:hAnsi="Century Gothic"/>
                                    </w:rPr>
                                    <w:t>name = input(“What is your name?)</w:t>
                                  </w:r>
                                </w:p>
                                <w:p w:rsidR="000A6A2C" w:rsidRDefault="000A6A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6F93F" id="Text Box 23" o:spid="_x0000_s1027" type="#_x0000_t202" style="position:absolute;margin-left:67.85pt;margin-top:36.1pt;width:207.15pt;height:25.95pt;rotation:892522fd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" filled="f" stroked="f" strokeweight=".5pt">
                      <v:textbox>
                        <w:txbxContent>
                          <w:p w:rsidR="000A6A2C" w:rsidRPr="00C60AD8" w:rsidRDefault="000A6A2C" w:rsidP="00C60AD8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</w:rPr>
                              <w:t>name = input(“What is your name?)</w:t>
                            </w:r>
                          </w:p>
                          <w:p w:rsidR="000A6A2C" w:rsidRDefault="000A6A2C"/>
                        </w:txbxContent>
                      </v:textbox>
                    </v:shape>
                  </w:pict>
                </mc:Fallback>
              </mc:AlternateContent>
            </w:r>
          </w:p>
          <w:p w:rsidR="00B96E73" w:rsidRPr="00DB041E" w:rsidRDefault="00DB041E" w:rsidP="00DB041E">
            <w:pPr>
              <w:tabs>
                <w:tab w:val="left" w:pos="483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  <w:color w:val="FF0000"/>
                <w:sz w:val="40"/>
              </w:rPr>
              <w:sym w:font="Webdings" w:char="F061"/>
            </w:r>
          </w:p>
        </w:tc>
      </w:tr>
    </w:tbl>
    <w:p w:rsidR="00C60AD8" w:rsidRPr="00B96E73" w:rsidRDefault="00C60AD8" w:rsidP="00C300F3">
      <w:pPr>
        <w:rPr>
          <w:rFonts w:ascii="Century Gothic" w:hAnsi="Century Gothic"/>
        </w:rPr>
      </w:pPr>
    </w:p>
    <w:p w:rsidR="008A627D" w:rsidRPr="00C60AD8" w:rsidRDefault="00C60AD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</w:rPr>
        <w:t xml:space="preserve"> Which of the following code will program decisions</w:t>
      </w:r>
      <w:r w:rsidR="008A627D" w:rsidRPr="00C60AD8">
        <w:rPr>
          <w:rFonts w:ascii="Century Gothic" w:hAnsi="Century Gothic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9"/>
      </w:tblGrid>
      <w:tr w:rsidR="00B96E73" w:rsidTr="00F5305C">
        <w:trPr>
          <w:trHeight w:val="1748"/>
        </w:trPr>
        <w:tc>
          <w:tcPr>
            <w:tcW w:w="6759" w:type="dxa"/>
          </w:tcPr>
          <w:p w:rsidR="00DB041E" w:rsidRDefault="00770456" w:rsidP="00C300F3">
            <w:pPr>
              <w:rPr>
                <w:rFonts w:ascii="Century Gothic" w:hAnsi="Century Gothic"/>
              </w:rPr>
            </w:pPr>
            <w:r w:rsidRPr="00C60AD8">
              <w:rPr>
                <w:rFonts w:ascii="Century Gothic" w:hAnsi="Century Gothic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17FB4C" wp14:editId="6F107CEE">
                      <wp:simplePos x="0" y="0"/>
                      <wp:positionH relativeFrom="page">
                        <wp:posOffset>804961</wp:posOffset>
                      </wp:positionH>
                      <wp:positionV relativeFrom="paragraph">
                        <wp:posOffset>-3949</wp:posOffset>
                      </wp:positionV>
                      <wp:extent cx="2675057" cy="1174523"/>
                      <wp:effectExtent l="0" t="0" r="0" b="698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5057" cy="11745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6A2C" w:rsidRPr="00C60AD8" w:rsidRDefault="000A6A2C" w:rsidP="00C60AD8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 w:rsidRPr="00C60AD8"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if mood == “good”:</w:t>
                                  </w:r>
                                </w:p>
                                <w:p w:rsidR="000A6A2C" w:rsidRPr="000A6A2C" w:rsidRDefault="000A6A2C" w:rsidP="00C60AD8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 w:rsidRPr="00C60AD8"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 xml:space="preserve">    p</w:t>
                                  </w:r>
                                  <w:r w:rsidRPr="000A6A2C"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rint(“You’re happy”)</w:t>
                                  </w:r>
                                </w:p>
                                <w:p w:rsidR="000A6A2C" w:rsidRPr="00C60AD8" w:rsidRDefault="000A6A2C" w:rsidP="00C60AD8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 w:rsidRPr="000A6A2C"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else</w:t>
                                  </w:r>
                                  <w:r w:rsidRPr="00C60AD8"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:rsidR="000A6A2C" w:rsidRPr="00C60AD8" w:rsidRDefault="000A6A2C" w:rsidP="00C60AD8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</w:pPr>
                                  <w:r w:rsidRPr="00C60AD8"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 xml:space="preserve">    print(“You’re not happy”)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7FB4C" id="Text Box 25" o:spid="_x0000_s1028" type="#_x0000_t202" style="position:absolute;margin-left:63.4pt;margin-top:-.3pt;width:210.65pt;height:9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l6gwIAAGw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" filled="f" stroked="f" strokeweight=".5pt">
                      <v:textbox>
                        <w:txbxContent>
                          <w:p w:rsidR="000A6A2C" w:rsidRPr="00C60AD8" w:rsidRDefault="000A6A2C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if mood == “good”:</w:t>
                            </w:r>
                          </w:p>
                          <w:p w:rsidR="000A6A2C" w:rsidRPr="000A6A2C" w:rsidRDefault="000A6A2C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p</w:t>
                            </w:r>
                            <w:r w:rsidRPr="000A6A2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rint(“You’re happy”)</w:t>
                            </w:r>
                          </w:p>
                          <w:p w:rsidR="000A6A2C" w:rsidRPr="00C60AD8" w:rsidRDefault="000A6A2C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0A6A2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else</w:t>
                            </w:r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A6A2C" w:rsidRPr="00C60AD8" w:rsidRDefault="000A6A2C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print(“You’re not happy”)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DB041E" w:rsidRDefault="00DB041E" w:rsidP="00DB041E">
            <w:pPr>
              <w:rPr>
                <w:rFonts w:ascii="Century Gothic" w:hAnsi="Century Gothic"/>
              </w:rPr>
            </w:pPr>
          </w:p>
          <w:p w:rsidR="00DB041E" w:rsidRDefault="00DB041E" w:rsidP="00DB041E">
            <w:pPr>
              <w:rPr>
                <w:rFonts w:ascii="Century Gothic" w:hAnsi="Century Gothic"/>
              </w:rPr>
            </w:pPr>
          </w:p>
          <w:p w:rsidR="00B96E73" w:rsidRPr="00DB041E" w:rsidRDefault="00DB041E" w:rsidP="00DB041E">
            <w:pPr>
              <w:tabs>
                <w:tab w:val="left" w:pos="549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  <w:color w:val="FF0000"/>
                <w:sz w:val="40"/>
              </w:rPr>
              <w:sym w:font="Webdings" w:char="F061"/>
            </w:r>
          </w:p>
        </w:tc>
      </w:tr>
    </w:tbl>
    <w:p w:rsidR="008A627D" w:rsidRDefault="008A627D" w:rsidP="00C300F3">
      <w:pPr>
        <w:rPr>
          <w:rFonts w:ascii="Century Gothic" w:hAnsi="Century Gothic"/>
        </w:rPr>
      </w:pPr>
    </w:p>
    <w:p w:rsidR="00A34F87" w:rsidRPr="00C60AD8" w:rsidRDefault="00C60AD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</w:rPr>
        <w:t xml:space="preserve">Which of the following pieces of code </w:t>
      </w:r>
      <w:r w:rsidR="00D13E98">
        <w:rPr>
          <w:rFonts w:ascii="Century Gothic" w:hAnsi="Century Gothic"/>
        </w:rPr>
        <w:t>will convert a string variable into an integer variable (one that contains a number not text)</w:t>
      </w:r>
      <w:r w:rsidR="00CE15EF" w:rsidRPr="00C60AD8">
        <w:rPr>
          <w:rFonts w:ascii="Century Gothic" w:hAnsi="Century Gothic"/>
        </w:rPr>
        <w:t>?</w:t>
      </w:r>
      <w:r w:rsidRPr="00C60AD8">
        <w:rPr>
          <w:rFonts w:ascii="Century Gothic" w:hAnsi="Century Gothic"/>
          <w:noProof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9"/>
      </w:tblGrid>
      <w:tr w:rsidR="00CE15EF" w:rsidTr="00F5305C">
        <w:trPr>
          <w:trHeight w:val="1948"/>
        </w:trPr>
        <w:tc>
          <w:tcPr>
            <w:tcW w:w="6759" w:type="dxa"/>
          </w:tcPr>
          <w:p w:rsidR="00DB041E" w:rsidRDefault="00770456" w:rsidP="00CE15EF">
            <w:pPr>
              <w:rPr>
                <w:rFonts w:ascii="Century Gothic" w:hAnsi="Century Gothic"/>
              </w:rPr>
            </w:pPr>
            <w:r w:rsidRPr="00C60AD8">
              <w:rPr>
                <w:rFonts w:ascii="Century Gothic" w:hAnsi="Century Gothic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1D563E" wp14:editId="3482728C">
                      <wp:simplePos x="0" y="0"/>
                      <wp:positionH relativeFrom="page">
                        <wp:posOffset>826135</wp:posOffset>
                      </wp:positionH>
                      <wp:positionV relativeFrom="paragraph">
                        <wp:posOffset>247650</wp:posOffset>
                      </wp:positionV>
                      <wp:extent cx="2687320" cy="677545"/>
                      <wp:effectExtent l="0" t="228600" r="0" b="23685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942081">
                                <a:off x="0" y="0"/>
                                <a:ext cx="2687320" cy="677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6A2C" w:rsidRPr="00C60AD8" w:rsidRDefault="000A6A2C" w:rsidP="00C60AD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  <w:szCs w:val="28"/>
                                    </w:rPr>
                                    <w:t>number = int(number)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D563E" id="Text Box 28" o:spid="_x0000_s1029" type="#_x0000_t202" style="position:absolute;margin-left:65.05pt;margin-top:19.5pt;width:211.6pt;height:53.35pt;rotation:-718623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" filled="f" stroked="f" strokeweight=".5pt">
                      <v:textbox>
                        <w:txbxContent>
                          <w:p w:rsidR="000A6A2C" w:rsidRPr="00C60AD8" w:rsidRDefault="000A6A2C" w:rsidP="00C60AD8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number = int(number)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DB041E" w:rsidRDefault="00DB041E" w:rsidP="00DB041E">
            <w:pPr>
              <w:rPr>
                <w:rFonts w:ascii="Century Gothic" w:hAnsi="Century Gothic"/>
              </w:rPr>
            </w:pPr>
          </w:p>
          <w:p w:rsidR="00DB041E" w:rsidRDefault="00DB041E" w:rsidP="00DB041E">
            <w:pPr>
              <w:rPr>
                <w:rFonts w:ascii="Century Gothic" w:hAnsi="Century Gothic"/>
              </w:rPr>
            </w:pPr>
          </w:p>
          <w:p w:rsidR="00CE15EF" w:rsidRPr="00DB041E" w:rsidRDefault="00DB041E" w:rsidP="00DB041E">
            <w:pPr>
              <w:tabs>
                <w:tab w:val="left" w:pos="566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  <w:color w:val="FF0000"/>
                <w:sz w:val="40"/>
              </w:rPr>
              <w:sym w:font="Webdings" w:char="F061"/>
            </w:r>
          </w:p>
        </w:tc>
      </w:tr>
    </w:tbl>
    <w:p w:rsidR="00CE15EF" w:rsidRPr="00C60AD8" w:rsidRDefault="00CE15EF" w:rsidP="00C60AD8">
      <w:pPr>
        <w:rPr>
          <w:rFonts w:ascii="Century Gothic" w:hAnsi="Century Gothic"/>
        </w:rPr>
      </w:pPr>
    </w:p>
    <w:p w:rsidR="00A34F87" w:rsidRPr="00A34F87" w:rsidRDefault="00A34F87" w:rsidP="00A34F87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2244E87" wp14:editId="37F90872">
                <wp:simplePos x="0" y="0"/>
                <wp:positionH relativeFrom="margin">
                  <wp:align>right</wp:align>
                </wp:positionH>
                <wp:positionV relativeFrom="paragraph">
                  <wp:posOffset>83893</wp:posOffset>
                </wp:positionV>
                <wp:extent cx="3306445" cy="2125980"/>
                <wp:effectExtent l="0" t="0" r="27305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2125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A7D8" id="Rectangle 1" o:spid="_x0000_s1026" style="position:absolute;margin-left:209.15pt;margin-top:6.6pt;width:260.35pt;height:167.4pt;z-index: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" filled="f" strokecolor="black [3213]" strokeweight="1pt">
                <w10:wrap type="square" anchorx="margin"/>
              </v:rect>
            </w:pict>
          </mc:Fallback>
        </mc:AlternateContent>
      </w:r>
      <w:r w:rsidRPr="00B96E73">
        <w:rPr>
          <w:rFonts w:ascii="Century Gothic" w:hAnsi="Century Gothic"/>
          <w:b/>
        </w:rPr>
        <w:t xml:space="preserve">Level </w:t>
      </w:r>
      <w:r w:rsidR="00F5305C">
        <w:rPr>
          <w:rFonts w:ascii="Century Gothic" w:hAnsi="Century Gothic"/>
          <w:b/>
        </w:rPr>
        <w:t>5</w:t>
      </w:r>
      <w:r w:rsidRPr="00B96E73">
        <w:rPr>
          <w:rFonts w:ascii="Century Gothic" w:hAnsi="Century Gothic"/>
          <w:b/>
        </w:rPr>
        <w:t xml:space="preserve"> Questions</w:t>
      </w:r>
    </w:p>
    <w:p w:rsidR="008A627D" w:rsidRPr="00A34F87" w:rsidRDefault="00494EAE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89631" wp14:editId="2E6CE283">
                <wp:simplePos x="0" y="0"/>
                <wp:positionH relativeFrom="margin">
                  <wp:posOffset>4773931</wp:posOffset>
                </wp:positionH>
                <wp:positionV relativeFrom="paragraph">
                  <wp:posOffset>428226</wp:posOffset>
                </wp:positionV>
                <wp:extent cx="2169041" cy="414670"/>
                <wp:effectExtent l="0" t="152400" r="0" b="1568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15726">
                          <a:off x="0" y="0"/>
                          <a:ext cx="2169041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2C" w:rsidRPr="00494EAE" w:rsidRDefault="000A6A2C" w:rsidP="00494EAE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item)</w:t>
                            </w:r>
                          </w:p>
                          <w:p w:rsidR="000A6A2C" w:rsidRDefault="000A6A2C" w:rsidP="00494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9631" id="Text Box 31" o:spid="_x0000_s1030" type="#_x0000_t202" style="position:absolute;left:0;text-align:left;margin-left:375.9pt;margin-top:33.7pt;width:170.8pt;height:32.65pt;rotation:-638183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" filled="f" stroked="f" strokeweight=".5pt">
                <v:textbox>
                  <w:txbxContent>
                    <w:p w:rsidR="000A6A2C" w:rsidRPr="00494EAE" w:rsidRDefault="000A6A2C" w:rsidP="00494EAE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item)</w:t>
                      </w:r>
                    </w:p>
                    <w:p w:rsidR="000A6A2C" w:rsidRDefault="000A6A2C" w:rsidP="00494EAE"/>
                  </w:txbxContent>
                </v:textbox>
                <w10:wrap anchorx="margin"/>
              </v:shape>
            </w:pict>
          </mc:Fallback>
        </mc:AlternateContent>
      </w:r>
      <w:r w:rsidR="00AC4B1F">
        <w:rPr>
          <w:rFonts w:ascii="Century Gothic" w:hAnsi="Century Gothic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95D2157" wp14:editId="598E0368">
                <wp:simplePos x="0" y="0"/>
                <wp:positionH relativeFrom="column">
                  <wp:posOffset>3625702</wp:posOffset>
                </wp:positionH>
                <wp:positionV relativeFrom="paragraph">
                  <wp:posOffset>96387</wp:posOffset>
                </wp:positionV>
                <wp:extent cx="1339525" cy="1658679"/>
                <wp:effectExtent l="19050" t="0" r="32385" b="1778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525" cy="1658679"/>
                          <a:chOff x="0" y="0"/>
                          <a:chExt cx="1339525" cy="1658679"/>
                        </a:xfrm>
                      </wpg:grpSpPr>
                      <wps:wsp>
                        <wps:cNvPr id="18" name="Flowchart: Data 18"/>
                        <wps:cNvSpPr/>
                        <wps:spPr>
                          <a:xfrm>
                            <a:off x="21265" y="0"/>
                            <a:ext cx="1318260" cy="49956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2C" w:rsidRPr="009F6246" w:rsidRDefault="000A6A2C" w:rsidP="00842297">
                              <w:pPr>
                                <w:jc w:val="center"/>
                              </w:pPr>
                              <w:r w:rsidRPr="009F6246">
                                <w:t xml:space="preserve">INPUT </w:t>
                              </w:r>
                              <w:r>
                                <w:t>‘film</w:t>
                              </w:r>
                              <w:r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9489" y="691116"/>
                            <a:ext cx="1073888" cy="265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2C" w:rsidRPr="009F6246" w:rsidRDefault="000A6A2C" w:rsidP="00842297">
                              <w:pPr>
                                <w:jc w:val="center"/>
                              </w:pPr>
                              <w:r w:rsidRPr="009F6246">
                                <w:t>STORE ‘</w:t>
                              </w:r>
                              <w:r>
                                <w:t>film</w:t>
                              </w:r>
                              <w:r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0" y="1158949"/>
                            <a:ext cx="1318437" cy="49973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2C" w:rsidRPr="009F6246" w:rsidRDefault="000A6A2C" w:rsidP="0084229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9F6246">
                                <w:rPr>
                                  <w:sz w:val="16"/>
                                </w:rPr>
                                <w:t xml:space="preserve">OUTPUT </w:t>
                              </w:r>
                              <w:r>
                                <w:rPr>
                                  <w:sz w:val="16"/>
                                </w:rPr>
                                <w:t>‘film</w:t>
                              </w:r>
                              <w:r w:rsidRPr="009F6246">
                                <w:rPr>
                                  <w:sz w:val="16"/>
                                </w:rPr>
                                <w:t>’ with “</w:t>
                              </w:r>
                              <w:r>
                                <w:rPr>
                                  <w:sz w:val="16"/>
                                </w:rPr>
                                <w:t>…I’d give it 4 stars</w:t>
                              </w:r>
                              <w:r w:rsidRPr="009F6246">
                                <w:rPr>
                                  <w:sz w:val="1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91117" y="499730"/>
                            <a:ext cx="0" cy="21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91117" y="956930"/>
                            <a:ext cx="0" cy="21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D2157" id="Group 52" o:spid="_x0000_s1031" style="position:absolute;left:0;text-align:left;margin-left:285.5pt;margin-top:7.6pt;width:105.45pt;height:130.6pt;z-index:251644928" coordsize="13395,16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8" o:spid="_x0000_s1032" type="#_x0000_t111" style="position:absolute;left:212;width:13183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VE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" fillcolor="white [3201]" strokecolor="black [3200]" strokeweight="1pt">
                  <v:textbox>
                    <w:txbxContent>
                      <w:p w:rsidR="000A6A2C" w:rsidRPr="009F6246" w:rsidRDefault="000A6A2C" w:rsidP="00842297">
                        <w:pPr>
                          <w:jc w:val="center"/>
                        </w:pPr>
                        <w:r w:rsidRPr="009F6246">
                          <w:t xml:space="preserve">INPUT </w:t>
                        </w:r>
                        <w:r>
                          <w:t>‘film</w:t>
                        </w:r>
                        <w:r w:rsidRPr="009F6246">
                          <w:t>’</w:t>
                        </w:r>
                      </w:p>
                    </w:txbxContent>
                  </v:textbox>
                </v:shape>
                <v:rect id="Rectangle 19" o:spid="_x0000_s1033" style="position:absolute;left:1594;top:6911;width:10739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0A6A2C" w:rsidRPr="009F6246" w:rsidRDefault="000A6A2C" w:rsidP="00842297">
                        <w:pPr>
                          <w:jc w:val="center"/>
                        </w:pPr>
                        <w:r w:rsidRPr="009F6246">
                          <w:t>STORE ‘</w:t>
                        </w:r>
                        <w:r>
                          <w:t>film</w:t>
                        </w:r>
                        <w:r w:rsidRPr="009F6246">
                          <w:t>’</w:t>
                        </w:r>
                      </w:p>
                    </w:txbxContent>
                  </v:textbox>
                </v:rect>
                <v:shape id="Flowchart: Data 20" o:spid="_x0000_s1034" type="#_x0000_t111" style="position:absolute;top:11589;width:13184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" fillcolor="white [3201]" strokecolor="black [3200]" strokeweight="1pt">
                  <v:textbox>
                    <w:txbxContent>
                      <w:p w:rsidR="000A6A2C" w:rsidRPr="009F6246" w:rsidRDefault="000A6A2C" w:rsidP="00842297">
                        <w:pPr>
                          <w:jc w:val="center"/>
                          <w:rPr>
                            <w:sz w:val="16"/>
                          </w:rPr>
                        </w:pPr>
                        <w:r w:rsidRPr="009F6246">
                          <w:rPr>
                            <w:sz w:val="16"/>
                          </w:rPr>
                          <w:t xml:space="preserve">OUTPUT </w:t>
                        </w:r>
                        <w:r>
                          <w:rPr>
                            <w:sz w:val="16"/>
                          </w:rPr>
                          <w:t>‘film</w:t>
                        </w:r>
                        <w:r w:rsidRPr="009F6246">
                          <w:rPr>
                            <w:sz w:val="16"/>
                          </w:rPr>
                          <w:t>’ with “</w:t>
                        </w:r>
                        <w:r>
                          <w:rPr>
                            <w:sz w:val="16"/>
                          </w:rPr>
                          <w:t>…I’d give it 4 stars</w:t>
                        </w:r>
                        <w:r w:rsidRPr="009F6246">
                          <w:rPr>
                            <w:sz w:val="16"/>
                          </w:rPr>
                          <w:t>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5" type="#_x0000_t32" style="position:absolute;left:6911;top:4997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2" o:spid="_x0000_s1036" type="#_x0000_t32" style="position:absolute;left:6911;top:9569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ascii="Century Gothic" w:hAnsi="Century Gothic"/>
        </w:rPr>
        <w:t xml:space="preserve">By using, adapting and ordering </w:t>
      </w:r>
      <w:r w:rsidR="008A627D" w:rsidRPr="00A34F87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code</w:t>
      </w:r>
      <w:r w:rsidR="008A627D" w:rsidRPr="00A34F87">
        <w:rPr>
          <w:rFonts w:ascii="Century Gothic" w:hAnsi="Century Gothic"/>
        </w:rPr>
        <w:t xml:space="preserve"> shown opposite and </w:t>
      </w:r>
      <w:r>
        <w:rPr>
          <w:rFonts w:ascii="Century Gothic" w:hAnsi="Century Gothic"/>
        </w:rPr>
        <w:t xml:space="preserve">using </w:t>
      </w:r>
      <w:r w:rsidR="008A627D" w:rsidRPr="00A34F87">
        <w:rPr>
          <w:rFonts w:ascii="Century Gothic" w:hAnsi="Century Gothic"/>
        </w:rPr>
        <w:t>the flowchart as a guide, create a program which:</w:t>
      </w:r>
      <w:r w:rsidR="00E8413F" w:rsidRPr="00E8413F">
        <w:rPr>
          <w:rFonts w:ascii="Century Gothic" w:hAnsi="Century Gothic"/>
          <w:b/>
          <w:noProof/>
          <w:lang w:eastAsia="en-GB"/>
        </w:rPr>
        <w:t xml:space="preserve"> </w:t>
      </w:r>
    </w:p>
    <w:p w:rsidR="008A627D" w:rsidRPr="00B96E73" w:rsidRDefault="008A627D" w:rsidP="008A627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Gets the </w:t>
      </w:r>
      <w:r w:rsidR="00494EAE">
        <w:rPr>
          <w:rFonts w:ascii="Century Gothic" w:hAnsi="Century Gothic"/>
        </w:rPr>
        <w:t xml:space="preserve">program </w:t>
      </w:r>
      <w:r w:rsidRPr="00B96E73">
        <w:rPr>
          <w:rFonts w:ascii="Century Gothic" w:hAnsi="Century Gothic"/>
        </w:rPr>
        <w:t xml:space="preserve">to ask the user to type in their </w:t>
      </w:r>
      <w:r w:rsidR="0025523E">
        <w:rPr>
          <w:rFonts w:ascii="Century Gothic" w:hAnsi="Century Gothic"/>
        </w:rPr>
        <w:t>favourite film</w:t>
      </w:r>
    </w:p>
    <w:p w:rsidR="008A627D" w:rsidRPr="00B96E73" w:rsidRDefault="00494EAE" w:rsidP="008A627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38550" wp14:editId="6BDD1058">
                <wp:simplePos x="0" y="0"/>
                <wp:positionH relativeFrom="margin">
                  <wp:align>right</wp:align>
                </wp:positionH>
                <wp:positionV relativeFrom="paragraph">
                  <wp:posOffset>205222</wp:posOffset>
                </wp:positionV>
                <wp:extent cx="1929428" cy="329610"/>
                <wp:effectExtent l="0" t="190500" r="0" b="2038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128">
                          <a:off x="0" y="0"/>
                          <a:ext cx="192942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A6A2C" w:rsidRPr="00494EAE" w:rsidRDefault="000A6A2C" w:rsidP="00494EAE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Item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= input(“What is your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?)</w:t>
                            </w:r>
                          </w:p>
                          <w:p w:rsidR="000A6A2C" w:rsidRDefault="000A6A2C" w:rsidP="00494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8550" id="Text Box 30" o:spid="_x0000_s1037" type="#_x0000_t202" style="position:absolute;left:0;text-align:left;margin-left:100.7pt;margin-top:16.15pt;width:151.9pt;height:25.95pt;rotation:892522fd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" filled="f" stroked="f" strokeweight=".5pt">
                <v:textbox>
                  <w:txbxContent>
                    <w:p w:rsidR="000A6A2C" w:rsidRPr="00494EAE" w:rsidRDefault="000A6A2C" w:rsidP="00494EAE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Item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= input(“What is your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?)</w:t>
                      </w:r>
                    </w:p>
                    <w:p w:rsidR="000A6A2C" w:rsidRDefault="000A6A2C" w:rsidP="00494EAE"/>
                  </w:txbxContent>
                </v:textbox>
                <w10:wrap anchorx="margin"/>
              </v:shape>
            </w:pict>
          </mc:Fallback>
        </mc:AlternateContent>
      </w:r>
      <w:r w:rsidR="008A627D" w:rsidRPr="00B96E73">
        <w:rPr>
          <w:rFonts w:ascii="Century Gothic" w:hAnsi="Century Gothic"/>
        </w:rPr>
        <w:t xml:space="preserve">Displays the </w:t>
      </w:r>
      <w:r w:rsidR="0025523E">
        <w:rPr>
          <w:rFonts w:ascii="Century Gothic" w:hAnsi="Century Gothic"/>
        </w:rPr>
        <w:t>film</w:t>
      </w:r>
      <w:r w:rsidR="008A627D" w:rsidRPr="00B96E73">
        <w:rPr>
          <w:rFonts w:ascii="Century Gothic" w:hAnsi="Century Gothic"/>
        </w:rPr>
        <w:t xml:space="preserve"> that the user just typed in along with the text “</w:t>
      </w:r>
      <w:r w:rsidR="0025523E">
        <w:rPr>
          <w:rFonts w:ascii="Century Gothic" w:hAnsi="Century Gothic"/>
        </w:rPr>
        <w:t>…I’d give it 4 stars</w:t>
      </w:r>
      <w:r w:rsidR="008A627D" w:rsidRPr="00B96E73">
        <w:rPr>
          <w:rFonts w:ascii="Century Gothic" w:hAnsi="Century Gothic"/>
        </w:rPr>
        <w:t>!!”</w:t>
      </w:r>
    </w:p>
    <w:p w:rsidR="008A627D" w:rsidRDefault="008A627D" w:rsidP="00A34F87">
      <w:pPr>
        <w:ind w:left="720"/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  <w:r w:rsidR="00494EAE" w:rsidRPr="00494EAE">
        <w:rPr>
          <w:rFonts w:ascii="Century Gothic" w:hAnsi="Century Gothic"/>
          <w:noProof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A6A2C" w:rsidTr="00A34F87">
        <w:trPr>
          <w:trHeight w:val="10055"/>
        </w:trPr>
        <w:tc>
          <w:tcPr>
            <w:tcW w:w="10790" w:type="dxa"/>
          </w:tcPr>
          <w:p w:rsidR="00A34F87" w:rsidRDefault="00A34F87" w:rsidP="008A627D">
            <w:pPr>
              <w:rPr>
                <w:rFonts w:ascii="Century Gothic" w:hAnsi="Century Gothic"/>
                <w:b/>
              </w:rPr>
            </w:pPr>
          </w:p>
          <w:p w:rsidR="00C574E2" w:rsidRDefault="000A6A2C" w:rsidP="000A6A2C">
            <w:pPr>
              <w:rPr>
                <w:rFonts w:ascii="Century Gothic" w:hAnsi="Century Gothic"/>
                <w:b/>
                <w:sz w:val="80"/>
                <w:szCs w:val="80"/>
              </w:rPr>
            </w:pPr>
            <w:r>
              <w:rPr>
                <w:rFonts w:ascii="Century Gothic" w:hAnsi="Century Gothic"/>
                <w:b/>
                <w:noProof/>
                <w:sz w:val="100"/>
                <w:szCs w:val="100"/>
                <w:lang w:eastAsia="en-GB"/>
              </w:rPr>
              <w:drawing>
                <wp:inline distT="0" distB="0" distL="0" distR="0" wp14:anchorId="14B875AE" wp14:editId="03875986">
                  <wp:extent cx="3781953" cy="66684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stion 5 Cod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b/>
                <w:sz w:val="100"/>
                <w:szCs w:val="100"/>
              </w:rPr>
              <w:t>-</w:t>
            </w:r>
            <w:r>
              <w:rPr>
                <w:rFonts w:ascii="Century Gothic" w:hAnsi="Century Gothic"/>
                <w:b/>
                <w:sz w:val="80"/>
                <w:szCs w:val="80"/>
              </w:rPr>
              <w:t>The Code</w:t>
            </w:r>
          </w:p>
          <w:p w:rsidR="00DB041E" w:rsidRDefault="000A6A2C" w:rsidP="000A6A2C">
            <w:pPr>
              <w:rPr>
                <w:rFonts w:ascii="Century Gothic" w:hAnsi="Century Gothic"/>
                <w:b/>
                <w:sz w:val="80"/>
                <w:szCs w:val="80"/>
              </w:rPr>
            </w:pPr>
            <w:r w:rsidRPr="000A6A2C">
              <w:rPr>
                <w:rFonts w:ascii="Century Gothic" w:hAnsi="Century Gothic"/>
                <w:b/>
                <w:noProof/>
                <w:sz w:val="80"/>
                <w:szCs w:val="8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821DD4" wp14:editId="6CBF38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1150620</wp:posOffset>
                      </wp:positionV>
                      <wp:extent cx="6959996" cy="1403985"/>
                      <wp:effectExtent l="0" t="0" r="12700" b="1651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996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A2C" w:rsidRPr="000A6A2C" w:rsidRDefault="000A6A2C">
                                  <w:pPr>
                                    <w:rPr>
                                      <w:sz w:val="90"/>
                                      <w:szCs w:val="90"/>
                                    </w:rPr>
                                  </w:pPr>
                                  <w:r>
                                    <w:rPr>
                                      <w:sz w:val="90"/>
                                      <w:szCs w:val="90"/>
                                    </w:rPr>
                                    <w:t>-The Outcome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A821DD4" id="Text Box 2" o:spid="_x0000_s1038" type="#_x0000_t202" style="position:absolute;margin-left:0;margin-top:90.6pt;width:548.0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">
                      <v:textbox style="mso-fit-shape-to-text:t">
                        <w:txbxContent>
                          <w:p w:rsidR="000A6A2C" w:rsidRPr="000A6A2C" w:rsidRDefault="000A6A2C">
                            <w:pPr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sz w:val="90"/>
                                <w:szCs w:val="90"/>
                              </w:rPr>
                              <w:t>-The Outcome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80"/>
                <w:szCs w:val="80"/>
                <w:lang w:eastAsia="en-GB"/>
              </w:rPr>
              <w:drawing>
                <wp:inline distT="0" distB="0" distL="0" distR="0" wp14:anchorId="7ED5B25E" wp14:editId="6728BF26">
                  <wp:extent cx="6858000" cy="1339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stion 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41E" w:rsidRDefault="00DB041E" w:rsidP="00DB041E">
            <w:pPr>
              <w:rPr>
                <w:rFonts w:ascii="Century Gothic" w:hAnsi="Century Gothic"/>
                <w:sz w:val="80"/>
                <w:szCs w:val="80"/>
              </w:rPr>
            </w:pPr>
          </w:p>
          <w:p w:rsidR="00DB041E" w:rsidRDefault="00DB041E" w:rsidP="00DB041E">
            <w:pPr>
              <w:rPr>
                <w:rFonts w:ascii="Century Gothic" w:hAnsi="Century Gothic"/>
                <w:sz w:val="80"/>
                <w:szCs w:val="80"/>
              </w:rPr>
            </w:pPr>
          </w:p>
          <w:p w:rsidR="000A6A2C" w:rsidRPr="00DB041E" w:rsidRDefault="00DB041E" w:rsidP="00DB041E">
            <w:pPr>
              <w:tabs>
                <w:tab w:val="left" w:pos="6460"/>
              </w:tabs>
              <w:rPr>
                <w:rFonts w:ascii="Century Gothic" w:hAnsi="Century Gothic"/>
                <w:sz w:val="80"/>
                <w:szCs w:val="80"/>
              </w:rPr>
            </w:pPr>
            <w:r>
              <w:rPr>
                <w:rFonts w:ascii="Century Gothic" w:hAnsi="Century Gothic"/>
                <w:sz w:val="80"/>
                <w:szCs w:val="80"/>
              </w:rPr>
              <w:tab/>
            </w:r>
            <w:r>
              <w:rPr>
                <w:rFonts w:ascii="Century Gothic" w:hAnsi="Century Gothic"/>
                <w:color w:val="FF0000"/>
                <w:sz w:val="40"/>
              </w:rPr>
              <w:sym w:font="Webdings" w:char="F061"/>
            </w:r>
            <w:bookmarkStart w:id="0" w:name="_GoBack"/>
            <w:bookmarkEnd w:id="0"/>
          </w:p>
        </w:tc>
      </w:tr>
    </w:tbl>
    <w:p w:rsidR="00627148" w:rsidRPr="00627148" w:rsidRDefault="00494EAE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1BD7F" wp14:editId="1BF73217">
                <wp:simplePos x="0" y="0"/>
                <wp:positionH relativeFrom="page">
                  <wp:posOffset>5818697</wp:posOffset>
                </wp:positionH>
                <wp:positionV relativeFrom="paragraph">
                  <wp:posOffset>364446</wp:posOffset>
                </wp:positionV>
                <wp:extent cx="1353027" cy="755018"/>
                <wp:effectExtent l="0" t="76200" r="0" b="831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5280">
                          <a:off x="0" y="0"/>
                          <a:ext cx="1353027" cy="75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A6A2C" w:rsidRPr="00494EAE" w:rsidRDefault="000A6A2C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== “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yes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”:</w:t>
                            </w:r>
                          </w:p>
                          <w:p w:rsidR="000A6A2C" w:rsidRPr="00494EAE" w:rsidRDefault="000A6A2C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Glad…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  <w:p w:rsidR="000A6A2C" w:rsidRPr="00494EAE" w:rsidRDefault="000A6A2C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0A6A2C" w:rsidRPr="00494EAE" w:rsidRDefault="000A6A2C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what’s…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BD7F" id="Text Box 33" o:spid="_x0000_s1039" type="#_x0000_t202" style="position:absolute;left:0;text-align:left;margin-left:458.15pt;margin-top:28.7pt;width:106.55pt;height:59.45pt;rotation:-605902fd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" filled="f" stroked="f" strokeweight=".5pt">
                <v:textbox>
                  <w:txbxContent>
                    <w:p w:rsidR="000A6A2C" w:rsidRPr="00494EAE" w:rsidRDefault="000A6A2C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item 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== “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yes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”:</w:t>
                      </w:r>
                    </w:p>
                    <w:p w:rsidR="000A6A2C" w:rsidRPr="00494EAE" w:rsidRDefault="000A6A2C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Glad…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”)</w:t>
                      </w:r>
                    </w:p>
                    <w:p w:rsidR="000A6A2C" w:rsidRPr="00494EAE" w:rsidRDefault="000A6A2C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:</w:t>
                      </w:r>
                    </w:p>
                    <w:p w:rsidR="000A6A2C" w:rsidRPr="00494EAE" w:rsidRDefault="000A6A2C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what’s…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6DB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6FAA8F0" wp14:editId="4652DC41">
                <wp:simplePos x="0" y="0"/>
                <wp:positionH relativeFrom="column">
                  <wp:posOffset>3253563</wp:posOffset>
                </wp:positionH>
                <wp:positionV relativeFrom="paragraph">
                  <wp:posOffset>159488</wp:posOffset>
                </wp:positionV>
                <wp:extent cx="2105025" cy="2402840"/>
                <wp:effectExtent l="19050" t="0" r="47625" b="355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2402840"/>
                          <a:chOff x="0" y="0"/>
                          <a:chExt cx="2105250" cy="2402853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105250" cy="2264163"/>
                            <a:chOff x="931731" y="0"/>
                            <a:chExt cx="2696511" cy="2264385"/>
                          </a:xfrm>
                        </wpg:grpSpPr>
                        <wps:wsp>
                          <wps:cNvPr id="36" name="Flowchart: Data 36"/>
                          <wps:cNvSpPr/>
                          <wps:spPr>
                            <a:xfrm>
                              <a:off x="1071143" y="0"/>
                              <a:ext cx="1186370" cy="446568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A6A2C" w:rsidRPr="00567406" w:rsidRDefault="000A6A2C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6"/>
                                    <w:szCs w:val="16"/>
                                  </w:rPr>
                                  <w:t>INPUT ‘yes/no’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95154" y="552893"/>
                              <a:ext cx="1073785" cy="26543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A6A2C" w:rsidRPr="00567406" w:rsidRDefault="000A6A2C" w:rsidP="0056740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6"/>
                                    <w:szCs w:val="16"/>
                                  </w:rPr>
                                  <w:t>STORE ‘feeling’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Decision 56"/>
                          <wps:cNvSpPr/>
                          <wps:spPr>
                            <a:xfrm>
                              <a:off x="931731" y="903277"/>
                              <a:ext cx="1435289" cy="712381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A6A2C" w:rsidRPr="00567406" w:rsidRDefault="000A6A2C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6"/>
                                    <w:szCs w:val="16"/>
                                  </w:rPr>
                                  <w:t>IF feeling=yes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lowchart: Data 57"/>
                          <wps:cNvSpPr/>
                          <wps:spPr>
                            <a:xfrm>
                              <a:off x="2511823" y="1031713"/>
                              <a:ext cx="1116419" cy="446405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A6A2C" w:rsidRPr="00567406" w:rsidRDefault="000A6A2C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OUTPUT ‘</w:t>
                                </w:r>
                                <w:r>
                                  <w:rPr>
                                    <w:sz w:val="14"/>
                                    <w:szCs w:val="16"/>
                                  </w:rPr>
                                  <w:t xml:space="preserve">Glad 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  <w:szCs w:val="16"/>
                                  </w:rPr>
                                  <w:t>your</w:t>
                                </w:r>
                                <w:proofErr w:type="gramEnd"/>
                                <w:r>
                                  <w:rPr>
                                    <w:sz w:val="14"/>
                                    <w:szCs w:val="16"/>
                                  </w:rPr>
                                  <w:t>…</w:t>
                                </w: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lowchart: Data 58"/>
                          <wps:cNvSpPr/>
                          <wps:spPr>
                            <a:xfrm>
                              <a:off x="2511900" y="1817980"/>
                              <a:ext cx="1088665" cy="446405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A6A2C" w:rsidRPr="00567406" w:rsidRDefault="000A6A2C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OUTPUT ‘</w:t>
                                </w:r>
                                <w:r>
                                  <w:rPr>
                                    <w:sz w:val="14"/>
                                    <w:szCs w:val="16"/>
                                  </w:rPr>
                                  <w:t>what’s up…</w:t>
                                </w: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Flowchart: Decision 64"/>
                        <wps:cNvSpPr/>
                        <wps:spPr>
                          <a:xfrm>
                            <a:off x="0" y="1690576"/>
                            <a:ext cx="1120314" cy="712277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567406" w:rsidRDefault="000A6A2C" w:rsidP="0056740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7406">
                                <w:rPr>
                                  <w:sz w:val="16"/>
                                  <w:szCs w:val="16"/>
                                </w:rPr>
                                <w:t>IF feeling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=no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552893" y="446567"/>
                            <a:ext cx="10632" cy="138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552893" y="797441"/>
                            <a:ext cx="10632" cy="138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552893" y="1594883"/>
                            <a:ext cx="10632" cy="138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FAA8F0" id="Group 71" o:spid="_x0000_s1040" style="position:absolute;left:0;text-align:left;margin-left:256.2pt;margin-top:12.55pt;width:165.75pt;height:189.2pt;z-index:251648000;mso-width-relative:margin" coordsize="21052,2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">
                <v:group id="Group 27" o:spid="_x0000_s1041" style="position:absolute;width:21052;height:22641" coordorigin="9317" coordsize="26965,2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lowchart: Data 36" o:spid="_x0000_s1042" type="#_x0000_t111" style="position:absolute;left:10711;width:11864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" fillcolor="window" strokecolor="windowText" strokeweight="1pt">
                    <v:textbox>
                      <w:txbxContent>
                        <w:p w:rsidR="000A6A2C" w:rsidRPr="00567406" w:rsidRDefault="000A6A2C" w:rsidP="005674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67406">
                            <w:rPr>
                              <w:sz w:val="16"/>
                              <w:szCs w:val="16"/>
                            </w:rPr>
                            <w:t>INPUT ‘yes/no’</w:t>
                          </w:r>
                        </w:p>
                      </w:txbxContent>
                    </v:textbox>
                  </v:shape>
                  <v:rect id="Rectangle 53" o:spid="_x0000_s1043" style="position:absolute;left:10951;top:5528;width:10738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j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WzKTy+pB8gl38AAAD//wMAUEsBAi0AFAAGAAgAAAAhANvh9svuAAAAhQEAABMAAAAAAAAAAAAA&#10;AAAAAAAAAFtDb250ZW50X1R5cGVzXS54bWxQSwECLQAUAAYACAAAACEAWvQsW78AAAAVAQAACwAA&#10;AAAAAAAAAAAAAAAfAQAAX3JlbHMvLnJlbHNQSwECLQAUAAYACAAAACEAX7H448MAAADbAAAADwAA&#10;AAAAAAAAAAAAAAAHAgAAZHJzL2Rvd25yZXYueG1sUEsFBgAAAAADAAMAtwAAAPcCAAAAAA==&#10;" fillcolor="window" strokecolor="windowText" strokeweight="1pt">
                    <v:textbox>
                      <w:txbxContent>
                        <w:p w:rsidR="000A6A2C" w:rsidRPr="00567406" w:rsidRDefault="000A6A2C" w:rsidP="0056740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67406">
                            <w:rPr>
                              <w:sz w:val="16"/>
                              <w:szCs w:val="16"/>
                            </w:rPr>
                            <w:t>STORE ‘feeling’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6" o:spid="_x0000_s1044" type="#_x0000_t110" style="position:absolute;left:9317;top:9032;width:14353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" fillcolor="window" strokecolor="windowText" strokeweight="1pt">
                    <v:textbox inset="1mm,0,1mm,0">
                      <w:txbxContent>
                        <w:p w:rsidR="000A6A2C" w:rsidRPr="00567406" w:rsidRDefault="000A6A2C" w:rsidP="005674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67406">
                            <w:rPr>
                              <w:sz w:val="16"/>
                              <w:szCs w:val="16"/>
                            </w:rPr>
                            <w:t>IF feeling=yes</w:t>
                          </w:r>
                        </w:p>
                      </w:txbxContent>
                    </v:textbox>
                  </v:shape>
                  <v:shape id="Flowchart: Data 57" o:spid="_x0000_s1045" type="#_x0000_t111" style="position:absolute;left:25118;top:10317;width:11164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" fillcolor="window" strokecolor="windowText" strokeweight="1pt">
                    <v:textbox>
                      <w:txbxContent>
                        <w:p w:rsidR="000A6A2C" w:rsidRPr="00567406" w:rsidRDefault="000A6A2C" w:rsidP="00567406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567406">
                            <w:rPr>
                              <w:sz w:val="14"/>
                              <w:szCs w:val="16"/>
                            </w:rPr>
                            <w:t>OUTPUT ‘</w:t>
                          </w:r>
                          <w:r>
                            <w:rPr>
                              <w:sz w:val="14"/>
                              <w:szCs w:val="16"/>
                            </w:rPr>
                            <w:t xml:space="preserve">Glad </w:t>
                          </w:r>
                          <w:proofErr w:type="gramStart"/>
                          <w:r>
                            <w:rPr>
                              <w:sz w:val="14"/>
                              <w:szCs w:val="16"/>
                            </w:rPr>
                            <w:t>your</w:t>
                          </w:r>
                          <w:proofErr w:type="gramEnd"/>
                          <w:r>
                            <w:rPr>
                              <w:sz w:val="14"/>
                              <w:szCs w:val="16"/>
                            </w:rPr>
                            <w:t>…</w:t>
                          </w:r>
                          <w:r w:rsidRPr="00567406">
                            <w:rPr>
                              <w:sz w:val="14"/>
                              <w:szCs w:val="16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Flowchart: Data 58" o:spid="_x0000_s1046" type="#_x0000_t111" style="position:absolute;left:25119;top:18179;width:1088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" fillcolor="window" strokecolor="windowText" strokeweight="1pt">
                    <v:textbox>
                      <w:txbxContent>
                        <w:p w:rsidR="000A6A2C" w:rsidRPr="00567406" w:rsidRDefault="000A6A2C" w:rsidP="00567406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567406">
                            <w:rPr>
                              <w:sz w:val="14"/>
                              <w:szCs w:val="16"/>
                            </w:rPr>
                            <w:t>OUTPUT ‘</w:t>
                          </w:r>
                          <w:r>
                            <w:rPr>
                              <w:sz w:val="14"/>
                              <w:szCs w:val="16"/>
                            </w:rPr>
                            <w:t>what’s up…</w:t>
                          </w:r>
                          <w:r w:rsidRPr="00567406">
                            <w:rPr>
                              <w:sz w:val="14"/>
                              <w:szCs w:val="16"/>
                            </w:rPr>
                            <w:t>’</w:t>
                          </w:r>
                        </w:p>
                      </w:txbxContent>
                    </v:textbox>
                  </v:shape>
                </v:group>
                <v:shape id="Flowchart: Decision 64" o:spid="_x0000_s1047" type="#_x0000_t110" style="position:absolute;top:16905;width:11203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" fillcolor="window" strokecolor="windowText" strokeweight="1pt">
                  <v:textbox inset="1mm,0,1mm,0">
                    <w:txbxContent>
                      <w:p w:rsidR="000A6A2C" w:rsidRPr="00567406" w:rsidRDefault="000A6A2C" w:rsidP="0056740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67406">
                          <w:rPr>
                            <w:sz w:val="16"/>
                            <w:szCs w:val="16"/>
                          </w:rPr>
                          <w:t>IF feeling</w:t>
                        </w:r>
                        <w:r>
                          <w:rPr>
                            <w:sz w:val="16"/>
                            <w:szCs w:val="16"/>
                          </w:rPr>
                          <w:t>=no</w:t>
                        </w:r>
                      </w:p>
                    </w:txbxContent>
                  </v:textbox>
                </v:shape>
                <v:shape id="Straight Arrow Connector 67" o:spid="_x0000_s1048" type="#_x0000_t32" style="position:absolute;left:5528;top:4465;width:107;height:1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8" o:spid="_x0000_s1049" type="#_x0000_t32" style="position:absolute;left:5528;top:7974;width:107;height:1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Straight Arrow Connector 69" o:spid="_x0000_s1050" type="#_x0000_t32" style="position:absolute;left:5528;top:15948;width:107;height:1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79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FE64FE7" wp14:editId="0A2029D0">
                <wp:simplePos x="0" y="0"/>
                <wp:positionH relativeFrom="margin">
                  <wp:posOffset>3199765</wp:posOffset>
                </wp:positionH>
                <wp:positionV relativeFrom="paragraph">
                  <wp:posOffset>0</wp:posOffset>
                </wp:positionV>
                <wp:extent cx="3603625" cy="2689860"/>
                <wp:effectExtent l="0" t="0" r="15875" b="152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25" cy="268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77B81" id="Rectangle 2" o:spid="_x0000_s1026" style="position:absolute;margin-left:251.95pt;margin-top:0;width:283.75pt;height:211.8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" filled="f" strokecolor="black [3213]" strokeweight="1pt">
                <w10:wrap type="square" anchorx="margin"/>
              </v:rect>
            </w:pict>
          </mc:Fallback>
        </mc:AlternateContent>
      </w:r>
      <w:r w:rsidRPr="00494EA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By using, adapting and ordering </w:t>
      </w:r>
      <w:r w:rsidRPr="00A34F87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code</w:t>
      </w:r>
      <w:r w:rsidRPr="00A34F87">
        <w:rPr>
          <w:rFonts w:ascii="Century Gothic" w:hAnsi="Century Gothic"/>
        </w:rPr>
        <w:t xml:space="preserve"> shown opposite and </w:t>
      </w:r>
      <w:r>
        <w:rPr>
          <w:rFonts w:ascii="Century Gothic" w:hAnsi="Century Gothic"/>
        </w:rPr>
        <w:t xml:space="preserve">using </w:t>
      </w:r>
      <w:r w:rsidRPr="00A34F87">
        <w:rPr>
          <w:rFonts w:ascii="Century Gothic" w:hAnsi="Century Gothic"/>
        </w:rPr>
        <w:t>the flowchart as a guide, create a program which</w:t>
      </w:r>
      <w:r w:rsidR="00627148" w:rsidRPr="00627148">
        <w:rPr>
          <w:rFonts w:ascii="Century Gothic" w:hAnsi="Century Gothic"/>
        </w:rPr>
        <w:t>:</w:t>
      </w:r>
    </w:p>
    <w:p w:rsidR="00627148" w:rsidRDefault="00627148" w:rsidP="00627148">
      <w:pPr>
        <w:pStyle w:val="ListParagraph"/>
        <w:numPr>
          <w:ilvl w:val="0"/>
          <w:numId w:val="2"/>
        </w:numPr>
        <w:spacing w:line="25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Gets the </w:t>
      </w:r>
      <w:r w:rsidR="00494EAE">
        <w:rPr>
          <w:rFonts w:ascii="Century Gothic" w:hAnsi="Century Gothic"/>
        </w:rPr>
        <w:t>program</w:t>
      </w:r>
      <w:r>
        <w:rPr>
          <w:rFonts w:ascii="Century Gothic" w:hAnsi="Century Gothic"/>
        </w:rPr>
        <w:t xml:space="preserve"> to ask the user if they are happy (and tell them to answer YES or NO)</w:t>
      </w:r>
    </w:p>
    <w:p w:rsidR="00627148" w:rsidRDefault="00567406" w:rsidP="00627148">
      <w:pPr>
        <w:pStyle w:val="ListParagraph"/>
        <w:numPr>
          <w:ilvl w:val="0"/>
          <w:numId w:val="2"/>
        </w:numPr>
        <w:spacing w:line="256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28BFD8" wp14:editId="67078FD0">
                <wp:simplePos x="0" y="0"/>
                <wp:positionH relativeFrom="column">
                  <wp:posOffset>4359437</wp:posOffset>
                </wp:positionH>
                <wp:positionV relativeFrom="paragraph">
                  <wp:posOffset>130396</wp:posOffset>
                </wp:positionV>
                <wp:extent cx="198123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0FFF7" id="Straight Arrow Connector 63" o:spid="_x0000_s1026" type="#_x0000_t32" style="position:absolute;margin-left:343.25pt;margin-top:10.25pt;width:15.6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94EAE">
        <w:rPr>
          <w:rFonts w:ascii="Century Gothic" w:hAnsi="Century Gothic"/>
        </w:rPr>
        <w:t>Program it so that it</w:t>
      </w:r>
      <w:r w:rsidR="00627148">
        <w:rPr>
          <w:rFonts w:ascii="Century Gothic" w:hAnsi="Century Gothic"/>
        </w:rPr>
        <w:t xml:space="preserve"> say</w:t>
      </w:r>
      <w:r w:rsidR="00494EAE">
        <w:rPr>
          <w:rFonts w:ascii="Century Gothic" w:hAnsi="Century Gothic"/>
        </w:rPr>
        <w:t>s</w:t>
      </w:r>
      <w:r w:rsidR="00627148">
        <w:rPr>
          <w:rFonts w:ascii="Century Gothic" w:hAnsi="Century Gothic"/>
        </w:rPr>
        <w:t xml:space="preserve"> “Glad you are happy!” if the user enters YES</w:t>
      </w:r>
    </w:p>
    <w:p w:rsidR="00627148" w:rsidRDefault="00494EAE" w:rsidP="00627148">
      <w:pPr>
        <w:pStyle w:val="ListParagraph"/>
        <w:numPr>
          <w:ilvl w:val="0"/>
          <w:numId w:val="2"/>
        </w:numPr>
        <w:spacing w:line="256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D62A3" wp14:editId="1CB5EDEA">
                <wp:simplePos x="0" y="0"/>
                <wp:positionH relativeFrom="margin">
                  <wp:posOffset>4944109</wp:posOffset>
                </wp:positionH>
                <wp:positionV relativeFrom="paragraph">
                  <wp:posOffset>202528</wp:posOffset>
                </wp:positionV>
                <wp:extent cx="1929428" cy="329610"/>
                <wp:effectExtent l="0" t="190500" r="0" b="2038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128">
                          <a:off x="0" y="0"/>
                          <a:ext cx="192942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A6A2C" w:rsidRPr="00494EAE" w:rsidRDefault="000A6A2C" w:rsidP="00494EAE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Item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“What is your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?)</w:t>
                            </w:r>
                          </w:p>
                          <w:p w:rsidR="000A6A2C" w:rsidRDefault="000A6A2C" w:rsidP="00494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62A3" id="Text Box 32" o:spid="_x0000_s1051" type="#_x0000_t202" style="position:absolute;left:0;text-align:left;margin-left:389.3pt;margin-top:15.95pt;width:151.9pt;height:25.95pt;rotation:892522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" filled="f" stroked="f" strokeweight=".5pt">
                <v:textbox>
                  <w:txbxContent>
                    <w:p w:rsidR="000A6A2C" w:rsidRPr="00494EAE" w:rsidRDefault="000A6A2C" w:rsidP="00494EAE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Item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“What is your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?)</w:t>
                      </w:r>
                    </w:p>
                    <w:p w:rsidR="000A6A2C" w:rsidRDefault="000A6A2C" w:rsidP="00494EAE"/>
                  </w:txbxContent>
                </v:textbox>
                <w10:wrap anchorx="margin"/>
              </v:shape>
            </w:pict>
          </mc:Fallback>
        </mc:AlternateContent>
      </w:r>
      <w:r w:rsidR="00627148">
        <w:rPr>
          <w:rFonts w:ascii="Century Gothic" w:hAnsi="Century Gothic"/>
        </w:rPr>
        <w:t xml:space="preserve">Program </w:t>
      </w:r>
      <w:r w:rsidR="009C7623">
        <w:rPr>
          <w:rFonts w:ascii="Century Gothic" w:hAnsi="Century Gothic"/>
        </w:rPr>
        <w:t xml:space="preserve">it </w:t>
      </w:r>
      <w:r w:rsidR="00627148">
        <w:rPr>
          <w:rFonts w:ascii="Century Gothic" w:hAnsi="Century Gothic"/>
        </w:rPr>
        <w:t>to say “What’s up?!” if the user enters NO</w:t>
      </w:r>
    </w:p>
    <w:p w:rsidR="00627148" w:rsidRDefault="00567406" w:rsidP="00627148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EDF666" wp14:editId="7E55A222">
                <wp:simplePos x="0" y="0"/>
                <wp:positionH relativeFrom="column">
                  <wp:posOffset>4344360</wp:posOffset>
                </wp:positionH>
                <wp:positionV relativeFrom="paragraph">
                  <wp:posOffset>87689</wp:posOffset>
                </wp:positionV>
                <wp:extent cx="198123" cy="0"/>
                <wp:effectExtent l="0" t="76200" r="1143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1D51" id="Straight Arrow Connector 65" o:spid="_x0000_s1026" type="#_x0000_t32" style="position:absolute;margin-left:342.1pt;margin-top:6.9pt;width:15.6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7148">
        <w:rPr>
          <w:rFonts w:ascii="Century Gothic" w:hAnsi="Century Gothic"/>
        </w:rPr>
        <w:t>Paste a screen shot of your code in the box below – make sure it is cropped and of a good size so that I can read it!</w:t>
      </w:r>
    </w:p>
    <w:p w:rsidR="008A627D" w:rsidRPr="00627148" w:rsidRDefault="008A627D" w:rsidP="00627148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4F87" w:rsidTr="009F6246">
        <w:trPr>
          <w:trHeight w:val="9488"/>
        </w:trPr>
        <w:tc>
          <w:tcPr>
            <w:tcW w:w="10790" w:type="dxa"/>
          </w:tcPr>
          <w:p w:rsidR="00A34F87" w:rsidRDefault="00A34F87" w:rsidP="008A627D">
            <w:pPr>
              <w:rPr>
                <w:rFonts w:ascii="Century Gothic" w:hAnsi="Century Gothic"/>
              </w:rPr>
            </w:pPr>
          </w:p>
        </w:tc>
      </w:tr>
    </w:tbl>
    <w:p w:rsidR="00F07CA2" w:rsidRPr="00B96E73" w:rsidRDefault="000B10F6" w:rsidP="00F07CA2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FD6F" wp14:editId="754DAA1E">
                <wp:simplePos x="0" y="0"/>
                <wp:positionH relativeFrom="margin">
                  <wp:posOffset>3550920</wp:posOffset>
                </wp:positionH>
                <wp:positionV relativeFrom="paragraph">
                  <wp:posOffset>137795</wp:posOffset>
                </wp:positionV>
                <wp:extent cx="3306445" cy="3104515"/>
                <wp:effectExtent l="0" t="0" r="27305" b="1968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104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0D2A1" id="Rectangle 3" o:spid="_x0000_s1026" style="position:absolute;margin-left:279.6pt;margin-top:10.85pt;width:260.35pt;height:2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" filled="f" strokecolor="windowText" strokeweight="1pt">
                <w10:wrap type="square" anchorx="margin"/>
              </v:rect>
            </w:pict>
          </mc:Fallback>
        </mc:AlternateContent>
      </w:r>
      <w:r w:rsidR="00F07CA2" w:rsidRPr="00B96E73">
        <w:rPr>
          <w:rFonts w:ascii="Century Gothic" w:hAnsi="Century Gothic"/>
          <w:b/>
        </w:rPr>
        <w:t>Level 6 Questions</w:t>
      </w:r>
    </w:p>
    <w:p w:rsidR="00F07CA2" w:rsidRPr="000B10F6" w:rsidRDefault="00AC4B1F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EAA325B" wp14:editId="057AB11E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3157870" cy="2838730"/>
                <wp:effectExtent l="19050" t="0" r="4254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870" cy="2838730"/>
                          <a:chOff x="0" y="0"/>
                          <a:chExt cx="3157870" cy="2838730"/>
                        </a:xfrm>
                      </wpg:grpSpPr>
                      <wps:wsp>
                        <wps:cNvPr id="34" name="Flowchart: Data 34"/>
                        <wps:cNvSpPr/>
                        <wps:spPr>
                          <a:xfrm>
                            <a:off x="1180214" y="0"/>
                            <a:ext cx="946297" cy="446568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9F6246" w:rsidRDefault="000A6A2C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F6246">
                                <w:rPr>
                                  <w:sz w:val="20"/>
                                </w:rPr>
                                <w:t>INPUT ‘num1’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5154" y="552893"/>
                            <a:ext cx="107378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9F6246" w:rsidRDefault="000A6A2C" w:rsidP="00FB1481">
                              <w:pPr>
                                <w:jc w:val="center"/>
                              </w:pPr>
                              <w:r w:rsidRPr="009F6246">
                                <w:t>STORE ‘</w:t>
                              </w:r>
                              <w:r>
                                <w:t>num1</w:t>
                              </w:r>
                              <w:r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ata 37"/>
                        <wps:cNvSpPr/>
                        <wps:spPr>
                          <a:xfrm>
                            <a:off x="1137684" y="893135"/>
                            <a:ext cx="946150" cy="44640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9F6246" w:rsidRDefault="000A6A2C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F6246">
                                <w:rPr>
                                  <w:sz w:val="20"/>
                                </w:rPr>
                                <w:t>INPUT ‘</w:t>
                              </w:r>
                              <w:r>
                                <w:rPr>
                                  <w:sz w:val="20"/>
                                </w:rPr>
                                <w:t>num2</w:t>
                              </w:r>
                              <w:r w:rsidRPr="009F6246">
                                <w:rPr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37684" y="1446028"/>
                            <a:ext cx="107378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9F6246" w:rsidRDefault="000A6A2C" w:rsidP="00FB1481">
                              <w:pPr>
                                <w:jc w:val="center"/>
                              </w:pPr>
                              <w:r w:rsidRPr="009F6246">
                                <w:t>STORE ‘</w:t>
                              </w:r>
                              <w:r>
                                <w:t>num2</w:t>
                              </w:r>
                              <w:r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786810" y="1828800"/>
                            <a:ext cx="1679944" cy="71238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2C" w:rsidRDefault="000A6A2C" w:rsidP="00FB148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IF num1&gt;num2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0" y="2392325"/>
                            <a:ext cx="1116419" cy="44640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9F6246" w:rsidRDefault="000A6A2C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OUTPUT </w:t>
                              </w:r>
                              <w:r w:rsidRPr="009F6246">
                                <w:rPr>
                                  <w:sz w:val="20"/>
                                </w:rPr>
                                <w:t>‘</w:t>
                              </w:r>
                              <w:r>
                                <w:rPr>
                                  <w:sz w:val="20"/>
                                </w:rPr>
                                <w:t>num1</w:t>
                              </w:r>
                              <w:r w:rsidRPr="009F6246">
                                <w:rPr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ata 45"/>
                        <wps:cNvSpPr/>
                        <wps:spPr>
                          <a:xfrm>
                            <a:off x="2083982" y="2392325"/>
                            <a:ext cx="1073888" cy="44640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6A2C" w:rsidRPr="009F6246" w:rsidRDefault="000A6A2C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</w:t>
                              </w:r>
                              <w:r w:rsidRPr="009F6246">
                                <w:rPr>
                                  <w:sz w:val="20"/>
                                </w:rPr>
                                <w:t>PUT ‘</w:t>
                              </w:r>
                              <w:r>
                                <w:rPr>
                                  <w:sz w:val="20"/>
                                </w:rPr>
                                <w:t>num2</w:t>
                              </w:r>
                              <w:r w:rsidRPr="009F6246">
                                <w:rPr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/>
                        <wps:spPr>
                          <a:xfrm flipH="1">
                            <a:off x="520996" y="2190307"/>
                            <a:ext cx="265799" cy="223284"/>
                          </a:xfrm>
                          <a:prstGeom prst="bentConnector3">
                            <a:avLst>
                              <a:gd name="adj1" fmla="val 101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/>
                        <wps:spPr>
                          <a:xfrm>
                            <a:off x="2477386" y="2190307"/>
                            <a:ext cx="266198" cy="223284"/>
                          </a:xfrm>
                          <a:prstGeom prst="bentConnector3">
                            <a:avLst>
                              <a:gd name="adj1" fmla="val 101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35935" y="1913860"/>
                            <a:ext cx="446567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2C" w:rsidRDefault="000A6A2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392315" y="1934934"/>
                            <a:ext cx="731885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A2C" w:rsidRDefault="000A6A2C" w:rsidP="00FB1481">
                              <w:r>
                                <w:t>No (else)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325B" id="Group 50" o:spid="_x0000_s1052" style="position:absolute;left:0;text-align:left;margin-left:285.75pt;margin-top:.7pt;width:248.65pt;height:223.5pt;z-index:251720704" coordsize="31578,2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">
                <v:shape id="Flowchart: Data 34" o:spid="_x0000_s1053" type="#_x0000_t111" style="position:absolute;left:11802;width:9463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" fillcolor="window" strokecolor="windowText" strokeweight="1pt">
                  <v:textbox>
                    <w:txbxContent>
                      <w:p w:rsidR="000A6A2C" w:rsidRPr="009F6246" w:rsidRDefault="000A6A2C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9F6246">
                          <w:rPr>
                            <w:sz w:val="20"/>
                          </w:rPr>
                          <w:t>INPUT ‘num1’</w:t>
                        </w:r>
                      </w:p>
                    </w:txbxContent>
                  </v:textbox>
                </v:shape>
                <v:rect id="Rectangle 35" o:spid="_x0000_s1054" style="position:absolute;left:10951;top:5528;width:10738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Cs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YssgrMMAAADbAAAADwAA&#10;AAAAAAAAAAAAAAAHAgAAZHJzL2Rvd25yZXYueG1sUEsFBgAAAAADAAMAtwAAAPcCAAAAAA==&#10;" fillcolor="window" strokecolor="windowText" strokeweight="1pt">
                  <v:textbox>
                    <w:txbxContent>
                      <w:p w:rsidR="000A6A2C" w:rsidRPr="009F6246" w:rsidRDefault="000A6A2C" w:rsidP="00FB1481">
                        <w:pPr>
                          <w:jc w:val="center"/>
                        </w:pPr>
                        <w:r w:rsidRPr="009F6246">
                          <w:t>STORE ‘</w:t>
                        </w:r>
                        <w:r>
                          <w:t>num1</w:t>
                        </w:r>
                        <w:r w:rsidRPr="009F6246">
                          <w:t>’</w:t>
                        </w:r>
                      </w:p>
                    </w:txbxContent>
                  </v:textbox>
                </v:rect>
                <v:shape id="Flowchart: Data 37" o:spid="_x0000_s1055" type="#_x0000_t111" style="position:absolute;left:11376;top:8931;width:9462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" fillcolor="window" strokecolor="windowText" strokeweight="1pt">
                  <v:textbox>
                    <w:txbxContent>
                      <w:p w:rsidR="000A6A2C" w:rsidRPr="009F6246" w:rsidRDefault="000A6A2C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9F6246">
                          <w:rPr>
                            <w:sz w:val="20"/>
                          </w:rPr>
                          <w:t>INPUT ‘</w:t>
                        </w:r>
                        <w:r>
                          <w:rPr>
                            <w:sz w:val="20"/>
                          </w:rPr>
                          <w:t>num2</w:t>
                        </w:r>
                        <w:r w:rsidRPr="009F6246">
                          <w:rPr>
                            <w:sz w:val="20"/>
                          </w:rPr>
                          <w:t>’</w:t>
                        </w:r>
                      </w:p>
                    </w:txbxContent>
                  </v:textbox>
                </v:shape>
                <v:rect id="Rectangle 38" o:spid="_x0000_s1056" style="position:absolute;left:11376;top:14460;width:10738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8ywAAAANsAAAAPAAAAZHJzL2Rvd25yZXYueG1sRE/Pa8Iw&#10;FL4P/B/CG3hb020w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jMqPMsAAAADbAAAADwAAAAAA&#10;AAAAAAAAAAAHAgAAZHJzL2Rvd25yZXYueG1sUEsFBgAAAAADAAMAtwAAAPQCAAAAAA==&#10;" fillcolor="window" strokecolor="windowText" strokeweight="1pt">
                  <v:textbox>
                    <w:txbxContent>
                      <w:p w:rsidR="000A6A2C" w:rsidRPr="009F6246" w:rsidRDefault="000A6A2C" w:rsidP="00FB1481">
                        <w:pPr>
                          <w:jc w:val="center"/>
                        </w:pPr>
                        <w:r w:rsidRPr="009F6246">
                          <w:t>STORE ‘</w:t>
                        </w:r>
                        <w:r>
                          <w:t>num2</w:t>
                        </w:r>
                        <w:r w:rsidRPr="009F6246">
                          <w:t>’</w:t>
                        </w:r>
                      </w:p>
                    </w:txbxContent>
                  </v:textbox>
                </v:rect>
                <v:shape id="Flowchart: Decision 43" o:spid="_x0000_s1057" type="#_x0000_t110" style="position:absolute;left:7868;top:18288;width:16799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" fillcolor="white [3201]" strokecolor="black [3200]" strokeweight="1pt">
                  <v:textbox inset="1mm,0,1mm,0">
                    <w:txbxContent>
                      <w:p w:rsidR="000A6A2C" w:rsidRDefault="000A6A2C" w:rsidP="00FB1481">
                        <w:pPr>
                          <w:spacing w:after="0" w:line="240" w:lineRule="auto"/>
                          <w:jc w:val="center"/>
                        </w:pPr>
                        <w:r>
                          <w:t>IF num1&gt;num2</w:t>
                        </w:r>
                      </w:p>
                    </w:txbxContent>
                  </v:textbox>
                </v:shape>
                <v:shape id="Flowchart: Data 44" o:spid="_x0000_s1058" type="#_x0000_t111" style="position:absolute;top:23923;width:11164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" fillcolor="window" strokecolor="windowText" strokeweight="1pt">
                  <v:textbox>
                    <w:txbxContent>
                      <w:p w:rsidR="000A6A2C" w:rsidRPr="009F6246" w:rsidRDefault="000A6A2C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OUTPUT </w:t>
                        </w:r>
                        <w:r w:rsidRPr="009F6246">
                          <w:rPr>
                            <w:sz w:val="20"/>
                          </w:rPr>
                          <w:t>‘</w:t>
                        </w:r>
                        <w:r>
                          <w:rPr>
                            <w:sz w:val="20"/>
                          </w:rPr>
                          <w:t>num1</w:t>
                        </w:r>
                        <w:r w:rsidRPr="009F6246">
                          <w:rPr>
                            <w:sz w:val="20"/>
                          </w:rPr>
                          <w:t>’</w:t>
                        </w:r>
                      </w:p>
                    </w:txbxContent>
                  </v:textbox>
                </v:shape>
                <v:shape id="Flowchart: Data 45" o:spid="_x0000_s1059" type="#_x0000_t111" style="position:absolute;left:20839;top:23923;width:10739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" fillcolor="window" strokecolor="windowText" strokeweight="1pt">
                  <v:textbox>
                    <w:txbxContent>
                      <w:p w:rsidR="000A6A2C" w:rsidRPr="009F6246" w:rsidRDefault="000A6A2C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</w:t>
                        </w:r>
                        <w:r w:rsidRPr="009F6246">
                          <w:rPr>
                            <w:sz w:val="20"/>
                          </w:rPr>
                          <w:t>PUT ‘</w:t>
                        </w:r>
                        <w:r>
                          <w:rPr>
                            <w:sz w:val="20"/>
                          </w:rPr>
                          <w:t>num2</w:t>
                        </w:r>
                        <w:r w:rsidRPr="009F6246">
                          <w:rPr>
                            <w:sz w:val="20"/>
                          </w:rPr>
                          <w:t>’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6" o:spid="_x0000_s1060" type="#_x0000_t34" style="position:absolute;left:5209;top:21903;width:2658;height:22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" adj="21877" strokecolor="black [3200]" strokeweight=".5pt">
                  <v:stroke endarrow="block"/>
                </v:shape>
                <v:shape id="Elbow Connector 47" o:spid="_x0000_s1061" type="#_x0000_t34" style="position:absolute;left:24773;top:21903;width:2662;height:22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" adj="21877" strokecolor="black [3200]" strokeweight=".5pt">
                  <v:stroke endarrow="block"/>
                </v:shape>
                <v:shape id="Text Box 48" o:spid="_x0000_s1062" type="#_x0000_t202" style="position:absolute;left:4359;top:19138;width:446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0A6A2C" w:rsidRDefault="000A6A2C">
                        <w:r>
                          <w:t>Yes</w:t>
                        </w:r>
                      </w:p>
                    </w:txbxContent>
                  </v:textbox>
                </v:shape>
                <v:shape id="Text Box 49" o:spid="_x0000_s1063" type="#_x0000_t202" style="position:absolute;left:23923;top:19349;width:731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0A6A2C" w:rsidRDefault="000A6A2C" w:rsidP="00FB1481">
                        <w:r>
                          <w:t>No (else)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CA2" w:rsidRPr="000B10F6">
        <w:rPr>
          <w:rFonts w:ascii="Century Gothic" w:hAnsi="Century Gothic"/>
        </w:rPr>
        <w:t>Using the flowchart as a guide, create a program which:</w:t>
      </w:r>
      <w:r w:rsidR="000B10F6" w:rsidRPr="000B10F6">
        <w:rPr>
          <w:rFonts w:ascii="Century Gothic" w:hAnsi="Century Gothic"/>
          <w:noProof/>
          <w:lang w:eastAsia="en-GB"/>
        </w:rPr>
        <w:t xml:space="preserve"> </w:t>
      </w:r>
    </w:p>
    <w:p w:rsidR="00F07CA2" w:rsidRPr="00B96E73" w:rsidRDefault="00FB1481" w:rsidP="000B10F6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25EAF" wp14:editId="4E2A268E">
                <wp:simplePos x="0" y="0"/>
                <wp:positionH relativeFrom="column">
                  <wp:posOffset>5220970</wp:posOffset>
                </wp:positionH>
                <wp:positionV relativeFrom="paragraph">
                  <wp:posOffset>92075</wp:posOffset>
                </wp:positionV>
                <wp:extent cx="0" cy="116840"/>
                <wp:effectExtent l="76200" t="0" r="57150" b="546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FF71" id="Straight Arrow Connector 39" o:spid="_x0000_s1026" type="#_x0000_t32" style="position:absolute;margin-left:411.1pt;margin-top:7.25pt;width:0;height: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098C5" wp14:editId="4215FFAF">
                <wp:simplePos x="0" y="0"/>
                <wp:positionH relativeFrom="column">
                  <wp:posOffset>5231765</wp:posOffset>
                </wp:positionH>
                <wp:positionV relativeFrom="paragraph">
                  <wp:posOffset>448310</wp:posOffset>
                </wp:positionV>
                <wp:extent cx="0" cy="116840"/>
                <wp:effectExtent l="76200" t="0" r="5715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060D" id="Straight Arrow Connector 40" o:spid="_x0000_s1026" type="#_x0000_t32" style="position:absolute;margin-left:411.95pt;margin-top:35.3pt;width:0;height: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86E020" wp14:editId="60FEBE34">
                <wp:simplePos x="0" y="0"/>
                <wp:positionH relativeFrom="column">
                  <wp:posOffset>5253355</wp:posOffset>
                </wp:positionH>
                <wp:positionV relativeFrom="paragraph">
                  <wp:posOffset>989965</wp:posOffset>
                </wp:positionV>
                <wp:extent cx="0" cy="116840"/>
                <wp:effectExtent l="76200" t="0" r="57150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FEB9" id="Straight Arrow Connector 41" o:spid="_x0000_s1026" type="#_x0000_t32" style="position:absolute;margin-left:413.65pt;margin-top:77.95pt;width:0;height: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83075" wp14:editId="27D3C4BB">
                <wp:simplePos x="0" y="0"/>
                <wp:positionH relativeFrom="column">
                  <wp:posOffset>5253355</wp:posOffset>
                </wp:positionH>
                <wp:positionV relativeFrom="paragraph">
                  <wp:posOffset>1354455</wp:posOffset>
                </wp:positionV>
                <wp:extent cx="0" cy="116840"/>
                <wp:effectExtent l="76200" t="0" r="57150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F8208" id="Straight Arrow Connector 42" o:spid="_x0000_s1026" type="#_x0000_t32" style="position:absolute;margin-left:413.65pt;margin-top:106.65pt;width:0;height: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07CA2" w:rsidRPr="00B96E73">
        <w:rPr>
          <w:rFonts w:ascii="Century Gothic" w:hAnsi="Century Gothic"/>
        </w:rPr>
        <w:t xml:space="preserve">Gets the </w:t>
      </w:r>
      <w:r w:rsidR="00494EAE">
        <w:rPr>
          <w:rFonts w:ascii="Century Gothic" w:hAnsi="Century Gothic"/>
        </w:rPr>
        <w:t>program</w:t>
      </w:r>
      <w:r w:rsidR="00F07CA2" w:rsidRPr="00B96E73">
        <w:rPr>
          <w:rFonts w:ascii="Century Gothic" w:hAnsi="Century Gothic"/>
        </w:rPr>
        <w:t xml:space="preserve"> to ask the user to type in 2 numbers</w:t>
      </w:r>
    </w:p>
    <w:p w:rsidR="00F07CA2" w:rsidRPr="00B96E73" w:rsidRDefault="00F07CA2" w:rsidP="000B10F6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The program must then decide which is the </w:t>
      </w:r>
      <w:r w:rsidR="00A8195A">
        <w:rPr>
          <w:rFonts w:ascii="Century Gothic" w:hAnsi="Century Gothic"/>
        </w:rPr>
        <w:t>largest</w:t>
      </w:r>
      <w:r w:rsidRPr="00B96E73">
        <w:rPr>
          <w:rFonts w:ascii="Century Gothic" w:hAnsi="Century Gothic"/>
        </w:rPr>
        <w:t xml:space="preserve"> of the two numbers and display the </w:t>
      </w:r>
      <w:r w:rsidR="00A8195A">
        <w:rPr>
          <w:rFonts w:ascii="Century Gothic" w:hAnsi="Century Gothic"/>
        </w:rPr>
        <w:t>largest</w:t>
      </w:r>
      <w:r w:rsidRPr="00B96E73">
        <w:rPr>
          <w:rFonts w:ascii="Century Gothic" w:hAnsi="Century Gothic"/>
        </w:rPr>
        <w:t xml:space="preserve"> number on the screen</w:t>
      </w:r>
    </w:p>
    <w:p w:rsidR="00F07CA2" w:rsidRDefault="00F07CA2" w:rsidP="00F07CA2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</w:p>
    <w:p w:rsidR="00FB1481" w:rsidRDefault="00FB1481" w:rsidP="00F07CA2">
      <w:pPr>
        <w:rPr>
          <w:rFonts w:ascii="Century Gothic" w:hAnsi="Century Gothic"/>
        </w:rPr>
      </w:pPr>
    </w:p>
    <w:p w:rsidR="00FB1481" w:rsidRDefault="00FB1481" w:rsidP="00F07CA2">
      <w:pPr>
        <w:rPr>
          <w:rFonts w:ascii="Century Gothic" w:hAnsi="Century Gothic"/>
        </w:rPr>
      </w:pPr>
    </w:p>
    <w:p w:rsidR="00FB1481" w:rsidRDefault="00FB1481" w:rsidP="00F07CA2">
      <w:pPr>
        <w:rPr>
          <w:rFonts w:ascii="Century Gothic" w:hAnsi="Century Gothic"/>
        </w:rPr>
      </w:pPr>
    </w:p>
    <w:p w:rsidR="00FB1481" w:rsidRPr="00B96E73" w:rsidRDefault="00FB1481" w:rsidP="00F07CA2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10F6" w:rsidTr="00FB1481">
        <w:trPr>
          <w:trHeight w:val="8244"/>
        </w:trPr>
        <w:tc>
          <w:tcPr>
            <w:tcW w:w="10790" w:type="dxa"/>
          </w:tcPr>
          <w:p w:rsidR="000B10F6" w:rsidRDefault="000B10F6" w:rsidP="008A627D">
            <w:pPr>
              <w:rPr>
                <w:rFonts w:ascii="Century Gothic" w:hAnsi="Century Gothic"/>
              </w:rPr>
            </w:pPr>
          </w:p>
        </w:tc>
      </w:tr>
    </w:tbl>
    <w:p w:rsidR="00F07CA2" w:rsidRPr="00B96E73" w:rsidRDefault="00F07CA2" w:rsidP="008A627D">
      <w:pPr>
        <w:rPr>
          <w:rFonts w:ascii="Century Gothic" w:hAnsi="Century Gothic"/>
        </w:rPr>
      </w:pPr>
    </w:p>
    <w:p w:rsidR="00F5305C" w:rsidRPr="00F5305C" w:rsidRDefault="00F5305C" w:rsidP="00F5305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F5305C">
        <w:rPr>
          <w:rFonts w:ascii="Century Gothic" w:hAnsi="Century Gothic"/>
        </w:rPr>
        <w:t>Create a program which:</w:t>
      </w:r>
    </w:p>
    <w:p w:rsidR="00F5305C" w:rsidRPr="00B96E73" w:rsidRDefault="00F5305C" w:rsidP="00F5305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Gets the </w:t>
      </w:r>
      <w:r>
        <w:rPr>
          <w:rFonts w:ascii="Century Gothic" w:hAnsi="Century Gothic"/>
        </w:rPr>
        <w:t>program</w:t>
      </w:r>
      <w:r w:rsidRPr="00B96E73">
        <w:rPr>
          <w:rFonts w:ascii="Century Gothic" w:hAnsi="Century Gothic"/>
        </w:rPr>
        <w:t xml:space="preserve"> to ask the user to type in their test score (out of 100)</w:t>
      </w:r>
    </w:p>
    <w:p w:rsidR="00F5305C" w:rsidRPr="00B96E73" w:rsidRDefault="00F5305C" w:rsidP="00F5305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 it so that it displays </w:t>
      </w:r>
      <w:r w:rsidRPr="00B96E73">
        <w:rPr>
          <w:rFonts w:ascii="Century Gothic" w:hAnsi="Century Gothic"/>
        </w:rPr>
        <w:t>“YOU PASSED!!” if the user enters a score of 50 or greater</w:t>
      </w:r>
    </w:p>
    <w:p w:rsidR="00F5305C" w:rsidRPr="00B96E73" w:rsidRDefault="00F5305C" w:rsidP="00F5305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 it so that it displays </w:t>
      </w:r>
      <w:r w:rsidRPr="00B96E73">
        <w:rPr>
          <w:rFonts w:ascii="Century Gothic" w:hAnsi="Century Gothic"/>
        </w:rPr>
        <w:t>“YOU FAILED!!” if the user enters a score less than 50</w:t>
      </w:r>
    </w:p>
    <w:p w:rsidR="00F07CA2" w:rsidRPr="00B96E73" w:rsidRDefault="00F07CA2" w:rsidP="00F07CA2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</w:p>
    <w:p w:rsidR="00F07CA2" w:rsidRDefault="00F07CA2" w:rsidP="00F07CA2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10F6" w:rsidTr="000B10F6">
        <w:trPr>
          <w:trHeight w:val="10624"/>
        </w:trPr>
        <w:tc>
          <w:tcPr>
            <w:tcW w:w="10790" w:type="dxa"/>
          </w:tcPr>
          <w:p w:rsidR="000B10F6" w:rsidRDefault="000B10F6" w:rsidP="00F07CA2">
            <w:pPr>
              <w:rPr>
                <w:rFonts w:ascii="Century Gothic" w:hAnsi="Century Gothic"/>
              </w:rPr>
            </w:pPr>
          </w:p>
        </w:tc>
      </w:tr>
    </w:tbl>
    <w:p w:rsidR="000B10F6" w:rsidRDefault="000B10F6" w:rsidP="00F07CA2">
      <w:pPr>
        <w:rPr>
          <w:rFonts w:ascii="Century Gothic" w:hAnsi="Century Gothic"/>
          <w:b/>
        </w:rPr>
      </w:pPr>
    </w:p>
    <w:p w:rsidR="00F5305C" w:rsidRDefault="00F5305C" w:rsidP="00F07CA2">
      <w:pPr>
        <w:rPr>
          <w:rFonts w:ascii="Century Gothic" w:hAnsi="Century Gothic"/>
          <w:b/>
        </w:rPr>
      </w:pPr>
    </w:p>
    <w:p w:rsidR="00F5305C" w:rsidRDefault="00F5305C" w:rsidP="00F07CA2">
      <w:pPr>
        <w:rPr>
          <w:rFonts w:ascii="Century Gothic" w:hAnsi="Century Gothic"/>
          <w:b/>
        </w:rPr>
      </w:pPr>
    </w:p>
    <w:p w:rsidR="005976BA" w:rsidRPr="00B96E73" w:rsidRDefault="005976BA" w:rsidP="005976BA">
      <w:pPr>
        <w:rPr>
          <w:rFonts w:ascii="Century Gothic" w:hAnsi="Century Gothic"/>
          <w:b/>
        </w:rPr>
      </w:pPr>
      <w:r w:rsidRPr="00B96E73">
        <w:rPr>
          <w:rFonts w:ascii="Century Gothic" w:hAnsi="Century Gothic"/>
          <w:b/>
        </w:rPr>
        <w:t xml:space="preserve">Level </w:t>
      </w:r>
      <w:r w:rsidR="004C3325">
        <w:rPr>
          <w:rFonts w:ascii="Century Gothic" w:hAnsi="Century Gothic"/>
          <w:b/>
        </w:rPr>
        <w:t>7</w:t>
      </w:r>
      <w:r w:rsidRPr="00B96E73">
        <w:rPr>
          <w:rFonts w:ascii="Century Gothic" w:hAnsi="Century Gothic"/>
          <w:b/>
        </w:rPr>
        <w:t xml:space="preserve"> Questions</w:t>
      </w:r>
    </w:p>
    <w:p w:rsidR="009C7623" w:rsidRPr="00B96E73" w:rsidRDefault="009C7623" w:rsidP="009C7623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Create a program which:</w:t>
      </w:r>
    </w:p>
    <w:p w:rsidR="009C7623" w:rsidRPr="00B96E73" w:rsidRDefault="009C7623" w:rsidP="009C762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Gets the </w:t>
      </w:r>
      <w:r>
        <w:rPr>
          <w:rFonts w:ascii="Century Gothic" w:hAnsi="Century Gothic"/>
        </w:rPr>
        <w:t>program</w:t>
      </w:r>
      <w:r w:rsidRPr="00B96E73">
        <w:rPr>
          <w:rFonts w:ascii="Century Gothic" w:hAnsi="Century Gothic"/>
        </w:rPr>
        <w:t xml:space="preserve"> to ask the user to type in 3 numbers</w:t>
      </w:r>
    </w:p>
    <w:p w:rsidR="009C7623" w:rsidRPr="00B96E73" w:rsidRDefault="009C7623" w:rsidP="009C762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program</w:t>
      </w:r>
      <w:r w:rsidRPr="00B96E73">
        <w:rPr>
          <w:rFonts w:ascii="Century Gothic" w:hAnsi="Century Gothic"/>
        </w:rPr>
        <w:t xml:space="preserve"> must then display the 3 numbers back onto the screen in order (starting with the </w:t>
      </w:r>
      <w:r>
        <w:rPr>
          <w:rFonts w:ascii="Century Gothic" w:hAnsi="Century Gothic"/>
        </w:rPr>
        <w:t>smallest</w:t>
      </w:r>
      <w:r w:rsidRPr="00B96E73">
        <w:rPr>
          <w:rFonts w:ascii="Century Gothic" w:hAnsi="Century Gothic"/>
        </w:rPr>
        <w:t>)</w:t>
      </w:r>
    </w:p>
    <w:p w:rsidR="009C7623" w:rsidRPr="00B96E73" w:rsidRDefault="009C7623" w:rsidP="009C7623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76BA" w:rsidTr="00770456">
        <w:trPr>
          <w:trHeight w:val="10886"/>
        </w:trPr>
        <w:tc>
          <w:tcPr>
            <w:tcW w:w="10790" w:type="dxa"/>
          </w:tcPr>
          <w:p w:rsidR="005976BA" w:rsidRDefault="005976BA" w:rsidP="00770456">
            <w:pPr>
              <w:rPr>
                <w:rFonts w:ascii="Century Gothic" w:hAnsi="Century Gothic"/>
              </w:rPr>
            </w:pPr>
          </w:p>
        </w:tc>
      </w:tr>
    </w:tbl>
    <w:p w:rsidR="005976BA" w:rsidRPr="00B96E73" w:rsidRDefault="005976BA" w:rsidP="00F31E40">
      <w:pPr>
        <w:rPr>
          <w:rFonts w:ascii="Century Gothic" w:hAnsi="Century Gothic"/>
        </w:rPr>
      </w:pPr>
    </w:p>
    <w:sectPr w:rsidR="005976BA" w:rsidRPr="00B96E73" w:rsidSect="00B96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7DB9"/>
    <w:multiLevelType w:val="hybridMultilevel"/>
    <w:tmpl w:val="A6CC7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291"/>
    <w:multiLevelType w:val="hybridMultilevel"/>
    <w:tmpl w:val="9FBA4E80"/>
    <w:lvl w:ilvl="0" w:tplc="07B8871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7285"/>
    <w:multiLevelType w:val="hybridMultilevel"/>
    <w:tmpl w:val="BD34F01E"/>
    <w:lvl w:ilvl="0" w:tplc="A920D5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941ABF"/>
    <w:multiLevelType w:val="hybridMultilevel"/>
    <w:tmpl w:val="158A9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250D7"/>
    <w:multiLevelType w:val="hybridMultilevel"/>
    <w:tmpl w:val="60C62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F9"/>
    <w:rsid w:val="00021203"/>
    <w:rsid w:val="000A6A2C"/>
    <w:rsid w:val="000B10F6"/>
    <w:rsid w:val="000E3F0D"/>
    <w:rsid w:val="001D358B"/>
    <w:rsid w:val="00215691"/>
    <w:rsid w:val="0025523E"/>
    <w:rsid w:val="00260F22"/>
    <w:rsid w:val="002E33D8"/>
    <w:rsid w:val="004521A9"/>
    <w:rsid w:val="00494EAE"/>
    <w:rsid w:val="004C1B8B"/>
    <w:rsid w:val="004C3325"/>
    <w:rsid w:val="004D68CA"/>
    <w:rsid w:val="0053401A"/>
    <w:rsid w:val="00567406"/>
    <w:rsid w:val="005976BA"/>
    <w:rsid w:val="00627148"/>
    <w:rsid w:val="00770456"/>
    <w:rsid w:val="007B5F30"/>
    <w:rsid w:val="007D57C0"/>
    <w:rsid w:val="007F56C5"/>
    <w:rsid w:val="00842297"/>
    <w:rsid w:val="00896417"/>
    <w:rsid w:val="008972F0"/>
    <w:rsid w:val="008A627D"/>
    <w:rsid w:val="009C7623"/>
    <w:rsid w:val="009F6246"/>
    <w:rsid w:val="00A312F9"/>
    <w:rsid w:val="00A34F87"/>
    <w:rsid w:val="00A5793D"/>
    <w:rsid w:val="00A61EF3"/>
    <w:rsid w:val="00A8195A"/>
    <w:rsid w:val="00AC4B1F"/>
    <w:rsid w:val="00AF20AD"/>
    <w:rsid w:val="00B56DB4"/>
    <w:rsid w:val="00B96E73"/>
    <w:rsid w:val="00BF040D"/>
    <w:rsid w:val="00BF4333"/>
    <w:rsid w:val="00C300F3"/>
    <w:rsid w:val="00C574E2"/>
    <w:rsid w:val="00C60AD8"/>
    <w:rsid w:val="00CE15EF"/>
    <w:rsid w:val="00D13E98"/>
    <w:rsid w:val="00D20FED"/>
    <w:rsid w:val="00DB041E"/>
    <w:rsid w:val="00E8413F"/>
    <w:rsid w:val="00F07CA2"/>
    <w:rsid w:val="00F31E40"/>
    <w:rsid w:val="00F5305C"/>
    <w:rsid w:val="00FB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3E02A-05E9-440D-9FCD-F4AE2137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2F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F9"/>
    <w:pPr>
      <w:ind w:left="720"/>
      <w:contextualSpacing/>
    </w:pPr>
  </w:style>
  <w:style w:type="table" w:styleId="TableGrid">
    <w:name w:val="Table Grid"/>
    <w:basedOn w:val="TableNormal"/>
    <w:uiPriority w:val="39"/>
    <w:rsid w:val="00B9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0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476338A2</Template>
  <TotalTime>3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Sidmouth College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Natalie Ellis</cp:lastModifiedBy>
  <cp:revision>3</cp:revision>
  <dcterms:created xsi:type="dcterms:W3CDTF">2020-01-10T10:57:00Z</dcterms:created>
  <dcterms:modified xsi:type="dcterms:W3CDTF">2020-01-21T14:46:00Z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78757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S6.1.0</vt:lpwstr>
  </property>
</Properties>
</file>