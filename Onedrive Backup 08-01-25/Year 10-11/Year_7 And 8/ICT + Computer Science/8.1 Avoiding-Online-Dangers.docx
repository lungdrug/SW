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5E0" w:rsidRPr="002E4E2D" w:rsidRDefault="002E4E2D" w:rsidP="002E4E2D">
      <w:pPr>
        <w:jc w:val="center"/>
        <w:rPr>
          <w:rFonts w:ascii="Century Gothic" w:hAnsi="Century Gothic"/>
          <w:b/>
          <w:sz w:val="48"/>
          <w:u w:val="single"/>
        </w:rPr>
      </w:pPr>
      <w:r w:rsidRPr="002E4E2D">
        <w:rPr>
          <w:rFonts w:ascii="Century Gothic" w:hAnsi="Century Gothic"/>
          <w:b/>
          <w:sz w:val="48"/>
          <w:u w:val="single"/>
        </w:rPr>
        <w:t>Avoiding Online Dangers</w:t>
      </w:r>
    </w:p>
    <w:p w:rsidR="002E4E2D" w:rsidRDefault="002E4E2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2915392</wp:posOffset>
                </wp:positionH>
                <wp:positionV relativeFrom="paragraph">
                  <wp:posOffset>213632</wp:posOffset>
                </wp:positionV>
                <wp:extent cx="3871356" cy="2529444"/>
                <wp:effectExtent l="0" t="0" r="1524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252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E2D" w:rsidRDefault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What is the danger shown by this image?</w:t>
                            </w:r>
                          </w:p>
                          <w:p w:rsidR="00A80C39" w:rsidRPr="00A80C39" w:rsidRDefault="00A80C39">
                            <w:pPr>
                              <w:rPr>
                                <w:rFonts w:ascii="Harlow Solid Italic" w:hAnsi="Harlow Solid Italic"/>
                                <w:b/>
                                <w:sz w:val="32"/>
                              </w:rPr>
                            </w:pPr>
                            <w:r w:rsidRPr="00A80C39">
                              <w:rPr>
                                <w:rFonts w:ascii="Harlow Solid Italic" w:hAnsi="Harlow Solid Italic"/>
                                <w:b/>
                                <w:sz w:val="32"/>
                              </w:rPr>
                              <w:t>Cyberbullying Hurts people</w:t>
                            </w:r>
                          </w:p>
                          <w:p w:rsidR="002E4E2D" w:rsidRDefault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List as many ways as you can think to avoid this danger</w:t>
                            </w:r>
                            <w:r w:rsidRPr="002E4E2D"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  <w:p w:rsidR="00A80C39" w:rsidRPr="00A80C39" w:rsidRDefault="00A80C39">
                            <w:pPr>
                              <w:rPr>
                                <w:rFonts w:ascii="Blackoak Std" w:hAnsi="Blackoak Std"/>
                              </w:rPr>
                            </w:pPr>
                            <w:r w:rsidRPr="00A80C39">
                              <w:rPr>
                                <w:rFonts w:ascii="Blackoak Std" w:hAnsi="Blackoak Std"/>
                              </w:rPr>
                              <w:t xml:space="preserve">Put your accounts on private </w:t>
                            </w:r>
                          </w:p>
                          <w:p w:rsidR="002E4E2D" w:rsidRPr="002E4E2D" w:rsidRDefault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55pt;margin-top:16.8pt;width:304.85pt;height:199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CYlAIAALM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" fillcolor="white [3201]" strokeweight=".5pt">
                <v:textbox>
                  <w:txbxContent>
                    <w:p w:rsidR="002E4E2D" w:rsidRDefault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What is the danger shown by this image?</w:t>
                      </w:r>
                    </w:p>
                    <w:p w:rsidR="00A80C39" w:rsidRPr="00A80C39" w:rsidRDefault="00A80C39">
                      <w:pPr>
                        <w:rPr>
                          <w:rFonts w:ascii="Harlow Solid Italic" w:hAnsi="Harlow Solid Italic"/>
                          <w:b/>
                          <w:sz w:val="32"/>
                        </w:rPr>
                      </w:pPr>
                      <w:r w:rsidRPr="00A80C39">
                        <w:rPr>
                          <w:rFonts w:ascii="Harlow Solid Italic" w:hAnsi="Harlow Solid Italic"/>
                          <w:b/>
                          <w:sz w:val="32"/>
                        </w:rPr>
                        <w:t>Cyberbullying Hurts people</w:t>
                      </w:r>
                    </w:p>
                    <w:p w:rsidR="002E4E2D" w:rsidRDefault="002E4E2D">
                      <w:pPr>
                        <w:rPr>
                          <w:rFonts w:ascii="Century Gothic" w:hAnsi="Century Gothic"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List as many ways as you can think to avoid this danger</w:t>
                      </w:r>
                      <w:r w:rsidRPr="002E4E2D">
                        <w:rPr>
                          <w:rFonts w:ascii="Century Gothic" w:hAnsi="Century Gothic"/>
                        </w:rPr>
                        <w:t>:</w:t>
                      </w:r>
                    </w:p>
                    <w:p w:rsidR="00A80C39" w:rsidRPr="00A80C39" w:rsidRDefault="00A80C39">
                      <w:pPr>
                        <w:rPr>
                          <w:rFonts w:ascii="Blackoak Std" w:hAnsi="Blackoak Std"/>
                        </w:rPr>
                      </w:pPr>
                      <w:r w:rsidRPr="00A80C39">
                        <w:rPr>
                          <w:rFonts w:ascii="Blackoak Std" w:hAnsi="Blackoak Std"/>
                        </w:rPr>
                        <w:t xml:space="preserve">Put your accounts on private </w:t>
                      </w:r>
                    </w:p>
                    <w:p w:rsidR="002E4E2D" w:rsidRPr="002E4E2D" w:rsidRDefault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4E2D" w:rsidRDefault="00A80C39">
      <w:pPr>
        <w:rPr>
          <w:rFonts w:ascii="Century Gothic" w:hAnsi="Century Gothic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8pt;margin-top:12.4pt;width:193.45pt;height:137.9pt;rotation:-455780fd;z-index:251677696;mso-position-horizontal-relative:text;mso-position-vertical-relative:text;mso-width-relative:page;mso-height-relative:page">
            <v:imagedata r:id="rId5" o:title="shame-799097_640"/>
          </v:shape>
        </w:pict>
      </w: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E8DD5" wp14:editId="31A3E7AA">
                <wp:simplePos x="0" y="0"/>
                <wp:positionH relativeFrom="column">
                  <wp:posOffset>-89354</wp:posOffset>
                </wp:positionH>
                <wp:positionV relativeFrom="paragraph">
                  <wp:posOffset>210663</wp:posOffset>
                </wp:positionV>
                <wp:extent cx="3871356" cy="2529444"/>
                <wp:effectExtent l="0" t="0" r="1524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252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E2D" w:rsidRDefault="002E4E2D" w:rsidP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What is the danger shown by this image?</w:t>
                            </w:r>
                          </w:p>
                          <w:p w:rsidR="00A80C39" w:rsidRPr="00A80C39" w:rsidRDefault="00A80C39" w:rsidP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Credits Card fraud</w:t>
                            </w:r>
                          </w:p>
                          <w:p w:rsidR="002E4E2D" w:rsidRDefault="002E4E2D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List as many ways as you can think to avoid this danger</w:t>
                            </w:r>
                            <w:r w:rsidRPr="002E4E2D"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  <w:p w:rsidR="002E4E2D" w:rsidRPr="00A80C39" w:rsidRDefault="00A80C39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A80C39">
                              <w:rPr>
                                <w:rFonts w:ascii="Century Gothic" w:hAnsi="Century Gothic"/>
                              </w:rPr>
                              <w:t xml:space="preserve">People can access your account and steal </w:t>
                            </w:r>
                            <w:proofErr w:type="gramStart"/>
                            <w:r w:rsidRPr="00A80C39">
                              <w:rPr>
                                <w:rFonts w:ascii="Century Gothic" w:hAnsi="Century Gothic"/>
                              </w:rPr>
                              <w:t>your  money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7.05pt;margin-top:16.6pt;width:304.85pt;height:199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" fillcolor="white [3201]" strokeweight=".5pt">
                <v:textbox>
                  <w:txbxContent>
                    <w:p w:rsidR="002E4E2D" w:rsidRDefault="002E4E2D" w:rsidP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What is the danger shown by this image?</w:t>
                      </w:r>
                    </w:p>
                    <w:p w:rsidR="00A80C39" w:rsidRPr="00A80C39" w:rsidRDefault="00A80C39" w:rsidP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Credits Card fraud</w:t>
                      </w:r>
                    </w:p>
                    <w:p w:rsidR="002E4E2D" w:rsidRDefault="002E4E2D" w:rsidP="002E4E2D">
                      <w:pPr>
                        <w:rPr>
                          <w:rFonts w:ascii="Century Gothic" w:hAnsi="Century Gothic"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List as many ways as you can think to avoid this danger</w:t>
                      </w:r>
                      <w:r w:rsidRPr="002E4E2D">
                        <w:rPr>
                          <w:rFonts w:ascii="Century Gothic" w:hAnsi="Century Gothic"/>
                        </w:rPr>
                        <w:t>:</w:t>
                      </w:r>
                    </w:p>
                    <w:p w:rsidR="002E4E2D" w:rsidRPr="00A80C39" w:rsidRDefault="00A80C39" w:rsidP="002E4E2D">
                      <w:pPr>
                        <w:rPr>
                          <w:rFonts w:ascii="Century Gothic" w:hAnsi="Century Gothic"/>
                        </w:rPr>
                      </w:pPr>
                      <w:r w:rsidRPr="00A80C39">
                        <w:rPr>
                          <w:rFonts w:ascii="Century Gothic" w:hAnsi="Century Gothic"/>
                        </w:rPr>
                        <w:t xml:space="preserve">People can access your account and steal </w:t>
                      </w:r>
                      <w:proofErr w:type="gramStart"/>
                      <w:r w:rsidRPr="00A80C39">
                        <w:rPr>
                          <w:rFonts w:ascii="Century Gothic" w:hAnsi="Century Gothic"/>
                        </w:rPr>
                        <w:t>your  money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E4E2D" w:rsidRDefault="002E4E2D">
      <w:pPr>
        <w:rPr>
          <w:rFonts w:ascii="Century Gothic" w:hAnsi="Century Gothic"/>
        </w:rPr>
      </w:pPr>
    </w:p>
    <w:p w:rsidR="002E4E2D" w:rsidRDefault="00A80C39">
      <w:pPr>
        <w:rPr>
          <w:rFonts w:ascii="Century Gothic" w:hAnsi="Century Gothic"/>
        </w:rPr>
      </w:pPr>
      <w:r>
        <w:rPr>
          <w:noProof/>
        </w:rPr>
        <w:pict>
          <v:shape id="_x0000_s1027" type="#_x0000_t75" style="position:absolute;margin-left:317.9pt;margin-top:6.1pt;width:213.95pt;height:141.95pt;rotation:549295fd;z-index:251679744;mso-position-horizontal-relative:text;mso-position-vertical-relative:text;mso-width-relative:page;mso-height-relative:page">
            <v:imagedata r:id="rId6" o:title="money-256319_640"/>
          </v:shape>
        </w:pict>
      </w: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A80C39">
      <w:pPr>
        <w:rPr>
          <w:rFonts w:ascii="Century Gothic" w:hAnsi="Century Gothic"/>
        </w:rPr>
      </w:pPr>
      <w:r>
        <w:rPr>
          <w:noProof/>
        </w:rPr>
        <w:pict>
          <v:shape id="_x0000_s1028" type="#_x0000_t75" style="position:absolute;margin-left:0;margin-top:11.35pt;width:211.55pt;height:158.55pt;rotation:-524757fd;z-index:251681792;mso-position-horizontal-relative:text;mso-position-vertical-relative:text;mso-width-relative:page;mso-height-relative:page">
            <v:imagedata r:id="rId7" o:title="monster-426995_640"/>
          </v:shape>
        </w:pict>
      </w:r>
      <w:r w:rsidR="002E4E2D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9FE05" wp14:editId="0F52D1DF">
                <wp:simplePos x="0" y="0"/>
                <wp:positionH relativeFrom="margin">
                  <wp:posOffset>2915359</wp:posOffset>
                </wp:positionH>
                <wp:positionV relativeFrom="paragraph">
                  <wp:posOffset>16576</wp:posOffset>
                </wp:positionV>
                <wp:extent cx="3871356" cy="2529444"/>
                <wp:effectExtent l="0" t="0" r="1524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25294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4E2D" w:rsidRPr="00A80C39" w:rsidRDefault="002E4E2D" w:rsidP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A80C39">
                              <w:rPr>
                                <w:rFonts w:ascii="Century Gothic" w:hAnsi="Century Gothic"/>
                                <w:b/>
                              </w:rPr>
                              <w:t>What is the danger shown by this image?</w:t>
                            </w:r>
                          </w:p>
                          <w:p w:rsidR="002E4E2D" w:rsidRPr="00A80C39" w:rsidRDefault="00A80C39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A80C39">
                              <w:rPr>
                                <w:rFonts w:ascii="Century Gothic" w:hAnsi="Century Gothic"/>
                              </w:rPr>
                              <w:t>Virus</w:t>
                            </w:r>
                          </w:p>
                          <w:p w:rsidR="002E4E2D" w:rsidRDefault="002E4E2D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List as many ways as you can think to avoid this danger</w:t>
                            </w:r>
                            <w:r w:rsidRPr="002E4E2D"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  <w:p w:rsidR="00A80C39" w:rsidRDefault="00A80C39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Delete system32 and will break your pc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29.55pt;margin-top:1.3pt;width:304.85pt;height:199.1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" fillcolor="window" strokeweight=".5pt">
                <v:textbox>
                  <w:txbxContent>
                    <w:p w:rsidR="002E4E2D" w:rsidRPr="00A80C39" w:rsidRDefault="002E4E2D" w:rsidP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A80C39">
                        <w:rPr>
                          <w:rFonts w:ascii="Century Gothic" w:hAnsi="Century Gothic"/>
                          <w:b/>
                        </w:rPr>
                        <w:t>What is the danger shown by this image?</w:t>
                      </w:r>
                    </w:p>
                    <w:p w:rsidR="002E4E2D" w:rsidRPr="00A80C39" w:rsidRDefault="00A80C39" w:rsidP="002E4E2D">
                      <w:pPr>
                        <w:rPr>
                          <w:rFonts w:ascii="Century Gothic" w:hAnsi="Century Gothic"/>
                        </w:rPr>
                      </w:pPr>
                      <w:r w:rsidRPr="00A80C39">
                        <w:rPr>
                          <w:rFonts w:ascii="Century Gothic" w:hAnsi="Century Gothic"/>
                        </w:rPr>
                        <w:t>Virus</w:t>
                      </w:r>
                    </w:p>
                    <w:p w:rsidR="002E4E2D" w:rsidRDefault="002E4E2D" w:rsidP="002E4E2D">
                      <w:pPr>
                        <w:rPr>
                          <w:rFonts w:ascii="Century Gothic" w:hAnsi="Century Gothic"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List as many ways as you can think to avoid this danger</w:t>
                      </w:r>
                      <w:r w:rsidRPr="002E4E2D">
                        <w:rPr>
                          <w:rFonts w:ascii="Century Gothic" w:hAnsi="Century Gothic"/>
                        </w:rPr>
                        <w:t>:</w:t>
                      </w:r>
                    </w:p>
                    <w:p w:rsidR="00A80C39" w:rsidRDefault="00A80C39" w:rsidP="002E4E2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Delete system32 and will break your pc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>
      <w:pPr>
        <w:rPr>
          <w:rFonts w:ascii="Century Gothic" w:hAnsi="Century Gothic"/>
        </w:rPr>
      </w:pPr>
    </w:p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A80C39">
      <w:r>
        <w:rPr>
          <w:noProof/>
        </w:rPr>
        <w:pict>
          <v:shape id="_x0000_s1029" type="#_x0000_t75" style="position:absolute;margin-left:323.95pt;margin-top:17.65pt;width:201.75pt;height:142.65pt;rotation:297563fd;z-index:251683840;mso-position-horizontal-relative:text;mso-position-vertical-relative:text;mso-width-relative:page;mso-height-relative:page">
            <v:imagedata r:id="rId8" o:title="paper-109277_640"/>
          </v:shape>
        </w:pict>
      </w:r>
      <w:r w:rsidR="002E4E2D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4A3A6" wp14:editId="5A06FD5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71356" cy="2529444"/>
                <wp:effectExtent l="0" t="0" r="1524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25294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What is the danger shown by this image?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  <w:p w:rsidR="002E4E2D" w:rsidRDefault="002E4E2D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List as many ways as you can think to avoid this danger</w:t>
                            </w:r>
                            <w:r w:rsidRPr="002E4E2D"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0;margin-top:-.05pt;width:304.85pt;height:199.1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" fillcolor="window" strokeweight=".5pt">
                <v:textbox>
                  <w:txbxContent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What is the danger shown by this image?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  <w:p w:rsidR="002E4E2D" w:rsidRDefault="002E4E2D" w:rsidP="002E4E2D">
                      <w:pPr>
                        <w:rPr>
                          <w:rFonts w:ascii="Century Gothic" w:hAnsi="Century Gothic"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List as many ways as you can think to avoid this danger</w:t>
                      </w:r>
                      <w:r w:rsidRPr="002E4E2D">
                        <w:rPr>
                          <w:rFonts w:ascii="Century Gothic" w:hAnsi="Century Gothic"/>
                        </w:rPr>
                        <w:t>: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2E4E2D"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6DC3D" wp14:editId="4EDBE833">
                <wp:simplePos x="0" y="0"/>
                <wp:positionH relativeFrom="margin">
                  <wp:posOffset>2932430</wp:posOffset>
                </wp:positionH>
                <wp:positionV relativeFrom="paragraph">
                  <wp:posOffset>11430</wp:posOffset>
                </wp:positionV>
                <wp:extent cx="3870960" cy="2529205"/>
                <wp:effectExtent l="0" t="0" r="1524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2529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What is the danger shown by this image?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  <w:p w:rsidR="002E4E2D" w:rsidRDefault="002E4E2D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List as many ways as you can think to avoid this danger</w:t>
                            </w:r>
                            <w:r w:rsidRPr="002E4E2D"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26DC3D" id="Text Box 13" o:spid="_x0000_s1030" type="#_x0000_t202" style="position:absolute;margin-left:230.9pt;margin-top:.9pt;width:304.8pt;height:199.1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" fillcolor="window" strokeweight=".5pt">
                <v:textbox>
                  <w:txbxContent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What is the danger shown by this image?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  <w:p w:rsidR="002E4E2D" w:rsidRDefault="002E4E2D" w:rsidP="002E4E2D">
                      <w:pPr>
                        <w:rPr>
                          <w:rFonts w:ascii="Century Gothic" w:hAnsi="Century Gothic"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List as many ways as you can think to avoid this danger</w:t>
                      </w:r>
                      <w:r w:rsidRPr="002E4E2D">
                        <w:rPr>
                          <w:rFonts w:ascii="Century Gothic" w:hAnsi="Century Gothic"/>
                        </w:rPr>
                        <w:t>: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E2D" w:rsidRDefault="00A80C39">
      <w:r>
        <w:rPr>
          <w:noProof/>
        </w:rPr>
        <w:pict>
          <v:shape id="_x0000_s1030" type="#_x0000_t75" style="position:absolute;margin-left:0;margin-top:-.95pt;width:199pt;height:141.3pt;rotation:-455412fd;z-index:251685888;mso-position-horizontal:absolute;mso-position-horizontal-relative:text;mso-position-vertical:absolute;mso-position-vertical-relative:text;mso-width-relative:page;mso-height-relative:page">
            <v:imagedata r:id="rId9" o:title="matrix-69681_640"/>
          </v:shape>
        </w:pict>
      </w:r>
    </w:p>
    <w:p w:rsidR="002E4E2D" w:rsidRDefault="002E4E2D"/>
    <w:p w:rsidR="002E4E2D" w:rsidRDefault="002E4E2D"/>
    <w:p w:rsidR="002E4E2D" w:rsidRDefault="002E4E2D"/>
    <w:p w:rsidR="002E4E2D" w:rsidRDefault="002E4E2D"/>
    <w:p w:rsidR="002E4E2D" w:rsidRDefault="002E4E2D"/>
    <w:p w:rsidR="002E4E2D" w:rsidRDefault="00A80C39">
      <w:r>
        <w:rPr>
          <w:noProof/>
        </w:rPr>
        <w:pict>
          <v:shape id="_x0000_s1031" type="#_x0000_t75" style="position:absolute;margin-left:325.4pt;margin-top:116.9pt;width:187.45pt;height:132.3pt;rotation:615498fd;z-index:251687936;mso-position-horizontal-relative:text;mso-position-vertical-relative:text;mso-width-relative:page;mso-height-relative:page">
            <v:imagedata r:id="rId10" o:title="personal-260580_640"/>
          </v:shape>
        </w:pict>
      </w:r>
      <w:r w:rsidR="002E4E2D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BC478" wp14:editId="007CD344">
                <wp:simplePos x="0" y="0"/>
                <wp:positionH relativeFrom="margin">
                  <wp:align>left</wp:align>
                </wp:positionH>
                <wp:positionV relativeFrom="paragraph">
                  <wp:posOffset>1187030</wp:posOffset>
                </wp:positionV>
                <wp:extent cx="3871356" cy="2529444"/>
                <wp:effectExtent l="0" t="0" r="1524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25294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What is the danger shown by this image?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  <w:p w:rsidR="002E4E2D" w:rsidRDefault="002E4E2D" w:rsidP="002E4E2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E4E2D">
                              <w:rPr>
                                <w:rFonts w:ascii="Century Gothic" w:hAnsi="Century Gothic"/>
                                <w:b/>
                              </w:rPr>
                              <w:t>List as many ways as you can think to avoid this danger</w:t>
                            </w:r>
                            <w:r w:rsidRPr="002E4E2D">
                              <w:rPr>
                                <w:rFonts w:ascii="Century Gothic" w:hAnsi="Century Gothic"/>
                              </w:rPr>
                              <w:t>:</w:t>
                            </w:r>
                          </w:p>
                          <w:p w:rsidR="002E4E2D" w:rsidRPr="002E4E2D" w:rsidRDefault="002E4E2D" w:rsidP="002E4E2D">
                            <w:pPr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0BC47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0;margin-top:93.45pt;width:304.85pt;height:199.1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" fillcolor="window" strokeweight=".5pt">
                <v:textbox>
                  <w:txbxContent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What is the danger shown by this image?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  <w:p w:rsidR="002E4E2D" w:rsidRDefault="002E4E2D" w:rsidP="002E4E2D">
                      <w:pPr>
                        <w:rPr>
                          <w:rFonts w:ascii="Century Gothic" w:hAnsi="Century Gothic"/>
                        </w:rPr>
                      </w:pPr>
                      <w:r w:rsidRPr="002E4E2D">
                        <w:rPr>
                          <w:rFonts w:ascii="Century Gothic" w:hAnsi="Century Gothic"/>
                          <w:b/>
                        </w:rPr>
                        <w:t>List as many ways as you can think to avoid this danger</w:t>
                      </w:r>
                      <w:r w:rsidRPr="002E4E2D">
                        <w:rPr>
                          <w:rFonts w:ascii="Century Gothic" w:hAnsi="Century Gothic"/>
                        </w:rPr>
                        <w:t>:</w:t>
                      </w:r>
                    </w:p>
                    <w:p w:rsidR="002E4E2D" w:rsidRPr="002E4E2D" w:rsidRDefault="002E4E2D" w:rsidP="002E4E2D">
                      <w:pPr>
                        <w:rPr>
                          <w:rFonts w:ascii="Century Gothic" w:hAnsi="Century Gothic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4E2D" w:rsidSect="002E4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2D"/>
    <w:rsid w:val="002E4E2D"/>
    <w:rsid w:val="002F49CD"/>
    <w:rsid w:val="006A394D"/>
    <w:rsid w:val="00936195"/>
    <w:rsid w:val="00A80C39"/>
    <w:rsid w:val="00F6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6934B5E0</Template>
  <TotalTime>0</TotalTime>
  <Pages>2</Pages>
  <Words>13</Words>
  <Characters>75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 Wickins</dc:creator>
  <cp:lastModifiedBy>Maison Roberts</cp:lastModifiedBy>
  <cp:revision>2</cp:revision>
  <dcterms:created xsi:type="dcterms:W3CDTF">2019-10-11T09:58:00Z</dcterms:created>
  <dcterms:modified xsi:type="dcterms:W3CDTF">2019-10-11T09:58:00Z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152489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S6.1.0</vt:lpwstr>
  </property>
</Properties>
</file>