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43" w:rsidRPr="00B45779" w:rsidRDefault="0091236E" w:rsidP="00411A43">
      <w:pPr>
        <w:jc w:val="center"/>
        <w:rPr>
          <w:rFonts w:ascii="Comic Sans MS" w:hAnsi="Comic Sans MS"/>
          <w:b/>
          <w:sz w:val="58"/>
        </w:rPr>
      </w:pPr>
      <w:bookmarkStart w:id="0" w:name="_GoBack"/>
      <w:bookmarkEnd w:id="0"/>
      <w:r w:rsidRPr="00B45779">
        <w:rPr>
          <w:rFonts w:ascii="Comic Sans MS" w:hAnsi="Comic Sans MS"/>
          <w:b/>
          <w:sz w:val="58"/>
        </w:rPr>
        <w:t>History of Computers</w:t>
      </w:r>
    </w:p>
    <w:p w:rsidR="0091236E" w:rsidRPr="00B42393" w:rsidRDefault="0091236E" w:rsidP="0091236E">
      <w:pPr>
        <w:rPr>
          <w:sz w:val="4"/>
        </w:rPr>
      </w:pPr>
    </w:p>
    <w:p w:rsidR="0091236E" w:rsidRDefault="005260E5" w:rsidP="0091236E">
      <w:r>
        <w:t xml:space="preserve">You have just learnt about the history of computers. Using the PowerPoint </w:t>
      </w:r>
      <w:r w:rsidR="00493D2B">
        <w:t xml:space="preserve">and the internet </w:t>
      </w:r>
      <w:r>
        <w:t xml:space="preserve">fill out the main facts below: </w:t>
      </w:r>
    </w:p>
    <w:tbl>
      <w:tblPr>
        <w:tblStyle w:val="TableGrid"/>
        <w:tblW w:w="10490" w:type="dxa"/>
        <w:tblInd w:w="-459" w:type="dxa"/>
        <w:tblLook w:val="04A0" w:firstRow="1" w:lastRow="0" w:firstColumn="1" w:lastColumn="0" w:noHBand="0" w:noVBand="1"/>
      </w:tblPr>
      <w:tblGrid>
        <w:gridCol w:w="3593"/>
        <w:gridCol w:w="2286"/>
        <w:gridCol w:w="4611"/>
      </w:tblGrid>
      <w:tr w:rsidR="00EC5117" w:rsidRPr="00FD5B81" w:rsidTr="002A6562">
        <w:trPr>
          <w:trHeight w:val="317"/>
        </w:trPr>
        <w:tc>
          <w:tcPr>
            <w:tcW w:w="5812" w:type="dxa"/>
            <w:gridSpan w:val="2"/>
            <w:shd w:val="clear" w:color="auto" w:fill="1F497D" w:themeFill="text2"/>
            <w:vAlign w:val="center"/>
          </w:tcPr>
          <w:p w:rsidR="00EC5117" w:rsidRPr="00EC5117" w:rsidRDefault="00EC5117" w:rsidP="00EC5117">
            <w:pPr>
              <w:pStyle w:val="ListParagraph"/>
              <w:ind w:left="426"/>
              <w:rPr>
                <w:b/>
                <w:color w:val="FFFF00"/>
              </w:rPr>
            </w:pPr>
            <w:r w:rsidRPr="00EC5117">
              <w:rPr>
                <w:b/>
                <w:color w:val="FFFF00"/>
              </w:rPr>
              <w:t>Question</w:t>
            </w:r>
          </w:p>
        </w:tc>
        <w:tc>
          <w:tcPr>
            <w:tcW w:w="4678" w:type="dxa"/>
            <w:shd w:val="clear" w:color="auto" w:fill="1F497D" w:themeFill="text2"/>
            <w:vAlign w:val="center"/>
          </w:tcPr>
          <w:p w:rsidR="00EC5117" w:rsidRPr="00EC5117" w:rsidRDefault="00EC5117" w:rsidP="000026BD">
            <w:pPr>
              <w:rPr>
                <w:b/>
                <w:noProof/>
                <w:color w:val="FFFF00"/>
                <w:lang w:eastAsia="en-GB"/>
              </w:rPr>
            </w:pPr>
            <w:r w:rsidRPr="00EC5117">
              <w:rPr>
                <w:b/>
                <w:noProof/>
                <w:color w:val="FFFF00"/>
                <w:lang w:eastAsia="en-GB"/>
              </w:rPr>
              <w:t>Your Researched answer here: Please don’t copy and paste – keep your answer very brief.</w:t>
            </w:r>
          </w:p>
        </w:tc>
      </w:tr>
      <w:tr w:rsidR="00B719DB" w:rsidRPr="00B719DB" w:rsidTr="002A6562">
        <w:trPr>
          <w:trHeight w:val="1229"/>
        </w:trPr>
        <w:tc>
          <w:tcPr>
            <w:tcW w:w="5812" w:type="dxa"/>
            <w:gridSpan w:val="2"/>
            <w:vAlign w:val="center"/>
          </w:tcPr>
          <w:p w:rsidR="00EC5117" w:rsidRPr="00B719DB" w:rsidRDefault="00EC5117" w:rsidP="000026BD">
            <w:pPr>
              <w:pStyle w:val="ListParagraph"/>
              <w:numPr>
                <w:ilvl w:val="0"/>
                <w:numId w:val="2"/>
              </w:numPr>
              <w:ind w:left="426"/>
            </w:pPr>
            <w:r w:rsidRPr="00B719DB">
              <w:t xml:space="preserve">Who was the first to use an abacus?  </w:t>
            </w:r>
            <w:r w:rsidRPr="00B719DB">
              <w:rPr>
                <w:noProof/>
                <w:lang w:eastAsia="en-GB"/>
              </w:rPr>
              <w:drawing>
                <wp:inline distT="0" distB="0" distL="0" distR="0" wp14:anchorId="56B28B65" wp14:editId="1A9A79CF">
                  <wp:extent cx="1144988" cy="595374"/>
                  <wp:effectExtent l="0" t="0" r="0" b="0"/>
                  <wp:docPr id="7" name="Picture 5" descr="abacu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bacus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176" cy="599632"/>
                          </a:xfrm>
                          <a:prstGeom prst="rect">
                            <a:avLst/>
                          </a:prstGeom>
                          <a:noFill/>
                          <a:ln>
                            <a:noFill/>
                          </a:ln>
                          <a:extLst/>
                        </pic:spPr>
                      </pic:pic>
                    </a:graphicData>
                  </a:graphic>
                </wp:inline>
              </w:drawing>
            </w:r>
          </w:p>
        </w:tc>
        <w:tc>
          <w:tcPr>
            <w:tcW w:w="4678" w:type="dxa"/>
            <w:vAlign w:val="center"/>
          </w:tcPr>
          <w:p w:rsidR="00663CCE" w:rsidRPr="00663CCE" w:rsidRDefault="00663CCE" w:rsidP="00663CCE">
            <w:r w:rsidRPr="00663CCE">
              <w:t>The abacus was used in Babylon 2000 years before the Greeks used it to help with calculating.  To use it, you slide the beads up and down on the rods to add and subtract. It is still used today in some countries.</w:t>
            </w:r>
          </w:p>
          <w:p w:rsidR="00EC5117" w:rsidRPr="00B719DB" w:rsidRDefault="00EC5117" w:rsidP="000026BD"/>
        </w:tc>
      </w:tr>
      <w:tr w:rsidR="00B719DB" w:rsidRPr="00B719DB" w:rsidTr="002A6562">
        <w:trPr>
          <w:trHeight w:val="1229"/>
        </w:trPr>
        <w:tc>
          <w:tcPr>
            <w:tcW w:w="5812" w:type="dxa"/>
            <w:gridSpan w:val="2"/>
            <w:vAlign w:val="center"/>
          </w:tcPr>
          <w:p w:rsidR="00EC5117" w:rsidRPr="00B719DB" w:rsidRDefault="00EC5117" w:rsidP="00531C68">
            <w:pPr>
              <w:pStyle w:val="ListParagraph"/>
              <w:numPr>
                <w:ilvl w:val="0"/>
                <w:numId w:val="2"/>
              </w:numPr>
              <w:ind w:left="426"/>
            </w:pPr>
            <w:r w:rsidRPr="00B719DB">
              <w:t>Why did Pascal invent the first calculator in 1645?</w:t>
            </w:r>
          </w:p>
        </w:tc>
        <w:tc>
          <w:tcPr>
            <w:tcW w:w="4678" w:type="dxa"/>
            <w:vAlign w:val="center"/>
          </w:tcPr>
          <w:p w:rsidR="00EC5117" w:rsidRPr="00B719DB" w:rsidRDefault="00F25B45" w:rsidP="00C570B1">
            <w:pPr>
              <w:jc w:val="center"/>
            </w:pPr>
            <w:r>
              <w:t>It could add and subtract using dials</w:t>
            </w: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What does the “</w:t>
            </w:r>
            <w:r w:rsidRPr="00B719DB">
              <w:rPr>
                <w:lang w:val="en-US"/>
              </w:rPr>
              <w:t>Stepped Reckoner” do that Pascal’s machine couldn’t?</w:t>
            </w:r>
          </w:p>
        </w:tc>
        <w:tc>
          <w:tcPr>
            <w:tcW w:w="4678" w:type="dxa"/>
            <w:vAlign w:val="center"/>
          </w:tcPr>
          <w:p w:rsidR="00EC5117" w:rsidRPr="00B719DB" w:rsidRDefault="00F25B45" w:rsidP="000026BD">
            <w:pPr>
              <w:jc w:val="center"/>
            </w:pPr>
            <w:r>
              <w:t xml:space="preserve">Times and </w:t>
            </w:r>
            <w:proofErr w:type="spellStart"/>
            <w:r>
              <w:t>divison</w:t>
            </w:r>
            <w:proofErr w:type="spellEnd"/>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 xml:space="preserve">Who invented the </w:t>
            </w:r>
            <w:r w:rsidRPr="00B719DB">
              <w:rPr>
                <w:lang w:val="en-US"/>
              </w:rPr>
              <w:t>“Difference Engine” and “Analytical Engine”?</w:t>
            </w:r>
          </w:p>
        </w:tc>
        <w:tc>
          <w:tcPr>
            <w:tcW w:w="4678" w:type="dxa"/>
            <w:vAlign w:val="center"/>
          </w:tcPr>
          <w:p w:rsidR="00EC5117" w:rsidRPr="00B719DB" w:rsidRDefault="00EC5117" w:rsidP="00C570B1">
            <w:pPr>
              <w:jc w:val="cente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Who helped Babbage in his work?</w:t>
            </w:r>
          </w:p>
        </w:tc>
        <w:tc>
          <w:tcPr>
            <w:tcW w:w="4678" w:type="dxa"/>
            <w:vAlign w:val="center"/>
          </w:tcPr>
          <w:p w:rsidR="00EC5117" w:rsidRPr="00B719DB" w:rsidRDefault="00EC5117" w:rsidP="00C570B1">
            <w:pPr>
              <w:jc w:val="cente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What happened at Bletchley Park in World War 2?</w:t>
            </w:r>
          </w:p>
        </w:tc>
        <w:tc>
          <w:tcPr>
            <w:tcW w:w="4678" w:type="dxa"/>
            <w:vAlign w:val="center"/>
          </w:tcPr>
          <w:p w:rsidR="00EC5117" w:rsidRPr="00B719DB" w:rsidRDefault="00EC5117" w:rsidP="00C570B1">
            <w:pPr>
              <w:jc w:val="cente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Who invented the machine known as “Colossus”?</w:t>
            </w:r>
          </w:p>
        </w:tc>
        <w:tc>
          <w:tcPr>
            <w:tcW w:w="4678" w:type="dxa"/>
            <w:vAlign w:val="center"/>
          </w:tcPr>
          <w:p w:rsidR="00EC5117" w:rsidRPr="00B719DB" w:rsidRDefault="00EC5117" w:rsidP="00C570B1">
            <w:pPr>
              <w:jc w:val="cente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ind w:left="426"/>
            </w:pPr>
            <w:r w:rsidRPr="00B719DB">
              <w:t xml:space="preserve">Who </w:t>
            </w:r>
            <w:r w:rsidRPr="00B719DB">
              <w:rPr>
                <w:lang w:val="en-US"/>
              </w:rPr>
              <w:t>proved that a machine capable of processing a stream of 1s and 0s was capable of solving any problem?</w:t>
            </w:r>
          </w:p>
        </w:tc>
        <w:tc>
          <w:tcPr>
            <w:tcW w:w="4678" w:type="dxa"/>
            <w:vAlign w:val="center"/>
          </w:tcPr>
          <w:p w:rsidR="00EC5117" w:rsidRPr="00B719DB" w:rsidRDefault="00EC5117" w:rsidP="00C570B1">
            <w:pPr>
              <w:jc w:val="center"/>
            </w:pPr>
          </w:p>
        </w:tc>
      </w:tr>
      <w:tr w:rsidR="00B719DB" w:rsidRPr="00B719DB" w:rsidTr="002A6562">
        <w:trPr>
          <w:trHeight w:val="1229"/>
        </w:trPr>
        <w:tc>
          <w:tcPr>
            <w:tcW w:w="3643" w:type="dxa"/>
            <w:tcBorders>
              <w:right w:val="nil"/>
            </w:tcBorders>
            <w:vAlign w:val="center"/>
          </w:tcPr>
          <w:p w:rsidR="00EC5117" w:rsidRPr="00B719DB" w:rsidRDefault="00EC5117" w:rsidP="00266DF2">
            <w:pPr>
              <w:pStyle w:val="ListParagraph"/>
              <w:numPr>
                <w:ilvl w:val="0"/>
                <w:numId w:val="2"/>
              </w:numPr>
              <w:ind w:left="426"/>
            </w:pPr>
            <w:r w:rsidRPr="00B719DB">
              <w:lastRenderedPageBreak/>
              <w:t>Who invented this machine and how heavy was it?</w:t>
            </w:r>
          </w:p>
        </w:tc>
        <w:tc>
          <w:tcPr>
            <w:tcW w:w="2169" w:type="dxa"/>
            <w:tcBorders>
              <w:left w:val="nil"/>
            </w:tcBorders>
            <w:vAlign w:val="center"/>
          </w:tcPr>
          <w:p w:rsidR="00EC5117" w:rsidRPr="00B719DB" w:rsidRDefault="00EC5117" w:rsidP="00266DF2">
            <w:r w:rsidRPr="00B719DB">
              <w:rPr>
                <w:noProof/>
                <w:lang w:eastAsia="en-GB"/>
              </w:rPr>
              <w:drawing>
                <wp:inline distT="0" distB="0" distL="0" distR="0" wp14:anchorId="035604CE" wp14:editId="16031526">
                  <wp:extent cx="1311966" cy="643789"/>
                  <wp:effectExtent l="0" t="0" r="2540" b="4445"/>
                  <wp:docPr id="1" name="Picture 4" descr="Harvard Mark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Harvard Mark I"/>
                          <pic:cNvPicPr>
                            <a:picLocks noChangeAspect="1" noChangeArrowheads="1"/>
                          </pic:cNvPicPr>
                        </pic:nvPicPr>
                        <pic:blipFill rotWithShape="1">
                          <a:blip r:embed="rId9">
                            <a:extLst>
                              <a:ext uri="{28A0092B-C50C-407E-A947-70E740481C1C}">
                                <a14:useLocalDpi xmlns:a14="http://schemas.microsoft.com/office/drawing/2010/main" val="0"/>
                              </a:ext>
                            </a:extLst>
                          </a:blip>
                          <a:srcRect l="2765" t="15966" r="3010" b="7029"/>
                          <a:stretch/>
                        </pic:blipFill>
                        <pic:spPr bwMode="auto">
                          <a:xfrm>
                            <a:off x="0" y="0"/>
                            <a:ext cx="1320292" cy="647875"/>
                          </a:xfrm>
                          <a:prstGeom prst="rect">
                            <a:avLst/>
                          </a:prstGeom>
                          <a:ln>
                            <a:noFill/>
                          </a:ln>
                          <a:effectLst/>
                          <a:extLst/>
                        </pic:spPr>
                      </pic:pic>
                    </a:graphicData>
                  </a:graphic>
                </wp:inline>
              </w:drawing>
            </w:r>
          </w:p>
        </w:tc>
        <w:tc>
          <w:tcPr>
            <w:tcW w:w="4678" w:type="dxa"/>
            <w:vAlign w:val="center"/>
          </w:tcPr>
          <w:p w:rsidR="00EC5117" w:rsidRPr="00B719DB" w:rsidRDefault="00EC5117" w:rsidP="00C570B1">
            <w:pPr>
              <w:pStyle w:val="ListParagraph"/>
              <w:ind w:left="0"/>
              <w:jc w:val="cente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Who invented the term “debugging”?</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What was the problem with using valves in computers?</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Where were the first integrated circuits used?</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How old was Bill Gates when he first got interested in programming?</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Who did Bill Gates talk into letting him create their operating system?</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 xml:space="preserve">When </w:t>
            </w:r>
            <w:proofErr w:type="gramStart"/>
            <w:r w:rsidRPr="00B719DB">
              <w:t>was the Apple 1 computer</w:t>
            </w:r>
            <w:proofErr w:type="gramEnd"/>
            <w:r w:rsidRPr="00B719DB">
              <w:t xml:space="preserve"> first sold?</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229"/>
        </w:trPr>
        <w:tc>
          <w:tcPr>
            <w:tcW w:w="5812" w:type="dxa"/>
            <w:gridSpan w:val="2"/>
            <w:vAlign w:val="center"/>
          </w:tcPr>
          <w:p w:rsidR="00EC5117" w:rsidRPr="00B719DB" w:rsidRDefault="00EC5117" w:rsidP="00266DF2">
            <w:pPr>
              <w:pStyle w:val="ListParagraph"/>
              <w:numPr>
                <w:ilvl w:val="0"/>
                <w:numId w:val="2"/>
              </w:numPr>
            </w:pPr>
            <w:r w:rsidRPr="00B719DB">
              <w:t xml:space="preserve">When </w:t>
            </w:r>
            <w:proofErr w:type="gramStart"/>
            <w:r w:rsidRPr="00B719DB">
              <w:t>was the iPod</w:t>
            </w:r>
            <w:proofErr w:type="gramEnd"/>
            <w:r w:rsidRPr="00B719DB">
              <w:t xml:space="preserve"> first sold?</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123"/>
        </w:trPr>
        <w:tc>
          <w:tcPr>
            <w:tcW w:w="5812" w:type="dxa"/>
            <w:gridSpan w:val="2"/>
            <w:vAlign w:val="center"/>
          </w:tcPr>
          <w:p w:rsidR="00EC5117" w:rsidRPr="00B719DB" w:rsidRDefault="00EC5117" w:rsidP="000026BD">
            <w:pPr>
              <w:pStyle w:val="ListParagraph"/>
              <w:numPr>
                <w:ilvl w:val="0"/>
                <w:numId w:val="2"/>
              </w:numPr>
            </w:pPr>
            <w:r w:rsidRPr="00B719DB">
              <w:t>Who started the company Google?</w:t>
            </w:r>
          </w:p>
        </w:tc>
        <w:tc>
          <w:tcPr>
            <w:tcW w:w="4678" w:type="dxa"/>
            <w:vAlign w:val="center"/>
          </w:tcPr>
          <w:p w:rsidR="00EC5117" w:rsidRPr="00B719DB" w:rsidRDefault="00EC5117" w:rsidP="000026BD">
            <w:pPr>
              <w:pStyle w:val="ListParagraph"/>
              <w:ind w:left="0"/>
              <w:jc w:val="center"/>
              <w:rPr>
                <w:lang w:val="en-US"/>
              </w:rPr>
            </w:pPr>
          </w:p>
        </w:tc>
      </w:tr>
      <w:tr w:rsidR="00B719DB" w:rsidRPr="00B719DB" w:rsidTr="002A6562">
        <w:trPr>
          <w:trHeight w:val="1170"/>
        </w:trPr>
        <w:tc>
          <w:tcPr>
            <w:tcW w:w="5812" w:type="dxa"/>
            <w:gridSpan w:val="2"/>
            <w:vAlign w:val="center"/>
          </w:tcPr>
          <w:p w:rsidR="00EC5117" w:rsidRPr="00B719DB" w:rsidRDefault="00EC5117" w:rsidP="00266DF2">
            <w:pPr>
              <w:pStyle w:val="ListParagraph"/>
              <w:numPr>
                <w:ilvl w:val="0"/>
                <w:numId w:val="2"/>
              </w:numPr>
            </w:pPr>
            <w:r w:rsidRPr="00B719DB">
              <w:t>When was Wikipedia founded?</w:t>
            </w:r>
          </w:p>
        </w:tc>
        <w:tc>
          <w:tcPr>
            <w:tcW w:w="4678" w:type="dxa"/>
            <w:vAlign w:val="center"/>
          </w:tcPr>
          <w:p w:rsidR="00EC5117" w:rsidRPr="00B719DB" w:rsidRDefault="00EC5117" w:rsidP="00C570B1">
            <w:pPr>
              <w:pStyle w:val="ListParagraph"/>
              <w:ind w:left="0"/>
              <w:jc w:val="center"/>
              <w:rPr>
                <w:lang w:val="en-US"/>
              </w:rPr>
            </w:pPr>
          </w:p>
        </w:tc>
      </w:tr>
      <w:tr w:rsidR="00B719DB" w:rsidRPr="00B719DB" w:rsidTr="002A6562">
        <w:trPr>
          <w:trHeight w:val="1074"/>
        </w:trPr>
        <w:tc>
          <w:tcPr>
            <w:tcW w:w="5812" w:type="dxa"/>
            <w:gridSpan w:val="2"/>
            <w:vAlign w:val="center"/>
          </w:tcPr>
          <w:p w:rsidR="00EC5117" w:rsidRPr="00B719DB" w:rsidRDefault="00EC5117" w:rsidP="00266DF2">
            <w:pPr>
              <w:pStyle w:val="ListParagraph"/>
              <w:numPr>
                <w:ilvl w:val="0"/>
                <w:numId w:val="2"/>
              </w:numPr>
            </w:pPr>
            <w:r w:rsidRPr="00B719DB">
              <w:t>When did YouTube first appear online?</w:t>
            </w:r>
          </w:p>
        </w:tc>
        <w:tc>
          <w:tcPr>
            <w:tcW w:w="4678" w:type="dxa"/>
            <w:vAlign w:val="center"/>
          </w:tcPr>
          <w:p w:rsidR="00EC5117" w:rsidRPr="00B719DB" w:rsidRDefault="00EC5117" w:rsidP="00C570B1">
            <w:pPr>
              <w:pStyle w:val="ListParagraph"/>
              <w:ind w:left="0"/>
              <w:jc w:val="center"/>
              <w:rPr>
                <w:lang w:val="en-US"/>
              </w:rPr>
            </w:pPr>
          </w:p>
        </w:tc>
      </w:tr>
    </w:tbl>
    <w:p w:rsidR="00234860" w:rsidRPr="00B719DB" w:rsidRDefault="00411A43" w:rsidP="0091236E">
      <w:r w:rsidRPr="00B719DB">
        <w:br/>
      </w:r>
    </w:p>
    <w:sectPr w:rsidR="00234860" w:rsidRPr="00B719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CCE" w:rsidRDefault="00663CCE" w:rsidP="00411A43">
      <w:pPr>
        <w:spacing w:after="0" w:line="240" w:lineRule="auto"/>
      </w:pPr>
      <w:r>
        <w:separator/>
      </w:r>
    </w:p>
  </w:endnote>
  <w:endnote w:type="continuationSeparator" w:id="0">
    <w:p w:rsidR="00663CCE" w:rsidRDefault="00663CCE" w:rsidP="00411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CCE" w:rsidRDefault="00663CCE" w:rsidP="00411A43">
      <w:pPr>
        <w:spacing w:after="0" w:line="240" w:lineRule="auto"/>
      </w:pPr>
      <w:r>
        <w:separator/>
      </w:r>
    </w:p>
  </w:footnote>
  <w:footnote w:type="continuationSeparator" w:id="0">
    <w:p w:rsidR="00663CCE" w:rsidRDefault="00663CCE" w:rsidP="00411A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2ED"/>
    <w:multiLevelType w:val="hybridMultilevel"/>
    <w:tmpl w:val="60146C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7FB23083"/>
    <w:multiLevelType w:val="hybridMultilevel"/>
    <w:tmpl w:val="91FE4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43"/>
    <w:rsid w:val="000026BD"/>
    <w:rsid w:val="000F44B5"/>
    <w:rsid w:val="001E3E3D"/>
    <w:rsid w:val="00234860"/>
    <w:rsid w:val="00237659"/>
    <w:rsid w:val="0024756A"/>
    <w:rsid w:val="00266DF2"/>
    <w:rsid w:val="002A6562"/>
    <w:rsid w:val="00311740"/>
    <w:rsid w:val="0035071F"/>
    <w:rsid w:val="00411A43"/>
    <w:rsid w:val="0042130F"/>
    <w:rsid w:val="0043102A"/>
    <w:rsid w:val="00493D2B"/>
    <w:rsid w:val="005260E5"/>
    <w:rsid w:val="00531C68"/>
    <w:rsid w:val="00663CCE"/>
    <w:rsid w:val="0066629E"/>
    <w:rsid w:val="007F1BB4"/>
    <w:rsid w:val="007F248D"/>
    <w:rsid w:val="00882344"/>
    <w:rsid w:val="008C1EAC"/>
    <w:rsid w:val="0091236E"/>
    <w:rsid w:val="0098552E"/>
    <w:rsid w:val="00A462DD"/>
    <w:rsid w:val="00A96C3C"/>
    <w:rsid w:val="00B42393"/>
    <w:rsid w:val="00B45779"/>
    <w:rsid w:val="00B719DB"/>
    <w:rsid w:val="00C117E4"/>
    <w:rsid w:val="00C570B1"/>
    <w:rsid w:val="00C735FE"/>
    <w:rsid w:val="00CC3FFF"/>
    <w:rsid w:val="00CD167F"/>
    <w:rsid w:val="00D746D3"/>
    <w:rsid w:val="00DA37BD"/>
    <w:rsid w:val="00EC5117"/>
    <w:rsid w:val="00F10FED"/>
    <w:rsid w:val="00F25B45"/>
    <w:rsid w:val="00FD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43"/>
  </w:style>
  <w:style w:type="paragraph" w:styleId="Footer">
    <w:name w:val="footer"/>
    <w:basedOn w:val="Normal"/>
    <w:link w:val="FooterChar"/>
    <w:uiPriority w:val="99"/>
    <w:unhideWhenUsed/>
    <w:rsid w:val="00411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43"/>
  </w:style>
  <w:style w:type="paragraph" w:styleId="BalloonText">
    <w:name w:val="Balloon Text"/>
    <w:basedOn w:val="Normal"/>
    <w:link w:val="BalloonTextChar"/>
    <w:uiPriority w:val="99"/>
    <w:semiHidden/>
    <w:unhideWhenUsed/>
    <w:rsid w:val="00411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A43"/>
    <w:rPr>
      <w:rFonts w:ascii="Tahoma" w:hAnsi="Tahoma" w:cs="Tahoma"/>
      <w:sz w:val="16"/>
      <w:szCs w:val="16"/>
    </w:rPr>
  </w:style>
  <w:style w:type="table" w:styleId="TableGrid">
    <w:name w:val="Table Grid"/>
    <w:basedOn w:val="TableNormal"/>
    <w:uiPriority w:val="59"/>
    <w:rsid w:val="0041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43"/>
  </w:style>
  <w:style w:type="paragraph" w:styleId="Footer">
    <w:name w:val="footer"/>
    <w:basedOn w:val="Normal"/>
    <w:link w:val="FooterChar"/>
    <w:uiPriority w:val="99"/>
    <w:unhideWhenUsed/>
    <w:rsid w:val="00411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43"/>
  </w:style>
  <w:style w:type="paragraph" w:styleId="BalloonText">
    <w:name w:val="Balloon Text"/>
    <w:basedOn w:val="Normal"/>
    <w:link w:val="BalloonTextChar"/>
    <w:uiPriority w:val="99"/>
    <w:semiHidden/>
    <w:unhideWhenUsed/>
    <w:rsid w:val="00411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A43"/>
    <w:rPr>
      <w:rFonts w:ascii="Tahoma" w:hAnsi="Tahoma" w:cs="Tahoma"/>
      <w:sz w:val="16"/>
      <w:szCs w:val="16"/>
    </w:rPr>
  </w:style>
  <w:style w:type="table" w:styleId="TableGrid">
    <w:name w:val="Table Grid"/>
    <w:basedOn w:val="TableNormal"/>
    <w:uiPriority w:val="59"/>
    <w:rsid w:val="0041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8B52252E</Template>
  <TotalTime>0</TotalTime>
  <Pages>2</Pages>
  <Words>223</Words>
  <Characters>1275</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RushmoorSchool</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 Roberts</dc:creator>
  <cp:lastModifiedBy>Maison Roberts</cp:lastModifiedBy>
  <cp:revision>2</cp:revision>
  <cp:lastPrinted>2012-06-27T14:23:00Z</cp:lastPrinted>
  <dcterms:created xsi:type="dcterms:W3CDTF">2019-11-01T10:49:00Z</dcterms:created>
  <dcterms:modified xsi:type="dcterms:W3CDTF">2019-11-01T10:49:00Z</dcterms:modified>
</cp:coreProperties>
</file>