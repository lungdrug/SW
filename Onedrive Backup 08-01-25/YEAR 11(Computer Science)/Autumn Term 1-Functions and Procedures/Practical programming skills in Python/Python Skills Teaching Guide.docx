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F8A8D6" w14:textId="1A5A63E2" w:rsidR="00D50A45" w:rsidRPr="00427275" w:rsidRDefault="005E47C3" w:rsidP="00133DE6">
      <w:pPr>
        <w:pStyle w:val="PGKS3text"/>
        <w:rPr>
          <w:rFonts w:ascii="Arial" w:hAnsi="Arial"/>
        </w:rPr>
      </w:pPr>
      <w:r>
        <w:rPr>
          <w:rFonts w:ascii="Arial" w:hAnsi="Arial"/>
          <w:noProof/>
        </w:rPr>
        <w:drawing>
          <wp:anchor distT="0" distB="0" distL="114300" distR="114300" simplePos="0" relativeHeight="251658240" behindDoc="0" locked="0" layoutInCell="1" allowOverlap="1" wp14:anchorId="4A27E0C9" wp14:editId="639B38CB">
            <wp:simplePos x="0" y="0"/>
            <wp:positionH relativeFrom="column">
              <wp:posOffset>-914400</wp:posOffset>
            </wp:positionH>
            <wp:positionV relativeFrom="paragraph">
              <wp:posOffset>-914400</wp:posOffset>
            </wp:positionV>
            <wp:extent cx="7553314" cy="10677525"/>
            <wp:effectExtent l="0" t="0" r="0" b="0"/>
            <wp:wrapNone/>
            <wp:docPr id="2" name="Picture 2" descr="C:\Users\Rob\AppData\Local\Microsoft\Windows\INetCache\Content.Word\Unit Teaching Guide Cov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AppData\Local\Microsoft\Windows\INetCache\Content.Word\Unit Teaching Guide Cover-01.jpg"/>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7556460" cy="106819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774A37" w14:textId="77777777" w:rsidR="00D50A45" w:rsidRPr="00427275" w:rsidRDefault="00D50A45" w:rsidP="00133DE6">
      <w:pPr>
        <w:pStyle w:val="PGKS3text"/>
        <w:rPr>
          <w:rFonts w:ascii="Arial" w:hAnsi="Arial"/>
        </w:rPr>
      </w:pPr>
    </w:p>
    <w:p w14:paraId="0366F840" w14:textId="77777777" w:rsidR="00D50A45" w:rsidRPr="00427275" w:rsidRDefault="00D50A45" w:rsidP="00133DE6">
      <w:pPr>
        <w:pStyle w:val="PGKS3text"/>
        <w:rPr>
          <w:rFonts w:ascii="Arial" w:hAnsi="Arial"/>
        </w:rPr>
      </w:pPr>
    </w:p>
    <w:p w14:paraId="204E61AE" w14:textId="77777777" w:rsidR="00D50A45" w:rsidRPr="00427275" w:rsidRDefault="00D50A45" w:rsidP="00133DE6">
      <w:pPr>
        <w:pStyle w:val="PGKS3text"/>
        <w:rPr>
          <w:rFonts w:ascii="Arial" w:hAnsi="Arial"/>
        </w:rPr>
      </w:pPr>
    </w:p>
    <w:p w14:paraId="7A060D0D" w14:textId="77777777" w:rsidR="00D50A45" w:rsidRPr="00427275" w:rsidRDefault="00D50A45" w:rsidP="00133DE6">
      <w:pPr>
        <w:pStyle w:val="PGKS3text"/>
        <w:rPr>
          <w:rFonts w:ascii="Arial" w:hAnsi="Arial"/>
        </w:rPr>
      </w:pPr>
    </w:p>
    <w:p w14:paraId="552F9871" w14:textId="77777777" w:rsidR="00D50A45" w:rsidRPr="00427275" w:rsidRDefault="00D50A45" w:rsidP="00133DE6">
      <w:pPr>
        <w:pStyle w:val="PGKS3text"/>
        <w:rPr>
          <w:rFonts w:ascii="Arial" w:hAnsi="Arial"/>
        </w:rPr>
      </w:pPr>
    </w:p>
    <w:p w14:paraId="1DF81679" w14:textId="77777777" w:rsidR="00D50A45" w:rsidRPr="00427275" w:rsidRDefault="00D50A45" w:rsidP="00133DE6">
      <w:pPr>
        <w:pStyle w:val="PGKS3text"/>
        <w:rPr>
          <w:rFonts w:ascii="Arial" w:hAnsi="Arial"/>
        </w:rPr>
      </w:pPr>
    </w:p>
    <w:p w14:paraId="5182D741" w14:textId="77777777" w:rsidR="00D50A45" w:rsidRPr="00427275" w:rsidRDefault="00D50A45" w:rsidP="00133DE6">
      <w:pPr>
        <w:pStyle w:val="PGKS3text"/>
        <w:rPr>
          <w:rFonts w:ascii="Arial" w:hAnsi="Arial"/>
        </w:rPr>
      </w:pPr>
    </w:p>
    <w:p w14:paraId="2388B467" w14:textId="77777777" w:rsidR="00D50A45" w:rsidRPr="00427275" w:rsidRDefault="00D50A45" w:rsidP="00133DE6">
      <w:pPr>
        <w:pStyle w:val="PGKS3text"/>
        <w:rPr>
          <w:rFonts w:ascii="Arial" w:hAnsi="Arial"/>
        </w:rPr>
      </w:pPr>
    </w:p>
    <w:p w14:paraId="4E7D9A73" w14:textId="77777777" w:rsidR="00D50A45" w:rsidRPr="00427275" w:rsidRDefault="00D50A45" w:rsidP="00133DE6">
      <w:pPr>
        <w:pStyle w:val="PGKS3text"/>
        <w:rPr>
          <w:rFonts w:ascii="Arial" w:hAnsi="Arial"/>
        </w:rPr>
      </w:pPr>
    </w:p>
    <w:p w14:paraId="439B0F1C" w14:textId="77777777" w:rsidR="00D50A45" w:rsidRPr="00427275" w:rsidRDefault="00D50A45" w:rsidP="00133DE6">
      <w:pPr>
        <w:pStyle w:val="PGKS3text"/>
        <w:rPr>
          <w:rFonts w:ascii="Arial" w:hAnsi="Arial"/>
        </w:rPr>
      </w:pPr>
    </w:p>
    <w:p w14:paraId="2E9F7D24" w14:textId="77777777" w:rsidR="00D50A45" w:rsidRPr="00427275" w:rsidRDefault="00D50A45" w:rsidP="00133DE6">
      <w:pPr>
        <w:pStyle w:val="PGKS3text"/>
        <w:rPr>
          <w:rFonts w:ascii="Arial" w:hAnsi="Arial"/>
        </w:rPr>
      </w:pPr>
    </w:p>
    <w:p w14:paraId="37908AFF" w14:textId="77777777" w:rsidR="00D50A45" w:rsidRPr="00427275" w:rsidRDefault="00D50A45" w:rsidP="00133DE6">
      <w:pPr>
        <w:pStyle w:val="PGKS3text"/>
        <w:rPr>
          <w:rFonts w:ascii="Arial" w:hAnsi="Arial"/>
        </w:rPr>
      </w:pPr>
    </w:p>
    <w:p w14:paraId="3F3125F7" w14:textId="77777777" w:rsidR="00D50A45" w:rsidRPr="00427275" w:rsidRDefault="00D50A45" w:rsidP="00133DE6">
      <w:pPr>
        <w:pStyle w:val="PGKS3text"/>
        <w:rPr>
          <w:rFonts w:ascii="Arial" w:hAnsi="Arial"/>
        </w:rPr>
      </w:pPr>
    </w:p>
    <w:p w14:paraId="2BAF8D33" w14:textId="77777777" w:rsidR="00450325" w:rsidRPr="00427275" w:rsidRDefault="00450325">
      <w:pPr>
        <w:spacing w:after="200" w:line="276" w:lineRule="auto"/>
        <w:rPr>
          <w:rFonts w:eastAsia="SimSun"/>
          <w:b/>
          <w:bCs/>
          <w:color w:val="365F91"/>
          <w:sz w:val="28"/>
          <w:szCs w:val="28"/>
        </w:rPr>
      </w:pPr>
      <w:r w:rsidRPr="00427275">
        <w:br w:type="page"/>
      </w:r>
    </w:p>
    <w:p w14:paraId="524DDAD4" w14:textId="77777777" w:rsidR="00D826B2" w:rsidRPr="00427275" w:rsidRDefault="00D826B2" w:rsidP="00D826B2">
      <w:pPr>
        <w:pStyle w:val="PGHeading2"/>
        <w:rPr>
          <w:rFonts w:cs="Arial"/>
        </w:rPr>
      </w:pPr>
      <w:r w:rsidRPr="00427275">
        <w:rPr>
          <w:rFonts w:cs="Arial"/>
        </w:rPr>
        <w:lastRenderedPageBreak/>
        <w:t>Copyright</w:t>
      </w:r>
    </w:p>
    <w:p w14:paraId="0FD0D73A" w14:textId="0DD96E57" w:rsidR="00D826B2" w:rsidRPr="00427275" w:rsidRDefault="00D826B2" w:rsidP="00D826B2">
      <w:pPr>
        <w:pStyle w:val="Covertitle"/>
        <w:rPr>
          <w:rFonts w:cs="Arial"/>
          <w:b w:val="0"/>
          <w:sz w:val="22"/>
          <w:szCs w:val="22"/>
        </w:rPr>
      </w:pPr>
      <w:r w:rsidRPr="00427275">
        <w:rPr>
          <w:rFonts w:cs="Arial"/>
          <w:b w:val="0"/>
          <w:sz w:val="22"/>
          <w:szCs w:val="22"/>
        </w:rPr>
        <w:t>© 201</w:t>
      </w:r>
      <w:r w:rsidR="00427275" w:rsidRPr="00427275">
        <w:rPr>
          <w:rFonts w:cs="Arial"/>
          <w:b w:val="0"/>
          <w:sz w:val="22"/>
          <w:szCs w:val="22"/>
        </w:rPr>
        <w:t>7</w:t>
      </w:r>
      <w:r w:rsidRPr="00427275">
        <w:rPr>
          <w:rFonts w:cs="Arial"/>
          <w:b w:val="0"/>
          <w:sz w:val="22"/>
          <w:szCs w:val="22"/>
        </w:rPr>
        <w:t xml:space="preserve"> PG Online Limited</w:t>
      </w:r>
    </w:p>
    <w:p w14:paraId="59DD883D" w14:textId="77777777" w:rsidR="00D826B2" w:rsidRPr="00427275" w:rsidRDefault="00D826B2" w:rsidP="00D826B2">
      <w:pPr>
        <w:pStyle w:val="Covertitle"/>
        <w:rPr>
          <w:rFonts w:cs="Arial"/>
          <w:b w:val="0"/>
          <w:sz w:val="22"/>
          <w:szCs w:val="22"/>
        </w:rPr>
      </w:pPr>
    </w:p>
    <w:p w14:paraId="38B9B69E" w14:textId="77777777" w:rsidR="00427275" w:rsidRPr="00427275" w:rsidRDefault="00427275" w:rsidP="00427275">
      <w:pPr>
        <w:spacing w:after="200" w:line="276" w:lineRule="auto"/>
      </w:pPr>
      <w:bookmarkStart w:id="0" w:name="_Toc362363433"/>
      <w:r w:rsidRPr="00427275">
        <w:t xml:space="preserve">The contents of this unit are protected by copyright. </w:t>
      </w:r>
    </w:p>
    <w:p w14:paraId="479F9D4C" w14:textId="77777777" w:rsidR="00427275" w:rsidRPr="00427275" w:rsidRDefault="00427275" w:rsidP="00427275">
      <w:pPr>
        <w:spacing w:after="200" w:line="276" w:lineRule="auto"/>
      </w:pPr>
      <w:r w:rsidRPr="00427275">
        <w:t>This unit and all the worksheets, PowerPoint presentations, teaching guides and other associated files distributed with it are supplied to you by PG Online Limited under licence and may be used and copied by you only in accordance with the terms of the licence agreement between you and PG Online Limited. Except as expressly permitted by the licence, no part of the materials distributed with this unit may be used, reproduced, stored in a retrieval system, or transmitted, in any form or by any means, electronic or otherwise, without the prior written permission of PG Online Limited.</w:t>
      </w:r>
    </w:p>
    <w:p w14:paraId="5162348A" w14:textId="77777777" w:rsidR="00427275" w:rsidRPr="00427275" w:rsidRDefault="00427275" w:rsidP="00427275">
      <w:pPr>
        <w:pStyle w:val="PGHeading2"/>
        <w:rPr>
          <w:rFonts w:cs="Arial"/>
        </w:rPr>
      </w:pPr>
      <w:r w:rsidRPr="00427275">
        <w:rPr>
          <w:rFonts w:cs="Arial"/>
        </w:rPr>
        <w:t>Licence agreement</w:t>
      </w:r>
    </w:p>
    <w:p w14:paraId="3F867A5C" w14:textId="77777777" w:rsidR="00427275" w:rsidRPr="00427275" w:rsidRDefault="00427275" w:rsidP="00427275">
      <w:pPr>
        <w:spacing w:after="200" w:line="276" w:lineRule="auto"/>
      </w:pPr>
      <w:r w:rsidRPr="00427275">
        <w:t>This is a legal agreement between you, the teaching institution, and PG Online Limited. PG Online Limited grants to you a non-exclusive, non-transferable, revocable licence to use this unit and all the worksheets, PowerPoint presentations, teaching guides and other associated files distributed with it in the course of teaching by your teachers and/or employees.</w:t>
      </w:r>
    </w:p>
    <w:p w14:paraId="2510E84D" w14:textId="77777777" w:rsidR="00427275" w:rsidRPr="00427275" w:rsidRDefault="00427275" w:rsidP="00427275">
      <w:pPr>
        <w:spacing w:after="200" w:line="276" w:lineRule="auto"/>
      </w:pPr>
      <w:r w:rsidRPr="00427275">
        <w:t>The materials distributed with this unit may be copied and used by your teachers and/or employees on a single site only in the course of their teaching. You warrant that you shall not, and shall procure that each of your teachers and/or employees shall not, share in any way any of the materials or part of the materials with any third party, including users on another site or individuals who are teachers and/or employees of a separate institution. You acknowledge and agree that the materials must remain with you, the teaching institution, and no part of the materials may be transferred to another institution. You also warrant that you shall not, and shall procure that each of your teachers and/or employees shall not, procure, authorise, encourage, facilitate or enable any third party to reproduce these materials in whole or in part without the prior permission of PG Online Limited.</w:t>
      </w:r>
    </w:p>
    <w:p w14:paraId="14AC9363" w14:textId="77777777" w:rsidR="00427275" w:rsidRPr="00427275" w:rsidRDefault="00427275" w:rsidP="00427275">
      <w:pPr>
        <w:spacing w:after="200" w:line="276" w:lineRule="auto"/>
      </w:pPr>
      <w:r w:rsidRPr="00427275">
        <w:t>In consideration of the licence granted to you, you shall indemnify PG Online Limited against all liabilities, costs, expenses, damages and losses (including but not limited to any direct, indirect or consequential losses, loss of profit, loss of reputation and all interest, penalties and legal costs and all other professional costs and expenses) suffered or incurred by PG Online Limited arising out of or in connection with the exercise by you of your rights granted under this licence.</w:t>
      </w:r>
    </w:p>
    <w:p w14:paraId="2EC91566" w14:textId="17274A44" w:rsidR="00C73CF9" w:rsidRPr="00427275" w:rsidRDefault="00C73CF9" w:rsidP="00133DE6">
      <w:pPr>
        <w:pStyle w:val="PGHeading1"/>
        <w:rPr>
          <w:rFonts w:cs="Arial"/>
        </w:rPr>
      </w:pPr>
    </w:p>
    <w:p w14:paraId="55A40F1E" w14:textId="77777777" w:rsidR="00427275" w:rsidRPr="00427275" w:rsidRDefault="00427275">
      <w:pPr>
        <w:spacing w:after="200" w:line="276" w:lineRule="auto"/>
        <w:rPr>
          <w:b/>
          <w:color w:val="1F497D"/>
          <w:sz w:val="48"/>
          <w:szCs w:val="32"/>
          <w:lang w:eastAsia="en-US"/>
        </w:rPr>
      </w:pPr>
      <w:r w:rsidRPr="00427275">
        <w:br w:type="page"/>
      </w:r>
    </w:p>
    <w:p w14:paraId="04F226BF" w14:textId="0FF2188A" w:rsidR="00D50A45" w:rsidRPr="00427275" w:rsidRDefault="00D50A45" w:rsidP="00133DE6">
      <w:pPr>
        <w:pStyle w:val="PGHeading1"/>
        <w:rPr>
          <w:rFonts w:cs="Arial"/>
        </w:rPr>
      </w:pPr>
      <w:r w:rsidRPr="00427275">
        <w:rPr>
          <w:rFonts w:cs="Arial"/>
        </w:rPr>
        <w:lastRenderedPageBreak/>
        <w:t>Teacher’s Guide</w:t>
      </w:r>
    </w:p>
    <w:p w14:paraId="58C51134" w14:textId="77777777" w:rsidR="00D50A45" w:rsidRPr="00427275" w:rsidRDefault="00D50A45" w:rsidP="00133DE6">
      <w:pPr>
        <w:pStyle w:val="PGHeading2"/>
        <w:rPr>
          <w:rFonts w:cs="Arial"/>
        </w:rPr>
      </w:pPr>
      <w:r w:rsidRPr="00427275">
        <w:rPr>
          <w:rFonts w:cs="Arial"/>
        </w:rPr>
        <w:t>Introduction</w:t>
      </w:r>
      <w:bookmarkEnd w:id="0"/>
    </w:p>
    <w:p w14:paraId="1B31CAFD" w14:textId="3183415B" w:rsidR="009559D4" w:rsidRPr="0019444D" w:rsidRDefault="009559D4" w:rsidP="009559D4">
      <w:pPr>
        <w:pStyle w:val="PGKS3text"/>
        <w:rPr>
          <w:rFonts w:ascii="Arial" w:hAnsi="Arial"/>
        </w:rPr>
      </w:pPr>
      <w:r w:rsidRPr="0019444D">
        <w:rPr>
          <w:rFonts w:ascii="Arial" w:hAnsi="Arial"/>
        </w:rPr>
        <w:t xml:space="preserve">This teacher’s guide contains detailed lesson plans to accompany the </w:t>
      </w:r>
      <w:r w:rsidR="0019444D" w:rsidRPr="0019444D">
        <w:rPr>
          <w:rFonts w:ascii="Arial" w:hAnsi="Arial"/>
        </w:rPr>
        <w:t xml:space="preserve">eleven sets of PowerPoint slides, </w:t>
      </w:r>
      <w:r w:rsidRPr="0019444D">
        <w:rPr>
          <w:rFonts w:ascii="Arial" w:hAnsi="Arial"/>
        </w:rPr>
        <w:t>worksheets</w:t>
      </w:r>
      <w:r w:rsidR="0019444D" w:rsidRPr="0019444D">
        <w:rPr>
          <w:rFonts w:ascii="Arial" w:hAnsi="Arial"/>
        </w:rPr>
        <w:t xml:space="preserve"> and practical problems</w:t>
      </w:r>
      <w:r w:rsidRPr="0019444D">
        <w:rPr>
          <w:rFonts w:ascii="Arial" w:hAnsi="Arial"/>
        </w:rPr>
        <w:t>.</w:t>
      </w:r>
    </w:p>
    <w:p w14:paraId="6045103E" w14:textId="77777777" w:rsidR="00D50A45" w:rsidRPr="0019444D" w:rsidRDefault="00D50A45" w:rsidP="00133DE6">
      <w:pPr>
        <w:pStyle w:val="PGKS3text"/>
        <w:rPr>
          <w:rFonts w:ascii="Arial" w:hAnsi="Arial"/>
        </w:rPr>
      </w:pPr>
      <w:r w:rsidRPr="0019444D">
        <w:rPr>
          <w:rFonts w:ascii="Arial" w:hAnsi="Arial"/>
        </w:rPr>
        <w:t>The lessons are designed to form a strong base for ideas for the teacher and should be adapted to suit the teaching style and preferences of the individual teacher, and the resources and nature of the individual school or Computing / ICT department.</w:t>
      </w:r>
    </w:p>
    <w:p w14:paraId="548D0D8A" w14:textId="77777777" w:rsidR="00D50A45" w:rsidRPr="0019444D" w:rsidRDefault="00D50A45" w:rsidP="00133DE6">
      <w:pPr>
        <w:pStyle w:val="PGKS3text"/>
        <w:rPr>
          <w:rFonts w:ascii="Arial" w:hAnsi="Arial"/>
        </w:rPr>
      </w:pPr>
      <w:r w:rsidRPr="0019444D">
        <w:rPr>
          <w:rFonts w:ascii="Arial" w:hAnsi="Arial"/>
        </w:rPr>
        <w:t>The material supplied for this unit includes:</w:t>
      </w:r>
    </w:p>
    <w:p w14:paraId="424D3A01" w14:textId="5770B552" w:rsidR="00D50A45" w:rsidRPr="0019444D" w:rsidRDefault="0019444D" w:rsidP="00133DE6">
      <w:pPr>
        <w:pStyle w:val="PGKS3bulletedlist"/>
        <w:rPr>
          <w:rFonts w:ascii="Arial" w:hAnsi="Arial"/>
        </w:rPr>
      </w:pPr>
      <w:r>
        <w:rPr>
          <w:rFonts w:ascii="Arial" w:hAnsi="Arial"/>
        </w:rPr>
        <w:t>10</w:t>
      </w:r>
      <w:r w:rsidR="00D50A45" w:rsidRPr="0019444D">
        <w:rPr>
          <w:rFonts w:ascii="Arial" w:hAnsi="Arial"/>
        </w:rPr>
        <w:t xml:space="preserve"> PowerPoint presentations, each </w:t>
      </w:r>
      <w:r w:rsidR="007A4276" w:rsidRPr="0019444D">
        <w:rPr>
          <w:rFonts w:ascii="Arial" w:hAnsi="Arial"/>
        </w:rPr>
        <w:t>designed to cover one lesson</w:t>
      </w:r>
    </w:p>
    <w:p w14:paraId="27B70E28" w14:textId="11B583D1" w:rsidR="00D50A45" w:rsidRPr="0019444D" w:rsidRDefault="0019444D" w:rsidP="00133DE6">
      <w:pPr>
        <w:pStyle w:val="PGKS3bulletedlist"/>
        <w:rPr>
          <w:rFonts w:ascii="Arial" w:hAnsi="Arial"/>
        </w:rPr>
      </w:pPr>
      <w:r>
        <w:rPr>
          <w:rFonts w:ascii="Arial" w:hAnsi="Arial"/>
        </w:rPr>
        <w:t>W</w:t>
      </w:r>
      <w:r w:rsidR="00D50A45" w:rsidRPr="0019444D">
        <w:rPr>
          <w:rFonts w:ascii="Arial" w:hAnsi="Arial"/>
        </w:rPr>
        <w:t>orksheets</w:t>
      </w:r>
      <w:r w:rsidR="005E621A" w:rsidRPr="0019444D">
        <w:rPr>
          <w:rFonts w:ascii="Arial" w:hAnsi="Arial"/>
        </w:rPr>
        <w:t xml:space="preserve">, with </w:t>
      </w:r>
      <w:r w:rsidR="00C73CF9" w:rsidRPr="0019444D">
        <w:rPr>
          <w:rFonts w:ascii="Arial" w:hAnsi="Arial"/>
        </w:rPr>
        <w:t>answers</w:t>
      </w:r>
      <w:r>
        <w:rPr>
          <w:rFonts w:ascii="Arial" w:hAnsi="Arial"/>
        </w:rPr>
        <w:t xml:space="preserve"> provided, for the first ten lessons</w:t>
      </w:r>
    </w:p>
    <w:p w14:paraId="34FCA2B7" w14:textId="1B3CF64E" w:rsidR="00C73CF9" w:rsidRDefault="0019444D" w:rsidP="00133DE6">
      <w:pPr>
        <w:pStyle w:val="PGKS3bulletedlist"/>
        <w:rPr>
          <w:rFonts w:ascii="Arial" w:hAnsi="Arial"/>
        </w:rPr>
      </w:pPr>
      <w:r>
        <w:rPr>
          <w:rFonts w:ascii="Arial" w:hAnsi="Arial"/>
        </w:rPr>
        <w:t>10</w:t>
      </w:r>
      <w:r w:rsidR="00C73CF9" w:rsidRPr="0019444D">
        <w:rPr>
          <w:rFonts w:ascii="Arial" w:hAnsi="Arial"/>
        </w:rPr>
        <w:t xml:space="preserve"> homework tasks, each with answers</w:t>
      </w:r>
    </w:p>
    <w:p w14:paraId="029E4CE1" w14:textId="30B699C5" w:rsidR="005D146A" w:rsidRPr="0019444D" w:rsidRDefault="00C57766" w:rsidP="00133DE6">
      <w:pPr>
        <w:pStyle w:val="PGKS3bulletedlist"/>
        <w:rPr>
          <w:rFonts w:ascii="Arial" w:hAnsi="Arial"/>
        </w:rPr>
      </w:pPr>
      <w:r>
        <w:rPr>
          <w:rFonts w:ascii="Arial" w:hAnsi="Arial"/>
        </w:rPr>
        <w:t>60</w:t>
      </w:r>
      <w:r w:rsidR="005D146A">
        <w:rPr>
          <w:rFonts w:ascii="Arial" w:hAnsi="Arial"/>
        </w:rPr>
        <w:t xml:space="preserve"> sample Python programs and associated text files</w:t>
      </w:r>
    </w:p>
    <w:p w14:paraId="18CD130F" w14:textId="49BAD1CE" w:rsidR="00775C49" w:rsidRPr="0019444D" w:rsidRDefault="00775C49" w:rsidP="00133DE6">
      <w:pPr>
        <w:pStyle w:val="PGKS3bulletedlist"/>
        <w:rPr>
          <w:rFonts w:ascii="Arial" w:hAnsi="Arial"/>
        </w:rPr>
      </w:pPr>
      <w:r w:rsidRPr="0019444D">
        <w:rPr>
          <w:rFonts w:ascii="Arial" w:hAnsi="Arial"/>
        </w:rPr>
        <w:t>Reference sheet on reading and writing text files in Python</w:t>
      </w:r>
    </w:p>
    <w:p w14:paraId="4095DF1E" w14:textId="509D60AF" w:rsidR="007D39C4" w:rsidRPr="0019444D" w:rsidRDefault="007D39C4" w:rsidP="00133DE6">
      <w:pPr>
        <w:pStyle w:val="PGKS3bulletedlist"/>
        <w:rPr>
          <w:rFonts w:ascii="Arial" w:hAnsi="Arial"/>
        </w:rPr>
      </w:pPr>
      <w:r w:rsidRPr="0019444D">
        <w:rPr>
          <w:rFonts w:ascii="Arial" w:hAnsi="Arial"/>
        </w:rPr>
        <w:t>Reference sheet on list handling in Python</w:t>
      </w:r>
    </w:p>
    <w:p w14:paraId="34A6ED8C" w14:textId="40FB454C" w:rsidR="00D50A45" w:rsidRPr="0019444D" w:rsidRDefault="005D146A" w:rsidP="00133DE6">
      <w:pPr>
        <w:pStyle w:val="PGKS3bulletedlist"/>
        <w:rPr>
          <w:rFonts w:ascii="Arial" w:hAnsi="Arial"/>
        </w:rPr>
      </w:pPr>
      <w:r>
        <w:rPr>
          <w:rFonts w:ascii="Arial" w:hAnsi="Arial"/>
        </w:rPr>
        <w:t>Five longer exemplar practical problems</w:t>
      </w:r>
      <w:r w:rsidR="001468AF" w:rsidRPr="0019444D">
        <w:rPr>
          <w:rFonts w:ascii="Arial" w:hAnsi="Arial"/>
        </w:rPr>
        <w:t xml:space="preserve"> and </w:t>
      </w:r>
      <w:r>
        <w:rPr>
          <w:rFonts w:ascii="Arial" w:hAnsi="Arial"/>
        </w:rPr>
        <w:t xml:space="preserve">Python </w:t>
      </w:r>
      <w:r w:rsidR="001468AF" w:rsidRPr="0019444D">
        <w:rPr>
          <w:rFonts w:ascii="Arial" w:hAnsi="Arial"/>
        </w:rPr>
        <w:t>solution</w:t>
      </w:r>
      <w:r>
        <w:rPr>
          <w:rFonts w:ascii="Arial" w:hAnsi="Arial"/>
        </w:rPr>
        <w:t>s which recap the skills learned in the unit</w:t>
      </w:r>
    </w:p>
    <w:p w14:paraId="02F3E59C" w14:textId="77777777" w:rsidR="00D50A45" w:rsidRPr="0019444D" w:rsidRDefault="00CF6D51" w:rsidP="00133DE6">
      <w:pPr>
        <w:pStyle w:val="Heading3"/>
        <w:rPr>
          <w:rFonts w:ascii="Arial" w:hAnsi="Arial" w:cs="Arial"/>
        </w:rPr>
      </w:pPr>
      <w:r w:rsidRPr="0019444D">
        <w:rPr>
          <w:rFonts w:ascii="Arial" w:hAnsi="Arial" w:cs="Arial"/>
        </w:rPr>
        <w:t>Summary</w:t>
      </w:r>
    </w:p>
    <w:p w14:paraId="7E462581" w14:textId="76BC0E16" w:rsidR="00515CC7" w:rsidRDefault="00515CC7" w:rsidP="00133DE6">
      <w:pPr>
        <w:pStyle w:val="PGKS3text"/>
        <w:rPr>
          <w:rFonts w:ascii="Arial" w:hAnsi="Arial"/>
        </w:rPr>
      </w:pPr>
      <w:r>
        <w:rPr>
          <w:rFonts w:ascii="Arial" w:hAnsi="Arial"/>
        </w:rPr>
        <w:t>Although t</w:t>
      </w:r>
      <w:r w:rsidR="00051A8C">
        <w:rPr>
          <w:rFonts w:ascii="Arial" w:hAnsi="Arial"/>
        </w:rPr>
        <w:t>his unit assumes that students have had some exposure to programming in Python</w:t>
      </w:r>
      <w:r>
        <w:rPr>
          <w:rFonts w:ascii="Arial" w:hAnsi="Arial"/>
        </w:rPr>
        <w:t>, all the basics are covered and students with no experience should quickly be able to catch up.</w:t>
      </w:r>
      <w:r w:rsidR="00051A8C">
        <w:rPr>
          <w:rFonts w:ascii="Arial" w:hAnsi="Arial"/>
        </w:rPr>
        <w:t xml:space="preserve"> </w:t>
      </w:r>
    </w:p>
    <w:p w14:paraId="61BC4BAA" w14:textId="6419CD8E" w:rsidR="005E621A" w:rsidRPr="0019444D" w:rsidRDefault="009C6641" w:rsidP="00133DE6">
      <w:pPr>
        <w:pStyle w:val="PGKS3text"/>
        <w:rPr>
          <w:rFonts w:ascii="Arial" w:hAnsi="Arial"/>
        </w:rPr>
      </w:pPr>
      <w:r>
        <w:rPr>
          <w:rFonts w:ascii="Arial" w:hAnsi="Arial"/>
        </w:rPr>
        <w:t xml:space="preserve">Lessons 1 to 9 cover all the basic programming syntax that </w:t>
      </w:r>
      <w:r w:rsidR="0087666F">
        <w:rPr>
          <w:rFonts w:ascii="Arial" w:hAnsi="Arial"/>
        </w:rPr>
        <w:t>students will require at GCSE level</w:t>
      </w:r>
      <w:r>
        <w:rPr>
          <w:rFonts w:ascii="Arial" w:hAnsi="Arial"/>
        </w:rPr>
        <w:t xml:space="preserve">, giving numerous examples of how </w:t>
      </w:r>
      <w:r w:rsidR="0087666F">
        <w:rPr>
          <w:rFonts w:ascii="Arial" w:hAnsi="Arial"/>
        </w:rPr>
        <w:t>to write Python programs to solve different types of problem. Lesson 10 summarises some of the most common programming techniques used, such as validating data entry and creating a menu system with separate functions for each of the menu options.</w:t>
      </w:r>
      <w:r>
        <w:rPr>
          <w:rFonts w:ascii="Arial" w:hAnsi="Arial"/>
        </w:rPr>
        <w:t xml:space="preserve"> </w:t>
      </w:r>
    </w:p>
    <w:p w14:paraId="1F09C3B7" w14:textId="3FC9A44F" w:rsidR="00BC07AD" w:rsidRPr="0019444D" w:rsidRDefault="00BC07AD" w:rsidP="00133DE6">
      <w:pPr>
        <w:pStyle w:val="PGKS3text"/>
        <w:rPr>
          <w:rFonts w:ascii="Arial" w:hAnsi="Arial"/>
        </w:rPr>
      </w:pPr>
      <w:r w:rsidRPr="0019444D">
        <w:rPr>
          <w:rFonts w:ascii="Arial" w:hAnsi="Arial"/>
        </w:rPr>
        <w:t xml:space="preserve">It is not expected that each slideshow will match up to a single </w:t>
      </w:r>
      <w:r w:rsidR="00C73CF9" w:rsidRPr="0019444D">
        <w:rPr>
          <w:rFonts w:ascii="Arial" w:hAnsi="Arial"/>
        </w:rPr>
        <w:t>one-</w:t>
      </w:r>
      <w:r w:rsidRPr="0019444D">
        <w:rPr>
          <w:rFonts w:ascii="Arial" w:hAnsi="Arial"/>
        </w:rPr>
        <w:t>hour lesson. Some topics may come more naturally and other topics may take more time and practice for students to grasp comfortably.</w:t>
      </w:r>
    </w:p>
    <w:p w14:paraId="0FAFA93B" w14:textId="0FEA5766" w:rsidR="00D50A45" w:rsidRPr="0019444D" w:rsidRDefault="00D50A45" w:rsidP="00133DE6">
      <w:pPr>
        <w:pStyle w:val="PGKS3text"/>
        <w:rPr>
          <w:rFonts w:ascii="Arial" w:hAnsi="Arial"/>
        </w:rPr>
      </w:pPr>
    </w:p>
    <w:p w14:paraId="5088CC4B" w14:textId="3D492B26" w:rsidR="00133DE6" w:rsidRPr="00427275" w:rsidRDefault="00133DE6">
      <w:pPr>
        <w:spacing w:after="200" w:line="276" w:lineRule="auto"/>
        <w:rPr>
          <w:b/>
          <w:bCs/>
          <w:i/>
          <w:iCs/>
          <w:color w:val="4F81BD"/>
          <w:highlight w:val="yellow"/>
        </w:rPr>
      </w:pPr>
    </w:p>
    <w:p w14:paraId="6A680598" w14:textId="77777777" w:rsidR="00415AD8" w:rsidRPr="00427275" w:rsidRDefault="00415AD8">
      <w:pPr>
        <w:spacing w:after="200" w:line="276" w:lineRule="auto"/>
        <w:rPr>
          <w:rFonts w:eastAsiaTheme="majorEastAsia"/>
          <w:b/>
          <w:bCs/>
          <w:color w:val="4F81BD" w:themeColor="accent1"/>
          <w:highlight w:val="yellow"/>
        </w:rPr>
      </w:pPr>
      <w:r w:rsidRPr="00427275">
        <w:rPr>
          <w:highlight w:val="yellow"/>
        </w:rPr>
        <w:br w:type="page"/>
      </w:r>
    </w:p>
    <w:p w14:paraId="2B123CAD" w14:textId="3B092F4A" w:rsidR="00D50A45" w:rsidRPr="00F139ED" w:rsidRDefault="00CF6D51" w:rsidP="00133DE6">
      <w:pPr>
        <w:pStyle w:val="Heading3"/>
        <w:rPr>
          <w:rFonts w:ascii="Arial" w:hAnsi="Arial" w:cs="Arial"/>
        </w:rPr>
      </w:pPr>
      <w:r w:rsidRPr="00F139ED">
        <w:rPr>
          <w:rFonts w:ascii="Arial" w:hAnsi="Arial" w:cs="Arial"/>
        </w:rPr>
        <w:lastRenderedPageBreak/>
        <w:t>Learning Outcomes for the unit</w:t>
      </w:r>
    </w:p>
    <w:p w14:paraId="75AE941B" w14:textId="202C283C" w:rsidR="00D50A45" w:rsidRPr="00F139ED" w:rsidRDefault="00D50A45" w:rsidP="00734A85">
      <w:pPr>
        <w:pStyle w:val="PGKS3text"/>
        <w:rPr>
          <w:rFonts w:ascii="Arial" w:hAnsi="Arial"/>
          <w:b/>
        </w:rPr>
      </w:pPr>
      <w:r w:rsidRPr="00F139ED">
        <w:rPr>
          <w:rFonts w:ascii="Arial" w:hAnsi="Arial"/>
          <w:b/>
        </w:rPr>
        <w:t xml:space="preserve">At the end of this Unit all </w:t>
      </w:r>
      <w:r w:rsidR="00A57ADF" w:rsidRPr="00F139ED">
        <w:rPr>
          <w:rFonts w:ascii="Arial" w:hAnsi="Arial"/>
          <w:b/>
        </w:rPr>
        <w:t>student</w:t>
      </w:r>
      <w:r w:rsidRPr="00F139ED">
        <w:rPr>
          <w:rFonts w:ascii="Arial" w:hAnsi="Arial"/>
          <w:b/>
        </w:rPr>
        <w:t>s should be able to:</w:t>
      </w:r>
    </w:p>
    <w:p w14:paraId="45236AE3" w14:textId="79421F41" w:rsidR="00F139ED" w:rsidRDefault="00F139ED" w:rsidP="00587EF0">
      <w:pPr>
        <w:pStyle w:val="PGKS3text"/>
        <w:numPr>
          <w:ilvl w:val="0"/>
          <w:numId w:val="5"/>
        </w:numPr>
        <w:ind w:left="284" w:hanging="284"/>
        <w:rPr>
          <w:rFonts w:ascii="Arial" w:hAnsi="Arial"/>
        </w:rPr>
      </w:pPr>
      <w:r>
        <w:rPr>
          <w:rFonts w:ascii="Arial" w:hAnsi="Arial"/>
        </w:rPr>
        <w:t>Use basic programming structures of sequence, selection and iteration</w:t>
      </w:r>
    </w:p>
    <w:p w14:paraId="4BB3900C" w14:textId="009F8F0A" w:rsidR="0034108E" w:rsidRPr="00F139ED" w:rsidRDefault="00587EF0" w:rsidP="00587EF0">
      <w:pPr>
        <w:pStyle w:val="PGKS3text"/>
        <w:numPr>
          <w:ilvl w:val="0"/>
          <w:numId w:val="5"/>
        </w:numPr>
        <w:ind w:left="284" w:hanging="284"/>
        <w:rPr>
          <w:rFonts w:ascii="Arial" w:hAnsi="Arial"/>
        </w:rPr>
      </w:pPr>
      <w:r w:rsidRPr="00F139ED">
        <w:rPr>
          <w:rFonts w:ascii="Arial" w:hAnsi="Arial"/>
        </w:rPr>
        <w:t>U</w:t>
      </w:r>
      <w:r w:rsidR="0034108E" w:rsidRPr="00F139ED">
        <w:rPr>
          <w:rFonts w:ascii="Arial" w:hAnsi="Arial"/>
        </w:rPr>
        <w:t>se a regular expression to validate an input</w:t>
      </w:r>
    </w:p>
    <w:p w14:paraId="4A364971" w14:textId="3D0CAB48" w:rsidR="005E621A" w:rsidRPr="00F139ED" w:rsidRDefault="00415AD8" w:rsidP="00734A85">
      <w:pPr>
        <w:pStyle w:val="PGKS3text"/>
        <w:numPr>
          <w:ilvl w:val="0"/>
          <w:numId w:val="5"/>
        </w:numPr>
        <w:ind w:left="284" w:hanging="284"/>
        <w:rPr>
          <w:rFonts w:ascii="Arial" w:hAnsi="Arial"/>
        </w:rPr>
      </w:pPr>
      <w:r w:rsidRPr="00F139ED">
        <w:rPr>
          <w:rFonts w:ascii="Arial" w:hAnsi="Arial"/>
        </w:rPr>
        <w:t>Create, manipulate and interrogate lists</w:t>
      </w:r>
    </w:p>
    <w:p w14:paraId="2FFCA4CB" w14:textId="676C69CA" w:rsidR="00415AD8" w:rsidRDefault="00415AD8" w:rsidP="00F139ED">
      <w:pPr>
        <w:pStyle w:val="PGKS3text"/>
        <w:numPr>
          <w:ilvl w:val="0"/>
          <w:numId w:val="5"/>
        </w:numPr>
        <w:ind w:left="284" w:hanging="284"/>
        <w:rPr>
          <w:rFonts w:ascii="Arial" w:hAnsi="Arial"/>
        </w:rPr>
      </w:pPr>
      <w:r w:rsidRPr="00F139ED">
        <w:rPr>
          <w:rFonts w:ascii="Arial" w:hAnsi="Arial"/>
        </w:rPr>
        <w:t>Read from, write to and append simple text files</w:t>
      </w:r>
    </w:p>
    <w:p w14:paraId="68582A0F" w14:textId="0B196A1C" w:rsidR="00F139ED" w:rsidRPr="00F139ED" w:rsidRDefault="00F139ED" w:rsidP="00F139ED">
      <w:pPr>
        <w:pStyle w:val="PGKS3text"/>
        <w:numPr>
          <w:ilvl w:val="0"/>
          <w:numId w:val="5"/>
        </w:numPr>
        <w:ind w:left="284" w:hanging="284"/>
        <w:rPr>
          <w:rFonts w:ascii="Arial" w:hAnsi="Arial"/>
        </w:rPr>
      </w:pPr>
      <w:r>
        <w:rPr>
          <w:rFonts w:ascii="Arial" w:hAnsi="Arial"/>
        </w:rPr>
        <w:t xml:space="preserve">Write, test and debug programs to solve </w:t>
      </w:r>
      <w:r w:rsidR="00261E96">
        <w:rPr>
          <w:rFonts w:ascii="Arial" w:hAnsi="Arial"/>
        </w:rPr>
        <w:t>simple problems</w:t>
      </w:r>
    </w:p>
    <w:p w14:paraId="1FAC559C" w14:textId="77777777" w:rsidR="00D50A45" w:rsidRPr="00F139ED" w:rsidRDefault="00D50A45" w:rsidP="00133DE6">
      <w:pPr>
        <w:pStyle w:val="PGKS3text"/>
        <w:rPr>
          <w:rFonts w:ascii="Arial" w:hAnsi="Arial"/>
        </w:rPr>
      </w:pPr>
    </w:p>
    <w:p w14:paraId="315D082E" w14:textId="5E1BC7FB" w:rsidR="00D50A45" w:rsidRPr="00F139ED" w:rsidRDefault="00D50A45" w:rsidP="00133DE6">
      <w:pPr>
        <w:pStyle w:val="PGKS3text"/>
        <w:rPr>
          <w:rFonts w:ascii="Arial" w:hAnsi="Arial"/>
          <w:b/>
        </w:rPr>
      </w:pPr>
      <w:r w:rsidRPr="00F139ED">
        <w:rPr>
          <w:rFonts w:ascii="Arial" w:hAnsi="Arial"/>
          <w:b/>
        </w:rPr>
        <w:t xml:space="preserve">Most </w:t>
      </w:r>
      <w:r w:rsidR="00A57ADF" w:rsidRPr="00F139ED">
        <w:rPr>
          <w:rFonts w:ascii="Arial" w:hAnsi="Arial"/>
          <w:b/>
        </w:rPr>
        <w:t>student</w:t>
      </w:r>
      <w:r w:rsidRPr="00F139ED">
        <w:rPr>
          <w:rFonts w:ascii="Arial" w:hAnsi="Arial"/>
          <w:b/>
        </w:rPr>
        <w:t>s will be able to:</w:t>
      </w:r>
    </w:p>
    <w:p w14:paraId="590FA3A0" w14:textId="54D2A58B" w:rsidR="00D50A45" w:rsidRDefault="00415AD8" w:rsidP="00734A85">
      <w:pPr>
        <w:pStyle w:val="PGKS3text"/>
        <w:numPr>
          <w:ilvl w:val="0"/>
          <w:numId w:val="5"/>
        </w:numPr>
        <w:ind w:left="284" w:hanging="284"/>
        <w:rPr>
          <w:rFonts w:ascii="Arial" w:hAnsi="Arial"/>
        </w:rPr>
      </w:pPr>
      <w:r w:rsidRPr="00F139ED">
        <w:rPr>
          <w:rFonts w:ascii="Arial" w:hAnsi="Arial"/>
        </w:rPr>
        <w:t>Write</w:t>
      </w:r>
      <w:r w:rsidR="00D50A45" w:rsidRPr="00F139ED">
        <w:rPr>
          <w:rFonts w:ascii="Arial" w:hAnsi="Arial"/>
        </w:rPr>
        <w:t xml:space="preserve"> erro</w:t>
      </w:r>
      <w:r w:rsidRPr="00F139ED">
        <w:rPr>
          <w:rFonts w:ascii="Arial" w:hAnsi="Arial"/>
        </w:rPr>
        <w:t xml:space="preserve">r-free, well-documented programs </w:t>
      </w:r>
    </w:p>
    <w:p w14:paraId="69087BF3" w14:textId="5F6D4C72" w:rsidR="00261E96" w:rsidRPr="00261E96" w:rsidRDefault="00F139ED" w:rsidP="00261E96">
      <w:pPr>
        <w:pStyle w:val="PGKS3text"/>
        <w:numPr>
          <w:ilvl w:val="0"/>
          <w:numId w:val="5"/>
        </w:numPr>
        <w:ind w:left="284" w:hanging="284"/>
        <w:rPr>
          <w:rFonts w:ascii="Arial" w:hAnsi="Arial"/>
        </w:rPr>
      </w:pPr>
      <w:r>
        <w:rPr>
          <w:rFonts w:ascii="Arial" w:hAnsi="Arial"/>
        </w:rPr>
        <w:t xml:space="preserve">Use modular programming techniques to break down a problem into its component parts and </w:t>
      </w:r>
      <w:r w:rsidR="00261E96">
        <w:rPr>
          <w:rFonts w:ascii="Arial" w:hAnsi="Arial"/>
        </w:rPr>
        <w:t>write</w:t>
      </w:r>
      <w:r>
        <w:rPr>
          <w:rFonts w:ascii="Arial" w:hAnsi="Arial"/>
        </w:rPr>
        <w:t xml:space="preserve"> well-structured program</w:t>
      </w:r>
      <w:r w:rsidR="00261E96">
        <w:rPr>
          <w:rFonts w:ascii="Arial" w:hAnsi="Arial"/>
        </w:rPr>
        <w:t>s using separate functions called from a main program</w:t>
      </w:r>
    </w:p>
    <w:p w14:paraId="2F306C73" w14:textId="77777777" w:rsidR="00D50A45" w:rsidRPr="00F139ED" w:rsidRDefault="00D50A45" w:rsidP="00734A85">
      <w:pPr>
        <w:pStyle w:val="PGKS3text"/>
        <w:rPr>
          <w:rFonts w:ascii="Arial" w:hAnsi="Arial"/>
        </w:rPr>
      </w:pPr>
    </w:p>
    <w:p w14:paraId="6FBD336B" w14:textId="59FDA3E2" w:rsidR="00D50A45" w:rsidRPr="00F139ED" w:rsidRDefault="00D50A45" w:rsidP="00133DE6">
      <w:pPr>
        <w:pStyle w:val="PGKS3text"/>
        <w:rPr>
          <w:rFonts w:ascii="Arial" w:hAnsi="Arial"/>
          <w:b/>
        </w:rPr>
      </w:pPr>
      <w:r w:rsidRPr="00F139ED">
        <w:rPr>
          <w:rFonts w:ascii="Arial" w:hAnsi="Arial"/>
          <w:b/>
        </w:rPr>
        <w:t xml:space="preserve">Some </w:t>
      </w:r>
      <w:r w:rsidR="00A57ADF" w:rsidRPr="00F139ED">
        <w:rPr>
          <w:rFonts w:ascii="Arial" w:hAnsi="Arial"/>
          <w:b/>
        </w:rPr>
        <w:t>student</w:t>
      </w:r>
      <w:r w:rsidRPr="00F139ED">
        <w:rPr>
          <w:rFonts w:ascii="Arial" w:hAnsi="Arial"/>
          <w:b/>
        </w:rPr>
        <w:t>s will be able to:</w:t>
      </w:r>
    </w:p>
    <w:p w14:paraId="68BDE1D7" w14:textId="01E4D04A" w:rsidR="00D50A45" w:rsidRPr="00F139ED" w:rsidRDefault="00415AD8" w:rsidP="00734A85">
      <w:pPr>
        <w:pStyle w:val="PGKS3text"/>
        <w:numPr>
          <w:ilvl w:val="0"/>
          <w:numId w:val="5"/>
        </w:numPr>
        <w:ind w:left="284" w:hanging="284"/>
        <w:rPr>
          <w:rFonts w:ascii="Arial" w:hAnsi="Arial"/>
        </w:rPr>
      </w:pPr>
      <w:r w:rsidRPr="00F139ED">
        <w:rPr>
          <w:rFonts w:ascii="Arial" w:hAnsi="Arial"/>
        </w:rPr>
        <w:t>Write error-free programs that extend advanced techniques (e.g. using 2D arrays)</w:t>
      </w:r>
    </w:p>
    <w:p w14:paraId="3B45DAB9" w14:textId="78C26611" w:rsidR="00415AD8" w:rsidRPr="00F139ED" w:rsidRDefault="00415AD8" w:rsidP="00F139ED">
      <w:pPr>
        <w:pStyle w:val="PGKS3text"/>
        <w:ind w:left="284"/>
        <w:rPr>
          <w:rFonts w:ascii="Arial" w:hAnsi="Arial"/>
        </w:rPr>
      </w:pPr>
      <w:r w:rsidRPr="00F139ED">
        <w:rPr>
          <w:rFonts w:ascii="Arial" w:hAnsi="Arial"/>
        </w:rPr>
        <w:br/>
      </w:r>
    </w:p>
    <w:p w14:paraId="578DE2E0" w14:textId="77777777" w:rsidR="00D50A45" w:rsidRPr="00F139ED" w:rsidRDefault="00D50A45" w:rsidP="00133DE6">
      <w:pPr>
        <w:pStyle w:val="Heading3"/>
        <w:rPr>
          <w:rFonts w:ascii="Arial" w:hAnsi="Arial" w:cs="Arial"/>
        </w:rPr>
      </w:pPr>
      <w:r w:rsidRPr="00F139ED">
        <w:rPr>
          <w:rFonts w:ascii="Arial" w:hAnsi="Arial" w:cs="Arial"/>
        </w:rPr>
        <w:t>Previous Learning</w:t>
      </w:r>
    </w:p>
    <w:p w14:paraId="7945892F" w14:textId="3019DFA1" w:rsidR="00D50A45" w:rsidRDefault="005E621A" w:rsidP="00133DE6">
      <w:pPr>
        <w:pStyle w:val="PGKS3text"/>
        <w:rPr>
          <w:rFonts w:ascii="Arial" w:hAnsi="Arial"/>
        </w:rPr>
      </w:pPr>
      <w:r w:rsidRPr="00F139ED">
        <w:rPr>
          <w:rFonts w:ascii="Arial" w:hAnsi="Arial"/>
        </w:rPr>
        <w:t xml:space="preserve">Students </w:t>
      </w:r>
      <w:r w:rsidR="00261E96">
        <w:rPr>
          <w:rFonts w:ascii="Arial" w:hAnsi="Arial"/>
        </w:rPr>
        <w:t>should</w:t>
      </w:r>
      <w:r w:rsidRPr="00F139ED">
        <w:rPr>
          <w:rFonts w:ascii="Arial" w:hAnsi="Arial"/>
        </w:rPr>
        <w:t xml:space="preserve"> have some previous experience of Python programming, including basic inputs and outputs, converting inputs to numbers, sele</w:t>
      </w:r>
      <w:r w:rsidR="005E3D2C" w:rsidRPr="00F139ED">
        <w:rPr>
          <w:rFonts w:ascii="Arial" w:hAnsi="Arial"/>
        </w:rPr>
        <w:t xml:space="preserve">ction (if-elif-else statements), loops (both </w:t>
      </w:r>
      <w:r w:rsidRPr="00F139ED">
        <w:rPr>
          <w:rFonts w:ascii="Arial" w:hAnsi="Arial"/>
        </w:rPr>
        <w:t xml:space="preserve">while </w:t>
      </w:r>
      <w:r w:rsidR="005E3D2C" w:rsidRPr="00F139ED">
        <w:rPr>
          <w:rFonts w:ascii="Arial" w:hAnsi="Arial"/>
        </w:rPr>
        <w:t xml:space="preserve">and for </w:t>
      </w:r>
      <w:r w:rsidRPr="00F139ED">
        <w:rPr>
          <w:rFonts w:ascii="Arial" w:hAnsi="Arial"/>
        </w:rPr>
        <w:t>loops</w:t>
      </w:r>
      <w:r w:rsidR="005E3D2C" w:rsidRPr="00F139ED">
        <w:rPr>
          <w:rFonts w:ascii="Arial" w:hAnsi="Arial"/>
        </w:rPr>
        <w:t>) and modules (e.g. random numbers)</w:t>
      </w:r>
      <w:r w:rsidRPr="00F139ED">
        <w:rPr>
          <w:rFonts w:ascii="Arial" w:hAnsi="Arial"/>
        </w:rPr>
        <w:t xml:space="preserve">. </w:t>
      </w:r>
      <w:r w:rsidR="00261E96">
        <w:rPr>
          <w:rFonts w:ascii="Arial" w:hAnsi="Arial"/>
        </w:rPr>
        <w:t>These skills may have been acquired through</w:t>
      </w:r>
      <w:r w:rsidRPr="00F139ED">
        <w:rPr>
          <w:rFonts w:ascii="Arial" w:hAnsi="Arial"/>
        </w:rPr>
        <w:t xml:space="preserve"> the PG</w:t>
      </w:r>
      <w:r w:rsidR="009942BE" w:rsidRPr="00F139ED">
        <w:rPr>
          <w:rFonts w:ascii="Arial" w:hAnsi="Arial"/>
        </w:rPr>
        <w:t xml:space="preserve"> </w:t>
      </w:r>
      <w:r w:rsidRPr="00F139ED">
        <w:rPr>
          <w:rFonts w:ascii="Arial" w:hAnsi="Arial"/>
        </w:rPr>
        <w:t>Online unit</w:t>
      </w:r>
      <w:r w:rsidR="005E3D2C" w:rsidRPr="00F139ED">
        <w:rPr>
          <w:rFonts w:ascii="Arial" w:hAnsi="Arial"/>
        </w:rPr>
        <w:t>s</w:t>
      </w:r>
      <w:r w:rsidRPr="00F139ED">
        <w:rPr>
          <w:rFonts w:ascii="Arial" w:hAnsi="Arial"/>
        </w:rPr>
        <w:t xml:space="preserve"> ‘Introduction to Python’</w:t>
      </w:r>
      <w:r w:rsidR="005E3D2C" w:rsidRPr="00F139ED">
        <w:rPr>
          <w:rFonts w:ascii="Arial" w:hAnsi="Arial"/>
        </w:rPr>
        <w:t xml:space="preserve"> and ‘Python: Next Steps’</w:t>
      </w:r>
      <w:r w:rsidRPr="00F139ED">
        <w:rPr>
          <w:rFonts w:ascii="Arial" w:hAnsi="Arial"/>
        </w:rPr>
        <w:t>.</w:t>
      </w:r>
    </w:p>
    <w:p w14:paraId="0DF3813A" w14:textId="733A9B56" w:rsidR="00261E96" w:rsidRPr="00F139ED" w:rsidRDefault="00261E96" w:rsidP="00133DE6">
      <w:pPr>
        <w:pStyle w:val="PGKS3text"/>
        <w:rPr>
          <w:rFonts w:ascii="Arial" w:hAnsi="Arial"/>
        </w:rPr>
      </w:pPr>
      <w:r>
        <w:rPr>
          <w:rFonts w:ascii="Arial" w:hAnsi="Arial"/>
        </w:rPr>
        <w:t>The first three lessons are a revision of these basic techniques.</w:t>
      </w:r>
    </w:p>
    <w:p w14:paraId="21AD410F" w14:textId="77777777" w:rsidR="00D50A45" w:rsidRPr="00F139ED" w:rsidRDefault="00D50A45" w:rsidP="00133DE6">
      <w:pPr>
        <w:pStyle w:val="Heading3"/>
        <w:rPr>
          <w:rFonts w:ascii="Arial" w:hAnsi="Arial" w:cs="Arial"/>
        </w:rPr>
      </w:pPr>
      <w:r w:rsidRPr="00F139ED">
        <w:rPr>
          <w:rFonts w:ascii="Arial" w:hAnsi="Arial" w:cs="Arial"/>
        </w:rPr>
        <w:t xml:space="preserve">Vocabulary   </w:t>
      </w:r>
    </w:p>
    <w:p w14:paraId="0EA5AA61" w14:textId="77777777" w:rsidR="00D50A45" w:rsidRPr="00F139ED" w:rsidRDefault="00D50A45" w:rsidP="00133DE6">
      <w:pPr>
        <w:pStyle w:val="PGKS3text"/>
        <w:rPr>
          <w:rFonts w:ascii="Arial" w:hAnsi="Arial"/>
        </w:rPr>
      </w:pPr>
      <w:r w:rsidRPr="00F139ED">
        <w:rPr>
          <w:rFonts w:ascii="Arial" w:hAnsi="Arial"/>
        </w:rPr>
        <w:t xml:space="preserve">Vocabulary associated with </w:t>
      </w:r>
      <w:r w:rsidR="007A4276" w:rsidRPr="00F139ED">
        <w:rPr>
          <w:rFonts w:ascii="Arial" w:hAnsi="Arial"/>
        </w:rPr>
        <w:t>programming and particularly</w:t>
      </w:r>
      <w:r w:rsidRPr="00F139ED">
        <w:rPr>
          <w:rFonts w:ascii="Arial" w:hAnsi="Arial"/>
        </w:rPr>
        <w:t xml:space="preserve"> Python, such as:</w:t>
      </w:r>
    </w:p>
    <w:p w14:paraId="0485FB1F" w14:textId="36EEF511" w:rsidR="00D50A45" w:rsidRPr="00F139ED" w:rsidRDefault="00D50A45" w:rsidP="00133DE6">
      <w:pPr>
        <w:pStyle w:val="PGKS3text"/>
        <w:rPr>
          <w:rFonts w:ascii="Arial" w:hAnsi="Arial"/>
        </w:rPr>
      </w:pPr>
      <w:r w:rsidRPr="00F139ED">
        <w:rPr>
          <w:rFonts w:ascii="Arial" w:hAnsi="Arial"/>
        </w:rPr>
        <w:t>Integrated devel</w:t>
      </w:r>
      <w:r w:rsidR="005E621A" w:rsidRPr="00F139ED">
        <w:rPr>
          <w:rFonts w:ascii="Arial" w:hAnsi="Arial"/>
        </w:rPr>
        <w:t>opment, IDLE</w:t>
      </w:r>
      <w:r w:rsidRPr="00F139ED">
        <w:rPr>
          <w:rFonts w:ascii="Arial" w:hAnsi="Arial"/>
        </w:rPr>
        <w:t xml:space="preserve">, variable, string, syntax, assignment statement, data type, integer, float, round, BIDMAS, selection, iteration, </w:t>
      </w:r>
      <w:r w:rsidR="00261E96">
        <w:rPr>
          <w:rFonts w:ascii="Arial" w:hAnsi="Arial"/>
        </w:rPr>
        <w:t xml:space="preserve">regular expression, list, two-dimensional list, text file, </w:t>
      </w:r>
      <w:r w:rsidRPr="00F139ED">
        <w:rPr>
          <w:rFonts w:ascii="Arial" w:hAnsi="Arial"/>
        </w:rPr>
        <w:t xml:space="preserve">syntax error, logic error, debug, </w:t>
      </w:r>
      <w:r w:rsidR="005E621A" w:rsidRPr="00F139ED">
        <w:rPr>
          <w:rFonts w:ascii="Arial" w:hAnsi="Arial"/>
        </w:rPr>
        <w:t>procedure, function, call, argument, parameter.</w:t>
      </w:r>
    </w:p>
    <w:p w14:paraId="22FF8A5D" w14:textId="6E18CD3C" w:rsidR="00D50A45" w:rsidRPr="00F139ED" w:rsidRDefault="00D50A45" w:rsidP="00133DE6">
      <w:pPr>
        <w:pStyle w:val="Heading3"/>
        <w:rPr>
          <w:rFonts w:ascii="Arial" w:hAnsi="Arial" w:cs="Arial"/>
        </w:rPr>
      </w:pPr>
      <w:r w:rsidRPr="00F139ED">
        <w:rPr>
          <w:rFonts w:ascii="Arial" w:hAnsi="Arial" w:cs="Arial"/>
        </w:rPr>
        <w:t xml:space="preserve">Preparation </w:t>
      </w:r>
    </w:p>
    <w:p w14:paraId="406BCACE" w14:textId="1ED7D65D" w:rsidR="00D50A45" w:rsidRPr="00F139ED" w:rsidRDefault="00734A85" w:rsidP="00133DE6">
      <w:pPr>
        <w:pStyle w:val="PGKS3text"/>
        <w:rPr>
          <w:rFonts w:ascii="Arial" w:hAnsi="Arial"/>
        </w:rPr>
      </w:pPr>
      <w:r w:rsidRPr="00F139ED">
        <w:rPr>
          <w:rFonts w:ascii="Arial" w:hAnsi="Arial"/>
        </w:rPr>
        <w:t>Make sure Python 3</w:t>
      </w:r>
      <w:r w:rsidR="005E3D2C" w:rsidRPr="00F139ED">
        <w:rPr>
          <w:rFonts w:ascii="Arial" w:hAnsi="Arial"/>
        </w:rPr>
        <w:t>.x</w:t>
      </w:r>
      <w:r w:rsidR="00D50A45" w:rsidRPr="00F139ED">
        <w:rPr>
          <w:rFonts w:ascii="Arial" w:hAnsi="Arial"/>
        </w:rPr>
        <w:t xml:space="preserve"> is installed and running correctly. Run through the programs mentioned in the PP Guide</w:t>
      </w:r>
      <w:r w:rsidR="00CF6D51" w:rsidRPr="00F139ED">
        <w:rPr>
          <w:rFonts w:ascii="Arial" w:hAnsi="Arial"/>
        </w:rPr>
        <w:t>s</w:t>
      </w:r>
      <w:r w:rsidR="00D50A45" w:rsidRPr="00F139ED">
        <w:rPr>
          <w:rFonts w:ascii="Arial" w:hAnsi="Arial"/>
        </w:rPr>
        <w:t>.</w:t>
      </w:r>
    </w:p>
    <w:p w14:paraId="02502372" w14:textId="77777777" w:rsidR="00D50A45" w:rsidRPr="00F139ED" w:rsidRDefault="00D50A45" w:rsidP="00133DE6">
      <w:pPr>
        <w:pStyle w:val="Heading3"/>
        <w:rPr>
          <w:rFonts w:ascii="Arial" w:hAnsi="Arial" w:cs="Arial"/>
        </w:rPr>
      </w:pPr>
      <w:r w:rsidRPr="00F139ED">
        <w:rPr>
          <w:rFonts w:ascii="Arial" w:hAnsi="Arial" w:cs="Arial"/>
        </w:rPr>
        <w:t>Assessment</w:t>
      </w:r>
    </w:p>
    <w:p w14:paraId="6E168B99" w14:textId="0D19B80D" w:rsidR="004A5AE7" w:rsidRPr="00427275" w:rsidRDefault="005E3D2C" w:rsidP="005E3D2C">
      <w:pPr>
        <w:pStyle w:val="PGKS3text"/>
        <w:rPr>
          <w:rFonts w:ascii="Arial" w:hAnsi="Arial"/>
        </w:rPr>
      </w:pPr>
      <w:r w:rsidRPr="00F139ED">
        <w:rPr>
          <w:rFonts w:ascii="Arial" w:hAnsi="Arial"/>
        </w:rPr>
        <w:t>Assessment of this work is intended to be formative throughout</w:t>
      </w:r>
      <w:r w:rsidR="00261E96">
        <w:rPr>
          <w:rFonts w:ascii="Arial" w:hAnsi="Arial"/>
        </w:rPr>
        <w:t>,</w:t>
      </w:r>
      <w:r w:rsidRPr="00F139ED">
        <w:rPr>
          <w:rFonts w:ascii="Arial" w:hAnsi="Arial"/>
        </w:rPr>
        <w:t xml:space="preserve"> with a variety of worksheets and homework tasks to provide feedback to the teacher. </w:t>
      </w:r>
    </w:p>
    <w:p w14:paraId="773D5797" w14:textId="77777777" w:rsidR="005E47C3" w:rsidRPr="00B643F8" w:rsidRDefault="004A5AE7" w:rsidP="005E47C3">
      <w:pPr>
        <w:pStyle w:val="PGHeading3"/>
        <w:rPr>
          <w:rFonts w:cs="Arial"/>
        </w:rPr>
      </w:pPr>
      <w:r w:rsidRPr="00427275">
        <w:rPr>
          <w:rFonts w:cs="Arial"/>
        </w:rPr>
        <w:br w:type="page"/>
      </w:r>
      <w:r w:rsidR="005E47C3" w:rsidRPr="00B643F8">
        <w:rPr>
          <w:rFonts w:cs="Arial"/>
        </w:rPr>
        <w:lastRenderedPageBreak/>
        <w:t>Suggested Resources</w:t>
      </w:r>
    </w:p>
    <w:p w14:paraId="07562AD4" w14:textId="6C087FBF" w:rsidR="005E47C3" w:rsidRPr="00F942AA" w:rsidRDefault="005E47C3" w:rsidP="005E47C3">
      <w:pPr>
        <w:spacing w:before="120"/>
        <w:rPr>
          <w:rFonts w:eastAsiaTheme="minorEastAsia"/>
        </w:rPr>
      </w:pPr>
      <w:r>
        <w:rPr>
          <w:rFonts w:eastAsiaTheme="minorEastAsia"/>
        </w:rPr>
        <w:t>No additional resources are</w:t>
      </w:r>
      <w:r w:rsidRPr="00F942AA">
        <w:rPr>
          <w:rFonts w:eastAsiaTheme="minorEastAsia"/>
        </w:rPr>
        <w:t xml:space="preserve"> required for this unit. </w:t>
      </w:r>
      <w:r>
        <w:rPr>
          <w:rFonts w:eastAsiaTheme="minorEastAsia"/>
        </w:rPr>
        <w:t>However, a complementary book may be a helpful accompaniment as a reference text</w:t>
      </w:r>
      <w:r w:rsidRPr="00F942AA">
        <w:rPr>
          <w:rFonts w:eastAsiaTheme="minorEastAsia"/>
        </w:rPr>
        <w:t>.</w:t>
      </w:r>
    </w:p>
    <w:p w14:paraId="0FB5BAF2" w14:textId="7638FFDB" w:rsidR="005E47C3" w:rsidRPr="00F942AA" w:rsidRDefault="005E47C3" w:rsidP="005E47C3">
      <w:pPr>
        <w:keepNext/>
        <w:keepLines/>
        <w:spacing w:before="200"/>
        <w:jc w:val="center"/>
        <w:outlineLvl w:val="3"/>
        <w:rPr>
          <w:rFonts w:eastAsiaTheme="minorEastAsia"/>
          <w:highlight w:val="yellow"/>
        </w:rPr>
      </w:pPr>
      <w:r>
        <w:rPr>
          <w:rFonts w:eastAsiaTheme="minorEastAsia" w:cs="Times New Roman"/>
          <w:b/>
          <w:bCs/>
          <w:iCs/>
          <w:noProof/>
          <w:color w:val="4F81BD"/>
        </w:rPr>
        <w:drawing>
          <wp:inline distT="0" distB="0" distL="0" distR="0" wp14:anchorId="55E79A54" wp14:editId="1875B1F7">
            <wp:extent cx="5715000" cy="2143125"/>
            <wp:effectExtent l="0" t="0" r="0" b="9525"/>
            <wp:docPr id="4" name="Picture 4" descr="C:\Users\Rob\Dropbox (PG Online)\PG Online\Computer Science\Artwork Graphics Logos\LTPI Python\Website graphics\LTPI-Python-textbook-fan-2000px-white-bkg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Dropbox (PG Online)\PG Online\Computer Science\Artwork Graphics Logos\LTPI Python\Website graphics\LTPI-Python-textbook-fan-2000px-white-bkgnd.jp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715000" cy="2143125"/>
                    </a:xfrm>
                    <a:prstGeom prst="rect">
                      <a:avLst/>
                    </a:prstGeom>
                    <a:noFill/>
                    <a:ln>
                      <a:noFill/>
                    </a:ln>
                  </pic:spPr>
                </pic:pic>
              </a:graphicData>
            </a:graphic>
          </wp:inline>
        </w:drawing>
      </w:r>
    </w:p>
    <w:p w14:paraId="49D184AB" w14:textId="77777777" w:rsidR="005E47C3" w:rsidRPr="00F942AA" w:rsidRDefault="005E47C3" w:rsidP="005E47C3">
      <w:pPr>
        <w:keepNext/>
        <w:keepLines/>
        <w:outlineLvl w:val="3"/>
        <w:rPr>
          <w:rFonts w:eastAsiaTheme="minorEastAsia"/>
        </w:rPr>
      </w:pPr>
    </w:p>
    <w:p w14:paraId="082B9424" w14:textId="6E4C9660" w:rsidR="005E47C3" w:rsidRPr="005E47C3" w:rsidRDefault="005E47C3" w:rsidP="005E47C3">
      <w:pPr>
        <w:keepNext/>
        <w:keepLines/>
        <w:outlineLvl w:val="3"/>
        <w:rPr>
          <w:rFonts w:eastAsiaTheme="minorEastAsia"/>
        </w:rPr>
      </w:pPr>
      <w:r w:rsidRPr="00F942AA">
        <w:rPr>
          <w:rFonts w:eastAsiaTheme="minorEastAsia"/>
        </w:rPr>
        <w:t xml:space="preserve">The textbook </w:t>
      </w:r>
      <w:r w:rsidRPr="00261E96">
        <w:rPr>
          <w:rFonts w:eastAsiaTheme="minorEastAsia"/>
          <w:i/>
        </w:rPr>
        <w:t>Learning to Program in Python</w:t>
      </w:r>
      <w:r w:rsidRPr="00F942AA">
        <w:rPr>
          <w:rFonts w:eastAsiaTheme="minorEastAsia"/>
        </w:rPr>
        <w:t xml:space="preserve"> by PM Heathcote, published </w:t>
      </w:r>
      <w:r w:rsidR="00A77D1D">
        <w:rPr>
          <w:rFonts w:eastAsiaTheme="minorEastAsia"/>
        </w:rPr>
        <w:t>June</w:t>
      </w:r>
      <w:r w:rsidRPr="00F942AA">
        <w:rPr>
          <w:rFonts w:eastAsiaTheme="minorEastAsia"/>
        </w:rPr>
        <w:t xml:space="preserve"> 201</w:t>
      </w:r>
      <w:r>
        <w:rPr>
          <w:rFonts w:eastAsiaTheme="minorEastAsia"/>
        </w:rPr>
        <w:t>7</w:t>
      </w:r>
      <w:r w:rsidRPr="00F942AA">
        <w:rPr>
          <w:rFonts w:eastAsiaTheme="minorEastAsia"/>
        </w:rPr>
        <w:t xml:space="preserve"> (</w:t>
      </w:r>
      <w:r>
        <w:rPr>
          <w:rFonts w:eastAsiaTheme="minorEastAsia"/>
        </w:rPr>
        <w:t>128</w:t>
      </w:r>
      <w:r w:rsidRPr="00F942AA">
        <w:rPr>
          <w:rFonts w:eastAsiaTheme="minorEastAsia"/>
        </w:rPr>
        <w:t xml:space="preserve"> pages) provides </w:t>
      </w:r>
      <w:r w:rsidRPr="005E47C3">
        <w:rPr>
          <w:rFonts w:eastAsiaTheme="minorEastAsia"/>
        </w:rPr>
        <w:t>a straightforward guide to the Python programming language and programming techniques. It covers all of the practical programming skills that may be required up to GCSE level and for those at A Level with limited exposure to Python. It is suitable for experienced programmers</w:t>
      </w:r>
      <w:r w:rsidR="00261E96">
        <w:rPr>
          <w:rFonts w:eastAsiaTheme="minorEastAsia"/>
        </w:rPr>
        <w:t xml:space="preserve"> as well as</w:t>
      </w:r>
      <w:r w:rsidRPr="005E47C3">
        <w:rPr>
          <w:rFonts w:eastAsiaTheme="minorEastAsia"/>
        </w:rPr>
        <w:t xml:space="preserve"> students or individuals with very little or no programming experience in other languages. </w:t>
      </w:r>
    </w:p>
    <w:p w14:paraId="0ADECDCC" w14:textId="77777777" w:rsidR="005E47C3" w:rsidRPr="005E47C3" w:rsidRDefault="005E47C3" w:rsidP="005E47C3">
      <w:pPr>
        <w:keepNext/>
        <w:keepLines/>
        <w:outlineLvl w:val="3"/>
        <w:rPr>
          <w:rFonts w:eastAsiaTheme="minorEastAsia"/>
        </w:rPr>
      </w:pPr>
    </w:p>
    <w:p w14:paraId="2089BEBD" w14:textId="77777777" w:rsidR="005E47C3" w:rsidRPr="005E47C3" w:rsidRDefault="005E47C3" w:rsidP="005E47C3">
      <w:pPr>
        <w:keepNext/>
        <w:keepLines/>
        <w:outlineLvl w:val="3"/>
        <w:rPr>
          <w:rFonts w:eastAsiaTheme="minorEastAsia"/>
        </w:rPr>
      </w:pPr>
      <w:r w:rsidRPr="005E47C3">
        <w:rPr>
          <w:rFonts w:eastAsiaTheme="minorEastAsia"/>
        </w:rPr>
        <w:t>It teaches basic syntax and programming techniques, and introduces three inbuilt Python modules:</w:t>
      </w:r>
    </w:p>
    <w:p w14:paraId="5F6711E7" w14:textId="77777777" w:rsidR="005E47C3" w:rsidRPr="005E47C3" w:rsidRDefault="005E47C3" w:rsidP="005E47C3">
      <w:pPr>
        <w:keepNext/>
        <w:keepLines/>
        <w:outlineLvl w:val="3"/>
        <w:rPr>
          <w:rFonts w:eastAsiaTheme="minorEastAsia"/>
        </w:rPr>
      </w:pPr>
    </w:p>
    <w:p w14:paraId="1026C26F" w14:textId="7D5E673A" w:rsidR="005E47C3" w:rsidRDefault="005E47C3" w:rsidP="005E47C3">
      <w:pPr>
        <w:pStyle w:val="ListParagraph"/>
        <w:keepNext/>
        <w:keepLines/>
        <w:numPr>
          <w:ilvl w:val="0"/>
          <w:numId w:val="20"/>
        </w:numPr>
        <w:outlineLvl w:val="3"/>
        <w:rPr>
          <w:rFonts w:eastAsiaTheme="minorEastAsia"/>
        </w:rPr>
      </w:pPr>
      <w:r w:rsidRPr="005E47C3">
        <w:rPr>
          <w:rFonts w:eastAsiaTheme="minorEastAsia"/>
          <w:b/>
        </w:rPr>
        <w:t>Tkinter</w:t>
      </w:r>
      <w:r w:rsidRPr="005E47C3">
        <w:rPr>
          <w:rFonts w:eastAsiaTheme="minorEastAsia"/>
        </w:rPr>
        <w:t>, used for building a graphical user interface, which is an option that some users may like to</w:t>
      </w:r>
      <w:r>
        <w:rPr>
          <w:rFonts w:eastAsiaTheme="minorEastAsia"/>
        </w:rPr>
        <w:t xml:space="preserve"> include in their project work.</w:t>
      </w:r>
    </w:p>
    <w:p w14:paraId="29AB14A2" w14:textId="77777777" w:rsidR="005E47C3" w:rsidRPr="005E47C3" w:rsidRDefault="005E47C3" w:rsidP="005E47C3">
      <w:pPr>
        <w:pStyle w:val="ListParagraph"/>
        <w:keepNext/>
        <w:keepLines/>
        <w:outlineLvl w:val="3"/>
        <w:rPr>
          <w:rFonts w:eastAsiaTheme="minorEastAsia"/>
        </w:rPr>
      </w:pPr>
    </w:p>
    <w:p w14:paraId="39FDC4F0" w14:textId="25B0CD21" w:rsidR="005E47C3" w:rsidRDefault="005E47C3" w:rsidP="005E47C3">
      <w:pPr>
        <w:pStyle w:val="ListParagraph"/>
        <w:keepNext/>
        <w:keepLines/>
        <w:numPr>
          <w:ilvl w:val="0"/>
          <w:numId w:val="20"/>
        </w:numPr>
        <w:outlineLvl w:val="3"/>
        <w:rPr>
          <w:rFonts w:eastAsiaTheme="minorEastAsia"/>
        </w:rPr>
      </w:pPr>
      <w:r w:rsidRPr="005E47C3">
        <w:rPr>
          <w:rFonts w:eastAsiaTheme="minorEastAsia"/>
          <w:b/>
        </w:rPr>
        <w:t>SQLite</w:t>
      </w:r>
      <w:r w:rsidRPr="005E47C3">
        <w:rPr>
          <w:rFonts w:eastAsiaTheme="minorEastAsia"/>
        </w:rPr>
        <w:t>, which enables the creation and processing of a database from within a Python program. This provides an alternative to writing to a text file when data needs to be stored and retrieved.</w:t>
      </w:r>
    </w:p>
    <w:p w14:paraId="0ABA26DC" w14:textId="77777777" w:rsidR="005E47C3" w:rsidRPr="005E47C3" w:rsidRDefault="005E47C3" w:rsidP="005E47C3">
      <w:pPr>
        <w:pStyle w:val="ListParagraph"/>
        <w:keepNext/>
        <w:keepLines/>
        <w:outlineLvl w:val="3"/>
        <w:rPr>
          <w:rFonts w:eastAsiaTheme="minorEastAsia"/>
        </w:rPr>
      </w:pPr>
    </w:p>
    <w:p w14:paraId="5778EFE5" w14:textId="04463E52" w:rsidR="005E47C3" w:rsidRDefault="005E47C3" w:rsidP="005E47C3">
      <w:pPr>
        <w:pStyle w:val="ListParagraph"/>
        <w:keepNext/>
        <w:keepLines/>
        <w:numPr>
          <w:ilvl w:val="0"/>
          <w:numId w:val="20"/>
        </w:numPr>
        <w:outlineLvl w:val="3"/>
        <w:rPr>
          <w:rFonts w:eastAsiaTheme="minorEastAsia"/>
        </w:rPr>
      </w:pPr>
      <w:r w:rsidRPr="005E47C3">
        <w:rPr>
          <w:rFonts w:eastAsiaTheme="minorEastAsia"/>
          <w:b/>
        </w:rPr>
        <w:t>pdb</w:t>
      </w:r>
      <w:r w:rsidRPr="005E47C3">
        <w:rPr>
          <w:rFonts w:eastAsiaTheme="minorEastAsia"/>
        </w:rPr>
        <w:t>, Python’s debugging module, which can be used to help find elusive logic errors.</w:t>
      </w:r>
    </w:p>
    <w:p w14:paraId="15D178C7" w14:textId="77777777" w:rsidR="005E47C3" w:rsidRPr="005E47C3" w:rsidRDefault="005E47C3" w:rsidP="005E47C3">
      <w:pPr>
        <w:pStyle w:val="ListParagraph"/>
        <w:keepNext/>
        <w:keepLines/>
        <w:outlineLvl w:val="3"/>
        <w:rPr>
          <w:rFonts w:eastAsiaTheme="minorEastAsia"/>
        </w:rPr>
      </w:pPr>
    </w:p>
    <w:p w14:paraId="05DB7B27" w14:textId="59735CED" w:rsidR="005E47C3" w:rsidRPr="005E47C3" w:rsidRDefault="005E47C3" w:rsidP="005E47C3">
      <w:pPr>
        <w:keepNext/>
        <w:keepLines/>
        <w:outlineLvl w:val="3"/>
        <w:rPr>
          <w:rFonts w:eastAsiaTheme="minorEastAsia"/>
        </w:rPr>
      </w:pPr>
      <w:r w:rsidRPr="005E47C3">
        <w:rPr>
          <w:rFonts w:eastAsiaTheme="minorEastAsia"/>
        </w:rPr>
        <w:t xml:space="preserve">Questions and exercises are included in every chapter. Answers to these as well as over 120 Python programs for all the examples and exercises given in the book are provided to students and teachers in a free pack available to download </w:t>
      </w:r>
      <w:r w:rsidR="00A03799">
        <w:rPr>
          <w:rFonts w:eastAsiaTheme="minorEastAsia"/>
        </w:rPr>
        <w:t>from</w:t>
      </w:r>
      <w:r w:rsidRPr="005E47C3">
        <w:rPr>
          <w:rFonts w:eastAsiaTheme="minorEastAsia"/>
        </w:rPr>
        <w:t xml:space="preserve"> our website.</w:t>
      </w:r>
    </w:p>
    <w:p w14:paraId="50103147" w14:textId="45BB2C33" w:rsidR="005E47C3" w:rsidRDefault="005E47C3" w:rsidP="005E47C3">
      <w:pPr>
        <w:keepNext/>
        <w:keepLines/>
        <w:spacing w:before="200"/>
        <w:outlineLvl w:val="3"/>
        <w:rPr>
          <w:rFonts w:eastAsiaTheme="minorEastAsia"/>
        </w:rPr>
      </w:pPr>
      <w:r w:rsidRPr="00F942AA">
        <w:rPr>
          <w:rFonts w:eastAsiaTheme="minorEastAsia"/>
        </w:rPr>
        <w:t xml:space="preserve">The book is published by PG </w:t>
      </w:r>
      <w:r>
        <w:rPr>
          <w:rFonts w:eastAsiaTheme="minorEastAsia"/>
        </w:rPr>
        <w:t>O</w:t>
      </w:r>
      <w:r w:rsidRPr="00F942AA">
        <w:rPr>
          <w:rFonts w:eastAsiaTheme="minorEastAsia"/>
        </w:rPr>
        <w:t xml:space="preserve">nline both in a printed edition and in electronic format. Please refer to www.pgonline.co.uk for ordering and pricing details and to </w:t>
      </w:r>
      <w:r w:rsidR="00A77D1D">
        <w:rPr>
          <w:rFonts w:eastAsiaTheme="minorEastAsia"/>
        </w:rPr>
        <w:t>access</w:t>
      </w:r>
      <w:r w:rsidRPr="00F942AA">
        <w:rPr>
          <w:rFonts w:eastAsiaTheme="minorEastAsia"/>
        </w:rPr>
        <w:t xml:space="preserve"> a free </w:t>
      </w:r>
      <w:r w:rsidR="00A77D1D">
        <w:rPr>
          <w:rFonts w:eastAsiaTheme="minorEastAsia"/>
        </w:rPr>
        <w:t xml:space="preserve">digital or paperback </w:t>
      </w:r>
      <w:r w:rsidRPr="00F942AA">
        <w:rPr>
          <w:rFonts w:eastAsiaTheme="minorEastAsia"/>
        </w:rPr>
        <w:t>inspection copy.</w:t>
      </w:r>
    </w:p>
    <w:p w14:paraId="71F65F38" w14:textId="40183B6F" w:rsidR="005E47C3" w:rsidRDefault="005E47C3">
      <w:pPr>
        <w:spacing w:after="200" w:line="276" w:lineRule="auto"/>
      </w:pPr>
      <w:r>
        <w:br w:type="page"/>
      </w:r>
    </w:p>
    <w:p w14:paraId="7CACF0EE" w14:textId="77777777" w:rsidR="004A5AE7" w:rsidRPr="00427275" w:rsidRDefault="004A5AE7">
      <w:pPr>
        <w:spacing w:after="200" w:line="276" w:lineRule="auto"/>
        <w:rPr>
          <w:rFonts w:eastAsiaTheme="majorEastAsia"/>
          <w:b/>
          <w:bCs/>
          <w:color w:val="4F81BD" w:themeColor="accent1"/>
        </w:rPr>
      </w:pPr>
    </w:p>
    <w:p w14:paraId="13AFE441" w14:textId="77777777" w:rsidR="00D50A45" w:rsidRPr="00427275" w:rsidRDefault="00CF6D51" w:rsidP="004A5AE7">
      <w:pPr>
        <w:pStyle w:val="PGHeading1"/>
        <w:rPr>
          <w:rFonts w:cs="Arial"/>
        </w:rPr>
      </w:pPr>
      <w:r w:rsidRPr="00427275">
        <w:rPr>
          <w:rFonts w:cs="Arial"/>
        </w:rPr>
        <w:t>Python 3</w:t>
      </w:r>
    </w:p>
    <w:p w14:paraId="5DD43D4C" w14:textId="77777777" w:rsidR="00D50A45" w:rsidRPr="00427275" w:rsidRDefault="00D50A45" w:rsidP="00133DE6">
      <w:pPr>
        <w:pStyle w:val="PGKS3text"/>
        <w:rPr>
          <w:rFonts w:ascii="Arial" w:hAnsi="Arial"/>
        </w:rPr>
      </w:pPr>
      <w:r w:rsidRPr="00427275">
        <w:rPr>
          <w:rFonts w:ascii="Arial" w:hAnsi="Arial"/>
        </w:rPr>
        <w:t>Python is a free, open-source programming language that was first released in 1991 – named after Monty Python’s Flying Circus. It is a powerful, high-level, object-oriented language which will run on any p</w:t>
      </w:r>
      <w:r w:rsidR="00734A85" w:rsidRPr="00427275">
        <w:rPr>
          <w:rFonts w:ascii="Arial" w:hAnsi="Arial"/>
        </w:rPr>
        <w:t>latform, is easy to learn and</w:t>
      </w:r>
      <w:r w:rsidRPr="00427275">
        <w:rPr>
          <w:rFonts w:ascii="Arial" w:hAnsi="Arial"/>
        </w:rPr>
        <w:t xml:space="preserve"> used by software developers all round the world. The Python website </w:t>
      </w:r>
      <w:hyperlink r:id="rId9" w:history="1">
        <w:r w:rsidRPr="00427275">
          <w:rPr>
            <w:rStyle w:val="Hyperlink"/>
            <w:rFonts w:ascii="Arial" w:hAnsi="Arial"/>
          </w:rPr>
          <w:t>www.python.org</w:t>
        </w:r>
      </w:hyperlink>
      <w:r w:rsidRPr="00427275">
        <w:rPr>
          <w:rFonts w:ascii="Arial" w:hAnsi="Arial"/>
        </w:rPr>
        <w:t xml:space="preserve"> quotes the following claim: </w:t>
      </w:r>
    </w:p>
    <w:p w14:paraId="3240627A" w14:textId="77777777" w:rsidR="00D50A45" w:rsidRPr="00427275" w:rsidRDefault="00D50A45" w:rsidP="00133DE6">
      <w:pPr>
        <w:pStyle w:val="PGKS3text"/>
        <w:rPr>
          <w:rFonts w:ascii="Arial" w:hAnsi="Arial"/>
        </w:rPr>
      </w:pPr>
      <w:r w:rsidRPr="00427275">
        <w:rPr>
          <w:rFonts w:ascii="Arial" w:hAnsi="Arial"/>
        </w:rPr>
        <w:t xml:space="preserve">“I estimate that Python makes our coders 10 times more productive than Java programmers, and 100 times more than C programmers." -- Curt Finch, CEO, </w:t>
      </w:r>
      <w:hyperlink r:id="rId10" w:history="1">
        <w:r w:rsidRPr="00427275">
          <w:rPr>
            <w:rStyle w:val="Hyperlink"/>
            <w:rFonts w:ascii="Arial" w:hAnsi="Arial"/>
          </w:rPr>
          <w:t>Journyx</w:t>
        </w:r>
      </w:hyperlink>
    </w:p>
    <w:p w14:paraId="6B0EC24D" w14:textId="77777777" w:rsidR="00D50A45" w:rsidRPr="00427275" w:rsidRDefault="00D50A45" w:rsidP="00133DE6">
      <w:pPr>
        <w:pStyle w:val="PGKS3text"/>
        <w:rPr>
          <w:rFonts w:ascii="Arial" w:hAnsi="Arial"/>
        </w:rPr>
      </w:pPr>
      <w:r w:rsidRPr="00427275">
        <w:rPr>
          <w:rFonts w:ascii="Arial" w:hAnsi="Arial"/>
        </w:rPr>
        <w:t xml:space="preserve">It can be used for dozens of different applications from Web programming and networking to databases, scientific and numerical applications and games development. </w:t>
      </w:r>
    </w:p>
    <w:p w14:paraId="3040F7F7" w14:textId="3DB996AD" w:rsidR="00D50A45" w:rsidRPr="00427275" w:rsidRDefault="00D50A45" w:rsidP="00133DE6">
      <w:pPr>
        <w:pStyle w:val="PGKS3text"/>
        <w:rPr>
          <w:rFonts w:ascii="Arial" w:hAnsi="Arial"/>
        </w:rPr>
      </w:pPr>
      <w:r w:rsidRPr="00427275">
        <w:rPr>
          <w:rFonts w:ascii="Arial" w:hAnsi="Arial"/>
        </w:rPr>
        <w:t xml:space="preserve">These notes are written with the aim of enabling the teacher to deliver lessons on Python without necessarily giving the </w:t>
      </w:r>
      <w:r w:rsidR="00A57ADF" w:rsidRPr="00427275">
        <w:rPr>
          <w:rFonts w:ascii="Arial" w:hAnsi="Arial"/>
        </w:rPr>
        <w:t>student</w:t>
      </w:r>
      <w:r w:rsidRPr="00427275">
        <w:rPr>
          <w:rFonts w:ascii="Arial" w:hAnsi="Arial"/>
        </w:rPr>
        <w:t xml:space="preserve">s a mountain of indigestible syntax rules, and to enable a teacher unfamiliar with Python to help </w:t>
      </w:r>
      <w:r w:rsidR="00A57ADF" w:rsidRPr="00427275">
        <w:rPr>
          <w:rFonts w:ascii="Arial" w:hAnsi="Arial"/>
        </w:rPr>
        <w:t>student</w:t>
      </w:r>
      <w:r w:rsidRPr="00427275">
        <w:rPr>
          <w:rFonts w:ascii="Arial" w:hAnsi="Arial"/>
        </w:rPr>
        <w:t xml:space="preserve">s with problems they encounter when using the worksheets. </w:t>
      </w:r>
    </w:p>
    <w:p w14:paraId="47757919" w14:textId="11C09BFB" w:rsidR="00D50A45" w:rsidRPr="00427275" w:rsidRDefault="007A4276" w:rsidP="00133DE6">
      <w:pPr>
        <w:pStyle w:val="PGKS3text"/>
        <w:rPr>
          <w:rFonts w:ascii="Arial" w:hAnsi="Arial"/>
        </w:rPr>
      </w:pPr>
      <w:r w:rsidRPr="00427275">
        <w:rPr>
          <w:rFonts w:ascii="Arial" w:hAnsi="Arial"/>
        </w:rPr>
        <w:t xml:space="preserve">The </w:t>
      </w:r>
      <w:r w:rsidR="00A57ADF" w:rsidRPr="00427275">
        <w:rPr>
          <w:rFonts w:ascii="Arial" w:hAnsi="Arial"/>
        </w:rPr>
        <w:t>student</w:t>
      </w:r>
      <w:r w:rsidR="00D50A45" w:rsidRPr="00427275">
        <w:rPr>
          <w:rFonts w:ascii="Arial" w:hAnsi="Arial"/>
        </w:rPr>
        <w:t xml:space="preserve"> worksheets accompanying these notes will need minimal introduction, making the lesson largely a process of the </w:t>
      </w:r>
      <w:r w:rsidR="00A57ADF" w:rsidRPr="00427275">
        <w:rPr>
          <w:rFonts w:ascii="Arial" w:hAnsi="Arial"/>
        </w:rPr>
        <w:t>student</w:t>
      </w:r>
      <w:r w:rsidR="00D50A45" w:rsidRPr="00427275">
        <w:rPr>
          <w:rFonts w:ascii="Arial" w:hAnsi="Arial"/>
        </w:rPr>
        <w:t xml:space="preserve">s finding out things for themselves while interacting with the computer.  </w:t>
      </w:r>
    </w:p>
    <w:p w14:paraId="00B3A108" w14:textId="77777777" w:rsidR="00D50A45" w:rsidRPr="00427275" w:rsidRDefault="00D50A45" w:rsidP="00133DE6">
      <w:pPr>
        <w:pStyle w:val="PGHeading2"/>
        <w:rPr>
          <w:rFonts w:cs="Arial"/>
        </w:rPr>
      </w:pPr>
      <w:r w:rsidRPr="00427275">
        <w:rPr>
          <w:rFonts w:cs="Arial"/>
        </w:rPr>
        <w:t>Installing Python in Windows</w:t>
      </w:r>
    </w:p>
    <w:p w14:paraId="0635676F" w14:textId="77777777" w:rsidR="00D50A45" w:rsidRPr="00427275" w:rsidRDefault="00D50A45" w:rsidP="00133DE6">
      <w:pPr>
        <w:pStyle w:val="PGKS3text"/>
        <w:rPr>
          <w:rFonts w:ascii="Arial" w:hAnsi="Arial"/>
        </w:rPr>
      </w:pPr>
      <w:r w:rsidRPr="00427275">
        <w:rPr>
          <w:rFonts w:ascii="Arial" w:hAnsi="Arial"/>
        </w:rPr>
        <w:t xml:space="preserve">Go to the website </w:t>
      </w:r>
      <w:hyperlink r:id="rId11" w:history="1">
        <w:r w:rsidRPr="00427275">
          <w:rPr>
            <w:rStyle w:val="Hyperlink"/>
            <w:rFonts w:ascii="Arial" w:hAnsi="Arial"/>
          </w:rPr>
          <w:t>http://www.python.org/download/</w:t>
        </w:r>
      </w:hyperlink>
      <w:r w:rsidRPr="00427275">
        <w:rPr>
          <w:rFonts w:ascii="Arial" w:hAnsi="Arial"/>
        </w:rPr>
        <w:t xml:space="preserve">  and select </w:t>
      </w:r>
      <w:hyperlink r:id="rId12" w:history="1">
        <w:r w:rsidRPr="00427275">
          <w:rPr>
            <w:rStyle w:val="Hyperlink"/>
            <w:rFonts w:ascii="Arial" w:hAnsi="Arial"/>
          </w:rPr>
          <w:t>Python 3 Windows x86 MSI Installer</w:t>
        </w:r>
      </w:hyperlink>
      <w:r w:rsidRPr="00427275">
        <w:rPr>
          <w:rFonts w:ascii="Arial" w:hAnsi="Arial"/>
        </w:rPr>
        <w:t xml:space="preserve">. Follow instructions to download. You can accept the default configuration. </w:t>
      </w:r>
    </w:p>
    <w:p w14:paraId="49CDB14A" w14:textId="77777777" w:rsidR="00D50A45" w:rsidRPr="00427275" w:rsidRDefault="00D50A45" w:rsidP="00133DE6">
      <w:pPr>
        <w:pStyle w:val="PGKS3text"/>
        <w:rPr>
          <w:rFonts w:ascii="Arial" w:hAnsi="Arial"/>
        </w:rPr>
      </w:pPr>
      <w:r w:rsidRPr="00427275">
        <w:rPr>
          <w:rFonts w:ascii="Arial" w:hAnsi="Arial"/>
        </w:rPr>
        <w:t>Python will also install on MacOS and Linux based platforms.</w:t>
      </w:r>
    </w:p>
    <w:p w14:paraId="73175069" w14:textId="77777777" w:rsidR="00D50A45" w:rsidRPr="00427275" w:rsidRDefault="00D50A45" w:rsidP="00133DE6">
      <w:pPr>
        <w:pStyle w:val="PGHeading2"/>
        <w:rPr>
          <w:rFonts w:cs="Arial"/>
        </w:rPr>
      </w:pPr>
      <w:r w:rsidRPr="00427275">
        <w:rPr>
          <w:rFonts w:cs="Arial"/>
        </w:rPr>
        <w:t xml:space="preserve">The Integrated Development Environment </w:t>
      </w:r>
    </w:p>
    <w:p w14:paraId="6074B5A4" w14:textId="77777777" w:rsidR="00D50A45" w:rsidRPr="00427275" w:rsidRDefault="00D50A45" w:rsidP="00133DE6">
      <w:pPr>
        <w:pStyle w:val="PGKS3text"/>
        <w:rPr>
          <w:rFonts w:ascii="Arial" w:hAnsi="Arial"/>
        </w:rPr>
      </w:pPr>
      <w:r w:rsidRPr="00427275">
        <w:rPr>
          <w:rFonts w:ascii="Arial" w:hAnsi="Arial"/>
        </w:rPr>
        <w:t>Python has its own development environment which is known as IDLE. This is where you will write, save and edit programs. IDLE provides two modes in wh</w:t>
      </w:r>
      <w:r w:rsidR="00734A85" w:rsidRPr="00427275">
        <w:rPr>
          <w:rFonts w:ascii="Arial" w:hAnsi="Arial"/>
        </w:rPr>
        <w:t>ich you can write programs: an Interactive mode and a S</w:t>
      </w:r>
      <w:r w:rsidRPr="00427275">
        <w:rPr>
          <w:rFonts w:ascii="Arial" w:hAnsi="Arial"/>
        </w:rPr>
        <w:t xml:space="preserve">cript mode. </w:t>
      </w:r>
    </w:p>
    <w:p w14:paraId="78694B30" w14:textId="77777777" w:rsidR="00D50A45" w:rsidRPr="00427275" w:rsidRDefault="00734A85" w:rsidP="00133DE6">
      <w:pPr>
        <w:pStyle w:val="PGKS3text"/>
        <w:rPr>
          <w:rFonts w:ascii="Arial" w:hAnsi="Arial"/>
        </w:rPr>
      </w:pPr>
      <w:r w:rsidRPr="00427275">
        <w:rPr>
          <w:rFonts w:ascii="Arial" w:hAnsi="Arial"/>
        </w:rPr>
        <w:t>The I</w:t>
      </w:r>
      <w:r w:rsidR="00D50A45" w:rsidRPr="00427275">
        <w:rPr>
          <w:rFonts w:ascii="Arial" w:hAnsi="Arial"/>
        </w:rPr>
        <w:t>nteractive mode instantly interprets and runs each line of program code as soon as you press Enter. It is a quick way to get started and useful for trying out an instruction to make sure you have the syntax correct. However, in order to save a program so that you can load and run it as often as</w:t>
      </w:r>
      <w:r w:rsidRPr="00427275">
        <w:rPr>
          <w:rFonts w:ascii="Arial" w:hAnsi="Arial"/>
        </w:rPr>
        <w:t xml:space="preserve"> you like, you need to work in S</w:t>
      </w:r>
      <w:r w:rsidR="00D50A45" w:rsidRPr="00427275">
        <w:rPr>
          <w:rFonts w:ascii="Arial" w:hAnsi="Arial"/>
        </w:rPr>
        <w:t>cript mode.</w:t>
      </w:r>
    </w:p>
    <w:p w14:paraId="2A22D40D" w14:textId="214DA8BA" w:rsidR="00D50A45" w:rsidRDefault="00D50A45" w:rsidP="00450325">
      <w:pPr>
        <w:pStyle w:val="PGHeading1"/>
        <w:spacing w:after="240"/>
        <w:rPr>
          <w:rFonts w:cs="Arial"/>
        </w:rPr>
      </w:pPr>
      <w:r w:rsidRPr="00427275">
        <w:rPr>
          <w:rFonts w:cs="Arial"/>
        </w:rPr>
        <w:br w:type="page"/>
      </w:r>
      <w:r w:rsidRPr="00686183">
        <w:rPr>
          <w:rFonts w:cs="Arial"/>
        </w:rPr>
        <w:lastRenderedPageBreak/>
        <w:t>Lesson plans</w:t>
      </w:r>
    </w:p>
    <w:tbl>
      <w:tblPr>
        <w:tblW w:w="9072" w:type="dxa"/>
        <w:jc w:val="center"/>
        <w:tblBorders>
          <w:top w:val="single" w:sz="8" w:space="0" w:color="4F81BD"/>
          <w:left w:val="single" w:sz="8" w:space="0" w:color="4F81BD"/>
          <w:right w:val="single" w:sz="8" w:space="0" w:color="4F81BD"/>
          <w:insideH w:val="single" w:sz="8" w:space="0" w:color="4F81BD"/>
        </w:tblBorders>
        <w:tblCellMar>
          <w:left w:w="0" w:type="dxa"/>
          <w:right w:w="0" w:type="dxa"/>
        </w:tblCellMar>
        <w:tblLook w:val="00A0" w:firstRow="1" w:lastRow="0" w:firstColumn="1" w:lastColumn="0" w:noHBand="0" w:noVBand="0"/>
      </w:tblPr>
      <w:tblGrid>
        <w:gridCol w:w="6597"/>
        <w:gridCol w:w="2475"/>
      </w:tblGrid>
      <w:tr w:rsidR="006C61F9" w:rsidRPr="00427275" w14:paraId="57388CAE" w14:textId="77777777" w:rsidTr="006C61F9">
        <w:trPr>
          <w:jc w:val="center"/>
        </w:trPr>
        <w:tc>
          <w:tcPr>
            <w:tcW w:w="9072" w:type="dxa"/>
            <w:gridSpan w:val="2"/>
            <w:tcBorders>
              <w:top w:val="single" w:sz="8" w:space="0" w:color="4F81BD"/>
              <w:left w:val="single" w:sz="8" w:space="0" w:color="4F81BD"/>
              <w:bottom w:val="single" w:sz="8" w:space="0" w:color="4F81BD"/>
              <w:right w:val="single" w:sz="8" w:space="0" w:color="4F81BD"/>
            </w:tcBorders>
            <w:shd w:val="clear" w:color="auto" w:fill="0091C4"/>
            <w:tcMar>
              <w:top w:w="0" w:type="dxa"/>
              <w:left w:w="108" w:type="dxa"/>
              <w:bottom w:w="0" w:type="dxa"/>
              <w:right w:w="108" w:type="dxa"/>
            </w:tcMar>
          </w:tcPr>
          <w:p w14:paraId="7F1B592A" w14:textId="594A8810" w:rsidR="006C61F9" w:rsidRPr="00427275" w:rsidRDefault="006C61F9" w:rsidP="0019444D">
            <w:pPr>
              <w:pStyle w:val="PGLessonWeekContentTitle"/>
              <w:rPr>
                <w:sz w:val="22"/>
              </w:rPr>
            </w:pPr>
            <w:r w:rsidRPr="00427275">
              <w:rPr>
                <w:sz w:val="22"/>
              </w:rPr>
              <w:t xml:space="preserve">Lesson </w:t>
            </w:r>
            <w:r>
              <w:rPr>
                <w:sz w:val="22"/>
              </w:rPr>
              <w:t>1</w:t>
            </w:r>
            <w:r w:rsidRPr="00427275">
              <w:rPr>
                <w:sz w:val="22"/>
              </w:rPr>
              <w:t xml:space="preserve"> - </w:t>
            </w:r>
            <w:r>
              <w:rPr>
                <w:sz w:val="22"/>
              </w:rPr>
              <w:t>Fundamentals</w:t>
            </w:r>
          </w:p>
        </w:tc>
      </w:tr>
      <w:tr w:rsidR="006C61F9" w:rsidRPr="00427275" w14:paraId="54F4C84D" w14:textId="77777777" w:rsidTr="006C61F9">
        <w:trPr>
          <w:jc w:val="center"/>
        </w:trPr>
        <w:tc>
          <w:tcPr>
            <w:tcW w:w="9072" w:type="dxa"/>
            <w:gridSpan w:val="2"/>
            <w:tcBorders>
              <w:top w:val="single" w:sz="8" w:space="0" w:color="4F81BD"/>
              <w:left w:val="single" w:sz="8" w:space="0" w:color="4F81BD"/>
              <w:bottom w:val="single" w:sz="8" w:space="0" w:color="4F81BD"/>
              <w:right w:val="single" w:sz="8" w:space="0" w:color="4F81BD"/>
            </w:tcBorders>
            <w:shd w:val="clear" w:color="auto" w:fill="auto"/>
            <w:tcMar>
              <w:top w:w="0" w:type="dxa"/>
              <w:left w:w="108" w:type="dxa"/>
              <w:bottom w:w="0" w:type="dxa"/>
              <w:right w:w="108" w:type="dxa"/>
            </w:tcMar>
          </w:tcPr>
          <w:p w14:paraId="66F73C6B" w14:textId="77777777" w:rsidR="00717874" w:rsidRPr="00427275" w:rsidRDefault="00717874" w:rsidP="00717874">
            <w:pPr>
              <w:pStyle w:val="ks3bold12pt"/>
              <w:rPr>
                <w:rFonts w:ascii="Arial" w:hAnsi="Arial"/>
                <w:sz w:val="22"/>
                <w:szCs w:val="22"/>
              </w:rPr>
            </w:pPr>
            <w:r w:rsidRPr="00427275">
              <w:rPr>
                <w:rFonts w:ascii="Arial" w:hAnsi="Arial"/>
                <w:sz w:val="22"/>
                <w:szCs w:val="22"/>
              </w:rPr>
              <w:t>Preparation</w:t>
            </w:r>
          </w:p>
          <w:p w14:paraId="35D5D108" w14:textId="77777777" w:rsidR="00717874" w:rsidRPr="00427275" w:rsidRDefault="00717874" w:rsidP="00717874">
            <w:pPr>
              <w:pStyle w:val="PGKS3bulletedlist"/>
              <w:rPr>
                <w:rFonts w:ascii="Arial" w:hAnsi="Arial"/>
              </w:rPr>
            </w:pPr>
            <w:r w:rsidRPr="00427275">
              <w:rPr>
                <w:rFonts w:ascii="Arial" w:hAnsi="Arial"/>
              </w:rPr>
              <w:t xml:space="preserve">Make sure Python 3.x is installed and running correctly. </w:t>
            </w:r>
          </w:p>
          <w:p w14:paraId="66C0E0F1" w14:textId="77777777" w:rsidR="00717874" w:rsidRPr="00427275" w:rsidRDefault="00717874" w:rsidP="00717874">
            <w:pPr>
              <w:pStyle w:val="PGKS3bulletedlist"/>
              <w:rPr>
                <w:rFonts w:ascii="Arial" w:hAnsi="Arial"/>
              </w:rPr>
            </w:pPr>
            <w:r w:rsidRPr="00427275">
              <w:rPr>
                <w:rFonts w:ascii="Arial" w:hAnsi="Arial"/>
              </w:rPr>
              <w:t>Run through the programs mentioned in the PP Guide. Many of them can be found in the Sample Python Programs folder</w:t>
            </w:r>
          </w:p>
          <w:p w14:paraId="5D5540FD" w14:textId="77777777" w:rsidR="006C61F9" w:rsidRPr="00427275" w:rsidRDefault="006C61F9" w:rsidP="006C61F9">
            <w:pPr>
              <w:pStyle w:val="ks3bold12pt"/>
              <w:rPr>
                <w:rFonts w:ascii="Arial" w:hAnsi="Arial"/>
                <w:sz w:val="22"/>
                <w:szCs w:val="22"/>
              </w:rPr>
            </w:pPr>
            <w:r w:rsidRPr="00427275">
              <w:rPr>
                <w:rFonts w:ascii="Arial" w:hAnsi="Arial"/>
                <w:sz w:val="22"/>
                <w:szCs w:val="22"/>
              </w:rPr>
              <w:t>Learning Objectives:</w:t>
            </w:r>
          </w:p>
          <w:p w14:paraId="4C773066" w14:textId="77777777" w:rsidR="00FD5638" w:rsidRPr="00051A8C" w:rsidRDefault="00FD5638" w:rsidP="00051A8C">
            <w:pPr>
              <w:pStyle w:val="PGKS3bulletedlist"/>
              <w:rPr>
                <w:rFonts w:ascii="Arial" w:hAnsi="Arial"/>
              </w:rPr>
            </w:pPr>
            <w:r w:rsidRPr="00051A8C">
              <w:rPr>
                <w:rFonts w:ascii="Arial" w:hAnsi="Arial"/>
              </w:rPr>
              <w:t>Be able to identify and correct common errors in computer programs</w:t>
            </w:r>
          </w:p>
          <w:p w14:paraId="32507DBF" w14:textId="1D20F037" w:rsidR="006C61F9" w:rsidRPr="00B46469" w:rsidRDefault="00FD5638" w:rsidP="00D5682B">
            <w:pPr>
              <w:pStyle w:val="PGKS3bulletedlist"/>
              <w:spacing w:after="240" w:line="276" w:lineRule="auto"/>
              <w:rPr>
                <w:rFonts w:ascii="Arial" w:hAnsi="Arial"/>
              </w:rPr>
            </w:pPr>
            <w:r w:rsidRPr="00051A8C">
              <w:rPr>
                <w:rFonts w:ascii="Arial" w:hAnsi="Arial"/>
              </w:rPr>
              <w:t>Be able to use inputs, outputs,</w:t>
            </w:r>
            <w:r w:rsidR="00B46469">
              <w:rPr>
                <w:rFonts w:ascii="Arial" w:hAnsi="Arial"/>
              </w:rPr>
              <w:t xml:space="preserve"> arithmetic and string handling</w:t>
            </w:r>
          </w:p>
        </w:tc>
      </w:tr>
      <w:tr w:rsidR="006C61F9" w:rsidRPr="00427275" w14:paraId="085C9094" w14:textId="77777777" w:rsidTr="0019444D">
        <w:trPr>
          <w:jc w:val="center"/>
        </w:trPr>
        <w:tc>
          <w:tcPr>
            <w:tcW w:w="6597" w:type="dxa"/>
            <w:shd w:val="clear" w:color="auto" w:fill="00B0F0"/>
            <w:tcMar>
              <w:top w:w="0" w:type="dxa"/>
              <w:left w:w="108" w:type="dxa"/>
              <w:bottom w:w="0" w:type="dxa"/>
              <w:right w:w="108" w:type="dxa"/>
            </w:tcMar>
          </w:tcPr>
          <w:p w14:paraId="4DB5097D" w14:textId="77777777" w:rsidR="006C61F9" w:rsidRPr="00427275" w:rsidRDefault="006C61F9" w:rsidP="0019444D">
            <w:pPr>
              <w:pStyle w:val="PGLessonWeekContentTitle"/>
              <w:rPr>
                <w:sz w:val="22"/>
              </w:rPr>
            </w:pPr>
            <w:r w:rsidRPr="00427275">
              <w:rPr>
                <w:sz w:val="22"/>
              </w:rPr>
              <w:t>Content</w:t>
            </w:r>
          </w:p>
        </w:tc>
        <w:tc>
          <w:tcPr>
            <w:tcW w:w="2475" w:type="dxa"/>
            <w:shd w:val="clear" w:color="auto" w:fill="00B0F0"/>
            <w:tcMar>
              <w:top w:w="0" w:type="dxa"/>
              <w:left w:w="108" w:type="dxa"/>
              <w:bottom w:w="0" w:type="dxa"/>
              <w:right w:w="108" w:type="dxa"/>
            </w:tcMar>
          </w:tcPr>
          <w:p w14:paraId="3539E03F" w14:textId="77777777" w:rsidR="006C61F9" w:rsidRPr="00427275" w:rsidRDefault="006C61F9" w:rsidP="0019444D">
            <w:pPr>
              <w:pStyle w:val="PGLessonWeekContentTitle"/>
              <w:rPr>
                <w:sz w:val="22"/>
              </w:rPr>
            </w:pPr>
            <w:r w:rsidRPr="00427275">
              <w:rPr>
                <w:sz w:val="22"/>
              </w:rPr>
              <w:t>Resources</w:t>
            </w:r>
          </w:p>
        </w:tc>
      </w:tr>
      <w:tr w:rsidR="006C61F9" w:rsidRPr="00427275" w14:paraId="0BFD012E" w14:textId="77777777" w:rsidTr="0019444D">
        <w:trPr>
          <w:jc w:val="center"/>
        </w:trPr>
        <w:tc>
          <w:tcPr>
            <w:tcW w:w="6597" w:type="dxa"/>
            <w:tcBorders>
              <w:bottom w:val="single" w:sz="4" w:space="0" w:color="0070C0"/>
              <w:right w:val="single" w:sz="4" w:space="0" w:color="0070C0"/>
            </w:tcBorders>
            <w:tcMar>
              <w:top w:w="0" w:type="dxa"/>
              <w:left w:w="108" w:type="dxa"/>
              <w:bottom w:w="0" w:type="dxa"/>
              <w:right w:w="108" w:type="dxa"/>
            </w:tcMar>
          </w:tcPr>
          <w:p w14:paraId="62234060" w14:textId="058A5610" w:rsidR="006C61F9" w:rsidRPr="00427275" w:rsidRDefault="006C61F9" w:rsidP="0019444D">
            <w:pPr>
              <w:pStyle w:val="PGKS3text"/>
              <w:rPr>
                <w:rFonts w:ascii="Arial" w:hAnsi="Arial"/>
              </w:rPr>
            </w:pPr>
            <w:r w:rsidRPr="00427275">
              <w:rPr>
                <w:rFonts w:ascii="Arial" w:hAnsi="Arial"/>
                <w:b/>
              </w:rPr>
              <w:t>Starter</w:t>
            </w:r>
          </w:p>
          <w:p w14:paraId="40F0308E" w14:textId="0D2036FD" w:rsidR="00DA0F31" w:rsidRDefault="00DA0F31" w:rsidP="0019444D">
            <w:pPr>
              <w:pStyle w:val="PGKS3text"/>
              <w:rPr>
                <w:rFonts w:ascii="Arial" w:hAnsi="Arial"/>
              </w:rPr>
            </w:pPr>
            <w:r>
              <w:rPr>
                <w:rFonts w:ascii="Arial" w:hAnsi="Arial"/>
              </w:rPr>
              <w:t>Students will need to load Python in Interactive mode, so that they can try out different Python statements. In order to test new programs</w:t>
            </w:r>
            <w:r w:rsidR="007054A1">
              <w:rPr>
                <w:rFonts w:ascii="Arial" w:hAnsi="Arial"/>
              </w:rPr>
              <w:t xml:space="preserve"> in Script mode</w:t>
            </w:r>
            <w:r>
              <w:rPr>
                <w:rFonts w:ascii="Arial" w:hAnsi="Arial"/>
              </w:rPr>
              <w:t>, they need to select File, New File from the menu</w:t>
            </w:r>
            <w:r w:rsidR="007054A1">
              <w:rPr>
                <w:rFonts w:ascii="Arial" w:hAnsi="Arial"/>
              </w:rPr>
              <w:t>, type, save and run the program.</w:t>
            </w:r>
          </w:p>
          <w:p w14:paraId="57A6EAD8" w14:textId="6F8EDAC8" w:rsidR="006C61F9" w:rsidRPr="00427275" w:rsidRDefault="00511842" w:rsidP="0019444D">
            <w:pPr>
              <w:pStyle w:val="PGKS3text"/>
              <w:rPr>
                <w:rFonts w:ascii="Arial" w:hAnsi="Arial"/>
              </w:rPr>
            </w:pPr>
            <w:r>
              <w:rPr>
                <w:rFonts w:ascii="Arial" w:hAnsi="Arial"/>
              </w:rPr>
              <w:t>The lesson starts by asking students to identify errors in a short section of Python code. This will help the teacher to discover what, if any, programming experience the students have had.  Some of the errors such as missing closing brackets, closing quotes or the logic error “less than” symbol rather than “</w:t>
            </w:r>
            <w:r w:rsidR="003C7CFC">
              <w:rPr>
                <w:rFonts w:ascii="Arial" w:hAnsi="Arial"/>
              </w:rPr>
              <w:t>g</w:t>
            </w:r>
            <w:r>
              <w:rPr>
                <w:rFonts w:ascii="Arial" w:hAnsi="Arial"/>
              </w:rPr>
              <w:t>reater than” symbol should be detectable even by students who have not used Python before. Other errors will need explaining.</w:t>
            </w:r>
          </w:p>
          <w:p w14:paraId="398C44B9" w14:textId="5EE292EF" w:rsidR="006C61F9" w:rsidRDefault="006C61F9" w:rsidP="0019444D">
            <w:pPr>
              <w:pStyle w:val="PGKS3text"/>
              <w:rPr>
                <w:rFonts w:ascii="Arial" w:hAnsi="Arial"/>
                <w:b/>
              </w:rPr>
            </w:pPr>
            <w:r w:rsidRPr="00427275">
              <w:rPr>
                <w:rFonts w:ascii="Arial" w:hAnsi="Arial"/>
                <w:b/>
              </w:rPr>
              <w:t>Main</w:t>
            </w:r>
          </w:p>
          <w:p w14:paraId="352BB5F0" w14:textId="2CE02C3A" w:rsidR="006C61F9" w:rsidRDefault="00511842" w:rsidP="0019444D">
            <w:pPr>
              <w:pStyle w:val="PGKS3text"/>
              <w:rPr>
                <w:rFonts w:ascii="Arial" w:hAnsi="Arial"/>
              </w:rPr>
            </w:pPr>
            <w:r>
              <w:rPr>
                <w:rFonts w:ascii="Arial" w:hAnsi="Arial"/>
              </w:rPr>
              <w:t xml:space="preserve">Explain the three types of error, syntax, logic and runtime. Ask for other examples of each – for example, division by zero will cause a runtime error, which means the program will crash. Give some simple examples of programs for the students to try out </w:t>
            </w:r>
            <w:r w:rsidR="00DA0F31">
              <w:rPr>
                <w:rFonts w:ascii="Arial" w:hAnsi="Arial"/>
              </w:rPr>
              <w:t xml:space="preserve">in Script mode. </w:t>
            </w:r>
          </w:p>
          <w:p w14:paraId="2F0D6F02" w14:textId="7458CC00" w:rsidR="00DA0F31" w:rsidRPr="006C61F9" w:rsidRDefault="00DA0F31" w:rsidP="0019444D">
            <w:pPr>
              <w:pStyle w:val="PGKS3text"/>
              <w:rPr>
                <w:rFonts w:ascii="Arial" w:hAnsi="Arial"/>
              </w:rPr>
            </w:pPr>
            <w:r>
              <w:rPr>
                <w:rFonts w:ascii="Arial" w:hAnsi="Arial"/>
              </w:rPr>
              <w:t xml:space="preserve">Give out </w:t>
            </w:r>
            <w:r w:rsidRPr="00DA0F31">
              <w:rPr>
                <w:rFonts w:ascii="Arial" w:hAnsi="Arial"/>
                <w:b/>
              </w:rPr>
              <w:t>Worksheet 1</w:t>
            </w:r>
            <w:r>
              <w:rPr>
                <w:rFonts w:ascii="Arial" w:hAnsi="Arial"/>
              </w:rPr>
              <w:t xml:space="preserve"> and ask the students to do </w:t>
            </w:r>
            <w:r w:rsidRPr="00DA0F31">
              <w:rPr>
                <w:rFonts w:ascii="Arial" w:hAnsi="Arial"/>
                <w:b/>
              </w:rPr>
              <w:t>Question 1</w:t>
            </w:r>
            <w:r>
              <w:rPr>
                <w:rFonts w:ascii="Arial" w:hAnsi="Arial"/>
              </w:rPr>
              <w:t xml:space="preserve"> – they can type the code into Python, save, run and debug their programs. </w:t>
            </w:r>
          </w:p>
          <w:p w14:paraId="3C82EBB3" w14:textId="722B704C" w:rsidR="006C61F9" w:rsidRDefault="00DA0F31" w:rsidP="0019444D">
            <w:pPr>
              <w:pStyle w:val="PGKS3text"/>
              <w:rPr>
                <w:rFonts w:ascii="Arial" w:hAnsi="Arial"/>
              </w:rPr>
            </w:pPr>
            <w:r w:rsidRPr="00DA0F31">
              <w:rPr>
                <w:rFonts w:ascii="Arial" w:hAnsi="Arial"/>
              </w:rPr>
              <w:t>I</w:t>
            </w:r>
            <w:r>
              <w:rPr>
                <w:rFonts w:ascii="Arial" w:hAnsi="Arial"/>
              </w:rPr>
              <w:t xml:space="preserve">nput and output statements, </w:t>
            </w:r>
            <w:r w:rsidR="0050180E">
              <w:rPr>
                <w:rFonts w:ascii="Arial" w:hAnsi="Arial"/>
              </w:rPr>
              <w:t xml:space="preserve">data types and casting are covered next. Students can then do </w:t>
            </w:r>
            <w:r w:rsidR="0050180E" w:rsidRPr="0050180E">
              <w:rPr>
                <w:rFonts w:ascii="Arial" w:hAnsi="Arial"/>
                <w:b/>
              </w:rPr>
              <w:t>Question 2</w:t>
            </w:r>
            <w:r w:rsidR="0050180E">
              <w:rPr>
                <w:rFonts w:ascii="Arial" w:hAnsi="Arial"/>
              </w:rPr>
              <w:t xml:space="preserve"> on the worksheet.</w:t>
            </w:r>
          </w:p>
          <w:p w14:paraId="75A3D0C8" w14:textId="551B6261" w:rsidR="00DA0F31" w:rsidRDefault="0050180E" w:rsidP="0019444D">
            <w:pPr>
              <w:pStyle w:val="PGKS3text"/>
              <w:rPr>
                <w:rFonts w:ascii="Arial" w:hAnsi="Arial"/>
              </w:rPr>
            </w:pPr>
            <w:r>
              <w:rPr>
                <w:rFonts w:ascii="Arial" w:hAnsi="Arial"/>
              </w:rPr>
              <w:t xml:space="preserve">Go over the arithmetic statements and operators, and ask students to complete </w:t>
            </w:r>
            <w:r w:rsidRPr="0050180E">
              <w:rPr>
                <w:rFonts w:ascii="Arial" w:hAnsi="Arial"/>
                <w:b/>
              </w:rPr>
              <w:t>Questions 3</w:t>
            </w:r>
            <w:r>
              <w:rPr>
                <w:rFonts w:ascii="Arial" w:hAnsi="Arial"/>
              </w:rPr>
              <w:t xml:space="preserve">. Some students may like to try the </w:t>
            </w:r>
            <w:r w:rsidRPr="0050180E">
              <w:rPr>
                <w:rFonts w:ascii="Arial" w:hAnsi="Arial"/>
                <w:b/>
              </w:rPr>
              <w:t>Extension question 4</w:t>
            </w:r>
            <w:r>
              <w:rPr>
                <w:rFonts w:ascii="Arial" w:hAnsi="Arial"/>
              </w:rPr>
              <w:t>.</w:t>
            </w:r>
          </w:p>
          <w:p w14:paraId="6FAF1684" w14:textId="5FB17B7B" w:rsidR="006C61F9" w:rsidRPr="00427275" w:rsidRDefault="006C61F9" w:rsidP="0019444D">
            <w:pPr>
              <w:pStyle w:val="PGKS3text"/>
              <w:rPr>
                <w:rFonts w:ascii="Arial" w:hAnsi="Arial"/>
                <w:b/>
              </w:rPr>
            </w:pPr>
            <w:r>
              <w:rPr>
                <w:rFonts w:ascii="Arial" w:hAnsi="Arial"/>
                <w:b/>
              </w:rPr>
              <w:t>Plenary</w:t>
            </w:r>
          </w:p>
          <w:p w14:paraId="2AFFCBDA" w14:textId="0BE94BF3" w:rsidR="006C61F9" w:rsidRPr="00427275" w:rsidRDefault="00EF2FEC" w:rsidP="0019444D">
            <w:pPr>
              <w:pStyle w:val="PGKS3text"/>
              <w:spacing w:after="240"/>
              <w:rPr>
                <w:rFonts w:ascii="Arial" w:hAnsi="Arial"/>
              </w:rPr>
            </w:pPr>
            <w:r>
              <w:rPr>
                <w:rFonts w:ascii="Arial" w:hAnsi="Arial"/>
              </w:rPr>
              <w:t>A final code snippet containing errors is used to recap the contents of this lesson.</w:t>
            </w:r>
            <w:r w:rsidR="003C7CFC">
              <w:rPr>
                <w:rFonts w:ascii="Arial" w:hAnsi="Arial"/>
              </w:rPr>
              <w:t xml:space="preserve">  </w:t>
            </w:r>
            <w:r>
              <w:rPr>
                <w:rFonts w:ascii="Arial" w:hAnsi="Arial"/>
              </w:rPr>
              <w:t xml:space="preserve">Give out </w:t>
            </w:r>
            <w:r w:rsidRPr="00EF2FEC">
              <w:rPr>
                <w:rFonts w:ascii="Arial" w:hAnsi="Arial"/>
                <w:b/>
              </w:rPr>
              <w:t>Homework 1</w:t>
            </w:r>
            <w:r>
              <w:rPr>
                <w:rFonts w:ascii="Arial" w:hAnsi="Arial"/>
              </w:rPr>
              <w:t>.</w:t>
            </w:r>
            <w:r w:rsidR="006C61F9" w:rsidRPr="00427275">
              <w:rPr>
                <w:rFonts w:ascii="Arial" w:hAnsi="Arial"/>
              </w:rPr>
              <w:t xml:space="preserve"> </w:t>
            </w:r>
          </w:p>
        </w:tc>
        <w:tc>
          <w:tcPr>
            <w:tcW w:w="2475" w:type="dxa"/>
            <w:tcBorders>
              <w:left w:val="single" w:sz="4" w:space="0" w:color="0070C0"/>
              <w:bottom w:val="single" w:sz="4" w:space="0" w:color="0070C0"/>
            </w:tcBorders>
            <w:tcMar>
              <w:top w:w="0" w:type="dxa"/>
              <w:left w:w="108" w:type="dxa"/>
              <w:bottom w:w="0" w:type="dxa"/>
              <w:right w:w="108" w:type="dxa"/>
            </w:tcMar>
          </w:tcPr>
          <w:p w14:paraId="323C3473" w14:textId="38058577" w:rsidR="006C61F9" w:rsidRPr="00427275" w:rsidRDefault="006C61F9" w:rsidP="0019444D">
            <w:pPr>
              <w:pStyle w:val="PGKS3text"/>
              <w:rPr>
                <w:rFonts w:ascii="Arial" w:hAnsi="Arial"/>
              </w:rPr>
            </w:pPr>
            <w:r w:rsidRPr="00427275">
              <w:rPr>
                <w:rFonts w:ascii="Arial" w:hAnsi="Arial"/>
              </w:rPr>
              <w:t xml:space="preserve">PowerPoint Guide: Lesson 1  </w:t>
            </w:r>
            <w:r>
              <w:rPr>
                <w:rFonts w:ascii="Arial" w:hAnsi="Arial"/>
              </w:rPr>
              <w:t>Fundamentals</w:t>
            </w:r>
          </w:p>
          <w:p w14:paraId="4E79979A" w14:textId="77777777" w:rsidR="006C61F9" w:rsidRPr="00427275" w:rsidRDefault="006C61F9" w:rsidP="0019444D">
            <w:pPr>
              <w:pStyle w:val="PGKS3text"/>
              <w:rPr>
                <w:rFonts w:ascii="Arial" w:hAnsi="Arial"/>
              </w:rPr>
            </w:pPr>
          </w:p>
          <w:p w14:paraId="66A9708A" w14:textId="77777777" w:rsidR="00511842" w:rsidRDefault="00511842" w:rsidP="0019444D">
            <w:pPr>
              <w:pStyle w:val="PGKS3text"/>
              <w:rPr>
                <w:rFonts w:ascii="Arial" w:hAnsi="Arial"/>
              </w:rPr>
            </w:pPr>
          </w:p>
          <w:p w14:paraId="0D4F4277" w14:textId="77777777" w:rsidR="00511842" w:rsidRDefault="00511842" w:rsidP="0019444D">
            <w:pPr>
              <w:pStyle w:val="PGKS3text"/>
              <w:rPr>
                <w:rFonts w:ascii="Arial" w:hAnsi="Arial"/>
              </w:rPr>
            </w:pPr>
          </w:p>
          <w:p w14:paraId="34B58B06" w14:textId="77777777" w:rsidR="00511842" w:rsidRDefault="00511842" w:rsidP="0019444D">
            <w:pPr>
              <w:pStyle w:val="PGKS3text"/>
              <w:rPr>
                <w:rFonts w:ascii="Arial" w:hAnsi="Arial"/>
              </w:rPr>
            </w:pPr>
          </w:p>
          <w:p w14:paraId="33A33D12" w14:textId="77777777" w:rsidR="00511842" w:rsidRDefault="00511842" w:rsidP="0019444D">
            <w:pPr>
              <w:pStyle w:val="PGKS3text"/>
              <w:rPr>
                <w:rFonts w:ascii="Arial" w:hAnsi="Arial"/>
              </w:rPr>
            </w:pPr>
          </w:p>
          <w:p w14:paraId="186AB7DA" w14:textId="77777777" w:rsidR="00511842" w:rsidRDefault="00511842" w:rsidP="0019444D">
            <w:pPr>
              <w:pStyle w:val="PGKS3text"/>
              <w:rPr>
                <w:rFonts w:ascii="Arial" w:hAnsi="Arial"/>
              </w:rPr>
            </w:pPr>
          </w:p>
          <w:p w14:paraId="698B505E" w14:textId="77777777" w:rsidR="00DA0F31" w:rsidRDefault="00DA0F31" w:rsidP="0019444D">
            <w:pPr>
              <w:pStyle w:val="PGKS3text"/>
              <w:rPr>
                <w:rFonts w:ascii="Arial" w:hAnsi="Arial"/>
              </w:rPr>
            </w:pPr>
          </w:p>
          <w:p w14:paraId="209715CB" w14:textId="77777777" w:rsidR="00DA0F31" w:rsidRDefault="00DA0F31" w:rsidP="0019444D">
            <w:pPr>
              <w:pStyle w:val="PGKS3text"/>
              <w:rPr>
                <w:rFonts w:ascii="Arial" w:hAnsi="Arial"/>
              </w:rPr>
            </w:pPr>
          </w:p>
          <w:p w14:paraId="5F2BD8F2" w14:textId="77777777" w:rsidR="00DA0F31" w:rsidRDefault="00DA0F31" w:rsidP="0019444D">
            <w:pPr>
              <w:pStyle w:val="PGKS3text"/>
              <w:rPr>
                <w:rFonts w:ascii="Arial" w:hAnsi="Arial"/>
              </w:rPr>
            </w:pPr>
          </w:p>
          <w:p w14:paraId="302EB1B4" w14:textId="77777777" w:rsidR="00DA0F31" w:rsidRDefault="00DA0F31" w:rsidP="0019444D">
            <w:pPr>
              <w:pStyle w:val="PGKS3text"/>
              <w:rPr>
                <w:rFonts w:ascii="Arial" w:hAnsi="Arial"/>
              </w:rPr>
            </w:pPr>
          </w:p>
          <w:p w14:paraId="29B9BE72" w14:textId="46DDFBE0" w:rsidR="006C61F9" w:rsidRPr="00427275" w:rsidRDefault="006C61F9" w:rsidP="0019444D">
            <w:pPr>
              <w:pStyle w:val="PGKS3text"/>
              <w:rPr>
                <w:rFonts w:ascii="Arial" w:hAnsi="Arial"/>
              </w:rPr>
            </w:pPr>
            <w:r w:rsidRPr="00427275">
              <w:rPr>
                <w:rFonts w:ascii="Arial" w:hAnsi="Arial"/>
              </w:rPr>
              <w:t xml:space="preserve">Worksheet </w:t>
            </w:r>
            <w:r>
              <w:rPr>
                <w:rFonts w:ascii="Arial" w:hAnsi="Arial"/>
              </w:rPr>
              <w:t>1</w:t>
            </w:r>
            <w:r w:rsidRPr="00427275">
              <w:rPr>
                <w:rFonts w:ascii="Arial" w:hAnsi="Arial"/>
              </w:rPr>
              <w:t xml:space="preserve"> </w:t>
            </w:r>
          </w:p>
          <w:p w14:paraId="55CBEA8A" w14:textId="4D148B74" w:rsidR="006C61F9" w:rsidRPr="00427275" w:rsidRDefault="006C61F9" w:rsidP="0019444D">
            <w:pPr>
              <w:pStyle w:val="PGKS3text"/>
              <w:rPr>
                <w:rFonts w:ascii="Arial" w:hAnsi="Arial"/>
              </w:rPr>
            </w:pPr>
            <w:r w:rsidRPr="00427275">
              <w:rPr>
                <w:rFonts w:ascii="Arial" w:hAnsi="Arial"/>
              </w:rPr>
              <w:t xml:space="preserve">Worksheet </w:t>
            </w:r>
            <w:r>
              <w:rPr>
                <w:rFonts w:ascii="Arial" w:hAnsi="Arial"/>
              </w:rPr>
              <w:t>1</w:t>
            </w:r>
            <w:r w:rsidRPr="00427275">
              <w:rPr>
                <w:rFonts w:ascii="Arial" w:hAnsi="Arial"/>
              </w:rPr>
              <w:t xml:space="preserve"> Answers</w:t>
            </w:r>
          </w:p>
          <w:p w14:paraId="0AF182C8" w14:textId="77777777" w:rsidR="006C61F9" w:rsidRPr="00427275" w:rsidRDefault="006C61F9" w:rsidP="0019444D">
            <w:pPr>
              <w:pStyle w:val="PGKS3text"/>
              <w:rPr>
                <w:rFonts w:ascii="Arial" w:hAnsi="Arial"/>
              </w:rPr>
            </w:pPr>
          </w:p>
          <w:p w14:paraId="6E32F38B" w14:textId="46F7A633" w:rsidR="006C61F9" w:rsidRPr="00427275" w:rsidRDefault="006C61F9" w:rsidP="0019444D">
            <w:pPr>
              <w:pStyle w:val="PGKS3text"/>
              <w:rPr>
                <w:rFonts w:ascii="Arial" w:hAnsi="Arial"/>
              </w:rPr>
            </w:pPr>
            <w:r>
              <w:rPr>
                <w:rFonts w:ascii="Arial" w:hAnsi="Arial"/>
              </w:rPr>
              <w:t>Sample Python programs</w:t>
            </w:r>
          </w:p>
          <w:p w14:paraId="4156518D" w14:textId="77777777" w:rsidR="006C61F9" w:rsidRDefault="006C61F9" w:rsidP="0019444D">
            <w:pPr>
              <w:pStyle w:val="PGKS3text"/>
              <w:rPr>
                <w:rFonts w:ascii="Arial" w:hAnsi="Arial"/>
              </w:rPr>
            </w:pPr>
          </w:p>
          <w:p w14:paraId="07800D85" w14:textId="77777777" w:rsidR="0050180E" w:rsidRDefault="0050180E" w:rsidP="0019444D">
            <w:pPr>
              <w:pStyle w:val="PGKS3text"/>
              <w:rPr>
                <w:rFonts w:ascii="Arial" w:hAnsi="Arial"/>
              </w:rPr>
            </w:pPr>
          </w:p>
          <w:p w14:paraId="56936F2C" w14:textId="77777777" w:rsidR="0050180E" w:rsidRDefault="0050180E" w:rsidP="0019444D">
            <w:pPr>
              <w:pStyle w:val="PGKS3text"/>
              <w:rPr>
                <w:rFonts w:ascii="Arial" w:hAnsi="Arial"/>
              </w:rPr>
            </w:pPr>
          </w:p>
          <w:p w14:paraId="13AC3DA2" w14:textId="77777777" w:rsidR="00B46469" w:rsidRPr="00427275" w:rsidRDefault="00B46469" w:rsidP="0019444D">
            <w:pPr>
              <w:pStyle w:val="PGKS3text"/>
              <w:rPr>
                <w:rFonts w:ascii="Arial" w:hAnsi="Arial"/>
              </w:rPr>
            </w:pPr>
          </w:p>
          <w:p w14:paraId="5F8B145D" w14:textId="2D4FDF6C" w:rsidR="006C61F9" w:rsidRPr="00427275" w:rsidRDefault="006C61F9" w:rsidP="0019444D">
            <w:pPr>
              <w:pStyle w:val="PGKS3text"/>
              <w:rPr>
                <w:rFonts w:ascii="Arial" w:hAnsi="Arial"/>
              </w:rPr>
            </w:pPr>
            <w:r w:rsidRPr="00427275">
              <w:rPr>
                <w:rFonts w:ascii="Arial" w:hAnsi="Arial"/>
              </w:rPr>
              <w:t xml:space="preserve">Homework </w:t>
            </w:r>
            <w:r>
              <w:rPr>
                <w:rFonts w:ascii="Arial" w:hAnsi="Arial"/>
              </w:rPr>
              <w:t>1</w:t>
            </w:r>
          </w:p>
          <w:p w14:paraId="75990FB8" w14:textId="6C3B0A33" w:rsidR="006C61F9" w:rsidRPr="00427275" w:rsidRDefault="006C61F9" w:rsidP="0019444D">
            <w:pPr>
              <w:pStyle w:val="PGKS3text"/>
              <w:rPr>
                <w:rFonts w:ascii="Arial" w:hAnsi="Arial"/>
              </w:rPr>
            </w:pPr>
            <w:r w:rsidRPr="00427275">
              <w:rPr>
                <w:rFonts w:ascii="Arial" w:hAnsi="Arial"/>
              </w:rPr>
              <w:t xml:space="preserve">Homework </w:t>
            </w:r>
            <w:r>
              <w:rPr>
                <w:rFonts w:ascii="Arial" w:hAnsi="Arial"/>
              </w:rPr>
              <w:t>1</w:t>
            </w:r>
            <w:r w:rsidRPr="00427275">
              <w:rPr>
                <w:rFonts w:ascii="Arial" w:hAnsi="Arial"/>
              </w:rPr>
              <w:t xml:space="preserve"> Answers</w:t>
            </w:r>
          </w:p>
        </w:tc>
      </w:tr>
      <w:tr w:rsidR="006C61F9" w:rsidRPr="00427275" w14:paraId="1A6BA1A2" w14:textId="77777777" w:rsidTr="0019444D">
        <w:trPr>
          <w:jc w:val="center"/>
        </w:trPr>
        <w:tc>
          <w:tcPr>
            <w:tcW w:w="9072" w:type="dxa"/>
            <w:gridSpan w:val="2"/>
            <w:tcBorders>
              <w:top w:val="single" w:sz="8" w:space="0" w:color="4F81BD"/>
              <w:left w:val="single" w:sz="8" w:space="0" w:color="4F81BD"/>
              <w:bottom w:val="single" w:sz="8" w:space="0" w:color="4F81BD"/>
              <w:right w:val="single" w:sz="8" w:space="0" w:color="4F81BD"/>
            </w:tcBorders>
            <w:shd w:val="clear" w:color="auto" w:fill="0091C4"/>
            <w:tcMar>
              <w:top w:w="0" w:type="dxa"/>
              <w:left w:w="108" w:type="dxa"/>
              <w:bottom w:w="0" w:type="dxa"/>
              <w:right w:w="108" w:type="dxa"/>
            </w:tcMar>
          </w:tcPr>
          <w:p w14:paraId="66670D07" w14:textId="75E59D49" w:rsidR="006C61F9" w:rsidRPr="00427275" w:rsidRDefault="006C61F9" w:rsidP="0019444D">
            <w:pPr>
              <w:pStyle w:val="PGLessonWeekContentTitle"/>
              <w:rPr>
                <w:sz w:val="22"/>
              </w:rPr>
            </w:pPr>
            <w:r w:rsidRPr="00427275">
              <w:rPr>
                <w:sz w:val="22"/>
              </w:rPr>
              <w:lastRenderedPageBreak/>
              <w:t xml:space="preserve">Lesson </w:t>
            </w:r>
            <w:r>
              <w:rPr>
                <w:sz w:val="22"/>
              </w:rPr>
              <w:t>2</w:t>
            </w:r>
            <w:r w:rsidRPr="00427275">
              <w:rPr>
                <w:sz w:val="22"/>
              </w:rPr>
              <w:t xml:space="preserve"> </w:t>
            </w:r>
            <w:r>
              <w:rPr>
                <w:sz w:val="22"/>
              </w:rPr>
              <w:t>–</w:t>
            </w:r>
            <w:r w:rsidRPr="00427275">
              <w:rPr>
                <w:sz w:val="22"/>
              </w:rPr>
              <w:t xml:space="preserve"> </w:t>
            </w:r>
            <w:r>
              <w:rPr>
                <w:sz w:val="22"/>
              </w:rPr>
              <w:t>Selection and iteration</w:t>
            </w:r>
          </w:p>
        </w:tc>
      </w:tr>
      <w:tr w:rsidR="006C61F9" w:rsidRPr="00427275" w14:paraId="136B18C7" w14:textId="77777777" w:rsidTr="0019444D">
        <w:trPr>
          <w:jc w:val="center"/>
        </w:trPr>
        <w:tc>
          <w:tcPr>
            <w:tcW w:w="9072" w:type="dxa"/>
            <w:gridSpan w:val="2"/>
            <w:tcBorders>
              <w:top w:val="single" w:sz="8" w:space="0" w:color="4F81BD"/>
              <w:left w:val="single" w:sz="8" w:space="0" w:color="4F81BD"/>
              <w:bottom w:val="single" w:sz="8" w:space="0" w:color="4F81BD"/>
              <w:right w:val="single" w:sz="8" w:space="0" w:color="4F81BD"/>
            </w:tcBorders>
            <w:shd w:val="clear" w:color="auto" w:fill="auto"/>
            <w:tcMar>
              <w:top w:w="0" w:type="dxa"/>
              <w:left w:w="108" w:type="dxa"/>
              <w:bottom w:w="0" w:type="dxa"/>
              <w:right w:w="108" w:type="dxa"/>
            </w:tcMar>
          </w:tcPr>
          <w:p w14:paraId="6C06C4CD" w14:textId="77777777" w:rsidR="00717874" w:rsidRPr="00427275" w:rsidRDefault="00717874" w:rsidP="00717874">
            <w:pPr>
              <w:pStyle w:val="ks3bold12pt"/>
              <w:rPr>
                <w:rFonts w:ascii="Arial" w:hAnsi="Arial"/>
                <w:sz w:val="22"/>
                <w:szCs w:val="22"/>
              </w:rPr>
            </w:pPr>
            <w:r w:rsidRPr="00427275">
              <w:rPr>
                <w:rFonts w:ascii="Arial" w:hAnsi="Arial"/>
                <w:sz w:val="22"/>
                <w:szCs w:val="22"/>
              </w:rPr>
              <w:t>Preparation</w:t>
            </w:r>
          </w:p>
          <w:p w14:paraId="5AB8D8D1" w14:textId="77777777" w:rsidR="00717874" w:rsidRPr="00427275" w:rsidRDefault="00717874" w:rsidP="00717874">
            <w:pPr>
              <w:pStyle w:val="PGKS3bulletedlist"/>
              <w:rPr>
                <w:rFonts w:ascii="Arial" w:hAnsi="Arial"/>
              </w:rPr>
            </w:pPr>
            <w:r w:rsidRPr="00427275">
              <w:rPr>
                <w:rFonts w:ascii="Arial" w:hAnsi="Arial"/>
              </w:rPr>
              <w:t xml:space="preserve">Make sure Python 3.x is installed and running correctly. </w:t>
            </w:r>
          </w:p>
          <w:p w14:paraId="0062BCF2" w14:textId="77777777" w:rsidR="00717874" w:rsidRPr="00427275" w:rsidRDefault="00717874" w:rsidP="00717874">
            <w:pPr>
              <w:pStyle w:val="PGKS3bulletedlist"/>
              <w:rPr>
                <w:rFonts w:ascii="Arial" w:hAnsi="Arial"/>
              </w:rPr>
            </w:pPr>
            <w:r w:rsidRPr="00427275">
              <w:rPr>
                <w:rFonts w:ascii="Arial" w:hAnsi="Arial"/>
              </w:rPr>
              <w:t>Run through the programs mentioned in the PP Guide. Many of them can be found in the Sample Python Programs folder</w:t>
            </w:r>
          </w:p>
          <w:p w14:paraId="698D47C2" w14:textId="77777777" w:rsidR="00717874" w:rsidRDefault="00717874" w:rsidP="0019444D">
            <w:pPr>
              <w:pStyle w:val="ks3bold12pt"/>
              <w:rPr>
                <w:rFonts w:ascii="Arial" w:hAnsi="Arial"/>
                <w:sz w:val="22"/>
                <w:szCs w:val="22"/>
              </w:rPr>
            </w:pPr>
          </w:p>
          <w:p w14:paraId="2E248065" w14:textId="77777777" w:rsidR="006C61F9" w:rsidRPr="00427275" w:rsidRDefault="006C61F9" w:rsidP="0019444D">
            <w:pPr>
              <w:pStyle w:val="ks3bold12pt"/>
              <w:rPr>
                <w:rFonts w:ascii="Arial" w:hAnsi="Arial"/>
                <w:sz w:val="22"/>
                <w:szCs w:val="22"/>
              </w:rPr>
            </w:pPr>
            <w:r w:rsidRPr="00427275">
              <w:rPr>
                <w:rFonts w:ascii="Arial" w:hAnsi="Arial"/>
                <w:sz w:val="22"/>
                <w:szCs w:val="22"/>
              </w:rPr>
              <w:t>Learning Objectives:</w:t>
            </w:r>
          </w:p>
          <w:p w14:paraId="6F28684D" w14:textId="77777777" w:rsidR="00FD5638" w:rsidRPr="00F349B4" w:rsidRDefault="00FD5638" w:rsidP="00F349B4">
            <w:pPr>
              <w:pStyle w:val="PGKS3bulletedlist"/>
              <w:rPr>
                <w:rFonts w:ascii="Arial" w:hAnsi="Arial"/>
              </w:rPr>
            </w:pPr>
            <w:r w:rsidRPr="00F349B4">
              <w:rPr>
                <w:rFonts w:ascii="Arial" w:hAnsi="Arial"/>
              </w:rPr>
              <w:t>Describe the different comparison operators</w:t>
            </w:r>
          </w:p>
          <w:p w14:paraId="7C364E93" w14:textId="77777777" w:rsidR="00FD5638" w:rsidRPr="00F349B4" w:rsidRDefault="00FD5638" w:rsidP="00F349B4">
            <w:pPr>
              <w:pStyle w:val="PGKS3bulletedlist"/>
              <w:rPr>
                <w:rFonts w:ascii="Arial" w:hAnsi="Arial"/>
              </w:rPr>
            </w:pPr>
            <w:r w:rsidRPr="00F349B4">
              <w:rPr>
                <w:rFonts w:ascii="Arial" w:hAnsi="Arial"/>
              </w:rPr>
              <w:t>Be able to use selection statements</w:t>
            </w:r>
          </w:p>
          <w:p w14:paraId="4A71604D" w14:textId="77777777" w:rsidR="00FD5638" w:rsidRPr="00F349B4" w:rsidRDefault="00FD5638" w:rsidP="00F349B4">
            <w:pPr>
              <w:pStyle w:val="PGKS3bulletedlist"/>
              <w:rPr>
                <w:rFonts w:ascii="Arial" w:hAnsi="Arial"/>
              </w:rPr>
            </w:pPr>
            <w:r w:rsidRPr="00F349B4">
              <w:rPr>
                <w:rFonts w:ascii="Arial" w:hAnsi="Arial"/>
              </w:rPr>
              <w:t>Be able to use counter controlled (for) loops</w:t>
            </w:r>
          </w:p>
          <w:p w14:paraId="7A885065" w14:textId="77777777" w:rsidR="00FD5638" w:rsidRPr="00F349B4" w:rsidRDefault="00FD5638" w:rsidP="00F349B4">
            <w:pPr>
              <w:pStyle w:val="PGKS3bulletedlist"/>
            </w:pPr>
            <w:r w:rsidRPr="00F349B4">
              <w:rPr>
                <w:rFonts w:ascii="Arial" w:hAnsi="Arial"/>
              </w:rPr>
              <w:t>Be able to use condition controlled (while) loops</w:t>
            </w:r>
          </w:p>
          <w:p w14:paraId="47834E99" w14:textId="77777777" w:rsidR="006C61F9" w:rsidRPr="006C61F9" w:rsidRDefault="006C61F9" w:rsidP="0019444D">
            <w:pPr>
              <w:pStyle w:val="PGKS3bulletedlist"/>
              <w:numPr>
                <w:ilvl w:val="0"/>
                <w:numId w:val="0"/>
              </w:numPr>
              <w:rPr>
                <w:rFonts w:ascii="Arial" w:hAnsi="Arial"/>
                <w:b/>
                <w:color w:val="FFFFFF"/>
              </w:rPr>
            </w:pPr>
          </w:p>
        </w:tc>
      </w:tr>
      <w:tr w:rsidR="006C61F9" w:rsidRPr="00427275" w14:paraId="69C9C223" w14:textId="77777777" w:rsidTr="0019444D">
        <w:trPr>
          <w:jc w:val="center"/>
        </w:trPr>
        <w:tc>
          <w:tcPr>
            <w:tcW w:w="6597" w:type="dxa"/>
            <w:shd w:val="clear" w:color="auto" w:fill="00B0F0"/>
            <w:tcMar>
              <w:top w:w="0" w:type="dxa"/>
              <w:left w:w="108" w:type="dxa"/>
              <w:bottom w:w="0" w:type="dxa"/>
              <w:right w:w="108" w:type="dxa"/>
            </w:tcMar>
          </w:tcPr>
          <w:p w14:paraId="0EA251EE" w14:textId="77777777" w:rsidR="006C61F9" w:rsidRPr="00427275" w:rsidRDefault="006C61F9" w:rsidP="0019444D">
            <w:pPr>
              <w:pStyle w:val="PGLessonWeekContentTitle"/>
              <w:rPr>
                <w:sz w:val="22"/>
              </w:rPr>
            </w:pPr>
            <w:r w:rsidRPr="00427275">
              <w:rPr>
                <w:sz w:val="22"/>
              </w:rPr>
              <w:t>Content</w:t>
            </w:r>
          </w:p>
        </w:tc>
        <w:tc>
          <w:tcPr>
            <w:tcW w:w="2475" w:type="dxa"/>
            <w:shd w:val="clear" w:color="auto" w:fill="00B0F0"/>
            <w:tcMar>
              <w:top w:w="0" w:type="dxa"/>
              <w:left w:w="108" w:type="dxa"/>
              <w:bottom w:w="0" w:type="dxa"/>
              <w:right w:w="108" w:type="dxa"/>
            </w:tcMar>
          </w:tcPr>
          <w:p w14:paraId="042DBD74" w14:textId="77777777" w:rsidR="006C61F9" w:rsidRPr="00427275" w:rsidRDefault="006C61F9" w:rsidP="0019444D">
            <w:pPr>
              <w:pStyle w:val="PGLessonWeekContentTitle"/>
              <w:rPr>
                <w:sz w:val="22"/>
              </w:rPr>
            </w:pPr>
            <w:r w:rsidRPr="00427275">
              <w:rPr>
                <w:sz w:val="22"/>
              </w:rPr>
              <w:t>Resources</w:t>
            </w:r>
          </w:p>
        </w:tc>
      </w:tr>
      <w:tr w:rsidR="006C61F9" w:rsidRPr="00427275" w14:paraId="133CB6F8" w14:textId="77777777" w:rsidTr="0019444D">
        <w:trPr>
          <w:jc w:val="center"/>
        </w:trPr>
        <w:tc>
          <w:tcPr>
            <w:tcW w:w="6597" w:type="dxa"/>
            <w:tcBorders>
              <w:bottom w:val="single" w:sz="4" w:space="0" w:color="0070C0"/>
              <w:right w:val="single" w:sz="4" w:space="0" w:color="0070C0"/>
            </w:tcBorders>
            <w:tcMar>
              <w:top w:w="0" w:type="dxa"/>
              <w:left w:w="108" w:type="dxa"/>
              <w:bottom w:w="0" w:type="dxa"/>
              <w:right w:w="108" w:type="dxa"/>
            </w:tcMar>
          </w:tcPr>
          <w:p w14:paraId="7C299EFD" w14:textId="1B193D50" w:rsidR="006C61F9" w:rsidRPr="00427275" w:rsidRDefault="006C61F9" w:rsidP="0019444D">
            <w:pPr>
              <w:pStyle w:val="PGKS3text"/>
              <w:rPr>
                <w:rFonts w:ascii="Arial" w:hAnsi="Arial"/>
              </w:rPr>
            </w:pPr>
            <w:r w:rsidRPr="00427275">
              <w:rPr>
                <w:rFonts w:ascii="Arial" w:hAnsi="Arial"/>
                <w:b/>
              </w:rPr>
              <w:t>Starter</w:t>
            </w:r>
          </w:p>
          <w:p w14:paraId="63C54DCA" w14:textId="55AF922A" w:rsidR="006C61F9" w:rsidRPr="00427275" w:rsidRDefault="00821C5C" w:rsidP="0019444D">
            <w:pPr>
              <w:pStyle w:val="PGKS3text"/>
              <w:rPr>
                <w:rFonts w:ascii="Arial" w:hAnsi="Arial"/>
              </w:rPr>
            </w:pPr>
            <w:r>
              <w:rPr>
                <w:rFonts w:ascii="Arial" w:hAnsi="Arial"/>
              </w:rPr>
              <w:t xml:space="preserve">Show the first slide as a Starter activity. The answers are on the next slide. Point out the symbols for equality (==) and inequality </w:t>
            </w:r>
            <w:proofErr w:type="gramStart"/>
            <w:r>
              <w:rPr>
                <w:rFonts w:ascii="Arial" w:hAnsi="Arial"/>
              </w:rPr>
              <w:t>(!=</w:t>
            </w:r>
            <w:proofErr w:type="gramEnd"/>
            <w:r>
              <w:rPr>
                <w:rFonts w:ascii="Arial" w:hAnsi="Arial"/>
              </w:rPr>
              <w:t>).</w:t>
            </w:r>
          </w:p>
          <w:p w14:paraId="23461E38" w14:textId="77777777" w:rsidR="006C61F9" w:rsidRPr="00427275" w:rsidRDefault="006C61F9" w:rsidP="0019444D">
            <w:pPr>
              <w:pStyle w:val="PGKS3text"/>
              <w:rPr>
                <w:rFonts w:ascii="Arial" w:hAnsi="Arial"/>
              </w:rPr>
            </w:pPr>
          </w:p>
          <w:p w14:paraId="54020A08" w14:textId="77777777" w:rsidR="006C61F9" w:rsidRDefault="006C61F9" w:rsidP="0019444D">
            <w:pPr>
              <w:pStyle w:val="PGKS3text"/>
              <w:rPr>
                <w:rFonts w:ascii="Arial" w:hAnsi="Arial"/>
                <w:b/>
              </w:rPr>
            </w:pPr>
            <w:r w:rsidRPr="00427275">
              <w:rPr>
                <w:rFonts w:ascii="Arial" w:hAnsi="Arial"/>
                <w:b/>
              </w:rPr>
              <w:t>Main</w:t>
            </w:r>
          </w:p>
          <w:p w14:paraId="6D47BDE1" w14:textId="5E3804D2" w:rsidR="006C61F9" w:rsidRDefault="00821C5C" w:rsidP="0019444D">
            <w:pPr>
              <w:pStyle w:val="PGKS3text"/>
              <w:rPr>
                <w:rFonts w:ascii="Arial" w:hAnsi="Arial"/>
              </w:rPr>
            </w:pPr>
            <w:r>
              <w:rPr>
                <w:rFonts w:ascii="Arial" w:hAnsi="Arial"/>
              </w:rPr>
              <w:t>Summarise all the relational operators. The next few slides give examples of the use of different comparison operators. Students can try out Python statements and code snippets in IDLE using interactive mode.</w:t>
            </w:r>
          </w:p>
          <w:p w14:paraId="261DD125" w14:textId="37E8608B" w:rsidR="00821C5C" w:rsidRPr="006C61F9" w:rsidRDefault="00821C5C" w:rsidP="0019444D">
            <w:pPr>
              <w:pStyle w:val="PGKS3text"/>
              <w:rPr>
                <w:rFonts w:ascii="Arial" w:hAnsi="Arial"/>
              </w:rPr>
            </w:pPr>
            <w:r>
              <w:rPr>
                <w:rFonts w:ascii="Arial" w:hAnsi="Arial"/>
              </w:rPr>
              <w:t xml:space="preserve">Give out </w:t>
            </w:r>
            <w:r w:rsidRPr="005A2CA5">
              <w:rPr>
                <w:rFonts w:ascii="Arial" w:hAnsi="Arial"/>
                <w:b/>
              </w:rPr>
              <w:t>Worksheet 2a</w:t>
            </w:r>
            <w:r>
              <w:rPr>
                <w:rFonts w:ascii="Arial" w:hAnsi="Arial"/>
              </w:rPr>
              <w:t xml:space="preserve"> and ask students to complete </w:t>
            </w:r>
            <w:r w:rsidR="005A2CA5">
              <w:rPr>
                <w:rFonts w:ascii="Arial" w:hAnsi="Arial"/>
                <w:b/>
              </w:rPr>
              <w:t>Q</w:t>
            </w:r>
            <w:r w:rsidRPr="005A2CA5">
              <w:rPr>
                <w:rFonts w:ascii="Arial" w:hAnsi="Arial"/>
                <w:b/>
              </w:rPr>
              <w:t>uestions 1 and 2</w:t>
            </w:r>
            <w:r>
              <w:rPr>
                <w:rFonts w:ascii="Arial" w:hAnsi="Arial"/>
              </w:rPr>
              <w:t>.</w:t>
            </w:r>
          </w:p>
          <w:p w14:paraId="744C4CEF" w14:textId="60E7AEA9" w:rsidR="006C61F9" w:rsidRDefault="00821C5C" w:rsidP="0019444D">
            <w:pPr>
              <w:pStyle w:val="PGKS3text"/>
              <w:rPr>
                <w:rFonts w:ascii="Arial" w:hAnsi="Arial"/>
                <w:b/>
              </w:rPr>
            </w:pPr>
            <w:r>
              <w:rPr>
                <w:rFonts w:ascii="Arial" w:hAnsi="Arial"/>
                <w:b/>
              </w:rPr>
              <w:t>Selection statements</w:t>
            </w:r>
          </w:p>
          <w:p w14:paraId="33247524" w14:textId="20D6663A" w:rsidR="00821C5C" w:rsidRDefault="00821C5C" w:rsidP="0019444D">
            <w:pPr>
              <w:pStyle w:val="PGKS3text"/>
              <w:rPr>
                <w:rFonts w:ascii="Arial" w:hAnsi="Arial"/>
              </w:rPr>
            </w:pPr>
            <w:r>
              <w:rPr>
                <w:rFonts w:ascii="Arial" w:hAnsi="Arial"/>
              </w:rPr>
              <w:t xml:space="preserve">Go over the three types of selection statement described on the next few slides, allowing students to try them out in IDLE’s interactive mode. </w:t>
            </w:r>
          </w:p>
          <w:p w14:paraId="5C1C867A" w14:textId="70086481" w:rsidR="00821C5C" w:rsidRDefault="00821C5C" w:rsidP="0019444D">
            <w:pPr>
              <w:pStyle w:val="PGKS3text"/>
              <w:rPr>
                <w:rFonts w:ascii="Arial" w:hAnsi="Arial"/>
              </w:rPr>
            </w:pPr>
            <w:r>
              <w:rPr>
                <w:rFonts w:ascii="Arial" w:hAnsi="Arial"/>
              </w:rPr>
              <w:t>Demonstrate the pitfalls of wrongly constructed if statements, as shown on the slide</w:t>
            </w:r>
            <w:r w:rsidR="005A2CA5">
              <w:rPr>
                <w:rFonts w:ascii="Arial" w:hAnsi="Arial"/>
              </w:rPr>
              <w:t>s</w:t>
            </w:r>
            <w:r>
              <w:rPr>
                <w:rFonts w:ascii="Arial" w:hAnsi="Arial"/>
              </w:rPr>
              <w:t xml:space="preserve"> “</w:t>
            </w:r>
            <w:r w:rsidRPr="005A2CA5">
              <w:rPr>
                <w:rFonts w:ascii="Arial" w:hAnsi="Arial"/>
                <w:b/>
              </w:rPr>
              <w:t>if vs elif</w:t>
            </w:r>
            <w:r>
              <w:rPr>
                <w:rFonts w:ascii="Arial" w:hAnsi="Arial"/>
              </w:rPr>
              <w:t>”</w:t>
            </w:r>
            <w:r w:rsidR="005A2CA5">
              <w:rPr>
                <w:rFonts w:ascii="Arial" w:hAnsi="Arial"/>
              </w:rPr>
              <w:t>.</w:t>
            </w:r>
          </w:p>
          <w:p w14:paraId="455B9E84" w14:textId="0692180D" w:rsidR="005A2CA5" w:rsidRDefault="005A2CA5" w:rsidP="0019444D">
            <w:pPr>
              <w:pStyle w:val="PGKS3text"/>
              <w:rPr>
                <w:rFonts w:ascii="Arial" w:hAnsi="Arial"/>
              </w:rPr>
            </w:pPr>
            <w:r>
              <w:rPr>
                <w:rFonts w:ascii="Arial" w:hAnsi="Arial"/>
              </w:rPr>
              <w:t xml:space="preserve">Ask students to do </w:t>
            </w:r>
            <w:r>
              <w:rPr>
                <w:rFonts w:ascii="Arial" w:hAnsi="Arial"/>
                <w:b/>
              </w:rPr>
              <w:t>Q</w:t>
            </w:r>
            <w:r w:rsidRPr="005A2CA5">
              <w:rPr>
                <w:rFonts w:ascii="Arial" w:hAnsi="Arial"/>
                <w:b/>
              </w:rPr>
              <w:t>uestions 3 and 4</w:t>
            </w:r>
            <w:r>
              <w:rPr>
                <w:rFonts w:ascii="Arial" w:hAnsi="Arial"/>
              </w:rPr>
              <w:t xml:space="preserve"> on the Worksheet.</w:t>
            </w:r>
          </w:p>
          <w:p w14:paraId="2DB1708F" w14:textId="4AD6D8D0" w:rsidR="005A2CA5" w:rsidRPr="005A2CA5" w:rsidRDefault="005A2CA5" w:rsidP="0019444D">
            <w:pPr>
              <w:pStyle w:val="PGKS3text"/>
              <w:rPr>
                <w:rFonts w:ascii="Arial" w:hAnsi="Arial"/>
                <w:b/>
              </w:rPr>
            </w:pPr>
            <w:r w:rsidRPr="005A2CA5">
              <w:rPr>
                <w:rFonts w:ascii="Arial" w:hAnsi="Arial"/>
                <w:b/>
              </w:rPr>
              <w:t>Count controlled loops (for)</w:t>
            </w:r>
          </w:p>
          <w:p w14:paraId="7450BCFA" w14:textId="77777777" w:rsidR="005A2CA5" w:rsidRDefault="005A2CA5" w:rsidP="0019444D">
            <w:pPr>
              <w:pStyle w:val="PGKS3text"/>
              <w:rPr>
                <w:rFonts w:ascii="Arial" w:hAnsi="Arial"/>
              </w:rPr>
            </w:pPr>
            <w:r>
              <w:rPr>
                <w:rFonts w:ascii="Arial" w:hAnsi="Arial"/>
              </w:rPr>
              <w:t xml:space="preserve">Point out that the statements in the loop </w:t>
            </w:r>
          </w:p>
          <w:p w14:paraId="27FDFFD0" w14:textId="1B3CFDBF" w:rsidR="005A2CA5" w:rsidRDefault="005A2CA5" w:rsidP="0019444D">
            <w:pPr>
              <w:pStyle w:val="PGKS3text"/>
              <w:rPr>
                <w:rFonts w:ascii="Arial" w:hAnsi="Arial"/>
              </w:rPr>
            </w:pPr>
            <w:r w:rsidRPr="005A2CA5">
              <w:rPr>
                <w:rFonts w:ascii="Courier New" w:hAnsi="Courier New" w:cs="Courier New"/>
              </w:rPr>
              <w:t>for count</w:t>
            </w:r>
            <w:r>
              <w:rPr>
                <w:rFonts w:ascii="Courier New" w:hAnsi="Courier New" w:cs="Courier New"/>
              </w:rPr>
              <w:t xml:space="preserve"> in range(</w:t>
            </w:r>
            <w:r w:rsidRPr="005A2CA5">
              <w:rPr>
                <w:rFonts w:ascii="Courier New" w:hAnsi="Courier New" w:cs="Courier New"/>
              </w:rPr>
              <w:t>5</w:t>
            </w:r>
            <w:r>
              <w:rPr>
                <w:rFonts w:ascii="Courier New" w:hAnsi="Courier New" w:cs="Courier New"/>
              </w:rPr>
              <w:t>)</w:t>
            </w:r>
            <w:r>
              <w:rPr>
                <w:rFonts w:ascii="Arial" w:hAnsi="Arial"/>
              </w:rPr>
              <w:t xml:space="preserve"> </w:t>
            </w:r>
          </w:p>
          <w:p w14:paraId="2F48863F" w14:textId="593AD89E" w:rsidR="005A2CA5" w:rsidRDefault="005A2CA5" w:rsidP="0019444D">
            <w:pPr>
              <w:pStyle w:val="PGKS3text"/>
              <w:rPr>
                <w:rFonts w:ascii="Arial" w:hAnsi="Arial"/>
              </w:rPr>
            </w:pPr>
            <w:r>
              <w:rPr>
                <w:rFonts w:ascii="Arial" w:hAnsi="Arial"/>
              </w:rPr>
              <w:t xml:space="preserve">are performed 5 times, but count goes from 0 to 4, not 1 to 5. </w:t>
            </w:r>
          </w:p>
          <w:p w14:paraId="0DDF5AA9" w14:textId="4DD20390" w:rsidR="005A2CA5" w:rsidRDefault="005A2CA5" w:rsidP="0019444D">
            <w:pPr>
              <w:pStyle w:val="PGKS3text"/>
              <w:rPr>
                <w:rFonts w:ascii="Arial" w:hAnsi="Arial"/>
              </w:rPr>
            </w:pPr>
            <w:r>
              <w:rPr>
                <w:rFonts w:ascii="Arial" w:hAnsi="Arial"/>
              </w:rPr>
              <w:t xml:space="preserve">You can include the starting value in the range, for example </w:t>
            </w:r>
            <w:proofErr w:type="gramStart"/>
            <w:r w:rsidRPr="005A2CA5">
              <w:rPr>
                <w:rFonts w:ascii="Courier New" w:hAnsi="Courier New" w:cs="Courier New"/>
              </w:rPr>
              <w:t>range(</w:t>
            </w:r>
            <w:proofErr w:type="gramEnd"/>
            <w:r w:rsidRPr="005A2CA5">
              <w:rPr>
                <w:rFonts w:ascii="Courier New" w:hAnsi="Courier New" w:cs="Courier New"/>
              </w:rPr>
              <w:t>1,5)</w:t>
            </w:r>
            <w:r>
              <w:rPr>
                <w:rFonts w:ascii="Arial" w:hAnsi="Arial"/>
              </w:rPr>
              <w:t>. Ask, how many times would this loop be performed? (Answer on next slide).</w:t>
            </w:r>
          </w:p>
          <w:p w14:paraId="10136094" w14:textId="77777777" w:rsidR="003C7CFC" w:rsidRDefault="003C7CFC" w:rsidP="0019444D">
            <w:pPr>
              <w:pStyle w:val="PGKS3text"/>
              <w:rPr>
                <w:rFonts w:ascii="Arial" w:hAnsi="Arial"/>
                <w:b/>
              </w:rPr>
            </w:pPr>
          </w:p>
          <w:p w14:paraId="0CDF9770" w14:textId="78C15B48" w:rsidR="005A2CA5" w:rsidRPr="005A2CA5" w:rsidRDefault="005A2CA5" w:rsidP="0019444D">
            <w:pPr>
              <w:pStyle w:val="PGKS3text"/>
              <w:rPr>
                <w:rFonts w:ascii="Arial" w:hAnsi="Arial"/>
                <w:b/>
              </w:rPr>
            </w:pPr>
            <w:r w:rsidRPr="005A2CA5">
              <w:rPr>
                <w:rFonts w:ascii="Arial" w:hAnsi="Arial"/>
                <w:b/>
              </w:rPr>
              <w:lastRenderedPageBreak/>
              <w:t>Running total</w:t>
            </w:r>
          </w:p>
          <w:p w14:paraId="2CD7D0D1" w14:textId="122A2897" w:rsidR="005A2CA5" w:rsidRDefault="005A2CA5" w:rsidP="0019444D">
            <w:pPr>
              <w:pStyle w:val="PGKS3text"/>
              <w:rPr>
                <w:rFonts w:ascii="Arial" w:hAnsi="Arial"/>
              </w:rPr>
            </w:pPr>
            <w:r>
              <w:rPr>
                <w:rFonts w:ascii="Arial" w:hAnsi="Arial"/>
              </w:rPr>
              <w:t>The technique of calculating a total of several values entered by the use</w:t>
            </w:r>
            <w:r w:rsidR="006E5E1C">
              <w:rPr>
                <w:rFonts w:ascii="Arial" w:hAnsi="Arial"/>
              </w:rPr>
              <w:t>r</w:t>
            </w:r>
            <w:r>
              <w:rPr>
                <w:rFonts w:ascii="Arial" w:hAnsi="Arial"/>
              </w:rPr>
              <w:t>, using a loop and a running total, is very important in programming. Make sure all students understand this technique and why it is used. Suppose you had 1000 values to add up, input from a file. The “running total” technique is equally applicable.</w:t>
            </w:r>
          </w:p>
          <w:p w14:paraId="0435907F" w14:textId="307625E4" w:rsidR="007B5A8D" w:rsidRDefault="007B5A8D" w:rsidP="0019444D">
            <w:pPr>
              <w:pStyle w:val="PGKS3text"/>
              <w:rPr>
                <w:rFonts w:ascii="Arial" w:hAnsi="Arial"/>
              </w:rPr>
            </w:pPr>
            <w:r>
              <w:rPr>
                <w:rFonts w:ascii="Arial" w:hAnsi="Arial"/>
              </w:rPr>
              <w:t>Give out Worksheet 2b and ask students to complete questions 1 and 2.</w:t>
            </w:r>
          </w:p>
          <w:p w14:paraId="76BD06C8" w14:textId="7CB5F089" w:rsidR="005A2CA5" w:rsidRPr="007B5A8D" w:rsidRDefault="007B5A8D" w:rsidP="0019444D">
            <w:pPr>
              <w:pStyle w:val="PGKS3text"/>
              <w:rPr>
                <w:rFonts w:ascii="Arial" w:hAnsi="Arial"/>
                <w:b/>
              </w:rPr>
            </w:pPr>
            <w:r w:rsidRPr="007B5A8D">
              <w:rPr>
                <w:rFonts w:ascii="Arial" w:hAnsi="Arial"/>
                <w:b/>
              </w:rPr>
              <w:t>Condition controlled loops (while)</w:t>
            </w:r>
          </w:p>
          <w:p w14:paraId="042A9EDB" w14:textId="22B7E76A" w:rsidR="00821C5C" w:rsidRDefault="007B5A8D" w:rsidP="0019444D">
            <w:pPr>
              <w:pStyle w:val="PGKS3text"/>
              <w:rPr>
                <w:rFonts w:ascii="Arial" w:hAnsi="Arial"/>
              </w:rPr>
            </w:pPr>
            <w:r>
              <w:rPr>
                <w:rFonts w:ascii="Arial" w:hAnsi="Arial"/>
              </w:rPr>
              <w:t xml:space="preserve">Explain the while loop. Note that if the condition is False when the while statement is executed, the loop will be skipped altogether. </w:t>
            </w:r>
          </w:p>
          <w:p w14:paraId="449A41FC" w14:textId="35E24DC6" w:rsidR="007B5A8D" w:rsidRDefault="007B5A8D" w:rsidP="0019444D">
            <w:pPr>
              <w:pStyle w:val="PGKS3text"/>
              <w:rPr>
                <w:rFonts w:ascii="Arial" w:hAnsi="Arial"/>
              </w:rPr>
            </w:pPr>
            <w:r>
              <w:rPr>
                <w:rFonts w:ascii="Arial" w:hAnsi="Arial"/>
              </w:rPr>
              <w:t xml:space="preserve">The condition is tested after the last statement in the loop has been executed, not as soon as it becomes false. This becomes relevant in longer loops. </w:t>
            </w:r>
          </w:p>
          <w:p w14:paraId="45CE6C30" w14:textId="79722F03" w:rsidR="007B5A8D" w:rsidRDefault="007B5A8D" w:rsidP="0019444D">
            <w:pPr>
              <w:pStyle w:val="PGKS3text"/>
              <w:rPr>
                <w:rFonts w:ascii="Arial" w:hAnsi="Arial"/>
              </w:rPr>
            </w:pPr>
            <w:r>
              <w:rPr>
                <w:rFonts w:ascii="Arial" w:hAnsi="Arial"/>
              </w:rPr>
              <w:t xml:space="preserve">Correct indentation is crucial as it indicates where the loop ends. </w:t>
            </w:r>
          </w:p>
          <w:p w14:paraId="721CEC3B" w14:textId="3F3A161B" w:rsidR="00821C5C" w:rsidRDefault="00280E1D" w:rsidP="0019444D">
            <w:pPr>
              <w:pStyle w:val="PGKS3text"/>
              <w:rPr>
                <w:rFonts w:ascii="Arial" w:hAnsi="Arial"/>
              </w:rPr>
            </w:pPr>
            <w:r>
              <w:rPr>
                <w:rFonts w:ascii="Arial" w:hAnsi="Arial"/>
              </w:rPr>
              <w:t>Ask students to complete questions 3 and 4.</w:t>
            </w:r>
          </w:p>
          <w:p w14:paraId="352C5A57" w14:textId="77777777" w:rsidR="00821C5C" w:rsidRPr="00821C5C" w:rsidRDefault="00821C5C" w:rsidP="0019444D">
            <w:pPr>
              <w:pStyle w:val="PGKS3text"/>
              <w:rPr>
                <w:rFonts w:ascii="Arial" w:hAnsi="Arial"/>
              </w:rPr>
            </w:pPr>
          </w:p>
          <w:p w14:paraId="2E3051C1" w14:textId="77777777" w:rsidR="006C61F9" w:rsidRPr="00427275" w:rsidRDefault="006C61F9" w:rsidP="0019444D">
            <w:pPr>
              <w:pStyle w:val="PGKS3text"/>
              <w:rPr>
                <w:rFonts w:ascii="Arial" w:hAnsi="Arial"/>
                <w:b/>
              </w:rPr>
            </w:pPr>
            <w:r>
              <w:rPr>
                <w:rFonts w:ascii="Arial" w:hAnsi="Arial"/>
                <w:b/>
              </w:rPr>
              <w:t>Plenary</w:t>
            </w:r>
          </w:p>
          <w:p w14:paraId="0DB53397" w14:textId="77777777" w:rsidR="006C61F9" w:rsidRDefault="00280E1D" w:rsidP="00280E1D">
            <w:pPr>
              <w:pStyle w:val="PGKS3text"/>
              <w:spacing w:after="240"/>
              <w:rPr>
                <w:rFonts w:ascii="Arial" w:hAnsi="Arial"/>
              </w:rPr>
            </w:pPr>
            <w:r>
              <w:rPr>
                <w:rFonts w:ascii="Arial" w:hAnsi="Arial"/>
              </w:rPr>
              <w:t xml:space="preserve">Recap the two different types of loop covered in this lesson. Note that there is no </w:t>
            </w:r>
            <w:proofErr w:type="gramStart"/>
            <w:r w:rsidRPr="00280E1D">
              <w:rPr>
                <w:rFonts w:ascii="Courier New" w:hAnsi="Courier New" w:cs="Courier New"/>
              </w:rPr>
              <w:t>repeat..</w:t>
            </w:r>
            <w:proofErr w:type="gramEnd"/>
            <w:r w:rsidRPr="00280E1D">
              <w:rPr>
                <w:rFonts w:ascii="Courier New" w:hAnsi="Courier New" w:cs="Courier New"/>
              </w:rPr>
              <w:t>until</w:t>
            </w:r>
            <w:r>
              <w:rPr>
                <w:rFonts w:ascii="Arial" w:hAnsi="Arial"/>
              </w:rPr>
              <w:t xml:space="preserve"> loop in Python. </w:t>
            </w:r>
            <w:r w:rsidR="006C61F9" w:rsidRPr="00427275">
              <w:rPr>
                <w:rFonts w:ascii="Arial" w:hAnsi="Arial"/>
              </w:rPr>
              <w:t xml:space="preserve"> </w:t>
            </w:r>
          </w:p>
          <w:p w14:paraId="0EBD265E" w14:textId="4CC058A3" w:rsidR="00280E1D" w:rsidRPr="00427275" w:rsidRDefault="00280E1D" w:rsidP="00280E1D">
            <w:pPr>
              <w:pStyle w:val="PGKS3text"/>
              <w:spacing w:after="240"/>
              <w:rPr>
                <w:rFonts w:ascii="Arial" w:hAnsi="Arial"/>
              </w:rPr>
            </w:pPr>
            <w:r>
              <w:rPr>
                <w:rFonts w:ascii="Arial" w:hAnsi="Arial"/>
              </w:rPr>
              <w:t>Give out Homework 2.</w:t>
            </w:r>
          </w:p>
        </w:tc>
        <w:tc>
          <w:tcPr>
            <w:tcW w:w="2475" w:type="dxa"/>
            <w:tcBorders>
              <w:left w:val="single" w:sz="4" w:space="0" w:color="0070C0"/>
              <w:bottom w:val="single" w:sz="4" w:space="0" w:color="0070C0"/>
            </w:tcBorders>
            <w:tcMar>
              <w:top w:w="0" w:type="dxa"/>
              <w:left w:w="108" w:type="dxa"/>
              <w:bottom w:w="0" w:type="dxa"/>
              <w:right w:w="108" w:type="dxa"/>
            </w:tcMar>
          </w:tcPr>
          <w:p w14:paraId="0975A20B" w14:textId="1D266819" w:rsidR="006C61F9" w:rsidRPr="00427275" w:rsidRDefault="006C61F9" w:rsidP="0019444D">
            <w:pPr>
              <w:pStyle w:val="PGKS3text"/>
              <w:rPr>
                <w:rFonts w:ascii="Arial" w:hAnsi="Arial"/>
              </w:rPr>
            </w:pPr>
            <w:r w:rsidRPr="00427275">
              <w:rPr>
                <w:rFonts w:ascii="Arial" w:hAnsi="Arial"/>
              </w:rPr>
              <w:lastRenderedPageBreak/>
              <w:t xml:space="preserve">PowerPoint Guide: Lesson </w:t>
            </w:r>
            <w:r w:rsidR="00F349B4">
              <w:rPr>
                <w:rFonts w:ascii="Arial" w:hAnsi="Arial"/>
              </w:rPr>
              <w:t>2</w:t>
            </w:r>
            <w:r w:rsidRPr="00427275">
              <w:rPr>
                <w:rFonts w:ascii="Arial" w:hAnsi="Arial"/>
              </w:rPr>
              <w:t xml:space="preserve">  </w:t>
            </w:r>
            <w:r w:rsidR="00F349B4">
              <w:rPr>
                <w:rFonts w:ascii="Arial" w:hAnsi="Arial"/>
              </w:rPr>
              <w:t>Selection and iteration</w:t>
            </w:r>
          </w:p>
          <w:p w14:paraId="00D634D3" w14:textId="77777777" w:rsidR="006C61F9" w:rsidRPr="00427275" w:rsidRDefault="006C61F9" w:rsidP="0019444D">
            <w:pPr>
              <w:pStyle w:val="PGKS3text"/>
              <w:rPr>
                <w:rFonts w:ascii="Arial" w:hAnsi="Arial"/>
              </w:rPr>
            </w:pPr>
          </w:p>
          <w:p w14:paraId="745601E1" w14:textId="77777777" w:rsidR="00821C5C" w:rsidRDefault="00821C5C" w:rsidP="0019444D">
            <w:pPr>
              <w:pStyle w:val="PGKS3text"/>
              <w:rPr>
                <w:rFonts w:ascii="Arial" w:hAnsi="Arial"/>
              </w:rPr>
            </w:pPr>
          </w:p>
          <w:p w14:paraId="229308CE" w14:textId="77777777" w:rsidR="00821C5C" w:rsidRDefault="00821C5C" w:rsidP="0019444D">
            <w:pPr>
              <w:pStyle w:val="PGKS3text"/>
              <w:rPr>
                <w:rFonts w:ascii="Arial" w:hAnsi="Arial"/>
              </w:rPr>
            </w:pPr>
          </w:p>
          <w:p w14:paraId="7DC5883F" w14:textId="77777777" w:rsidR="00821C5C" w:rsidRDefault="00821C5C" w:rsidP="0019444D">
            <w:pPr>
              <w:pStyle w:val="PGKS3text"/>
              <w:rPr>
                <w:rFonts w:ascii="Arial" w:hAnsi="Arial"/>
              </w:rPr>
            </w:pPr>
          </w:p>
          <w:p w14:paraId="1E08C8AF" w14:textId="77777777" w:rsidR="00821C5C" w:rsidRDefault="00821C5C" w:rsidP="0019444D">
            <w:pPr>
              <w:pStyle w:val="PGKS3text"/>
              <w:rPr>
                <w:rFonts w:ascii="Arial" w:hAnsi="Arial"/>
              </w:rPr>
            </w:pPr>
          </w:p>
          <w:p w14:paraId="52079559" w14:textId="77777777" w:rsidR="00821C5C" w:rsidRDefault="00821C5C" w:rsidP="0019444D">
            <w:pPr>
              <w:pStyle w:val="PGKS3text"/>
              <w:rPr>
                <w:rFonts w:ascii="Arial" w:hAnsi="Arial"/>
              </w:rPr>
            </w:pPr>
          </w:p>
          <w:p w14:paraId="34B5384D" w14:textId="48CC9AE8" w:rsidR="006C61F9" w:rsidRPr="00427275" w:rsidRDefault="006C61F9" w:rsidP="0019444D">
            <w:pPr>
              <w:pStyle w:val="PGKS3text"/>
              <w:rPr>
                <w:rFonts w:ascii="Arial" w:hAnsi="Arial"/>
              </w:rPr>
            </w:pPr>
            <w:r w:rsidRPr="00427275">
              <w:rPr>
                <w:rFonts w:ascii="Arial" w:hAnsi="Arial"/>
              </w:rPr>
              <w:t xml:space="preserve">Worksheet </w:t>
            </w:r>
            <w:r w:rsidR="00F349B4">
              <w:rPr>
                <w:rFonts w:ascii="Arial" w:hAnsi="Arial"/>
              </w:rPr>
              <w:t>2a</w:t>
            </w:r>
            <w:r w:rsidRPr="00427275">
              <w:rPr>
                <w:rFonts w:ascii="Arial" w:hAnsi="Arial"/>
              </w:rPr>
              <w:t xml:space="preserve"> </w:t>
            </w:r>
          </w:p>
          <w:p w14:paraId="273DBDEA" w14:textId="3F9D4230" w:rsidR="006C61F9" w:rsidRPr="00427275" w:rsidRDefault="006C61F9" w:rsidP="0019444D">
            <w:pPr>
              <w:pStyle w:val="PGKS3text"/>
              <w:rPr>
                <w:rFonts w:ascii="Arial" w:hAnsi="Arial"/>
              </w:rPr>
            </w:pPr>
            <w:r w:rsidRPr="00427275">
              <w:rPr>
                <w:rFonts w:ascii="Arial" w:hAnsi="Arial"/>
              </w:rPr>
              <w:t xml:space="preserve">Worksheet </w:t>
            </w:r>
            <w:r w:rsidR="00F349B4">
              <w:rPr>
                <w:rFonts w:ascii="Arial" w:hAnsi="Arial"/>
              </w:rPr>
              <w:t xml:space="preserve">2a </w:t>
            </w:r>
            <w:r w:rsidRPr="00427275">
              <w:rPr>
                <w:rFonts w:ascii="Arial" w:hAnsi="Arial"/>
              </w:rPr>
              <w:t>Answers</w:t>
            </w:r>
          </w:p>
          <w:p w14:paraId="06AB741E" w14:textId="77777777" w:rsidR="006C61F9" w:rsidRDefault="006C61F9" w:rsidP="0019444D">
            <w:pPr>
              <w:pStyle w:val="PGKS3text"/>
              <w:rPr>
                <w:rFonts w:ascii="Arial" w:hAnsi="Arial"/>
              </w:rPr>
            </w:pPr>
          </w:p>
          <w:p w14:paraId="3D68D128" w14:textId="77777777" w:rsidR="00F349B4" w:rsidRDefault="00F349B4" w:rsidP="0019444D">
            <w:pPr>
              <w:pStyle w:val="PGKS3text"/>
              <w:rPr>
                <w:rFonts w:ascii="Arial" w:hAnsi="Arial"/>
              </w:rPr>
            </w:pPr>
          </w:p>
          <w:p w14:paraId="792CCBF6" w14:textId="77777777" w:rsidR="00F349B4" w:rsidRDefault="00F349B4" w:rsidP="0019444D">
            <w:pPr>
              <w:pStyle w:val="PGKS3text"/>
              <w:rPr>
                <w:rFonts w:ascii="Arial" w:hAnsi="Arial"/>
              </w:rPr>
            </w:pPr>
          </w:p>
          <w:p w14:paraId="0D048D32" w14:textId="77777777" w:rsidR="005A2CA5" w:rsidRDefault="005A2CA5" w:rsidP="0019444D">
            <w:pPr>
              <w:pStyle w:val="PGKS3text"/>
              <w:rPr>
                <w:rFonts w:ascii="Arial" w:hAnsi="Arial"/>
              </w:rPr>
            </w:pPr>
          </w:p>
          <w:p w14:paraId="02A97309" w14:textId="77777777" w:rsidR="005A2CA5" w:rsidRDefault="005A2CA5" w:rsidP="0019444D">
            <w:pPr>
              <w:pStyle w:val="PGKS3text"/>
              <w:rPr>
                <w:rFonts w:ascii="Arial" w:hAnsi="Arial"/>
              </w:rPr>
            </w:pPr>
          </w:p>
          <w:p w14:paraId="39AED8C4" w14:textId="77777777" w:rsidR="005A2CA5" w:rsidRDefault="005A2CA5" w:rsidP="0019444D">
            <w:pPr>
              <w:pStyle w:val="PGKS3text"/>
              <w:rPr>
                <w:rFonts w:ascii="Arial" w:hAnsi="Arial"/>
              </w:rPr>
            </w:pPr>
          </w:p>
          <w:p w14:paraId="03BEAF66" w14:textId="77777777" w:rsidR="005A2CA5" w:rsidRDefault="005A2CA5" w:rsidP="0019444D">
            <w:pPr>
              <w:pStyle w:val="PGKS3text"/>
              <w:rPr>
                <w:rFonts w:ascii="Arial" w:hAnsi="Arial"/>
              </w:rPr>
            </w:pPr>
          </w:p>
          <w:p w14:paraId="4CBA1433" w14:textId="77777777" w:rsidR="005A2CA5" w:rsidRDefault="005A2CA5" w:rsidP="00F349B4">
            <w:pPr>
              <w:pStyle w:val="PGKS3text"/>
              <w:rPr>
                <w:rFonts w:ascii="Arial" w:hAnsi="Arial"/>
              </w:rPr>
            </w:pPr>
          </w:p>
          <w:p w14:paraId="19A5D7F3" w14:textId="77777777" w:rsidR="005A2CA5" w:rsidRDefault="005A2CA5" w:rsidP="00F349B4">
            <w:pPr>
              <w:pStyle w:val="PGKS3text"/>
              <w:rPr>
                <w:rFonts w:ascii="Arial" w:hAnsi="Arial"/>
              </w:rPr>
            </w:pPr>
          </w:p>
          <w:p w14:paraId="0A5A3C94" w14:textId="77777777" w:rsidR="005A2CA5" w:rsidRDefault="005A2CA5" w:rsidP="00F349B4">
            <w:pPr>
              <w:pStyle w:val="PGKS3text"/>
              <w:rPr>
                <w:rFonts w:ascii="Arial" w:hAnsi="Arial"/>
              </w:rPr>
            </w:pPr>
          </w:p>
          <w:p w14:paraId="42D2AF31" w14:textId="77777777" w:rsidR="005A2CA5" w:rsidRDefault="005A2CA5" w:rsidP="00F349B4">
            <w:pPr>
              <w:pStyle w:val="PGKS3text"/>
              <w:rPr>
                <w:rFonts w:ascii="Arial" w:hAnsi="Arial"/>
              </w:rPr>
            </w:pPr>
          </w:p>
          <w:p w14:paraId="2797B1D6" w14:textId="77777777" w:rsidR="005A2CA5" w:rsidRDefault="005A2CA5" w:rsidP="00F349B4">
            <w:pPr>
              <w:pStyle w:val="PGKS3text"/>
              <w:rPr>
                <w:rFonts w:ascii="Arial" w:hAnsi="Arial"/>
              </w:rPr>
            </w:pPr>
          </w:p>
          <w:p w14:paraId="018E19B7" w14:textId="77777777" w:rsidR="005A2CA5" w:rsidRDefault="005A2CA5" w:rsidP="00F349B4">
            <w:pPr>
              <w:pStyle w:val="PGKS3text"/>
              <w:rPr>
                <w:rFonts w:ascii="Arial" w:hAnsi="Arial"/>
              </w:rPr>
            </w:pPr>
          </w:p>
          <w:p w14:paraId="437D3315" w14:textId="77777777" w:rsidR="005A2CA5" w:rsidRDefault="005A2CA5" w:rsidP="00F349B4">
            <w:pPr>
              <w:pStyle w:val="PGKS3text"/>
              <w:rPr>
                <w:rFonts w:ascii="Arial" w:hAnsi="Arial"/>
              </w:rPr>
            </w:pPr>
          </w:p>
          <w:p w14:paraId="351D8FE9" w14:textId="77777777" w:rsidR="005A2CA5" w:rsidRDefault="005A2CA5" w:rsidP="00F349B4">
            <w:pPr>
              <w:pStyle w:val="PGKS3text"/>
              <w:rPr>
                <w:rFonts w:ascii="Arial" w:hAnsi="Arial"/>
              </w:rPr>
            </w:pPr>
          </w:p>
          <w:p w14:paraId="4A26B66F" w14:textId="77777777" w:rsidR="005A2CA5" w:rsidRDefault="005A2CA5" w:rsidP="00F349B4">
            <w:pPr>
              <w:pStyle w:val="PGKS3text"/>
              <w:rPr>
                <w:rFonts w:ascii="Arial" w:hAnsi="Arial"/>
              </w:rPr>
            </w:pPr>
          </w:p>
          <w:p w14:paraId="4A31A387" w14:textId="77777777" w:rsidR="005A2CA5" w:rsidRDefault="005A2CA5" w:rsidP="00F349B4">
            <w:pPr>
              <w:pStyle w:val="PGKS3text"/>
              <w:rPr>
                <w:rFonts w:ascii="Arial" w:hAnsi="Arial"/>
              </w:rPr>
            </w:pPr>
          </w:p>
          <w:p w14:paraId="6AD9BFC3" w14:textId="77777777" w:rsidR="007B5A8D" w:rsidRDefault="007B5A8D" w:rsidP="00F349B4">
            <w:pPr>
              <w:pStyle w:val="PGKS3text"/>
              <w:rPr>
                <w:rFonts w:ascii="Arial" w:hAnsi="Arial"/>
              </w:rPr>
            </w:pPr>
          </w:p>
          <w:p w14:paraId="3E9E8FC1" w14:textId="77777777" w:rsidR="007B5A8D" w:rsidRDefault="007B5A8D" w:rsidP="00F349B4">
            <w:pPr>
              <w:pStyle w:val="PGKS3text"/>
              <w:rPr>
                <w:rFonts w:ascii="Arial" w:hAnsi="Arial"/>
              </w:rPr>
            </w:pPr>
          </w:p>
          <w:p w14:paraId="0CC80DFF" w14:textId="1C121234" w:rsidR="00F349B4" w:rsidRPr="00427275" w:rsidRDefault="00F349B4" w:rsidP="00F349B4">
            <w:pPr>
              <w:pStyle w:val="PGKS3text"/>
              <w:rPr>
                <w:rFonts w:ascii="Arial" w:hAnsi="Arial"/>
              </w:rPr>
            </w:pPr>
            <w:r w:rsidRPr="00427275">
              <w:rPr>
                <w:rFonts w:ascii="Arial" w:hAnsi="Arial"/>
              </w:rPr>
              <w:t xml:space="preserve">Worksheet </w:t>
            </w:r>
            <w:r>
              <w:rPr>
                <w:rFonts w:ascii="Arial" w:hAnsi="Arial"/>
              </w:rPr>
              <w:t>2b</w:t>
            </w:r>
            <w:r w:rsidRPr="00427275">
              <w:rPr>
                <w:rFonts w:ascii="Arial" w:hAnsi="Arial"/>
              </w:rPr>
              <w:t xml:space="preserve"> </w:t>
            </w:r>
          </w:p>
          <w:p w14:paraId="71CDA00A" w14:textId="4E7DF001" w:rsidR="00F349B4" w:rsidRPr="00427275" w:rsidRDefault="00F349B4" w:rsidP="00F349B4">
            <w:pPr>
              <w:pStyle w:val="PGKS3text"/>
              <w:rPr>
                <w:rFonts w:ascii="Arial" w:hAnsi="Arial"/>
              </w:rPr>
            </w:pPr>
            <w:r w:rsidRPr="00427275">
              <w:rPr>
                <w:rFonts w:ascii="Arial" w:hAnsi="Arial"/>
              </w:rPr>
              <w:t xml:space="preserve">Worksheet </w:t>
            </w:r>
            <w:r>
              <w:rPr>
                <w:rFonts w:ascii="Arial" w:hAnsi="Arial"/>
              </w:rPr>
              <w:t xml:space="preserve">2b </w:t>
            </w:r>
            <w:r w:rsidRPr="00427275">
              <w:rPr>
                <w:rFonts w:ascii="Arial" w:hAnsi="Arial"/>
              </w:rPr>
              <w:t>Answers</w:t>
            </w:r>
          </w:p>
          <w:p w14:paraId="469993CE" w14:textId="77777777" w:rsidR="00F349B4" w:rsidRPr="00427275" w:rsidRDefault="00F349B4" w:rsidP="0019444D">
            <w:pPr>
              <w:pStyle w:val="PGKS3text"/>
              <w:rPr>
                <w:rFonts w:ascii="Arial" w:hAnsi="Arial"/>
              </w:rPr>
            </w:pPr>
          </w:p>
          <w:p w14:paraId="7A926445" w14:textId="77777777" w:rsidR="006C61F9" w:rsidRPr="00427275" w:rsidRDefault="006C61F9" w:rsidP="0019444D">
            <w:pPr>
              <w:pStyle w:val="PGKS3text"/>
              <w:rPr>
                <w:rFonts w:ascii="Arial" w:hAnsi="Arial"/>
              </w:rPr>
            </w:pPr>
            <w:r>
              <w:rPr>
                <w:rFonts w:ascii="Arial" w:hAnsi="Arial"/>
              </w:rPr>
              <w:t>Sample Python programs</w:t>
            </w:r>
          </w:p>
          <w:p w14:paraId="5D1DAA8E" w14:textId="77777777" w:rsidR="006C61F9" w:rsidRDefault="006C61F9" w:rsidP="0019444D">
            <w:pPr>
              <w:pStyle w:val="PGKS3text"/>
              <w:rPr>
                <w:rFonts w:ascii="Arial" w:hAnsi="Arial"/>
              </w:rPr>
            </w:pPr>
          </w:p>
          <w:p w14:paraId="2482B244" w14:textId="77777777" w:rsidR="00280E1D" w:rsidRDefault="00280E1D" w:rsidP="0019444D">
            <w:pPr>
              <w:pStyle w:val="PGKS3text"/>
              <w:rPr>
                <w:rFonts w:ascii="Arial" w:hAnsi="Arial"/>
              </w:rPr>
            </w:pPr>
          </w:p>
          <w:p w14:paraId="44FD99F1" w14:textId="77777777" w:rsidR="00280E1D" w:rsidRDefault="00280E1D" w:rsidP="0019444D">
            <w:pPr>
              <w:pStyle w:val="PGKS3text"/>
              <w:rPr>
                <w:rFonts w:ascii="Arial" w:hAnsi="Arial"/>
              </w:rPr>
            </w:pPr>
          </w:p>
          <w:p w14:paraId="50079814" w14:textId="77777777" w:rsidR="00280E1D" w:rsidRDefault="00280E1D" w:rsidP="0019444D">
            <w:pPr>
              <w:pStyle w:val="PGKS3text"/>
              <w:rPr>
                <w:rFonts w:ascii="Arial" w:hAnsi="Arial"/>
              </w:rPr>
            </w:pPr>
          </w:p>
          <w:p w14:paraId="34EDF930" w14:textId="77777777" w:rsidR="00280E1D" w:rsidRPr="00427275" w:rsidRDefault="00280E1D" w:rsidP="0019444D">
            <w:pPr>
              <w:pStyle w:val="PGKS3text"/>
              <w:rPr>
                <w:rFonts w:ascii="Arial" w:hAnsi="Arial"/>
              </w:rPr>
            </w:pPr>
          </w:p>
          <w:p w14:paraId="5624F901" w14:textId="300329CF" w:rsidR="006C61F9" w:rsidRPr="00427275" w:rsidRDefault="006C61F9" w:rsidP="0019444D">
            <w:pPr>
              <w:pStyle w:val="PGKS3text"/>
              <w:rPr>
                <w:rFonts w:ascii="Arial" w:hAnsi="Arial"/>
              </w:rPr>
            </w:pPr>
            <w:r w:rsidRPr="00427275">
              <w:rPr>
                <w:rFonts w:ascii="Arial" w:hAnsi="Arial"/>
              </w:rPr>
              <w:t xml:space="preserve">Homework </w:t>
            </w:r>
            <w:r w:rsidR="00F349B4">
              <w:rPr>
                <w:rFonts w:ascii="Arial" w:hAnsi="Arial"/>
              </w:rPr>
              <w:t>2</w:t>
            </w:r>
          </w:p>
          <w:p w14:paraId="63717906" w14:textId="0467B79B" w:rsidR="006C61F9" w:rsidRPr="00427275" w:rsidRDefault="006C61F9" w:rsidP="00F349B4">
            <w:pPr>
              <w:pStyle w:val="PGKS3text"/>
              <w:rPr>
                <w:rFonts w:ascii="Arial" w:hAnsi="Arial"/>
              </w:rPr>
            </w:pPr>
            <w:r w:rsidRPr="00427275">
              <w:rPr>
                <w:rFonts w:ascii="Arial" w:hAnsi="Arial"/>
              </w:rPr>
              <w:t xml:space="preserve">Homework </w:t>
            </w:r>
            <w:r w:rsidR="00F349B4">
              <w:rPr>
                <w:rFonts w:ascii="Arial" w:hAnsi="Arial"/>
              </w:rPr>
              <w:t>2</w:t>
            </w:r>
            <w:r w:rsidRPr="00427275">
              <w:rPr>
                <w:rFonts w:ascii="Arial" w:hAnsi="Arial"/>
              </w:rPr>
              <w:t xml:space="preserve"> Answers</w:t>
            </w:r>
          </w:p>
        </w:tc>
      </w:tr>
    </w:tbl>
    <w:p w14:paraId="004F4F03" w14:textId="77777777" w:rsidR="006C61F9" w:rsidRDefault="006C61F9">
      <w:pPr>
        <w:spacing w:after="200" w:line="276" w:lineRule="auto"/>
        <w:rPr>
          <w:b/>
        </w:rPr>
      </w:pPr>
    </w:p>
    <w:p w14:paraId="1DA9F26C" w14:textId="77777777" w:rsidR="006C61F9" w:rsidRDefault="006C61F9">
      <w:pPr>
        <w:spacing w:after="200" w:line="276" w:lineRule="auto"/>
        <w:rPr>
          <w:b/>
        </w:rPr>
      </w:pPr>
      <w:r>
        <w:rPr>
          <w:b/>
        </w:rPr>
        <w:br w:type="page"/>
      </w:r>
    </w:p>
    <w:tbl>
      <w:tblPr>
        <w:tblW w:w="9072" w:type="dxa"/>
        <w:jc w:val="center"/>
        <w:tblBorders>
          <w:top w:val="single" w:sz="8" w:space="0" w:color="4F81BD"/>
          <w:left w:val="single" w:sz="8" w:space="0" w:color="4F81BD"/>
          <w:right w:val="single" w:sz="8" w:space="0" w:color="4F81BD"/>
          <w:insideH w:val="single" w:sz="8" w:space="0" w:color="4F81BD"/>
        </w:tblBorders>
        <w:tblCellMar>
          <w:left w:w="0" w:type="dxa"/>
          <w:right w:w="0" w:type="dxa"/>
        </w:tblCellMar>
        <w:tblLook w:val="00A0" w:firstRow="1" w:lastRow="0" w:firstColumn="1" w:lastColumn="0" w:noHBand="0" w:noVBand="0"/>
      </w:tblPr>
      <w:tblGrid>
        <w:gridCol w:w="6597"/>
        <w:gridCol w:w="2475"/>
      </w:tblGrid>
      <w:tr w:rsidR="006C61F9" w:rsidRPr="00427275" w14:paraId="79B7E9EC" w14:textId="77777777" w:rsidTr="0019444D">
        <w:trPr>
          <w:jc w:val="center"/>
        </w:trPr>
        <w:tc>
          <w:tcPr>
            <w:tcW w:w="9072" w:type="dxa"/>
            <w:gridSpan w:val="2"/>
            <w:tcBorders>
              <w:top w:val="single" w:sz="8" w:space="0" w:color="4F81BD"/>
              <w:left w:val="single" w:sz="8" w:space="0" w:color="4F81BD"/>
              <w:bottom w:val="single" w:sz="8" w:space="0" w:color="4F81BD"/>
              <w:right w:val="single" w:sz="8" w:space="0" w:color="4F81BD"/>
            </w:tcBorders>
            <w:shd w:val="clear" w:color="auto" w:fill="0091C4"/>
            <w:tcMar>
              <w:top w:w="0" w:type="dxa"/>
              <w:left w:w="108" w:type="dxa"/>
              <w:bottom w:w="0" w:type="dxa"/>
              <w:right w:w="108" w:type="dxa"/>
            </w:tcMar>
          </w:tcPr>
          <w:p w14:paraId="4F75EAA7" w14:textId="586636D5" w:rsidR="006C61F9" w:rsidRPr="00427275" w:rsidRDefault="006C61F9" w:rsidP="0019444D">
            <w:pPr>
              <w:pStyle w:val="PGLessonWeekContentTitle"/>
              <w:rPr>
                <w:sz w:val="22"/>
              </w:rPr>
            </w:pPr>
            <w:r w:rsidRPr="00427275">
              <w:rPr>
                <w:sz w:val="22"/>
              </w:rPr>
              <w:lastRenderedPageBreak/>
              <w:t xml:space="preserve">Lesson </w:t>
            </w:r>
            <w:r>
              <w:rPr>
                <w:sz w:val="22"/>
              </w:rPr>
              <w:t>3</w:t>
            </w:r>
            <w:r w:rsidRPr="00427275">
              <w:rPr>
                <w:sz w:val="22"/>
              </w:rPr>
              <w:t xml:space="preserve"> </w:t>
            </w:r>
            <w:r>
              <w:rPr>
                <w:sz w:val="22"/>
              </w:rPr>
              <w:t>–</w:t>
            </w:r>
            <w:r w:rsidRPr="00427275">
              <w:rPr>
                <w:sz w:val="22"/>
              </w:rPr>
              <w:t xml:space="preserve"> </w:t>
            </w:r>
            <w:r w:rsidR="00A77D1D">
              <w:rPr>
                <w:sz w:val="22"/>
              </w:rPr>
              <w:t>Functions</w:t>
            </w:r>
          </w:p>
        </w:tc>
      </w:tr>
      <w:tr w:rsidR="006C61F9" w:rsidRPr="00427275" w14:paraId="3B503C41" w14:textId="77777777" w:rsidTr="0019444D">
        <w:trPr>
          <w:jc w:val="center"/>
        </w:trPr>
        <w:tc>
          <w:tcPr>
            <w:tcW w:w="9072" w:type="dxa"/>
            <w:gridSpan w:val="2"/>
            <w:tcBorders>
              <w:top w:val="single" w:sz="8" w:space="0" w:color="4F81BD"/>
              <w:left w:val="single" w:sz="8" w:space="0" w:color="4F81BD"/>
              <w:bottom w:val="single" w:sz="8" w:space="0" w:color="4F81BD"/>
              <w:right w:val="single" w:sz="8" w:space="0" w:color="4F81BD"/>
            </w:tcBorders>
            <w:shd w:val="clear" w:color="auto" w:fill="auto"/>
            <w:tcMar>
              <w:top w:w="0" w:type="dxa"/>
              <w:left w:w="108" w:type="dxa"/>
              <w:bottom w:w="0" w:type="dxa"/>
              <w:right w:w="108" w:type="dxa"/>
            </w:tcMar>
          </w:tcPr>
          <w:p w14:paraId="238E9EB0" w14:textId="77777777" w:rsidR="00FD5638" w:rsidRPr="00FD5638" w:rsidRDefault="00FD5638" w:rsidP="00FD5638">
            <w:pPr>
              <w:pStyle w:val="PGKS3text"/>
              <w:rPr>
                <w:rFonts w:ascii="Arial" w:hAnsi="Arial"/>
                <w:b/>
              </w:rPr>
            </w:pPr>
            <w:r w:rsidRPr="00FD5638">
              <w:rPr>
                <w:rFonts w:ascii="Arial" w:hAnsi="Arial"/>
                <w:b/>
              </w:rPr>
              <w:t xml:space="preserve">Preparation: </w:t>
            </w:r>
          </w:p>
          <w:p w14:paraId="0855927C" w14:textId="316A8075" w:rsidR="00FD5638" w:rsidRPr="00FD5638" w:rsidRDefault="00FD5638" w:rsidP="00FD5638">
            <w:pPr>
              <w:pStyle w:val="PGKS3text"/>
              <w:rPr>
                <w:rFonts w:ascii="Arial" w:hAnsi="Arial"/>
              </w:rPr>
            </w:pPr>
            <w:r>
              <w:rPr>
                <w:rFonts w:ascii="Arial" w:hAnsi="Arial"/>
              </w:rPr>
              <w:t xml:space="preserve">Make sure that the programs </w:t>
            </w:r>
            <w:r w:rsidRPr="00FD5638">
              <w:rPr>
                <w:rFonts w:ascii="Arial" w:hAnsi="Arial"/>
              </w:rPr>
              <w:t>L3 WS3a Ex 2 tic_tac_toe.py</w:t>
            </w:r>
            <w:r>
              <w:rPr>
                <w:rFonts w:ascii="Arial" w:hAnsi="Arial"/>
              </w:rPr>
              <w:t xml:space="preserve"> and</w:t>
            </w:r>
          </w:p>
          <w:p w14:paraId="55E15239" w14:textId="2B075688" w:rsidR="00FD5638" w:rsidRDefault="00FD5638" w:rsidP="00FD5638">
            <w:pPr>
              <w:pStyle w:val="PGKS3text"/>
              <w:rPr>
                <w:rFonts w:ascii="Arial" w:hAnsi="Arial"/>
              </w:rPr>
            </w:pPr>
            <w:r w:rsidRPr="00FD5638">
              <w:rPr>
                <w:rFonts w:ascii="Arial" w:hAnsi="Arial"/>
              </w:rPr>
              <w:t>L3 WS3a Ex 3 tic_tac_toe with loop.py</w:t>
            </w:r>
            <w:r>
              <w:rPr>
                <w:rFonts w:ascii="Arial" w:hAnsi="Arial"/>
              </w:rPr>
              <w:t xml:space="preserve"> are available for students to download. They are provided in the </w:t>
            </w:r>
            <w:r w:rsidR="009B103E">
              <w:rPr>
                <w:rFonts w:ascii="Arial" w:hAnsi="Arial"/>
              </w:rPr>
              <w:t>Sample</w:t>
            </w:r>
            <w:r>
              <w:rPr>
                <w:rFonts w:ascii="Arial" w:hAnsi="Arial"/>
              </w:rPr>
              <w:t xml:space="preserve"> </w:t>
            </w:r>
            <w:r w:rsidR="009B103E">
              <w:rPr>
                <w:rFonts w:ascii="Arial" w:hAnsi="Arial"/>
              </w:rPr>
              <w:t>P</w:t>
            </w:r>
            <w:r>
              <w:rPr>
                <w:rFonts w:ascii="Arial" w:hAnsi="Arial"/>
              </w:rPr>
              <w:t>rograms folder.</w:t>
            </w:r>
          </w:p>
          <w:p w14:paraId="76C7F115" w14:textId="7802391A" w:rsidR="00FD5638" w:rsidRDefault="00FD5638" w:rsidP="0019444D">
            <w:pPr>
              <w:pStyle w:val="ks3bold12pt"/>
              <w:rPr>
                <w:rFonts w:ascii="Arial" w:hAnsi="Arial"/>
                <w:sz w:val="22"/>
                <w:szCs w:val="22"/>
              </w:rPr>
            </w:pPr>
          </w:p>
          <w:p w14:paraId="1F95FA19" w14:textId="77777777" w:rsidR="006C61F9" w:rsidRPr="00427275" w:rsidRDefault="006C61F9" w:rsidP="0019444D">
            <w:pPr>
              <w:pStyle w:val="ks3bold12pt"/>
              <w:rPr>
                <w:rFonts w:ascii="Arial" w:hAnsi="Arial"/>
                <w:sz w:val="22"/>
                <w:szCs w:val="22"/>
              </w:rPr>
            </w:pPr>
            <w:r w:rsidRPr="00427275">
              <w:rPr>
                <w:rFonts w:ascii="Arial" w:hAnsi="Arial"/>
                <w:sz w:val="22"/>
                <w:szCs w:val="22"/>
              </w:rPr>
              <w:t>Learning Objectives:</w:t>
            </w:r>
          </w:p>
          <w:p w14:paraId="6EDB3A1D" w14:textId="77777777" w:rsidR="00FD5638" w:rsidRPr="004B11B7" w:rsidRDefault="00FD5638" w:rsidP="004B11B7">
            <w:pPr>
              <w:pStyle w:val="PGKS3bulletedlist"/>
              <w:rPr>
                <w:rFonts w:ascii="Arial" w:hAnsi="Arial"/>
              </w:rPr>
            </w:pPr>
            <w:r w:rsidRPr="004B11B7">
              <w:rPr>
                <w:rFonts w:ascii="Arial" w:hAnsi="Arial"/>
              </w:rPr>
              <w:t>Be able to use decomposition to help solve a larger problem</w:t>
            </w:r>
          </w:p>
          <w:p w14:paraId="6B516292" w14:textId="77777777" w:rsidR="00FD5638" w:rsidRPr="004B11B7" w:rsidRDefault="00FD5638" w:rsidP="004B11B7">
            <w:pPr>
              <w:pStyle w:val="PGKS3bulletedlist"/>
              <w:rPr>
                <w:rFonts w:ascii="Arial" w:hAnsi="Arial"/>
              </w:rPr>
            </w:pPr>
            <w:r w:rsidRPr="004B11B7">
              <w:rPr>
                <w:rFonts w:ascii="Arial" w:hAnsi="Arial"/>
              </w:rPr>
              <w:t>Be able to use subroutines (called procedures or functions) to help make your programs easier to create and more efficient</w:t>
            </w:r>
          </w:p>
          <w:p w14:paraId="6F661C15" w14:textId="77777777" w:rsidR="006C61F9" w:rsidRPr="006C61F9" w:rsidRDefault="006C61F9" w:rsidP="0019444D">
            <w:pPr>
              <w:pStyle w:val="PGKS3bulletedlist"/>
              <w:numPr>
                <w:ilvl w:val="0"/>
                <w:numId w:val="0"/>
              </w:numPr>
              <w:rPr>
                <w:rFonts w:ascii="Arial" w:hAnsi="Arial"/>
                <w:b/>
                <w:color w:val="FFFFFF"/>
              </w:rPr>
            </w:pPr>
          </w:p>
        </w:tc>
      </w:tr>
      <w:tr w:rsidR="006C61F9" w:rsidRPr="00427275" w14:paraId="65A86C41" w14:textId="77777777" w:rsidTr="0019444D">
        <w:trPr>
          <w:jc w:val="center"/>
        </w:trPr>
        <w:tc>
          <w:tcPr>
            <w:tcW w:w="6597" w:type="dxa"/>
            <w:shd w:val="clear" w:color="auto" w:fill="00B0F0"/>
            <w:tcMar>
              <w:top w:w="0" w:type="dxa"/>
              <w:left w:w="108" w:type="dxa"/>
              <w:bottom w:w="0" w:type="dxa"/>
              <w:right w:w="108" w:type="dxa"/>
            </w:tcMar>
          </w:tcPr>
          <w:p w14:paraId="10244F60" w14:textId="77777777" w:rsidR="006C61F9" w:rsidRPr="00427275" w:rsidRDefault="006C61F9" w:rsidP="0019444D">
            <w:pPr>
              <w:pStyle w:val="PGLessonWeekContentTitle"/>
              <w:rPr>
                <w:sz w:val="22"/>
              </w:rPr>
            </w:pPr>
            <w:r w:rsidRPr="00427275">
              <w:rPr>
                <w:sz w:val="22"/>
              </w:rPr>
              <w:t>Content</w:t>
            </w:r>
          </w:p>
        </w:tc>
        <w:tc>
          <w:tcPr>
            <w:tcW w:w="2475" w:type="dxa"/>
            <w:shd w:val="clear" w:color="auto" w:fill="00B0F0"/>
            <w:tcMar>
              <w:top w:w="0" w:type="dxa"/>
              <w:left w:w="108" w:type="dxa"/>
              <w:bottom w:w="0" w:type="dxa"/>
              <w:right w:w="108" w:type="dxa"/>
            </w:tcMar>
          </w:tcPr>
          <w:p w14:paraId="5C05CD78" w14:textId="77777777" w:rsidR="006C61F9" w:rsidRPr="00427275" w:rsidRDefault="006C61F9" w:rsidP="0019444D">
            <w:pPr>
              <w:pStyle w:val="PGLessonWeekContentTitle"/>
              <w:rPr>
                <w:sz w:val="22"/>
              </w:rPr>
            </w:pPr>
            <w:r w:rsidRPr="00427275">
              <w:rPr>
                <w:sz w:val="22"/>
              </w:rPr>
              <w:t>Resources</w:t>
            </w:r>
          </w:p>
        </w:tc>
      </w:tr>
      <w:tr w:rsidR="006C61F9" w:rsidRPr="00427275" w14:paraId="13CB8CE4" w14:textId="77777777" w:rsidTr="0019444D">
        <w:trPr>
          <w:jc w:val="center"/>
        </w:trPr>
        <w:tc>
          <w:tcPr>
            <w:tcW w:w="6597" w:type="dxa"/>
            <w:tcBorders>
              <w:bottom w:val="single" w:sz="4" w:space="0" w:color="0070C0"/>
              <w:right w:val="single" w:sz="4" w:space="0" w:color="0070C0"/>
            </w:tcBorders>
            <w:tcMar>
              <w:top w:w="0" w:type="dxa"/>
              <w:left w:w="108" w:type="dxa"/>
              <w:bottom w:w="0" w:type="dxa"/>
              <w:right w:w="108" w:type="dxa"/>
            </w:tcMar>
          </w:tcPr>
          <w:p w14:paraId="094DD687" w14:textId="77777777" w:rsidR="006C61F9" w:rsidRPr="00427275" w:rsidRDefault="006C61F9" w:rsidP="0019444D">
            <w:pPr>
              <w:pStyle w:val="PGKS3text"/>
              <w:rPr>
                <w:rFonts w:ascii="Arial" w:hAnsi="Arial"/>
              </w:rPr>
            </w:pPr>
            <w:r w:rsidRPr="00427275">
              <w:rPr>
                <w:rFonts w:ascii="Arial" w:hAnsi="Arial"/>
                <w:b/>
              </w:rPr>
              <w:t>Starter</w:t>
            </w:r>
          </w:p>
          <w:p w14:paraId="0A2BB584" w14:textId="6FDD0499" w:rsidR="006C61F9" w:rsidRPr="00427275" w:rsidRDefault="004B11B7" w:rsidP="0019444D">
            <w:pPr>
              <w:pStyle w:val="PGKS3text"/>
              <w:rPr>
                <w:rFonts w:ascii="Arial" w:hAnsi="Arial"/>
              </w:rPr>
            </w:pPr>
            <w:r>
              <w:rPr>
                <w:rFonts w:ascii="Arial" w:hAnsi="Arial"/>
              </w:rPr>
              <w:t xml:space="preserve">The starter activity is designed to get students used to the format of a function and the calling statement. </w:t>
            </w:r>
          </w:p>
          <w:p w14:paraId="49DF2C78" w14:textId="77777777" w:rsidR="006C61F9" w:rsidRPr="00427275" w:rsidRDefault="006C61F9" w:rsidP="0019444D">
            <w:pPr>
              <w:pStyle w:val="PGKS3text"/>
              <w:rPr>
                <w:rFonts w:ascii="Arial" w:hAnsi="Arial"/>
              </w:rPr>
            </w:pPr>
          </w:p>
          <w:p w14:paraId="11B9D52F" w14:textId="77777777" w:rsidR="006C61F9" w:rsidRDefault="006C61F9" w:rsidP="0019444D">
            <w:pPr>
              <w:pStyle w:val="PGKS3text"/>
              <w:rPr>
                <w:rFonts w:ascii="Arial" w:hAnsi="Arial"/>
                <w:b/>
              </w:rPr>
            </w:pPr>
            <w:r w:rsidRPr="00427275">
              <w:rPr>
                <w:rFonts w:ascii="Arial" w:hAnsi="Arial"/>
                <w:b/>
              </w:rPr>
              <w:t>Main</w:t>
            </w:r>
          </w:p>
          <w:p w14:paraId="311B4B36" w14:textId="25E1A3DE" w:rsidR="00F8365C" w:rsidRDefault="00455E1A" w:rsidP="0019444D">
            <w:pPr>
              <w:pStyle w:val="PGKS3text"/>
              <w:rPr>
                <w:rFonts w:ascii="Arial" w:hAnsi="Arial"/>
                <w:b/>
              </w:rPr>
            </w:pPr>
            <w:r>
              <w:rPr>
                <w:rFonts w:ascii="Arial" w:hAnsi="Arial"/>
                <w:b/>
              </w:rPr>
              <w:t>Functions</w:t>
            </w:r>
          </w:p>
          <w:p w14:paraId="0D0645EA" w14:textId="77777777" w:rsidR="00F8365C" w:rsidRDefault="00F8365C" w:rsidP="00F8365C">
            <w:pPr>
              <w:pStyle w:val="PGKS3text"/>
              <w:rPr>
                <w:rFonts w:ascii="Arial" w:hAnsi="Arial"/>
              </w:rPr>
            </w:pPr>
            <w:r>
              <w:rPr>
                <w:rFonts w:ascii="Arial" w:hAnsi="Arial"/>
              </w:rPr>
              <w:t xml:space="preserve">Some programming languages distinguish between functions and procedures and write them in a slightly different way but Python has just one type of subroutine, the </w:t>
            </w:r>
            <w:r w:rsidRPr="004B11B7">
              <w:rPr>
                <w:rFonts w:ascii="Arial" w:hAnsi="Arial"/>
                <w:b/>
              </w:rPr>
              <w:t>function</w:t>
            </w:r>
            <w:r>
              <w:rPr>
                <w:rFonts w:ascii="Arial" w:hAnsi="Arial"/>
              </w:rPr>
              <w:t xml:space="preserve">. Sometimes a function returns a value, and other times it does not. </w:t>
            </w:r>
          </w:p>
          <w:p w14:paraId="44B4DDE0" w14:textId="354247E0" w:rsidR="00F8365C" w:rsidRDefault="00F8365C" w:rsidP="00F8365C">
            <w:pPr>
              <w:pStyle w:val="PGKS3text"/>
              <w:rPr>
                <w:rFonts w:ascii="Arial" w:hAnsi="Arial"/>
              </w:rPr>
            </w:pPr>
            <w:r>
              <w:rPr>
                <w:rFonts w:ascii="Arial" w:hAnsi="Arial"/>
              </w:rPr>
              <w:t>Discuss the syntax of the function header and the call statement, noting the parentheses.</w:t>
            </w:r>
          </w:p>
          <w:p w14:paraId="4ACC2E1F" w14:textId="77A2F2EF" w:rsidR="00F8365C" w:rsidRPr="00427275" w:rsidRDefault="00F8365C" w:rsidP="00F8365C">
            <w:pPr>
              <w:pStyle w:val="PGKS3text"/>
              <w:rPr>
                <w:rFonts w:ascii="Arial" w:hAnsi="Arial"/>
              </w:rPr>
            </w:pPr>
            <w:r>
              <w:rPr>
                <w:rFonts w:ascii="Arial" w:hAnsi="Arial"/>
              </w:rPr>
              <w:t xml:space="preserve">Give out </w:t>
            </w:r>
            <w:r w:rsidRPr="00F8365C">
              <w:rPr>
                <w:rFonts w:ascii="Arial" w:hAnsi="Arial"/>
                <w:b/>
              </w:rPr>
              <w:t>Worksheet 3a</w:t>
            </w:r>
            <w:r>
              <w:rPr>
                <w:rFonts w:ascii="Arial" w:hAnsi="Arial"/>
              </w:rPr>
              <w:t xml:space="preserve"> and ask students to do </w:t>
            </w:r>
            <w:r w:rsidRPr="00F8365C">
              <w:rPr>
                <w:rFonts w:ascii="Arial" w:hAnsi="Arial"/>
                <w:b/>
              </w:rPr>
              <w:t>Question 1</w:t>
            </w:r>
            <w:r>
              <w:rPr>
                <w:rFonts w:ascii="Arial" w:hAnsi="Arial"/>
              </w:rPr>
              <w:t>.</w:t>
            </w:r>
          </w:p>
          <w:p w14:paraId="66EA9E8F" w14:textId="0FE83231" w:rsidR="006C61F9" w:rsidRDefault="00F8365C" w:rsidP="0019444D">
            <w:pPr>
              <w:pStyle w:val="PGKS3text"/>
              <w:rPr>
                <w:rFonts w:ascii="Arial" w:hAnsi="Arial"/>
                <w:b/>
              </w:rPr>
            </w:pPr>
            <w:r>
              <w:rPr>
                <w:rFonts w:ascii="Arial" w:hAnsi="Arial"/>
                <w:b/>
              </w:rPr>
              <w:t>Rock paper scissors</w:t>
            </w:r>
          </w:p>
          <w:p w14:paraId="59DA2FBB" w14:textId="0D2C6B49" w:rsidR="00F8365C" w:rsidRDefault="00F8365C" w:rsidP="0019444D">
            <w:pPr>
              <w:pStyle w:val="PGKS3text"/>
              <w:rPr>
                <w:rFonts w:ascii="Arial" w:hAnsi="Arial"/>
              </w:rPr>
            </w:pPr>
            <w:r>
              <w:rPr>
                <w:rFonts w:ascii="Arial" w:hAnsi="Arial"/>
              </w:rPr>
              <w:t>Let students work in pairs to work out what functions are needed in a program to play this game against a computer. Put these steps into a flowchart.</w:t>
            </w:r>
          </w:p>
          <w:p w14:paraId="7C1C9799" w14:textId="1FB2915E" w:rsidR="00F8365C" w:rsidRPr="00F8365C" w:rsidRDefault="00F8365C" w:rsidP="0019444D">
            <w:pPr>
              <w:pStyle w:val="PGKS3text"/>
              <w:rPr>
                <w:rFonts w:ascii="Arial" w:hAnsi="Arial"/>
              </w:rPr>
            </w:pPr>
            <w:r>
              <w:rPr>
                <w:rFonts w:ascii="Arial" w:hAnsi="Arial"/>
              </w:rPr>
              <w:t>A second exercise asks students to decide on the functions needed in a game of Tic-Tac-Toe. Once again, ask the students to produce a flowchart showing the steps.</w:t>
            </w:r>
          </w:p>
          <w:p w14:paraId="010B799C" w14:textId="77777777" w:rsidR="00F8365C" w:rsidRDefault="00F8365C" w:rsidP="0019444D">
            <w:pPr>
              <w:pStyle w:val="PGKS3text"/>
              <w:rPr>
                <w:rFonts w:ascii="Arial" w:hAnsi="Arial"/>
              </w:rPr>
            </w:pPr>
            <w:r w:rsidRPr="00F8365C">
              <w:rPr>
                <w:rFonts w:ascii="Arial" w:hAnsi="Arial"/>
              </w:rPr>
              <w:t>Ask the students to complete, in pairs, question 2</w:t>
            </w:r>
            <w:r>
              <w:rPr>
                <w:rFonts w:ascii="Arial" w:hAnsi="Arial"/>
              </w:rPr>
              <w:t>, which is a manual run-through of the steps they have put in their flowcharts. Are any adjustments necessary?</w:t>
            </w:r>
          </w:p>
          <w:p w14:paraId="19D3FB4A" w14:textId="77777777" w:rsidR="00FD5638" w:rsidRDefault="00F8365C" w:rsidP="0019444D">
            <w:pPr>
              <w:pStyle w:val="PGKS3text"/>
              <w:rPr>
                <w:rFonts w:ascii="Arial" w:hAnsi="Arial"/>
              </w:rPr>
            </w:pPr>
            <w:r>
              <w:rPr>
                <w:rFonts w:ascii="Arial" w:hAnsi="Arial"/>
              </w:rPr>
              <w:t xml:space="preserve">When they are satisfied that it works, </w:t>
            </w:r>
            <w:r w:rsidR="00FD5638">
              <w:rPr>
                <w:rFonts w:ascii="Arial" w:hAnsi="Arial"/>
              </w:rPr>
              <w:t xml:space="preserve">let them load program </w:t>
            </w:r>
            <w:r>
              <w:rPr>
                <w:rFonts w:ascii="Arial" w:hAnsi="Arial"/>
              </w:rPr>
              <w:t xml:space="preserve"> </w:t>
            </w:r>
            <w:r w:rsidR="00FD5638">
              <w:rPr>
                <w:rFonts w:ascii="Arial" w:hAnsi="Arial"/>
              </w:rPr>
              <w:br/>
            </w:r>
            <w:r w:rsidR="00FD5638" w:rsidRPr="00FD5638">
              <w:rPr>
                <w:rFonts w:ascii="Arial" w:hAnsi="Arial"/>
                <w:b/>
              </w:rPr>
              <w:t>L3 WS3a Ex 2 tic_tac_toe.py</w:t>
            </w:r>
            <w:r w:rsidR="00FD5638">
              <w:rPr>
                <w:rFonts w:ascii="Arial" w:hAnsi="Arial"/>
              </w:rPr>
              <w:t xml:space="preserve">, and complete the program by uncommenting the statements in the main program. </w:t>
            </w:r>
          </w:p>
          <w:p w14:paraId="3FD56CD2" w14:textId="7B1D7289" w:rsidR="00F8365C" w:rsidRDefault="00FD5638" w:rsidP="0019444D">
            <w:pPr>
              <w:pStyle w:val="PGKS3text"/>
              <w:rPr>
                <w:rFonts w:ascii="Arial" w:hAnsi="Arial"/>
              </w:rPr>
            </w:pPr>
            <w:r>
              <w:rPr>
                <w:rFonts w:ascii="Arial" w:hAnsi="Arial"/>
              </w:rPr>
              <w:t xml:space="preserve">An alternative version of the program is also provided for students to try out. </w:t>
            </w:r>
          </w:p>
          <w:p w14:paraId="60A0CDB9" w14:textId="77777777" w:rsidR="00FD5638" w:rsidRPr="00F8365C" w:rsidRDefault="00FD5638" w:rsidP="0019444D">
            <w:pPr>
              <w:pStyle w:val="PGKS3text"/>
              <w:rPr>
                <w:rFonts w:ascii="Arial" w:hAnsi="Arial"/>
              </w:rPr>
            </w:pPr>
          </w:p>
          <w:p w14:paraId="79BC9D43" w14:textId="53B0C558" w:rsidR="00F8365C" w:rsidRDefault="00FD5638" w:rsidP="0019444D">
            <w:pPr>
              <w:pStyle w:val="PGKS3text"/>
              <w:rPr>
                <w:rFonts w:ascii="Arial" w:hAnsi="Arial"/>
                <w:b/>
              </w:rPr>
            </w:pPr>
            <w:r>
              <w:rPr>
                <w:rFonts w:ascii="Arial" w:hAnsi="Arial"/>
                <w:b/>
              </w:rPr>
              <w:lastRenderedPageBreak/>
              <w:t>Conversion tables</w:t>
            </w:r>
          </w:p>
          <w:p w14:paraId="496F813E" w14:textId="77777777" w:rsidR="00A8088E" w:rsidRDefault="00FD5638" w:rsidP="0019444D">
            <w:pPr>
              <w:pStyle w:val="PGKS3text"/>
              <w:rPr>
                <w:rFonts w:ascii="Arial" w:hAnsi="Arial"/>
              </w:rPr>
            </w:pPr>
            <w:r w:rsidRPr="00FD5638">
              <w:rPr>
                <w:rFonts w:ascii="Arial" w:hAnsi="Arial"/>
              </w:rPr>
              <w:t xml:space="preserve">Give out Worksheet 3b and </w:t>
            </w:r>
            <w:r>
              <w:rPr>
                <w:rFonts w:ascii="Arial" w:hAnsi="Arial"/>
              </w:rPr>
              <w:t xml:space="preserve">let them read the story of the 1999 Mars probe – lost because of a failure to convert to or from metric units. </w:t>
            </w:r>
          </w:p>
          <w:p w14:paraId="58830C80" w14:textId="6440A732" w:rsidR="00A8088E" w:rsidRDefault="00A8088E" w:rsidP="0019444D">
            <w:pPr>
              <w:pStyle w:val="PGKS3text"/>
              <w:rPr>
                <w:rFonts w:ascii="Arial" w:hAnsi="Arial"/>
              </w:rPr>
            </w:pPr>
            <w:r>
              <w:rPr>
                <w:rFonts w:ascii="Arial" w:hAnsi="Arial"/>
              </w:rPr>
              <w:t>The next slide describes how to define and call a function which performs the conversion from inches to cm and prints the result.</w:t>
            </w:r>
          </w:p>
          <w:p w14:paraId="5DCEDD06" w14:textId="3BC5D204" w:rsidR="00FD5638" w:rsidRPr="00FD5638" w:rsidRDefault="00D22FE1" w:rsidP="0019444D">
            <w:pPr>
              <w:pStyle w:val="PGKS3text"/>
              <w:rPr>
                <w:rFonts w:ascii="Arial" w:hAnsi="Arial"/>
              </w:rPr>
            </w:pPr>
            <w:r w:rsidRPr="00D22FE1">
              <w:rPr>
                <w:rFonts w:ascii="Arial" w:hAnsi="Arial"/>
                <w:b/>
              </w:rPr>
              <w:t>Question</w:t>
            </w:r>
            <w:r w:rsidR="00A8088E" w:rsidRPr="00D22FE1">
              <w:rPr>
                <w:rFonts w:ascii="Arial" w:hAnsi="Arial"/>
                <w:b/>
              </w:rPr>
              <w:t xml:space="preserve"> 1</w:t>
            </w:r>
            <w:r w:rsidR="00A8088E">
              <w:rPr>
                <w:rFonts w:ascii="Arial" w:hAnsi="Arial"/>
              </w:rPr>
              <w:t xml:space="preserve"> on </w:t>
            </w:r>
            <w:r w:rsidR="00A8088E" w:rsidRPr="00D22FE1">
              <w:rPr>
                <w:rFonts w:ascii="Arial" w:hAnsi="Arial"/>
                <w:b/>
              </w:rPr>
              <w:t>Works</w:t>
            </w:r>
            <w:r w:rsidRPr="00D22FE1">
              <w:rPr>
                <w:rFonts w:ascii="Arial" w:hAnsi="Arial"/>
                <w:b/>
              </w:rPr>
              <w:t>heet 3b</w:t>
            </w:r>
            <w:r w:rsidR="00A8088E">
              <w:rPr>
                <w:rFonts w:ascii="Arial" w:hAnsi="Arial"/>
              </w:rPr>
              <w:t xml:space="preserve"> asks</w:t>
            </w:r>
            <w:r w:rsidR="00FD5638">
              <w:rPr>
                <w:rFonts w:ascii="Arial" w:hAnsi="Arial"/>
              </w:rPr>
              <w:t xml:space="preserve"> students to write functions which will </w:t>
            </w:r>
            <w:r w:rsidR="00A8088E">
              <w:rPr>
                <w:rFonts w:ascii="Arial" w:hAnsi="Arial"/>
              </w:rPr>
              <w:t xml:space="preserve">perform a range of similar conversions of this kind. This is quite a lengthy exercise and will probably take some time. </w:t>
            </w:r>
          </w:p>
          <w:p w14:paraId="640204D2" w14:textId="53C0472A" w:rsidR="00FD5638" w:rsidRDefault="00A8088E" w:rsidP="0019444D">
            <w:pPr>
              <w:pStyle w:val="PGKS3text"/>
              <w:rPr>
                <w:rFonts w:ascii="Arial" w:hAnsi="Arial"/>
                <w:b/>
              </w:rPr>
            </w:pPr>
            <w:r>
              <w:rPr>
                <w:rFonts w:ascii="Arial" w:hAnsi="Arial"/>
                <w:b/>
              </w:rPr>
              <w:t>Functions</w:t>
            </w:r>
          </w:p>
          <w:p w14:paraId="3C7FDDBB" w14:textId="2DB48F6B" w:rsidR="00FD5638" w:rsidRDefault="00A8088E" w:rsidP="0019444D">
            <w:pPr>
              <w:pStyle w:val="PGKS3text"/>
              <w:rPr>
                <w:rFonts w:ascii="Arial" w:hAnsi="Arial"/>
              </w:rPr>
            </w:pPr>
            <w:r w:rsidRPr="00A8088E">
              <w:rPr>
                <w:rFonts w:ascii="Arial" w:hAnsi="Arial"/>
              </w:rPr>
              <w:t xml:space="preserve">This slide </w:t>
            </w:r>
            <w:r w:rsidR="00455E1A">
              <w:rPr>
                <w:rFonts w:ascii="Arial" w:hAnsi="Arial"/>
              </w:rPr>
              <w:t>and the next one shows</w:t>
            </w:r>
            <w:r w:rsidR="00D22FE1">
              <w:rPr>
                <w:rFonts w:ascii="Arial" w:hAnsi="Arial"/>
              </w:rPr>
              <w:t xml:space="preserve"> a function which returns </w:t>
            </w:r>
            <w:r w:rsidR="00455E1A">
              <w:rPr>
                <w:rFonts w:ascii="Arial" w:hAnsi="Arial"/>
              </w:rPr>
              <w:t>a value;</w:t>
            </w:r>
            <w:r w:rsidR="00D22FE1">
              <w:rPr>
                <w:rFonts w:ascii="Arial" w:hAnsi="Arial"/>
              </w:rPr>
              <w:t xml:space="preserve"> </w:t>
            </w:r>
            <w:r w:rsidR="00455E1A">
              <w:rPr>
                <w:rFonts w:ascii="Arial" w:hAnsi="Arial"/>
              </w:rPr>
              <w:t>the function</w:t>
            </w:r>
            <w:r w:rsidR="00D22FE1">
              <w:rPr>
                <w:rFonts w:ascii="Arial" w:hAnsi="Arial"/>
              </w:rPr>
              <w:t xml:space="preserve"> is called slightly differently.  </w:t>
            </w:r>
          </w:p>
          <w:p w14:paraId="02EED976" w14:textId="77777777" w:rsidR="00455E1A" w:rsidRDefault="00455E1A" w:rsidP="0019444D">
            <w:pPr>
              <w:pStyle w:val="PGKS3text"/>
              <w:rPr>
                <w:rFonts w:ascii="Arial" w:hAnsi="Arial"/>
              </w:rPr>
            </w:pPr>
          </w:p>
          <w:p w14:paraId="20193253" w14:textId="0DE98B09" w:rsidR="00455E1A" w:rsidRPr="00455E1A" w:rsidRDefault="00455E1A" w:rsidP="0019444D">
            <w:pPr>
              <w:pStyle w:val="PGKS3text"/>
              <w:rPr>
                <w:rFonts w:ascii="Arial" w:hAnsi="Arial"/>
                <w:b/>
              </w:rPr>
            </w:pPr>
            <w:r w:rsidRPr="00455E1A">
              <w:rPr>
                <w:rFonts w:ascii="Arial" w:hAnsi="Arial"/>
                <w:b/>
              </w:rPr>
              <w:t>Returning more than one value</w:t>
            </w:r>
          </w:p>
          <w:p w14:paraId="53879B41" w14:textId="41FAB276" w:rsidR="00455E1A" w:rsidRDefault="00455E1A" w:rsidP="0019444D">
            <w:pPr>
              <w:pStyle w:val="PGKS3text"/>
              <w:rPr>
                <w:rFonts w:ascii="Arial" w:hAnsi="Arial"/>
              </w:rPr>
            </w:pPr>
            <w:r>
              <w:rPr>
                <w:rFonts w:ascii="Arial" w:hAnsi="Arial"/>
              </w:rPr>
              <w:t xml:space="preserve">Show how to write the call statement for a function which returns more than one value. </w:t>
            </w:r>
          </w:p>
          <w:p w14:paraId="01E1A117" w14:textId="392A83B8" w:rsidR="00D22FE1" w:rsidRPr="00A8088E" w:rsidRDefault="00455E1A" w:rsidP="0019444D">
            <w:pPr>
              <w:pStyle w:val="PGKS3text"/>
              <w:rPr>
                <w:rFonts w:ascii="Arial" w:hAnsi="Arial"/>
              </w:rPr>
            </w:pPr>
            <w:r>
              <w:rPr>
                <w:rFonts w:ascii="Arial" w:hAnsi="Arial"/>
              </w:rPr>
              <w:t>A</w:t>
            </w:r>
            <w:r w:rsidR="00D22FE1">
              <w:rPr>
                <w:rFonts w:ascii="Arial" w:hAnsi="Arial"/>
              </w:rPr>
              <w:t>sk students to try Question 2</w:t>
            </w:r>
            <w:r>
              <w:rPr>
                <w:rFonts w:ascii="Arial" w:hAnsi="Arial"/>
              </w:rPr>
              <w:t xml:space="preserve"> in Worksheet 3b</w:t>
            </w:r>
            <w:r w:rsidR="00D22FE1">
              <w:rPr>
                <w:rFonts w:ascii="Arial" w:hAnsi="Arial"/>
              </w:rPr>
              <w:t>.</w:t>
            </w:r>
          </w:p>
          <w:p w14:paraId="02607B5F" w14:textId="23DD8638" w:rsidR="00D22FE1" w:rsidRDefault="00D22FE1" w:rsidP="0019444D">
            <w:pPr>
              <w:pStyle w:val="PGKS3text"/>
              <w:rPr>
                <w:rFonts w:ascii="Arial" w:hAnsi="Arial"/>
                <w:b/>
              </w:rPr>
            </w:pPr>
            <w:r>
              <w:rPr>
                <w:rFonts w:ascii="Arial" w:hAnsi="Arial"/>
                <w:b/>
              </w:rPr>
              <w:t>Parameters</w:t>
            </w:r>
          </w:p>
          <w:p w14:paraId="4A69922D" w14:textId="47725878" w:rsidR="00D22FE1" w:rsidRDefault="00D22FE1" w:rsidP="0019444D">
            <w:pPr>
              <w:pStyle w:val="PGKS3text"/>
              <w:rPr>
                <w:rFonts w:ascii="Arial" w:hAnsi="Arial"/>
              </w:rPr>
            </w:pPr>
            <w:r>
              <w:rPr>
                <w:rFonts w:ascii="Arial" w:hAnsi="Arial"/>
              </w:rPr>
              <w:t>Explain what is meant by a parameter – a value passed to a function to be used in some way – and ask students to write the program which calls a function to return and print the square of a number provided as a parameter.</w:t>
            </w:r>
          </w:p>
          <w:p w14:paraId="1DF84551" w14:textId="22C588F0" w:rsidR="00D22FE1" w:rsidRPr="00D22FE1" w:rsidRDefault="00D22FE1" w:rsidP="0019444D">
            <w:pPr>
              <w:pStyle w:val="PGKS3text"/>
              <w:rPr>
                <w:rFonts w:ascii="Arial" w:hAnsi="Arial"/>
              </w:rPr>
            </w:pPr>
            <w:r>
              <w:rPr>
                <w:rFonts w:ascii="Arial" w:hAnsi="Arial"/>
              </w:rPr>
              <w:t>Ask students to write and test the programs for questions 3 and 4 on the worksheet.</w:t>
            </w:r>
          </w:p>
          <w:p w14:paraId="51D1B4E8" w14:textId="77777777" w:rsidR="006C61F9" w:rsidRPr="00427275" w:rsidRDefault="006C61F9" w:rsidP="0019444D">
            <w:pPr>
              <w:pStyle w:val="PGKS3text"/>
              <w:rPr>
                <w:rFonts w:ascii="Arial" w:hAnsi="Arial"/>
                <w:b/>
              </w:rPr>
            </w:pPr>
            <w:r>
              <w:rPr>
                <w:rFonts w:ascii="Arial" w:hAnsi="Arial"/>
                <w:b/>
              </w:rPr>
              <w:t>Plenary</w:t>
            </w:r>
          </w:p>
          <w:p w14:paraId="0BB89691" w14:textId="77777777" w:rsidR="00D22FE1" w:rsidRDefault="00D22FE1" w:rsidP="0019444D">
            <w:pPr>
              <w:pStyle w:val="PGKS3text"/>
              <w:spacing w:after="240"/>
              <w:rPr>
                <w:rFonts w:ascii="Arial" w:hAnsi="Arial"/>
              </w:rPr>
            </w:pPr>
            <w:r>
              <w:rPr>
                <w:rFonts w:ascii="Arial" w:hAnsi="Arial"/>
              </w:rPr>
              <w:t>A summary of the various terms used in connection with subroutines is given. Revise these with the students before showing the final slide.</w:t>
            </w:r>
          </w:p>
          <w:p w14:paraId="751603C4" w14:textId="799F7F05" w:rsidR="006C61F9" w:rsidRPr="00427275" w:rsidRDefault="00D22FE1" w:rsidP="0019444D">
            <w:pPr>
              <w:pStyle w:val="PGKS3text"/>
              <w:spacing w:after="240"/>
              <w:rPr>
                <w:rFonts w:ascii="Arial" w:hAnsi="Arial"/>
              </w:rPr>
            </w:pPr>
            <w:r>
              <w:rPr>
                <w:rFonts w:ascii="Arial" w:hAnsi="Arial"/>
              </w:rPr>
              <w:t xml:space="preserve">Give out </w:t>
            </w:r>
            <w:r w:rsidRPr="00A77D1D">
              <w:rPr>
                <w:rFonts w:ascii="Arial" w:hAnsi="Arial"/>
                <w:b/>
              </w:rPr>
              <w:t>Homework 3</w:t>
            </w:r>
            <w:r>
              <w:rPr>
                <w:rFonts w:ascii="Arial" w:hAnsi="Arial"/>
              </w:rPr>
              <w:t>.</w:t>
            </w:r>
            <w:r w:rsidR="006C61F9" w:rsidRPr="00427275">
              <w:rPr>
                <w:rFonts w:ascii="Arial" w:hAnsi="Arial"/>
              </w:rPr>
              <w:t xml:space="preserve"> </w:t>
            </w:r>
          </w:p>
        </w:tc>
        <w:tc>
          <w:tcPr>
            <w:tcW w:w="2475" w:type="dxa"/>
            <w:tcBorders>
              <w:left w:val="single" w:sz="4" w:space="0" w:color="0070C0"/>
              <w:bottom w:val="single" w:sz="4" w:space="0" w:color="0070C0"/>
            </w:tcBorders>
            <w:tcMar>
              <w:top w:w="0" w:type="dxa"/>
              <w:left w:w="108" w:type="dxa"/>
              <w:bottom w:w="0" w:type="dxa"/>
              <w:right w:w="108" w:type="dxa"/>
            </w:tcMar>
          </w:tcPr>
          <w:p w14:paraId="689B6E16" w14:textId="5E59D55A" w:rsidR="006C61F9" w:rsidRDefault="006C61F9" w:rsidP="0019444D">
            <w:pPr>
              <w:pStyle w:val="PGKS3text"/>
              <w:rPr>
                <w:rFonts w:ascii="Arial" w:hAnsi="Arial"/>
              </w:rPr>
            </w:pPr>
            <w:r w:rsidRPr="00427275">
              <w:rPr>
                <w:rFonts w:ascii="Arial" w:hAnsi="Arial"/>
              </w:rPr>
              <w:lastRenderedPageBreak/>
              <w:t xml:space="preserve">PowerPoint Guide: Lesson </w:t>
            </w:r>
            <w:r w:rsidR="00A77D1D">
              <w:rPr>
                <w:rFonts w:ascii="Arial" w:hAnsi="Arial"/>
              </w:rPr>
              <w:t>3</w:t>
            </w:r>
            <w:r w:rsidRPr="00427275">
              <w:rPr>
                <w:rFonts w:ascii="Arial" w:hAnsi="Arial"/>
              </w:rPr>
              <w:t xml:space="preserve"> </w:t>
            </w:r>
            <w:r w:rsidR="004B11B7">
              <w:rPr>
                <w:rFonts w:ascii="Arial" w:hAnsi="Arial"/>
              </w:rPr>
              <w:t xml:space="preserve">Functions </w:t>
            </w:r>
          </w:p>
          <w:p w14:paraId="375AC266" w14:textId="77777777" w:rsidR="00A77D1D" w:rsidRPr="00427275" w:rsidRDefault="00A77D1D" w:rsidP="0019444D">
            <w:pPr>
              <w:pStyle w:val="PGKS3text"/>
              <w:rPr>
                <w:rFonts w:ascii="Arial" w:hAnsi="Arial"/>
              </w:rPr>
            </w:pPr>
          </w:p>
          <w:p w14:paraId="2DDB33CF" w14:textId="77777777" w:rsidR="006C61F9" w:rsidRDefault="006C61F9" w:rsidP="0019444D">
            <w:pPr>
              <w:pStyle w:val="PGKS3text"/>
              <w:rPr>
                <w:rFonts w:ascii="Arial" w:hAnsi="Arial"/>
              </w:rPr>
            </w:pPr>
          </w:p>
          <w:p w14:paraId="7979CB4A" w14:textId="77777777" w:rsidR="004B11B7" w:rsidRDefault="004B11B7" w:rsidP="0019444D">
            <w:pPr>
              <w:pStyle w:val="PGKS3text"/>
              <w:rPr>
                <w:rFonts w:ascii="Arial" w:hAnsi="Arial"/>
              </w:rPr>
            </w:pPr>
          </w:p>
          <w:p w14:paraId="5078C035" w14:textId="77777777" w:rsidR="004B11B7" w:rsidRDefault="004B11B7" w:rsidP="0019444D">
            <w:pPr>
              <w:pStyle w:val="PGKS3text"/>
              <w:rPr>
                <w:rFonts w:ascii="Arial" w:hAnsi="Arial"/>
              </w:rPr>
            </w:pPr>
          </w:p>
          <w:p w14:paraId="43728181" w14:textId="77777777" w:rsidR="004B11B7" w:rsidRDefault="004B11B7" w:rsidP="0019444D">
            <w:pPr>
              <w:pStyle w:val="PGKS3text"/>
              <w:rPr>
                <w:rFonts w:ascii="Arial" w:hAnsi="Arial"/>
              </w:rPr>
            </w:pPr>
          </w:p>
          <w:p w14:paraId="1ADEF9F2" w14:textId="77777777" w:rsidR="004B11B7" w:rsidRDefault="004B11B7" w:rsidP="0019444D">
            <w:pPr>
              <w:pStyle w:val="PGKS3text"/>
              <w:rPr>
                <w:rFonts w:ascii="Arial" w:hAnsi="Arial"/>
              </w:rPr>
            </w:pPr>
          </w:p>
          <w:p w14:paraId="772788B6" w14:textId="77777777" w:rsidR="004B11B7" w:rsidRDefault="004B11B7" w:rsidP="0019444D">
            <w:pPr>
              <w:pStyle w:val="PGKS3text"/>
              <w:rPr>
                <w:rFonts w:ascii="Arial" w:hAnsi="Arial"/>
              </w:rPr>
            </w:pPr>
          </w:p>
          <w:p w14:paraId="42B4991D" w14:textId="77777777" w:rsidR="004B11B7" w:rsidRPr="00427275" w:rsidRDefault="004B11B7" w:rsidP="0019444D">
            <w:pPr>
              <w:pStyle w:val="PGKS3text"/>
              <w:rPr>
                <w:rFonts w:ascii="Arial" w:hAnsi="Arial"/>
              </w:rPr>
            </w:pPr>
          </w:p>
          <w:p w14:paraId="4D5F62AA" w14:textId="6806FD97" w:rsidR="006C61F9" w:rsidRPr="00427275" w:rsidRDefault="006C61F9" w:rsidP="0019444D">
            <w:pPr>
              <w:pStyle w:val="PGKS3text"/>
              <w:rPr>
                <w:rFonts w:ascii="Arial" w:hAnsi="Arial"/>
              </w:rPr>
            </w:pPr>
            <w:r w:rsidRPr="00427275">
              <w:rPr>
                <w:rFonts w:ascii="Arial" w:hAnsi="Arial"/>
              </w:rPr>
              <w:t xml:space="preserve">Worksheet </w:t>
            </w:r>
            <w:r w:rsidR="004B11B7">
              <w:rPr>
                <w:rFonts w:ascii="Arial" w:hAnsi="Arial"/>
              </w:rPr>
              <w:t>3a</w:t>
            </w:r>
          </w:p>
          <w:p w14:paraId="5F59051F" w14:textId="31D09735" w:rsidR="006C61F9" w:rsidRPr="00427275" w:rsidRDefault="006C61F9" w:rsidP="0019444D">
            <w:pPr>
              <w:pStyle w:val="PGKS3text"/>
              <w:rPr>
                <w:rFonts w:ascii="Arial" w:hAnsi="Arial"/>
              </w:rPr>
            </w:pPr>
            <w:r w:rsidRPr="00427275">
              <w:rPr>
                <w:rFonts w:ascii="Arial" w:hAnsi="Arial"/>
              </w:rPr>
              <w:t xml:space="preserve">Worksheet </w:t>
            </w:r>
            <w:r w:rsidR="004B11B7">
              <w:rPr>
                <w:rFonts w:ascii="Arial" w:hAnsi="Arial"/>
              </w:rPr>
              <w:t>3a</w:t>
            </w:r>
            <w:r w:rsidRPr="00427275">
              <w:rPr>
                <w:rFonts w:ascii="Arial" w:hAnsi="Arial"/>
              </w:rPr>
              <w:t xml:space="preserve"> Answers</w:t>
            </w:r>
          </w:p>
          <w:p w14:paraId="75266FA5" w14:textId="77777777" w:rsidR="006C61F9" w:rsidRPr="00427275" w:rsidRDefault="006C61F9" w:rsidP="0019444D">
            <w:pPr>
              <w:pStyle w:val="PGKS3text"/>
              <w:rPr>
                <w:rFonts w:ascii="Arial" w:hAnsi="Arial"/>
              </w:rPr>
            </w:pPr>
          </w:p>
          <w:p w14:paraId="5E95F0AB" w14:textId="77777777" w:rsidR="006C61F9" w:rsidRPr="00427275" w:rsidRDefault="006C61F9" w:rsidP="0019444D">
            <w:pPr>
              <w:pStyle w:val="PGKS3text"/>
              <w:rPr>
                <w:rFonts w:ascii="Arial" w:hAnsi="Arial"/>
              </w:rPr>
            </w:pPr>
            <w:r>
              <w:rPr>
                <w:rFonts w:ascii="Arial" w:hAnsi="Arial"/>
              </w:rPr>
              <w:t>Sample Python programs</w:t>
            </w:r>
          </w:p>
          <w:p w14:paraId="54D39FBF" w14:textId="77777777" w:rsidR="00FD5638" w:rsidRDefault="00FD5638" w:rsidP="004B11B7">
            <w:pPr>
              <w:pStyle w:val="PGKS3text"/>
              <w:rPr>
                <w:rFonts w:ascii="Arial" w:hAnsi="Arial"/>
              </w:rPr>
            </w:pPr>
          </w:p>
          <w:p w14:paraId="55A44E95" w14:textId="77777777" w:rsidR="00FD5638" w:rsidRDefault="00FD5638" w:rsidP="004B11B7">
            <w:pPr>
              <w:pStyle w:val="PGKS3text"/>
              <w:rPr>
                <w:rFonts w:ascii="Arial" w:hAnsi="Arial"/>
              </w:rPr>
            </w:pPr>
          </w:p>
          <w:p w14:paraId="1B678F0F" w14:textId="77777777" w:rsidR="00FD5638" w:rsidRDefault="00FD5638" w:rsidP="004B11B7">
            <w:pPr>
              <w:pStyle w:val="PGKS3text"/>
              <w:rPr>
                <w:rFonts w:ascii="Arial" w:hAnsi="Arial"/>
              </w:rPr>
            </w:pPr>
          </w:p>
          <w:p w14:paraId="6EE7FF9F" w14:textId="77777777" w:rsidR="00FD5638" w:rsidRDefault="00FD5638" w:rsidP="004B11B7">
            <w:pPr>
              <w:pStyle w:val="PGKS3text"/>
              <w:rPr>
                <w:rFonts w:ascii="Arial" w:hAnsi="Arial"/>
              </w:rPr>
            </w:pPr>
          </w:p>
          <w:p w14:paraId="55467A69" w14:textId="77777777" w:rsidR="00FD5638" w:rsidRDefault="00FD5638" w:rsidP="004B11B7">
            <w:pPr>
              <w:pStyle w:val="PGKS3text"/>
              <w:rPr>
                <w:rFonts w:ascii="Arial" w:hAnsi="Arial"/>
              </w:rPr>
            </w:pPr>
          </w:p>
          <w:p w14:paraId="0BD2ED88" w14:textId="351059A5" w:rsidR="00FD5638" w:rsidRPr="00FD5638" w:rsidRDefault="00FD5638" w:rsidP="004B11B7">
            <w:pPr>
              <w:pStyle w:val="PGKS3text"/>
              <w:rPr>
                <w:rFonts w:ascii="Arial" w:hAnsi="Arial"/>
              </w:rPr>
            </w:pPr>
            <w:r w:rsidRPr="00FD5638">
              <w:rPr>
                <w:rFonts w:ascii="Arial" w:hAnsi="Arial"/>
              </w:rPr>
              <w:t>L3 WS3a Ex 2 tic_tac_toe.py</w:t>
            </w:r>
          </w:p>
          <w:p w14:paraId="35EF36A6" w14:textId="48D12061" w:rsidR="00FD5638" w:rsidRDefault="00FD5638" w:rsidP="004B11B7">
            <w:pPr>
              <w:pStyle w:val="PGKS3text"/>
              <w:rPr>
                <w:rFonts w:ascii="Arial" w:hAnsi="Arial"/>
              </w:rPr>
            </w:pPr>
            <w:r w:rsidRPr="00FD5638">
              <w:rPr>
                <w:rFonts w:ascii="Arial" w:hAnsi="Arial"/>
              </w:rPr>
              <w:t>L3 WS3a Ex 3 tic_tac_toe with loop.py</w:t>
            </w:r>
          </w:p>
          <w:p w14:paraId="2F16C097" w14:textId="77777777" w:rsidR="00D22FE1" w:rsidRDefault="00D22FE1" w:rsidP="004B11B7">
            <w:pPr>
              <w:pStyle w:val="PGKS3text"/>
              <w:rPr>
                <w:rFonts w:ascii="Arial" w:hAnsi="Arial"/>
              </w:rPr>
            </w:pPr>
          </w:p>
          <w:p w14:paraId="16E7323B" w14:textId="77777777" w:rsidR="00D22FE1" w:rsidRDefault="00D22FE1" w:rsidP="004B11B7">
            <w:pPr>
              <w:pStyle w:val="PGKS3text"/>
              <w:rPr>
                <w:rFonts w:ascii="Arial" w:hAnsi="Arial"/>
              </w:rPr>
            </w:pPr>
          </w:p>
          <w:p w14:paraId="3E7EBEF3" w14:textId="77777777" w:rsidR="00D22FE1" w:rsidRDefault="00D22FE1" w:rsidP="004B11B7">
            <w:pPr>
              <w:pStyle w:val="PGKS3text"/>
              <w:rPr>
                <w:rFonts w:ascii="Arial" w:hAnsi="Arial"/>
              </w:rPr>
            </w:pPr>
          </w:p>
          <w:p w14:paraId="1F704EFD" w14:textId="77777777" w:rsidR="00D22FE1" w:rsidRDefault="00D22FE1" w:rsidP="004B11B7">
            <w:pPr>
              <w:pStyle w:val="PGKS3text"/>
              <w:rPr>
                <w:rFonts w:ascii="Arial" w:hAnsi="Arial"/>
              </w:rPr>
            </w:pPr>
          </w:p>
          <w:p w14:paraId="32930A2A" w14:textId="77777777" w:rsidR="00D22FE1" w:rsidRDefault="00D22FE1" w:rsidP="004B11B7">
            <w:pPr>
              <w:pStyle w:val="PGKS3text"/>
              <w:rPr>
                <w:rFonts w:ascii="Arial" w:hAnsi="Arial"/>
              </w:rPr>
            </w:pPr>
          </w:p>
          <w:p w14:paraId="4DF9C752" w14:textId="77777777" w:rsidR="00D22FE1" w:rsidRDefault="00D22FE1" w:rsidP="004B11B7">
            <w:pPr>
              <w:pStyle w:val="PGKS3text"/>
              <w:rPr>
                <w:rFonts w:ascii="Arial" w:hAnsi="Arial"/>
              </w:rPr>
            </w:pPr>
          </w:p>
          <w:p w14:paraId="46E5779E" w14:textId="36508C4B" w:rsidR="004B11B7" w:rsidRPr="00427275" w:rsidRDefault="004B11B7" w:rsidP="004B11B7">
            <w:pPr>
              <w:pStyle w:val="PGKS3text"/>
              <w:rPr>
                <w:rFonts w:ascii="Arial" w:hAnsi="Arial"/>
              </w:rPr>
            </w:pPr>
            <w:r w:rsidRPr="00427275">
              <w:rPr>
                <w:rFonts w:ascii="Arial" w:hAnsi="Arial"/>
              </w:rPr>
              <w:t xml:space="preserve">Worksheet </w:t>
            </w:r>
            <w:r>
              <w:rPr>
                <w:rFonts w:ascii="Arial" w:hAnsi="Arial"/>
              </w:rPr>
              <w:t>3b</w:t>
            </w:r>
          </w:p>
          <w:p w14:paraId="6C2ABF3D" w14:textId="14EE9A86" w:rsidR="004B11B7" w:rsidRPr="00427275" w:rsidRDefault="004B11B7" w:rsidP="004B11B7">
            <w:pPr>
              <w:pStyle w:val="PGKS3text"/>
              <w:rPr>
                <w:rFonts w:ascii="Arial" w:hAnsi="Arial"/>
              </w:rPr>
            </w:pPr>
            <w:r w:rsidRPr="00427275">
              <w:rPr>
                <w:rFonts w:ascii="Arial" w:hAnsi="Arial"/>
              </w:rPr>
              <w:t xml:space="preserve">Worksheet </w:t>
            </w:r>
            <w:r>
              <w:rPr>
                <w:rFonts w:ascii="Arial" w:hAnsi="Arial"/>
              </w:rPr>
              <w:t>3b</w:t>
            </w:r>
            <w:r w:rsidRPr="00427275">
              <w:rPr>
                <w:rFonts w:ascii="Arial" w:hAnsi="Arial"/>
              </w:rPr>
              <w:t xml:space="preserve"> Answers</w:t>
            </w:r>
          </w:p>
          <w:p w14:paraId="393EC755" w14:textId="77777777" w:rsidR="006C61F9" w:rsidRDefault="006C61F9" w:rsidP="0019444D">
            <w:pPr>
              <w:pStyle w:val="PGKS3text"/>
              <w:rPr>
                <w:rFonts w:ascii="Arial" w:hAnsi="Arial"/>
              </w:rPr>
            </w:pPr>
          </w:p>
          <w:p w14:paraId="76D8E09E" w14:textId="77777777" w:rsidR="00D22FE1" w:rsidRDefault="00D22FE1" w:rsidP="0019444D">
            <w:pPr>
              <w:pStyle w:val="PGKS3text"/>
              <w:rPr>
                <w:rFonts w:ascii="Arial" w:hAnsi="Arial"/>
              </w:rPr>
            </w:pPr>
          </w:p>
          <w:p w14:paraId="792E0CB3" w14:textId="77777777" w:rsidR="00D22FE1" w:rsidRDefault="00D22FE1" w:rsidP="0019444D">
            <w:pPr>
              <w:pStyle w:val="PGKS3text"/>
              <w:rPr>
                <w:rFonts w:ascii="Arial" w:hAnsi="Arial"/>
              </w:rPr>
            </w:pPr>
          </w:p>
          <w:p w14:paraId="76AA203E" w14:textId="77777777" w:rsidR="00D22FE1" w:rsidRDefault="00D22FE1" w:rsidP="0019444D">
            <w:pPr>
              <w:pStyle w:val="PGKS3text"/>
              <w:rPr>
                <w:rFonts w:ascii="Arial" w:hAnsi="Arial"/>
              </w:rPr>
            </w:pPr>
          </w:p>
          <w:p w14:paraId="77A3D60B" w14:textId="77777777" w:rsidR="00D22FE1" w:rsidRDefault="00D22FE1" w:rsidP="0019444D">
            <w:pPr>
              <w:pStyle w:val="PGKS3text"/>
              <w:rPr>
                <w:rFonts w:ascii="Arial" w:hAnsi="Arial"/>
              </w:rPr>
            </w:pPr>
          </w:p>
          <w:p w14:paraId="63575702" w14:textId="77777777" w:rsidR="00D22FE1" w:rsidRDefault="00D22FE1" w:rsidP="0019444D">
            <w:pPr>
              <w:pStyle w:val="PGKS3text"/>
              <w:rPr>
                <w:rFonts w:ascii="Arial" w:hAnsi="Arial"/>
              </w:rPr>
            </w:pPr>
          </w:p>
          <w:p w14:paraId="28B1E10A" w14:textId="77777777" w:rsidR="00D22FE1" w:rsidRDefault="00D22FE1" w:rsidP="0019444D">
            <w:pPr>
              <w:pStyle w:val="PGKS3text"/>
              <w:rPr>
                <w:rFonts w:ascii="Arial" w:hAnsi="Arial"/>
              </w:rPr>
            </w:pPr>
          </w:p>
          <w:p w14:paraId="4B12F308" w14:textId="77777777" w:rsidR="00D22FE1" w:rsidRDefault="00D22FE1" w:rsidP="0019444D">
            <w:pPr>
              <w:pStyle w:val="PGKS3text"/>
              <w:rPr>
                <w:rFonts w:ascii="Arial" w:hAnsi="Arial"/>
              </w:rPr>
            </w:pPr>
          </w:p>
          <w:p w14:paraId="31024ECD" w14:textId="77777777" w:rsidR="00D22FE1" w:rsidRDefault="00D22FE1" w:rsidP="0019444D">
            <w:pPr>
              <w:pStyle w:val="PGKS3text"/>
              <w:rPr>
                <w:rFonts w:ascii="Arial" w:hAnsi="Arial"/>
              </w:rPr>
            </w:pPr>
          </w:p>
          <w:p w14:paraId="4095E098" w14:textId="77777777" w:rsidR="00D22FE1" w:rsidRDefault="00D22FE1" w:rsidP="0019444D">
            <w:pPr>
              <w:pStyle w:val="PGKS3text"/>
              <w:rPr>
                <w:rFonts w:ascii="Arial" w:hAnsi="Arial"/>
              </w:rPr>
            </w:pPr>
          </w:p>
          <w:p w14:paraId="50D6040E" w14:textId="77777777" w:rsidR="00D22FE1" w:rsidRDefault="00D22FE1" w:rsidP="0019444D">
            <w:pPr>
              <w:pStyle w:val="PGKS3text"/>
              <w:rPr>
                <w:rFonts w:ascii="Arial" w:hAnsi="Arial"/>
              </w:rPr>
            </w:pPr>
          </w:p>
          <w:p w14:paraId="3D6668F3" w14:textId="77777777" w:rsidR="00D22FE1" w:rsidRDefault="00D22FE1" w:rsidP="0019444D">
            <w:pPr>
              <w:pStyle w:val="PGKS3text"/>
              <w:rPr>
                <w:rFonts w:ascii="Arial" w:hAnsi="Arial"/>
              </w:rPr>
            </w:pPr>
          </w:p>
          <w:p w14:paraId="1CD50048" w14:textId="77777777" w:rsidR="00D22FE1" w:rsidRDefault="00D22FE1" w:rsidP="0019444D">
            <w:pPr>
              <w:pStyle w:val="PGKS3text"/>
              <w:rPr>
                <w:rFonts w:ascii="Arial" w:hAnsi="Arial"/>
              </w:rPr>
            </w:pPr>
          </w:p>
          <w:p w14:paraId="32788101" w14:textId="77777777" w:rsidR="00D22FE1" w:rsidRDefault="00D22FE1" w:rsidP="0019444D">
            <w:pPr>
              <w:pStyle w:val="PGKS3text"/>
              <w:rPr>
                <w:rFonts w:ascii="Arial" w:hAnsi="Arial"/>
              </w:rPr>
            </w:pPr>
          </w:p>
          <w:p w14:paraId="53F9DBB4" w14:textId="77777777" w:rsidR="00D22FE1" w:rsidRDefault="00D22FE1" w:rsidP="0019444D">
            <w:pPr>
              <w:pStyle w:val="PGKS3text"/>
              <w:rPr>
                <w:rFonts w:ascii="Arial" w:hAnsi="Arial"/>
              </w:rPr>
            </w:pPr>
          </w:p>
          <w:p w14:paraId="336E6826" w14:textId="77777777" w:rsidR="00D22FE1" w:rsidRPr="00427275" w:rsidRDefault="00D22FE1" w:rsidP="0019444D">
            <w:pPr>
              <w:pStyle w:val="PGKS3text"/>
              <w:rPr>
                <w:rFonts w:ascii="Arial" w:hAnsi="Arial"/>
              </w:rPr>
            </w:pPr>
          </w:p>
          <w:p w14:paraId="3871E158" w14:textId="518638C3" w:rsidR="006C61F9" w:rsidRPr="00427275" w:rsidRDefault="006C61F9" w:rsidP="0019444D">
            <w:pPr>
              <w:pStyle w:val="PGKS3text"/>
              <w:rPr>
                <w:rFonts w:ascii="Arial" w:hAnsi="Arial"/>
              </w:rPr>
            </w:pPr>
            <w:r w:rsidRPr="00427275">
              <w:rPr>
                <w:rFonts w:ascii="Arial" w:hAnsi="Arial"/>
              </w:rPr>
              <w:t xml:space="preserve">Python Homework </w:t>
            </w:r>
            <w:r w:rsidR="004B11B7">
              <w:rPr>
                <w:rFonts w:ascii="Arial" w:hAnsi="Arial"/>
              </w:rPr>
              <w:t>3</w:t>
            </w:r>
          </w:p>
          <w:p w14:paraId="03DEC22B" w14:textId="1AACFD30" w:rsidR="006C61F9" w:rsidRPr="00427275" w:rsidRDefault="006C61F9" w:rsidP="004B11B7">
            <w:pPr>
              <w:pStyle w:val="PGKS3text"/>
              <w:rPr>
                <w:rFonts w:ascii="Arial" w:hAnsi="Arial"/>
              </w:rPr>
            </w:pPr>
            <w:r w:rsidRPr="00427275">
              <w:rPr>
                <w:rFonts w:ascii="Arial" w:hAnsi="Arial"/>
              </w:rPr>
              <w:t xml:space="preserve">Python Homework </w:t>
            </w:r>
            <w:r w:rsidR="004B11B7">
              <w:rPr>
                <w:rFonts w:ascii="Arial" w:hAnsi="Arial"/>
              </w:rPr>
              <w:t>3</w:t>
            </w:r>
            <w:r w:rsidRPr="00427275">
              <w:rPr>
                <w:rFonts w:ascii="Arial" w:hAnsi="Arial"/>
              </w:rPr>
              <w:t xml:space="preserve"> Answers</w:t>
            </w:r>
          </w:p>
        </w:tc>
      </w:tr>
    </w:tbl>
    <w:p w14:paraId="53C2072D" w14:textId="77777777" w:rsidR="006C61F9" w:rsidRDefault="006C61F9">
      <w:pPr>
        <w:spacing w:after="200" w:line="276" w:lineRule="auto"/>
        <w:rPr>
          <w:b/>
        </w:rPr>
      </w:pPr>
    </w:p>
    <w:p w14:paraId="167B2C25" w14:textId="77777777" w:rsidR="006C61F9" w:rsidRDefault="006C61F9">
      <w:pPr>
        <w:spacing w:after="200" w:line="276" w:lineRule="auto"/>
        <w:rPr>
          <w:b/>
        </w:rPr>
      </w:pPr>
      <w:r>
        <w:rPr>
          <w:b/>
        </w:rPr>
        <w:br w:type="page"/>
      </w:r>
    </w:p>
    <w:tbl>
      <w:tblPr>
        <w:tblW w:w="9072" w:type="dxa"/>
        <w:jc w:val="center"/>
        <w:tblBorders>
          <w:top w:val="single" w:sz="8" w:space="0" w:color="4F81BD"/>
          <w:left w:val="single" w:sz="8" w:space="0" w:color="4F81BD"/>
          <w:right w:val="single" w:sz="8" w:space="0" w:color="4F81BD"/>
          <w:insideH w:val="single" w:sz="8" w:space="0" w:color="4F81BD"/>
        </w:tblBorders>
        <w:tblCellMar>
          <w:left w:w="0" w:type="dxa"/>
          <w:right w:w="0" w:type="dxa"/>
        </w:tblCellMar>
        <w:tblLook w:val="00A0" w:firstRow="1" w:lastRow="0" w:firstColumn="1" w:lastColumn="0" w:noHBand="0" w:noVBand="0"/>
      </w:tblPr>
      <w:tblGrid>
        <w:gridCol w:w="6597"/>
        <w:gridCol w:w="2475"/>
      </w:tblGrid>
      <w:tr w:rsidR="00765899" w:rsidRPr="00427275" w14:paraId="0EA14AF4" w14:textId="77777777" w:rsidTr="00D436BF">
        <w:trPr>
          <w:jc w:val="center"/>
        </w:trPr>
        <w:tc>
          <w:tcPr>
            <w:tcW w:w="9072" w:type="dxa"/>
            <w:gridSpan w:val="2"/>
            <w:shd w:val="clear" w:color="auto" w:fill="0091C4"/>
            <w:tcMar>
              <w:top w:w="0" w:type="dxa"/>
              <w:left w:w="108" w:type="dxa"/>
              <w:bottom w:w="0" w:type="dxa"/>
              <w:right w:w="108" w:type="dxa"/>
            </w:tcMar>
          </w:tcPr>
          <w:p w14:paraId="214FD4BE" w14:textId="20CDDB1C" w:rsidR="00765899" w:rsidRPr="00427275" w:rsidRDefault="00765899" w:rsidP="00765899">
            <w:pPr>
              <w:pStyle w:val="PGLessonWeekContentTitle"/>
              <w:rPr>
                <w:sz w:val="22"/>
              </w:rPr>
            </w:pPr>
            <w:r w:rsidRPr="00427275">
              <w:rPr>
                <w:sz w:val="22"/>
              </w:rPr>
              <w:lastRenderedPageBreak/>
              <w:t xml:space="preserve">Lesson </w:t>
            </w:r>
            <w:r w:rsidR="005E47C3">
              <w:rPr>
                <w:sz w:val="22"/>
              </w:rPr>
              <w:t>4</w:t>
            </w:r>
            <w:r w:rsidRPr="00427275">
              <w:rPr>
                <w:sz w:val="22"/>
              </w:rPr>
              <w:t xml:space="preserve"> - Regular expressions</w:t>
            </w:r>
          </w:p>
        </w:tc>
      </w:tr>
      <w:tr w:rsidR="00794442" w:rsidRPr="00427275" w14:paraId="16EF23A3" w14:textId="77777777" w:rsidTr="00794442">
        <w:trPr>
          <w:jc w:val="center"/>
        </w:trPr>
        <w:tc>
          <w:tcPr>
            <w:tcW w:w="9072" w:type="dxa"/>
            <w:gridSpan w:val="2"/>
            <w:tcMar>
              <w:top w:w="0" w:type="dxa"/>
              <w:left w:w="108" w:type="dxa"/>
              <w:bottom w:w="0" w:type="dxa"/>
              <w:right w:w="108" w:type="dxa"/>
            </w:tcMar>
          </w:tcPr>
          <w:p w14:paraId="09AFA17C" w14:textId="77777777" w:rsidR="00717874" w:rsidRPr="00427275" w:rsidRDefault="00717874" w:rsidP="00717874">
            <w:pPr>
              <w:pStyle w:val="ks3bold12pt"/>
              <w:rPr>
                <w:rFonts w:ascii="Arial" w:hAnsi="Arial"/>
                <w:sz w:val="22"/>
                <w:szCs w:val="22"/>
              </w:rPr>
            </w:pPr>
            <w:r w:rsidRPr="00C90601">
              <w:rPr>
                <w:rFonts w:ascii="Arial" w:hAnsi="Arial"/>
                <w:sz w:val="22"/>
                <w:szCs w:val="22"/>
              </w:rPr>
              <w:t>Preparation</w:t>
            </w:r>
          </w:p>
          <w:p w14:paraId="31D2CA8B" w14:textId="77777777" w:rsidR="00717874" w:rsidRPr="00427275" w:rsidRDefault="00717874" w:rsidP="00717874">
            <w:pPr>
              <w:pStyle w:val="PGKS3bulletedlist"/>
              <w:rPr>
                <w:rFonts w:ascii="Arial" w:hAnsi="Arial"/>
              </w:rPr>
            </w:pPr>
            <w:r w:rsidRPr="00427275">
              <w:rPr>
                <w:rFonts w:ascii="Arial" w:hAnsi="Arial"/>
              </w:rPr>
              <w:t xml:space="preserve">Make sure Python 3.x is installed and running correctly. </w:t>
            </w:r>
          </w:p>
          <w:p w14:paraId="7EB10EAF" w14:textId="77777777" w:rsidR="00717874" w:rsidRPr="00427275" w:rsidRDefault="00717874" w:rsidP="00717874">
            <w:pPr>
              <w:pStyle w:val="PGKS3bulletedlist"/>
              <w:rPr>
                <w:rFonts w:ascii="Arial" w:hAnsi="Arial"/>
              </w:rPr>
            </w:pPr>
            <w:r w:rsidRPr="00427275">
              <w:rPr>
                <w:rFonts w:ascii="Arial" w:hAnsi="Arial"/>
              </w:rPr>
              <w:t>Run through the programs mentioned in the PP Guide. Many of them can be found in the Sample Python Programs folder</w:t>
            </w:r>
          </w:p>
          <w:p w14:paraId="381B4840" w14:textId="77777777" w:rsidR="00717874" w:rsidRDefault="00717874" w:rsidP="00794442">
            <w:pPr>
              <w:pStyle w:val="ks3bold12pt"/>
              <w:rPr>
                <w:rFonts w:ascii="Arial" w:hAnsi="Arial"/>
                <w:sz w:val="22"/>
                <w:szCs w:val="22"/>
              </w:rPr>
            </w:pPr>
          </w:p>
          <w:p w14:paraId="60396074" w14:textId="77777777" w:rsidR="00794442" w:rsidRPr="00427275" w:rsidRDefault="00794442" w:rsidP="00794442">
            <w:pPr>
              <w:pStyle w:val="ks3bold12pt"/>
              <w:rPr>
                <w:rFonts w:ascii="Arial" w:hAnsi="Arial"/>
                <w:sz w:val="22"/>
                <w:szCs w:val="22"/>
              </w:rPr>
            </w:pPr>
            <w:r w:rsidRPr="00427275">
              <w:rPr>
                <w:rFonts w:ascii="Arial" w:hAnsi="Arial"/>
                <w:sz w:val="22"/>
                <w:szCs w:val="22"/>
              </w:rPr>
              <w:t>Learning Objectives:</w:t>
            </w:r>
          </w:p>
          <w:p w14:paraId="60B15484" w14:textId="77777777" w:rsidR="00D51EB5" w:rsidRPr="007835B6" w:rsidRDefault="006C3829" w:rsidP="007835B6">
            <w:pPr>
              <w:pStyle w:val="PGKS3bulletedlist"/>
              <w:rPr>
                <w:rFonts w:ascii="Arial" w:hAnsi="Arial"/>
              </w:rPr>
            </w:pPr>
            <w:r w:rsidRPr="007835B6">
              <w:rPr>
                <w:rFonts w:ascii="Arial" w:hAnsi="Arial"/>
              </w:rPr>
              <w:t>Review the purpose of validation, one of the programming techniques that may be helpful to complete the controlled assessment tasks</w:t>
            </w:r>
          </w:p>
          <w:p w14:paraId="0E043156" w14:textId="77777777" w:rsidR="00D51EB5" w:rsidRPr="007835B6" w:rsidRDefault="006C3829" w:rsidP="007835B6">
            <w:pPr>
              <w:pStyle w:val="PGKS3bulletedlist"/>
              <w:rPr>
                <w:rFonts w:ascii="Arial" w:hAnsi="Arial"/>
              </w:rPr>
            </w:pPr>
            <w:r w:rsidRPr="007835B6">
              <w:rPr>
                <w:rFonts w:ascii="Arial" w:hAnsi="Arial"/>
              </w:rPr>
              <w:t>Understand the purpose of a regular expression</w:t>
            </w:r>
          </w:p>
          <w:p w14:paraId="0BBE19C4" w14:textId="78DDAA4E" w:rsidR="00794442" w:rsidRPr="007835B6" w:rsidRDefault="006C3829" w:rsidP="007835B6">
            <w:pPr>
              <w:pStyle w:val="PGKS3bulletedlist"/>
              <w:spacing w:line="480" w:lineRule="auto"/>
            </w:pPr>
            <w:r w:rsidRPr="007835B6">
              <w:rPr>
                <w:rFonts w:ascii="Arial" w:hAnsi="Arial"/>
              </w:rPr>
              <w:t>Be able to use a regular expression to validate an input</w:t>
            </w:r>
          </w:p>
        </w:tc>
      </w:tr>
      <w:tr w:rsidR="00794442" w:rsidRPr="00427275" w14:paraId="4A2A0720" w14:textId="77777777" w:rsidTr="00450325">
        <w:trPr>
          <w:jc w:val="center"/>
        </w:trPr>
        <w:tc>
          <w:tcPr>
            <w:tcW w:w="6597" w:type="dxa"/>
            <w:shd w:val="clear" w:color="auto" w:fill="00B0F0"/>
            <w:tcMar>
              <w:top w:w="0" w:type="dxa"/>
              <w:left w:w="108" w:type="dxa"/>
              <w:bottom w:w="0" w:type="dxa"/>
              <w:right w:w="108" w:type="dxa"/>
            </w:tcMar>
          </w:tcPr>
          <w:p w14:paraId="6F36D6DD" w14:textId="77777777" w:rsidR="00794442" w:rsidRPr="00427275" w:rsidRDefault="00794442" w:rsidP="00794442">
            <w:pPr>
              <w:pStyle w:val="PGLessonWeekContentTitle"/>
              <w:rPr>
                <w:sz w:val="22"/>
              </w:rPr>
            </w:pPr>
            <w:r w:rsidRPr="00427275">
              <w:rPr>
                <w:sz w:val="22"/>
              </w:rPr>
              <w:t>Content</w:t>
            </w:r>
          </w:p>
        </w:tc>
        <w:tc>
          <w:tcPr>
            <w:tcW w:w="2475" w:type="dxa"/>
            <w:shd w:val="clear" w:color="auto" w:fill="00B0F0"/>
            <w:tcMar>
              <w:top w:w="0" w:type="dxa"/>
              <w:left w:w="108" w:type="dxa"/>
              <w:bottom w:w="0" w:type="dxa"/>
              <w:right w:w="108" w:type="dxa"/>
            </w:tcMar>
          </w:tcPr>
          <w:p w14:paraId="25DDD466" w14:textId="77777777" w:rsidR="00794442" w:rsidRPr="00427275" w:rsidRDefault="00794442" w:rsidP="00794442">
            <w:pPr>
              <w:pStyle w:val="PGLessonWeekContentTitle"/>
              <w:rPr>
                <w:sz w:val="22"/>
              </w:rPr>
            </w:pPr>
            <w:r w:rsidRPr="00427275">
              <w:rPr>
                <w:sz w:val="22"/>
              </w:rPr>
              <w:t>Resources</w:t>
            </w:r>
          </w:p>
        </w:tc>
      </w:tr>
      <w:tr w:rsidR="00794442" w:rsidRPr="00427275" w14:paraId="26B1AA3C" w14:textId="77777777" w:rsidTr="00450325">
        <w:trPr>
          <w:jc w:val="center"/>
        </w:trPr>
        <w:tc>
          <w:tcPr>
            <w:tcW w:w="6597" w:type="dxa"/>
            <w:tcBorders>
              <w:bottom w:val="single" w:sz="4" w:space="0" w:color="0070C0"/>
              <w:right w:val="single" w:sz="4" w:space="0" w:color="0070C0"/>
            </w:tcBorders>
            <w:tcMar>
              <w:top w:w="0" w:type="dxa"/>
              <w:left w:w="108" w:type="dxa"/>
              <w:bottom w:w="0" w:type="dxa"/>
              <w:right w:w="108" w:type="dxa"/>
            </w:tcMar>
          </w:tcPr>
          <w:p w14:paraId="50B201D5" w14:textId="25B490C6" w:rsidR="00CD28CA" w:rsidRPr="00427275" w:rsidRDefault="00CD28CA" w:rsidP="00CD28CA">
            <w:pPr>
              <w:pStyle w:val="PGKS3text"/>
              <w:rPr>
                <w:rFonts w:ascii="Arial" w:hAnsi="Arial"/>
              </w:rPr>
            </w:pPr>
            <w:r w:rsidRPr="00427275">
              <w:rPr>
                <w:rFonts w:ascii="Arial" w:hAnsi="Arial"/>
                <w:b/>
              </w:rPr>
              <w:t>Starter</w:t>
            </w:r>
          </w:p>
          <w:p w14:paraId="57FD2478" w14:textId="0FBC43E4" w:rsidR="00CD28CA" w:rsidRPr="00427275" w:rsidRDefault="00CD28CA" w:rsidP="00CD28CA">
            <w:pPr>
              <w:pStyle w:val="PGKS3text"/>
              <w:rPr>
                <w:rFonts w:ascii="Arial" w:hAnsi="Arial"/>
              </w:rPr>
            </w:pPr>
            <w:r w:rsidRPr="00427275">
              <w:rPr>
                <w:rFonts w:ascii="Arial" w:hAnsi="Arial"/>
              </w:rPr>
              <w:t xml:space="preserve">The aim of the lesson is to match up patterns in a way that is very similar to using an </w:t>
            </w:r>
            <w:r w:rsidR="00DA187F" w:rsidRPr="00427275">
              <w:rPr>
                <w:rFonts w:ascii="Arial" w:hAnsi="Arial"/>
              </w:rPr>
              <w:t>i</w:t>
            </w:r>
            <w:r w:rsidRPr="00427275">
              <w:rPr>
                <w:rFonts w:ascii="Arial" w:hAnsi="Arial"/>
              </w:rPr>
              <w:t xml:space="preserve">nput </w:t>
            </w:r>
            <w:r w:rsidR="00DA187F" w:rsidRPr="00427275">
              <w:rPr>
                <w:rFonts w:ascii="Arial" w:hAnsi="Arial"/>
              </w:rPr>
              <w:t>m</w:t>
            </w:r>
            <w:r w:rsidRPr="00427275">
              <w:rPr>
                <w:rFonts w:ascii="Arial" w:hAnsi="Arial"/>
              </w:rPr>
              <w:t>ask in an Access database.</w:t>
            </w:r>
          </w:p>
          <w:p w14:paraId="63E91282" w14:textId="77777777" w:rsidR="00587EF0" w:rsidRPr="00427275" w:rsidRDefault="00587EF0" w:rsidP="00587EF0">
            <w:pPr>
              <w:pStyle w:val="PGKS3text"/>
              <w:rPr>
                <w:rFonts w:ascii="Arial" w:hAnsi="Arial"/>
              </w:rPr>
            </w:pPr>
            <w:r w:rsidRPr="00427275">
              <w:rPr>
                <w:rFonts w:ascii="Arial" w:hAnsi="Arial"/>
              </w:rPr>
              <w:t xml:space="preserve">Recap the purpose of validation (to ensure that inputs that are clearly wrong can be spotted early – e.g. if someone mistypes and claims they are 200 years old instead of 20 or confuses a zero with a letter ‘o’ in a postcode). </w:t>
            </w:r>
          </w:p>
          <w:p w14:paraId="256CE324" w14:textId="77777777" w:rsidR="00CD28CA" w:rsidRPr="00427275" w:rsidRDefault="00CD28CA" w:rsidP="00CD28CA">
            <w:pPr>
              <w:pStyle w:val="PGKS3text"/>
              <w:rPr>
                <w:rFonts w:ascii="Arial" w:hAnsi="Arial"/>
              </w:rPr>
            </w:pPr>
          </w:p>
          <w:p w14:paraId="5D52A3DC" w14:textId="7BD32710" w:rsidR="00CD28CA" w:rsidRPr="00427275" w:rsidRDefault="00587EF0" w:rsidP="00CD28CA">
            <w:pPr>
              <w:pStyle w:val="PGKS3text"/>
              <w:rPr>
                <w:rFonts w:ascii="Arial" w:hAnsi="Arial"/>
                <w:b/>
              </w:rPr>
            </w:pPr>
            <w:r w:rsidRPr="00427275">
              <w:rPr>
                <w:rFonts w:ascii="Arial" w:hAnsi="Arial"/>
                <w:b/>
              </w:rPr>
              <w:t>Main</w:t>
            </w:r>
          </w:p>
          <w:p w14:paraId="25BDE212" w14:textId="77777777" w:rsidR="007A185E" w:rsidRPr="00427275" w:rsidRDefault="007A185E" w:rsidP="007A185E">
            <w:pPr>
              <w:pStyle w:val="PGKS3text"/>
              <w:rPr>
                <w:rFonts w:ascii="Arial" w:hAnsi="Arial"/>
              </w:rPr>
            </w:pPr>
            <w:r w:rsidRPr="00427275">
              <w:rPr>
                <w:rFonts w:ascii="Arial" w:hAnsi="Arial"/>
              </w:rPr>
              <w:t>Ask students to come up with other data input that has a pattern – e.g. a car registration, a name must begin with an uppercase letter, an email address must contain @.</w:t>
            </w:r>
            <w:r w:rsidR="00CD28CA" w:rsidRPr="00427275">
              <w:rPr>
                <w:rFonts w:ascii="Arial" w:hAnsi="Arial"/>
              </w:rPr>
              <w:br/>
            </w:r>
          </w:p>
          <w:p w14:paraId="7D905947" w14:textId="009687F6" w:rsidR="007A185E" w:rsidRPr="00427275" w:rsidRDefault="007A185E" w:rsidP="007A185E">
            <w:pPr>
              <w:pStyle w:val="PGKS3text"/>
              <w:rPr>
                <w:rFonts w:ascii="Arial" w:hAnsi="Arial"/>
              </w:rPr>
            </w:pPr>
            <w:r w:rsidRPr="00427275">
              <w:rPr>
                <w:rFonts w:ascii="Arial" w:hAnsi="Arial"/>
              </w:rPr>
              <w:t>Explain that regular expressions are a way of validating that an input matches a given pattern – just like an input mask in a database.</w:t>
            </w:r>
          </w:p>
          <w:p w14:paraId="2D1F31BD" w14:textId="62DBC175" w:rsidR="00CD28CA" w:rsidRPr="00427275" w:rsidRDefault="00CD28CA" w:rsidP="00CD28CA">
            <w:pPr>
              <w:pStyle w:val="PGKS3text"/>
              <w:rPr>
                <w:rFonts w:ascii="Arial" w:hAnsi="Arial"/>
              </w:rPr>
            </w:pPr>
            <w:r w:rsidRPr="00427275">
              <w:rPr>
                <w:rFonts w:ascii="Arial" w:hAnsi="Arial"/>
              </w:rPr>
              <w:br/>
              <w:t xml:space="preserve">Students should type up and run the first program. Read through the explanatory notes in order to identify how a basic regular expression works (importing the library and then matching against the pattern in speech marks). </w:t>
            </w:r>
          </w:p>
          <w:p w14:paraId="20C3E053" w14:textId="44852E43" w:rsidR="00CD28CA" w:rsidRPr="00427275" w:rsidRDefault="00CD28CA" w:rsidP="00CD28CA">
            <w:pPr>
              <w:pStyle w:val="PGKS3text"/>
              <w:rPr>
                <w:rFonts w:ascii="Arial" w:hAnsi="Arial"/>
              </w:rPr>
            </w:pPr>
            <w:r w:rsidRPr="00427275">
              <w:rPr>
                <w:rFonts w:ascii="Arial" w:hAnsi="Arial"/>
              </w:rPr>
              <w:t>Students should then extend the program to ask for a town name. The only change here is in the wording of the prompt displayed in the input statement, and possibly in the naming of the variable used to store the town rather than a name.</w:t>
            </w:r>
          </w:p>
          <w:p w14:paraId="1581A0A1" w14:textId="77777777" w:rsidR="00CD28CA" w:rsidRPr="00427275" w:rsidRDefault="00CD28CA" w:rsidP="00CD28CA">
            <w:pPr>
              <w:pStyle w:val="PGKS3text"/>
              <w:rPr>
                <w:rFonts w:ascii="Arial" w:hAnsi="Arial"/>
              </w:rPr>
            </w:pPr>
            <w:r w:rsidRPr="00427275">
              <w:rPr>
                <w:rFonts w:ascii="Arial" w:hAnsi="Arial"/>
              </w:rPr>
              <w:t>The correct program should have a line something like:</w:t>
            </w:r>
            <w:r w:rsidRPr="00427275">
              <w:rPr>
                <w:rFonts w:ascii="Arial" w:hAnsi="Arial"/>
              </w:rPr>
              <w:br/>
              <w:t>valid = re.match(“[A-Z]”,homeTown)</w:t>
            </w:r>
          </w:p>
          <w:p w14:paraId="769AD436" w14:textId="43827ECC" w:rsidR="00CD28CA" w:rsidRPr="00427275" w:rsidRDefault="00CD28CA" w:rsidP="00CD28CA">
            <w:pPr>
              <w:pStyle w:val="PGKS3text"/>
              <w:rPr>
                <w:rFonts w:ascii="Arial" w:hAnsi="Arial"/>
              </w:rPr>
            </w:pPr>
            <w:r w:rsidRPr="00427275">
              <w:rPr>
                <w:rFonts w:ascii="Arial" w:hAnsi="Arial"/>
                <w:i/>
              </w:rPr>
              <w:t>Tasks from the slideshow are also included on the worksheet</w:t>
            </w:r>
            <w:r w:rsidR="00DA187F" w:rsidRPr="00427275">
              <w:rPr>
                <w:rFonts w:ascii="Arial" w:hAnsi="Arial"/>
                <w:i/>
              </w:rPr>
              <w:t xml:space="preserve"> provided</w:t>
            </w:r>
            <w:r w:rsidRPr="00427275">
              <w:rPr>
                <w:rFonts w:ascii="Arial" w:hAnsi="Arial"/>
                <w:i/>
              </w:rPr>
              <w:t>.</w:t>
            </w:r>
          </w:p>
          <w:p w14:paraId="2CCC1FF1" w14:textId="77777777" w:rsidR="00CD28CA" w:rsidRPr="00427275" w:rsidRDefault="00CD28CA" w:rsidP="00CD28CA">
            <w:pPr>
              <w:pStyle w:val="PGKS3text"/>
              <w:rPr>
                <w:rFonts w:ascii="Arial" w:hAnsi="Arial"/>
                <w:b/>
              </w:rPr>
            </w:pPr>
            <w:r w:rsidRPr="00427275">
              <w:rPr>
                <w:rFonts w:ascii="Arial" w:hAnsi="Arial"/>
                <w:b/>
              </w:rPr>
              <w:t>Upper Case, Lower Case and Numbers</w:t>
            </w:r>
          </w:p>
          <w:p w14:paraId="2DF23200" w14:textId="40835DC6" w:rsidR="00CD28CA" w:rsidRPr="00427275" w:rsidRDefault="00CD28CA" w:rsidP="00CD28CA">
            <w:pPr>
              <w:pStyle w:val="PGKS3text"/>
              <w:rPr>
                <w:rFonts w:ascii="Arial" w:hAnsi="Arial"/>
              </w:rPr>
            </w:pPr>
            <w:r w:rsidRPr="00427275">
              <w:rPr>
                <w:rFonts w:ascii="Arial" w:hAnsi="Arial"/>
              </w:rPr>
              <w:lastRenderedPageBreak/>
              <w:t xml:space="preserve">Introduce the next example program, which checks that the answer starts with a lower case letter </w:t>
            </w:r>
            <w:r w:rsidR="00DA187F" w:rsidRPr="00427275">
              <w:rPr>
                <w:rFonts w:ascii="Arial" w:hAnsi="Arial"/>
              </w:rPr>
              <w:t>“[a-z]”</w:t>
            </w:r>
            <w:r w:rsidRPr="00427275">
              <w:rPr>
                <w:rFonts w:ascii="Arial" w:hAnsi="Arial"/>
              </w:rPr>
              <w:t xml:space="preserve"> rath</w:t>
            </w:r>
            <w:r w:rsidR="00DA187F" w:rsidRPr="00427275">
              <w:rPr>
                <w:rFonts w:ascii="Arial" w:hAnsi="Arial"/>
              </w:rPr>
              <w:t>er than an upper case letter “[A-Z]”</w:t>
            </w:r>
            <w:r w:rsidRPr="00427275">
              <w:rPr>
                <w:rFonts w:ascii="Arial" w:hAnsi="Arial"/>
              </w:rPr>
              <w:t xml:space="preserve">. It is also possible to </w:t>
            </w:r>
            <w:r w:rsidR="00DA187F" w:rsidRPr="00427275">
              <w:rPr>
                <w:rFonts w:ascii="Arial" w:hAnsi="Arial"/>
              </w:rPr>
              <w:t>check for a number using “[0-9]”</w:t>
            </w:r>
            <w:r w:rsidRPr="00427275">
              <w:rPr>
                <w:rFonts w:ascii="Arial" w:hAnsi="Arial"/>
              </w:rPr>
              <w:t>.</w:t>
            </w:r>
          </w:p>
          <w:p w14:paraId="3F74EE7C" w14:textId="06A57085" w:rsidR="00CD28CA" w:rsidRPr="00427275" w:rsidRDefault="00CD28CA" w:rsidP="00CD28CA">
            <w:pPr>
              <w:pStyle w:val="PGKS3text"/>
              <w:rPr>
                <w:rFonts w:ascii="Arial" w:hAnsi="Arial"/>
              </w:rPr>
            </w:pPr>
            <w:r w:rsidRPr="00427275">
              <w:rPr>
                <w:rFonts w:ascii="Arial" w:hAnsi="Arial"/>
              </w:rPr>
              <w:t xml:space="preserve">Students should now be able to create a program (or edit a previous program) to ask for </w:t>
            </w:r>
            <w:r w:rsidR="00DA187F" w:rsidRPr="00427275">
              <w:rPr>
                <w:rFonts w:ascii="Arial" w:hAnsi="Arial"/>
              </w:rPr>
              <w:t xml:space="preserve">a phone number </w:t>
            </w:r>
            <w:r w:rsidRPr="00427275">
              <w:rPr>
                <w:rFonts w:ascii="Arial" w:hAnsi="Arial"/>
              </w:rPr>
              <w:t xml:space="preserve">and validate that </w:t>
            </w:r>
            <w:r w:rsidR="00DA187F" w:rsidRPr="00427275">
              <w:rPr>
                <w:rFonts w:ascii="Arial" w:hAnsi="Arial"/>
              </w:rPr>
              <w:t xml:space="preserve">it </w:t>
            </w:r>
            <w:r w:rsidRPr="00427275">
              <w:rPr>
                <w:rFonts w:ascii="Arial" w:hAnsi="Arial"/>
              </w:rPr>
              <w:t>start</w:t>
            </w:r>
            <w:r w:rsidR="00DA187F" w:rsidRPr="00427275">
              <w:rPr>
                <w:rFonts w:ascii="Arial" w:hAnsi="Arial"/>
              </w:rPr>
              <w:t>s</w:t>
            </w:r>
            <w:r w:rsidRPr="00427275">
              <w:rPr>
                <w:rFonts w:ascii="Arial" w:hAnsi="Arial"/>
              </w:rPr>
              <w:t xml:space="preserve"> with a digit.</w:t>
            </w:r>
          </w:p>
          <w:p w14:paraId="03EDE5A4" w14:textId="77777777" w:rsidR="00CD28CA" w:rsidRPr="00427275" w:rsidRDefault="00CD28CA" w:rsidP="00CD28CA">
            <w:pPr>
              <w:pStyle w:val="PGKS3text"/>
              <w:rPr>
                <w:rFonts w:ascii="Arial" w:hAnsi="Arial"/>
              </w:rPr>
            </w:pPr>
            <w:r w:rsidRPr="00427275">
              <w:rPr>
                <w:rFonts w:ascii="Arial" w:hAnsi="Arial"/>
              </w:rPr>
              <w:t>The correct program should have a line something like:</w:t>
            </w:r>
            <w:r w:rsidRPr="00427275">
              <w:rPr>
                <w:rFonts w:ascii="Arial" w:hAnsi="Arial"/>
              </w:rPr>
              <w:br/>
              <w:t>valid = re.match(“[0-9]”,phoneNumber)</w:t>
            </w:r>
          </w:p>
          <w:p w14:paraId="588F68D8" w14:textId="77777777" w:rsidR="00CD28CA" w:rsidRPr="00427275" w:rsidRDefault="00CD28CA" w:rsidP="00CD28CA">
            <w:pPr>
              <w:pStyle w:val="PGKS3text"/>
              <w:rPr>
                <w:rFonts w:ascii="Arial" w:hAnsi="Arial"/>
              </w:rPr>
            </w:pPr>
            <w:r w:rsidRPr="00427275">
              <w:rPr>
                <w:rFonts w:ascii="Arial" w:hAnsi="Arial"/>
              </w:rPr>
              <w:t>By this point it may become clear that the structure of a validation check remains very much the same – only the input prompt and the pattern to be matched change significantly.</w:t>
            </w:r>
          </w:p>
          <w:p w14:paraId="262B5F1A" w14:textId="4E498AAC" w:rsidR="00726776" w:rsidRPr="00427275" w:rsidRDefault="00726776" w:rsidP="00CD28CA">
            <w:pPr>
              <w:pStyle w:val="PGKS3text"/>
              <w:rPr>
                <w:rFonts w:ascii="Arial" w:hAnsi="Arial"/>
              </w:rPr>
            </w:pPr>
            <w:r w:rsidRPr="00427275">
              <w:rPr>
                <w:rFonts w:ascii="Arial" w:hAnsi="Arial"/>
              </w:rPr>
              <w:t xml:space="preserve">Ask students to complete </w:t>
            </w:r>
            <w:r w:rsidRPr="00427275">
              <w:rPr>
                <w:rFonts w:ascii="Arial" w:hAnsi="Arial"/>
                <w:b/>
              </w:rPr>
              <w:t>Tasks 1</w:t>
            </w:r>
            <w:r w:rsidRPr="00427275">
              <w:rPr>
                <w:rFonts w:ascii="Arial" w:hAnsi="Arial"/>
              </w:rPr>
              <w:t xml:space="preserve"> and </w:t>
            </w:r>
            <w:r w:rsidRPr="00427275">
              <w:rPr>
                <w:rFonts w:ascii="Arial" w:hAnsi="Arial"/>
                <w:b/>
              </w:rPr>
              <w:t>2</w:t>
            </w:r>
            <w:r w:rsidRPr="00427275">
              <w:rPr>
                <w:rFonts w:ascii="Arial" w:hAnsi="Arial"/>
              </w:rPr>
              <w:t xml:space="preserve"> of </w:t>
            </w:r>
            <w:r w:rsidRPr="00427275">
              <w:rPr>
                <w:rFonts w:ascii="Arial" w:hAnsi="Arial"/>
                <w:b/>
              </w:rPr>
              <w:t xml:space="preserve">Worksheet </w:t>
            </w:r>
            <w:r w:rsidR="00695FA2">
              <w:rPr>
                <w:rFonts w:ascii="Arial" w:hAnsi="Arial"/>
                <w:b/>
              </w:rPr>
              <w:t>4</w:t>
            </w:r>
            <w:r w:rsidRPr="00427275">
              <w:rPr>
                <w:rFonts w:ascii="Arial" w:hAnsi="Arial"/>
                <w:b/>
              </w:rPr>
              <w:t>.</w:t>
            </w:r>
          </w:p>
          <w:p w14:paraId="10B5FD04" w14:textId="77777777" w:rsidR="00CD28CA" w:rsidRPr="00427275" w:rsidRDefault="00CD28CA" w:rsidP="00CD28CA">
            <w:pPr>
              <w:pStyle w:val="PGKS3text"/>
              <w:rPr>
                <w:rFonts w:ascii="Arial" w:hAnsi="Arial"/>
              </w:rPr>
            </w:pPr>
          </w:p>
          <w:p w14:paraId="30B82E10" w14:textId="611F5043" w:rsidR="00CD28CA" w:rsidRPr="00427275" w:rsidRDefault="007F525A" w:rsidP="00CD28CA">
            <w:pPr>
              <w:pStyle w:val="PGKS3text"/>
              <w:rPr>
                <w:rFonts w:ascii="Arial" w:hAnsi="Arial"/>
                <w:b/>
              </w:rPr>
            </w:pPr>
            <w:r w:rsidRPr="00427275">
              <w:rPr>
                <w:rFonts w:ascii="Arial" w:hAnsi="Arial"/>
                <w:b/>
              </w:rPr>
              <w:t>Matching postc</w:t>
            </w:r>
            <w:r w:rsidR="00CD28CA" w:rsidRPr="00427275">
              <w:rPr>
                <w:rFonts w:ascii="Arial" w:hAnsi="Arial"/>
                <w:b/>
              </w:rPr>
              <w:t>odes</w:t>
            </w:r>
          </w:p>
          <w:p w14:paraId="43B111B6" w14:textId="22051430" w:rsidR="00587EF0" w:rsidRPr="00427275" w:rsidRDefault="00587EF0" w:rsidP="00CD28CA">
            <w:pPr>
              <w:pStyle w:val="PGKS3text"/>
              <w:rPr>
                <w:rFonts w:ascii="Arial" w:hAnsi="Arial"/>
              </w:rPr>
            </w:pPr>
            <w:r w:rsidRPr="00427275">
              <w:rPr>
                <w:rFonts w:ascii="Arial" w:hAnsi="Arial"/>
              </w:rPr>
              <w:t xml:space="preserve">Ask students to identify the rules that make up a </w:t>
            </w:r>
            <w:r w:rsidR="007F525A" w:rsidRPr="00427275">
              <w:rPr>
                <w:rFonts w:ascii="Arial" w:hAnsi="Arial"/>
              </w:rPr>
              <w:t>postcode</w:t>
            </w:r>
            <w:r w:rsidRPr="00427275">
              <w:rPr>
                <w:rFonts w:ascii="Arial" w:hAnsi="Arial"/>
              </w:rPr>
              <w:t>.</w:t>
            </w:r>
            <w:r w:rsidRPr="00427275">
              <w:rPr>
                <w:rFonts w:ascii="Arial" w:hAnsi="Arial"/>
              </w:rPr>
              <w:br/>
              <w:t xml:space="preserve">Discuss the nature of the patterns used in </w:t>
            </w:r>
            <w:r w:rsidR="007F525A" w:rsidRPr="00427275">
              <w:rPr>
                <w:rFonts w:ascii="Arial" w:hAnsi="Arial"/>
              </w:rPr>
              <w:t>postcode</w:t>
            </w:r>
            <w:r w:rsidRPr="00427275">
              <w:rPr>
                <w:rFonts w:ascii="Arial" w:hAnsi="Arial"/>
              </w:rPr>
              <w:t>s.</w:t>
            </w:r>
            <w:r w:rsidRPr="00427275">
              <w:rPr>
                <w:rFonts w:ascii="Arial" w:hAnsi="Arial"/>
              </w:rPr>
              <w:br/>
            </w:r>
          </w:p>
          <w:p w14:paraId="24CBEAB7" w14:textId="25CD6DE1" w:rsidR="00CD28CA" w:rsidRPr="00427275" w:rsidRDefault="00CD28CA" w:rsidP="00CD28CA">
            <w:pPr>
              <w:pStyle w:val="PGKS3text"/>
              <w:rPr>
                <w:rFonts w:ascii="Arial" w:hAnsi="Arial"/>
              </w:rPr>
            </w:pPr>
            <w:r w:rsidRPr="00427275">
              <w:rPr>
                <w:rFonts w:ascii="Arial" w:hAnsi="Arial"/>
              </w:rPr>
              <w:t>Explain that a good regular expression will look at more than just the first character. Demonstrate using the next program that students can use three codes together to match a more detailed pattern</w:t>
            </w:r>
            <w:r w:rsidR="00A77D1D">
              <w:rPr>
                <w:rFonts w:ascii="Arial" w:hAnsi="Arial"/>
              </w:rPr>
              <w:t xml:space="preserve"> </w:t>
            </w:r>
            <w:r w:rsidRPr="00427275">
              <w:rPr>
                <w:rFonts w:ascii="Arial" w:hAnsi="Arial"/>
              </w:rPr>
              <w:t>(e.g. [A-</w:t>
            </w:r>
            <w:proofErr w:type="gramStart"/>
            <w:r w:rsidRPr="00427275">
              <w:rPr>
                <w:rFonts w:ascii="Arial" w:hAnsi="Arial"/>
              </w:rPr>
              <w:t>Z][</w:t>
            </w:r>
            <w:proofErr w:type="gramEnd"/>
            <w:r w:rsidRPr="00427275">
              <w:rPr>
                <w:rFonts w:ascii="Arial" w:hAnsi="Arial"/>
              </w:rPr>
              <w:t xml:space="preserve">A-Z][0-9] will produce a positive match with </w:t>
            </w:r>
            <w:r w:rsidR="00101DDF" w:rsidRPr="00427275">
              <w:rPr>
                <w:rFonts w:ascii="Arial" w:hAnsi="Arial"/>
              </w:rPr>
              <w:t>AB1, DJ7, etc. but NOT with M62</w:t>
            </w:r>
            <w:r w:rsidRPr="00427275">
              <w:rPr>
                <w:rFonts w:ascii="Arial" w:hAnsi="Arial"/>
              </w:rPr>
              <w:t xml:space="preserve">. </w:t>
            </w:r>
          </w:p>
          <w:p w14:paraId="3DF82C39" w14:textId="288FC1B7" w:rsidR="00CD28CA" w:rsidRPr="00427275" w:rsidRDefault="00CD28CA" w:rsidP="00CD28CA">
            <w:pPr>
              <w:pStyle w:val="PGKS3text"/>
              <w:rPr>
                <w:rFonts w:ascii="Arial" w:hAnsi="Arial"/>
              </w:rPr>
            </w:pPr>
            <w:r w:rsidRPr="00427275">
              <w:rPr>
                <w:rFonts w:ascii="Arial" w:hAnsi="Arial"/>
              </w:rPr>
              <w:t>Students will often add spaces in between each code, but the regular expression match will treat this literally and the pattern</w:t>
            </w:r>
            <w:r w:rsidRPr="00427275">
              <w:rPr>
                <w:rFonts w:ascii="Arial" w:hAnsi="Arial"/>
              </w:rPr>
              <w:br/>
              <w:t xml:space="preserve"> ‘[A-</w:t>
            </w:r>
            <w:proofErr w:type="gramStart"/>
            <w:r w:rsidRPr="00427275">
              <w:rPr>
                <w:rFonts w:ascii="Arial" w:hAnsi="Arial"/>
              </w:rPr>
              <w:t>Z]</w:t>
            </w:r>
            <w:r w:rsidR="00686183">
              <w:rPr>
                <w:rFonts w:ascii="Arial" w:hAnsi="Arial"/>
              </w:rPr>
              <w:t xml:space="preserve">  </w:t>
            </w:r>
            <w:r w:rsidRPr="00427275">
              <w:rPr>
                <w:rFonts w:ascii="Arial" w:hAnsi="Arial"/>
              </w:rPr>
              <w:t>[</w:t>
            </w:r>
            <w:proofErr w:type="gramEnd"/>
            <w:r w:rsidRPr="00427275">
              <w:rPr>
                <w:rFonts w:ascii="Arial" w:hAnsi="Arial"/>
              </w:rPr>
              <w:t xml:space="preserve">A-Z] </w:t>
            </w:r>
            <w:r w:rsidR="00686183">
              <w:rPr>
                <w:rFonts w:ascii="Arial" w:hAnsi="Arial"/>
              </w:rPr>
              <w:t xml:space="preserve"> </w:t>
            </w:r>
            <w:r w:rsidRPr="00427275">
              <w:rPr>
                <w:rFonts w:ascii="Arial" w:hAnsi="Arial"/>
              </w:rPr>
              <w:t xml:space="preserve">[0-9]’ will only match </w:t>
            </w:r>
            <w:r w:rsidR="009942BE" w:rsidRPr="00427275">
              <w:rPr>
                <w:rFonts w:ascii="Arial" w:hAnsi="Arial"/>
              </w:rPr>
              <w:t>positively</w:t>
            </w:r>
            <w:r w:rsidRPr="00427275">
              <w:rPr>
                <w:rFonts w:ascii="Arial" w:hAnsi="Arial"/>
              </w:rPr>
              <w:t xml:space="preserve"> with ‘A B 1’, etc. </w:t>
            </w:r>
          </w:p>
          <w:p w14:paraId="74C553F5" w14:textId="77777777" w:rsidR="00CD28CA" w:rsidRPr="00427275" w:rsidRDefault="00CD28CA" w:rsidP="00CD28CA">
            <w:pPr>
              <w:pStyle w:val="PGKS3text"/>
              <w:rPr>
                <w:rFonts w:ascii="Arial" w:hAnsi="Arial"/>
              </w:rPr>
            </w:pPr>
            <w:r w:rsidRPr="00427275">
              <w:rPr>
                <w:rFonts w:ascii="Arial" w:hAnsi="Arial"/>
              </w:rPr>
              <w:t>Explain that it is also possible to match specific letters (for example most motorways will match the pattern ‘</w:t>
            </w:r>
            <w:proofErr w:type="gramStart"/>
            <w:r w:rsidRPr="00427275">
              <w:rPr>
                <w:rFonts w:ascii="Arial" w:hAnsi="Arial"/>
              </w:rPr>
              <w:t>M[</w:t>
            </w:r>
            <w:proofErr w:type="gramEnd"/>
            <w:r w:rsidRPr="00427275">
              <w:rPr>
                <w:rFonts w:ascii="Arial" w:hAnsi="Arial"/>
              </w:rPr>
              <w:t>0-9]’ and this is slightly more effective than using ‘[A-Z][0-9]’ which would accept an input of ‘N62’ which contains a typographical error).</w:t>
            </w:r>
          </w:p>
          <w:p w14:paraId="766447A3" w14:textId="77777777" w:rsidR="00CD28CA" w:rsidRPr="00427275" w:rsidRDefault="00CD28CA" w:rsidP="00CD28CA">
            <w:pPr>
              <w:pStyle w:val="PGKS3text"/>
              <w:rPr>
                <w:rFonts w:ascii="Arial" w:hAnsi="Arial"/>
                <w:b/>
              </w:rPr>
            </w:pPr>
          </w:p>
          <w:p w14:paraId="001D356D" w14:textId="77777777" w:rsidR="00CD28CA" w:rsidRPr="00427275" w:rsidRDefault="00CD28CA" w:rsidP="00CD28CA">
            <w:pPr>
              <w:pStyle w:val="PGKS3text"/>
              <w:rPr>
                <w:rFonts w:ascii="Arial" w:hAnsi="Arial"/>
              </w:rPr>
            </w:pPr>
            <w:r w:rsidRPr="00427275">
              <w:rPr>
                <w:rFonts w:ascii="Arial" w:hAnsi="Arial"/>
                <w:b/>
              </w:rPr>
              <w:t>Multiple Characters</w:t>
            </w:r>
          </w:p>
          <w:p w14:paraId="7B9737CA" w14:textId="3AA5CA5F" w:rsidR="00CD28CA" w:rsidRPr="00427275" w:rsidRDefault="00CD28CA" w:rsidP="00CD28CA">
            <w:pPr>
              <w:pStyle w:val="PGKS3text"/>
              <w:rPr>
                <w:rFonts w:ascii="Arial" w:hAnsi="Arial"/>
              </w:rPr>
            </w:pPr>
            <w:r w:rsidRPr="00427275">
              <w:rPr>
                <w:rFonts w:ascii="Arial" w:hAnsi="Arial"/>
              </w:rPr>
              <w:t xml:space="preserve">The </w:t>
            </w:r>
            <w:r w:rsidR="00D165FB" w:rsidRPr="00427275">
              <w:rPr>
                <w:rFonts w:ascii="Arial" w:hAnsi="Arial"/>
              </w:rPr>
              <w:t>next</w:t>
            </w:r>
            <w:r w:rsidRPr="00427275">
              <w:rPr>
                <w:rFonts w:ascii="Arial" w:hAnsi="Arial"/>
              </w:rPr>
              <w:t xml:space="preserve"> thing to add is that a ‘+’ symbol in a regular expression pattern standards for “one or more”. Using this, ‘[A-</w:t>
            </w:r>
            <w:proofErr w:type="gramStart"/>
            <w:r w:rsidRPr="00427275">
              <w:rPr>
                <w:rFonts w:ascii="Arial" w:hAnsi="Arial"/>
              </w:rPr>
              <w:t>Z]+</w:t>
            </w:r>
            <w:proofErr w:type="gramEnd"/>
            <w:r w:rsidRPr="00427275">
              <w:rPr>
                <w:rFonts w:ascii="Arial" w:hAnsi="Arial"/>
              </w:rPr>
              <w:t xml:space="preserve">’ means “one or more upper case letters”.  This allows some more flexibility in terms of spotting postcodes that can have </w:t>
            </w:r>
            <w:r w:rsidR="00A77D1D">
              <w:rPr>
                <w:rFonts w:ascii="Arial" w:hAnsi="Arial"/>
              </w:rPr>
              <w:t>one</w:t>
            </w:r>
            <w:r w:rsidRPr="00427275">
              <w:rPr>
                <w:rFonts w:ascii="Arial" w:hAnsi="Arial"/>
              </w:rPr>
              <w:t xml:space="preserve"> or two letters at the start.</w:t>
            </w:r>
          </w:p>
          <w:p w14:paraId="73442C21" w14:textId="77777777" w:rsidR="00CD28CA" w:rsidRPr="00427275" w:rsidRDefault="00CD28CA" w:rsidP="00CD28CA">
            <w:pPr>
              <w:pStyle w:val="PGKS3text"/>
              <w:rPr>
                <w:rFonts w:ascii="Arial" w:hAnsi="Arial"/>
              </w:rPr>
            </w:pPr>
            <w:r w:rsidRPr="00427275">
              <w:rPr>
                <w:rFonts w:ascii="Arial" w:hAnsi="Arial"/>
              </w:rPr>
              <w:t>It is important to make it clear that the ‘+’ refers to the character or code immediately before it.</w:t>
            </w:r>
          </w:p>
          <w:p w14:paraId="195DDDDC" w14:textId="3BF4AD0D" w:rsidR="00CD28CA" w:rsidRPr="00427275" w:rsidRDefault="00EE620D" w:rsidP="00CD28CA">
            <w:pPr>
              <w:pStyle w:val="PGKS3text"/>
              <w:rPr>
                <w:rFonts w:ascii="Arial" w:hAnsi="Arial"/>
              </w:rPr>
            </w:pPr>
            <w:r w:rsidRPr="00427275">
              <w:rPr>
                <w:rFonts w:ascii="Arial" w:hAnsi="Arial"/>
                <w:b/>
              </w:rPr>
              <w:t>Question 3</w:t>
            </w:r>
            <w:r w:rsidR="00CD28CA" w:rsidRPr="00427275">
              <w:rPr>
                <w:rFonts w:ascii="Arial" w:hAnsi="Arial"/>
              </w:rPr>
              <w:t xml:space="preserve"> </w:t>
            </w:r>
            <w:r w:rsidRPr="00427275">
              <w:rPr>
                <w:rFonts w:ascii="Arial" w:hAnsi="Arial"/>
              </w:rPr>
              <w:t xml:space="preserve">of the worksheet asks </w:t>
            </w:r>
            <w:r w:rsidR="00CD28CA" w:rsidRPr="00427275">
              <w:rPr>
                <w:rFonts w:ascii="Arial" w:hAnsi="Arial"/>
              </w:rPr>
              <w:t xml:space="preserve">the students to </w:t>
            </w:r>
            <w:r w:rsidR="00101DDF" w:rsidRPr="00427275">
              <w:rPr>
                <w:rFonts w:ascii="Arial" w:hAnsi="Arial"/>
              </w:rPr>
              <w:t>extend</w:t>
            </w:r>
            <w:r w:rsidR="00CD28CA" w:rsidRPr="00427275">
              <w:rPr>
                <w:rFonts w:ascii="Arial" w:hAnsi="Arial"/>
              </w:rPr>
              <w:t xml:space="preserve"> a regular expression check for </w:t>
            </w:r>
            <w:r w:rsidRPr="00427275">
              <w:rPr>
                <w:rFonts w:ascii="Arial" w:hAnsi="Arial"/>
              </w:rPr>
              <w:t xml:space="preserve">the first three characters of </w:t>
            </w:r>
            <w:r w:rsidR="00CD28CA" w:rsidRPr="00427275">
              <w:rPr>
                <w:rFonts w:ascii="Arial" w:hAnsi="Arial"/>
              </w:rPr>
              <w:t>a typical UK postcode.</w:t>
            </w:r>
            <w:r w:rsidR="004B2EAC" w:rsidRPr="00427275">
              <w:rPr>
                <w:rFonts w:ascii="Arial" w:hAnsi="Arial"/>
              </w:rPr>
              <w:t xml:space="preserve"> A “crib sheet” is given above the question and they can use this to form a </w:t>
            </w:r>
            <w:r w:rsidR="00891A80" w:rsidRPr="00427275">
              <w:rPr>
                <w:rFonts w:ascii="Arial" w:hAnsi="Arial"/>
              </w:rPr>
              <w:t>new regular expression.</w:t>
            </w:r>
          </w:p>
          <w:p w14:paraId="5E0539B3" w14:textId="24EC2ADB" w:rsidR="00891A80" w:rsidRPr="00427275" w:rsidRDefault="00891A80" w:rsidP="00CD28CA">
            <w:pPr>
              <w:pStyle w:val="PGKS3text"/>
              <w:rPr>
                <w:rFonts w:ascii="Arial" w:hAnsi="Arial"/>
              </w:rPr>
            </w:pPr>
            <w:r w:rsidRPr="00066B28">
              <w:rPr>
                <w:rFonts w:ascii="Arial" w:hAnsi="Arial"/>
                <w:b/>
              </w:rPr>
              <w:t>Question 4</w:t>
            </w:r>
            <w:r w:rsidRPr="00427275">
              <w:rPr>
                <w:rFonts w:ascii="Arial" w:hAnsi="Arial"/>
              </w:rPr>
              <w:t xml:space="preserve"> goes one step further for a full validation of a postcode. They could use the expression</w:t>
            </w:r>
          </w:p>
          <w:p w14:paraId="7A5839F6" w14:textId="6AAB0D79" w:rsidR="004B2EAC" w:rsidRPr="00427275" w:rsidRDefault="004B2EAC" w:rsidP="00CD28CA">
            <w:pPr>
              <w:pStyle w:val="PGKS3text"/>
              <w:rPr>
                <w:rFonts w:ascii="Arial" w:hAnsi="Arial"/>
              </w:rPr>
            </w:pPr>
            <w:r w:rsidRPr="00427275">
              <w:rPr>
                <w:rFonts w:ascii="Arial" w:hAnsi="Arial"/>
              </w:rPr>
              <w:t>"[A-Z]{1,2}\d{1,2}[A-Z]?\s\d[A-Z][A-Z]"</w:t>
            </w:r>
          </w:p>
          <w:p w14:paraId="1334D8F2" w14:textId="347B6077" w:rsidR="00891A80" w:rsidRPr="00427275" w:rsidRDefault="00891A80" w:rsidP="00CD28CA">
            <w:pPr>
              <w:pStyle w:val="PGKS3text"/>
              <w:rPr>
                <w:rFonts w:ascii="Arial" w:hAnsi="Arial"/>
              </w:rPr>
            </w:pPr>
            <w:r w:rsidRPr="00427275">
              <w:rPr>
                <w:rFonts w:ascii="Arial" w:hAnsi="Arial"/>
              </w:rPr>
              <w:lastRenderedPageBreak/>
              <w:t>or a variation.</w:t>
            </w:r>
          </w:p>
          <w:p w14:paraId="2F1EEB79" w14:textId="77777777" w:rsidR="00B165B2" w:rsidRPr="00427275" w:rsidRDefault="00B165B2" w:rsidP="00CD28CA">
            <w:pPr>
              <w:pStyle w:val="PGKS3text"/>
              <w:rPr>
                <w:rFonts w:ascii="Arial" w:hAnsi="Arial"/>
              </w:rPr>
            </w:pPr>
          </w:p>
          <w:p w14:paraId="503C53AD" w14:textId="5EF457AD" w:rsidR="00B165B2" w:rsidRPr="00427275" w:rsidRDefault="00B165B2" w:rsidP="00CD28CA">
            <w:pPr>
              <w:pStyle w:val="PGKS3text"/>
              <w:rPr>
                <w:rFonts w:ascii="Arial" w:hAnsi="Arial"/>
              </w:rPr>
            </w:pPr>
            <w:r w:rsidRPr="00427275">
              <w:rPr>
                <w:rFonts w:ascii="Arial" w:hAnsi="Arial"/>
              </w:rPr>
              <w:t xml:space="preserve">You will find Python programs for these exercises in the </w:t>
            </w:r>
            <w:r w:rsidR="009B103E">
              <w:rPr>
                <w:rFonts w:ascii="Arial" w:hAnsi="Arial"/>
                <w:b/>
              </w:rPr>
              <w:t>Sample</w:t>
            </w:r>
            <w:r w:rsidRPr="00427275">
              <w:rPr>
                <w:rFonts w:ascii="Arial" w:hAnsi="Arial"/>
                <w:b/>
              </w:rPr>
              <w:t xml:space="preserve"> Programs</w:t>
            </w:r>
            <w:r w:rsidRPr="00427275">
              <w:rPr>
                <w:rFonts w:ascii="Arial" w:hAnsi="Arial"/>
              </w:rPr>
              <w:t xml:space="preserve"> folder.</w:t>
            </w:r>
          </w:p>
          <w:p w14:paraId="74C6483E" w14:textId="03537331" w:rsidR="00CD28CA" w:rsidRPr="00427275" w:rsidRDefault="00CD28CA" w:rsidP="00CD28CA">
            <w:pPr>
              <w:pStyle w:val="PGKS3text"/>
              <w:rPr>
                <w:rFonts w:ascii="Arial" w:hAnsi="Arial"/>
                <w:b/>
              </w:rPr>
            </w:pPr>
            <w:r w:rsidRPr="00427275">
              <w:rPr>
                <w:rFonts w:ascii="Arial" w:hAnsi="Arial"/>
                <w:b/>
              </w:rPr>
              <w:t>Plenary</w:t>
            </w:r>
            <w:r w:rsidR="004D1C7A" w:rsidRPr="00427275">
              <w:rPr>
                <w:rFonts w:ascii="Arial" w:hAnsi="Arial"/>
                <w:b/>
              </w:rPr>
              <w:t xml:space="preserve"> </w:t>
            </w:r>
          </w:p>
          <w:p w14:paraId="75CE6576" w14:textId="4EB157C9" w:rsidR="00CD28CA" w:rsidRPr="00427275" w:rsidRDefault="00CD28CA" w:rsidP="00CD28CA">
            <w:pPr>
              <w:pStyle w:val="PGKS3text"/>
              <w:rPr>
                <w:rFonts w:ascii="Arial" w:hAnsi="Arial"/>
              </w:rPr>
            </w:pPr>
            <w:r w:rsidRPr="00427275">
              <w:rPr>
                <w:rFonts w:ascii="Arial" w:hAnsi="Arial"/>
              </w:rPr>
              <w:t xml:space="preserve">To check students’ understanding of regular expression codes, ask them to identify which values would pass or fail the validation check </w:t>
            </w:r>
            <w:r w:rsidRPr="00427275">
              <w:rPr>
                <w:rFonts w:ascii="Arial" w:hAnsi="Arial"/>
              </w:rPr>
              <w:br/>
              <w:t>“[A-Z]+[0-9]+ [0-9]</w:t>
            </w:r>
            <w:r w:rsidR="00066B28">
              <w:rPr>
                <w:rFonts w:ascii="Arial" w:hAnsi="Arial"/>
              </w:rPr>
              <w:t>[A-Z]</w:t>
            </w:r>
            <w:r w:rsidRPr="00427275">
              <w:rPr>
                <w:rFonts w:ascii="Arial" w:hAnsi="Arial"/>
              </w:rPr>
              <w:t>+”</w:t>
            </w:r>
          </w:p>
          <w:p w14:paraId="0A175249" w14:textId="77777777" w:rsidR="00CD28CA" w:rsidRPr="00427275" w:rsidRDefault="00CD28CA" w:rsidP="00CD28CA">
            <w:pPr>
              <w:pStyle w:val="PGKS3text"/>
              <w:rPr>
                <w:rFonts w:ascii="Arial" w:hAnsi="Arial"/>
              </w:rPr>
            </w:pPr>
            <w:r w:rsidRPr="00427275">
              <w:rPr>
                <w:rFonts w:ascii="Arial" w:hAnsi="Arial"/>
              </w:rPr>
              <w:t>The correct responses are provided in the slideshow with explanations for each test that will fail.</w:t>
            </w:r>
          </w:p>
          <w:p w14:paraId="1FA32178" w14:textId="77777777" w:rsidR="00EE620D" w:rsidRPr="00427275" w:rsidRDefault="00EE620D" w:rsidP="00EE620D">
            <w:pPr>
              <w:pStyle w:val="PGKS3text"/>
              <w:rPr>
                <w:rFonts w:ascii="Arial" w:hAnsi="Arial"/>
              </w:rPr>
            </w:pPr>
            <w:r w:rsidRPr="00427275">
              <w:rPr>
                <w:rFonts w:ascii="Arial" w:hAnsi="Arial"/>
              </w:rPr>
              <w:t xml:space="preserve">Using the first section of the postcode example [A-Z]+[0-9]+, this would allow ABC123 as well as other valid postcodes, but [A-Z]{1,2}[0-9]{1,2} will restrict the number of entries to at least one letter or number and a maximum of two. There are many more rules that some students may enjoy trying using </w:t>
            </w:r>
            <w:r w:rsidRPr="00427275">
              <w:rPr>
                <w:rFonts w:ascii="Arial" w:hAnsi="Arial"/>
                <w:b/>
              </w:rPr>
              <w:t>Link Regular expression operations</w:t>
            </w:r>
            <w:r w:rsidRPr="00427275">
              <w:rPr>
                <w:rFonts w:ascii="Arial" w:hAnsi="Arial"/>
              </w:rPr>
              <w:t>.</w:t>
            </w:r>
          </w:p>
          <w:p w14:paraId="46D07482" w14:textId="77777777" w:rsidR="00EE620D" w:rsidRPr="00427275" w:rsidRDefault="00EE620D" w:rsidP="00CD28CA">
            <w:pPr>
              <w:pStyle w:val="PGKS3text"/>
              <w:rPr>
                <w:rFonts w:ascii="Arial" w:hAnsi="Arial"/>
              </w:rPr>
            </w:pPr>
          </w:p>
          <w:p w14:paraId="48F108FF" w14:textId="77777777" w:rsidR="00CD28CA" w:rsidRPr="00427275" w:rsidRDefault="00CD28CA" w:rsidP="00CD28CA">
            <w:pPr>
              <w:pStyle w:val="PGKS3text"/>
              <w:rPr>
                <w:rFonts w:ascii="Arial" w:hAnsi="Arial"/>
                <w:b/>
              </w:rPr>
            </w:pPr>
            <w:r w:rsidRPr="00427275">
              <w:rPr>
                <w:rFonts w:ascii="Arial" w:hAnsi="Arial"/>
                <w:b/>
              </w:rPr>
              <w:t>Homework</w:t>
            </w:r>
          </w:p>
          <w:p w14:paraId="16FEB892" w14:textId="4C811BB4" w:rsidR="00794442" w:rsidRPr="00427275" w:rsidRDefault="00695FA2" w:rsidP="00CD28CA">
            <w:pPr>
              <w:pStyle w:val="PGKS3text"/>
              <w:spacing w:after="240"/>
              <w:rPr>
                <w:rFonts w:ascii="Arial" w:hAnsi="Arial"/>
              </w:rPr>
            </w:pPr>
            <w:r>
              <w:rPr>
                <w:rFonts w:ascii="Arial" w:hAnsi="Arial"/>
              </w:rPr>
              <w:t xml:space="preserve">Hand out </w:t>
            </w:r>
            <w:r w:rsidRPr="00D5682B">
              <w:rPr>
                <w:rFonts w:ascii="Arial" w:hAnsi="Arial"/>
                <w:b/>
              </w:rPr>
              <w:t>Homework 4</w:t>
            </w:r>
            <w:r>
              <w:rPr>
                <w:rFonts w:ascii="Arial" w:hAnsi="Arial"/>
              </w:rPr>
              <w:t>.</w:t>
            </w:r>
            <w:r w:rsidR="00402E99" w:rsidRPr="00427275">
              <w:rPr>
                <w:rFonts w:ascii="Arial" w:hAnsi="Arial"/>
              </w:rPr>
              <w:t xml:space="preserve"> </w:t>
            </w:r>
          </w:p>
        </w:tc>
        <w:tc>
          <w:tcPr>
            <w:tcW w:w="2475" w:type="dxa"/>
            <w:tcBorders>
              <w:left w:val="single" w:sz="4" w:space="0" w:color="0070C0"/>
              <w:bottom w:val="single" w:sz="4" w:space="0" w:color="0070C0"/>
            </w:tcBorders>
            <w:tcMar>
              <w:top w:w="0" w:type="dxa"/>
              <w:left w:w="108" w:type="dxa"/>
              <w:bottom w:w="0" w:type="dxa"/>
              <w:right w:w="108" w:type="dxa"/>
            </w:tcMar>
          </w:tcPr>
          <w:p w14:paraId="152B4882" w14:textId="0216F977" w:rsidR="00695FA2" w:rsidRPr="00427275" w:rsidRDefault="00695FA2" w:rsidP="00695FA2">
            <w:pPr>
              <w:pStyle w:val="PGKS3text"/>
              <w:rPr>
                <w:rFonts w:ascii="Arial" w:hAnsi="Arial"/>
              </w:rPr>
            </w:pPr>
            <w:r w:rsidRPr="00427275">
              <w:rPr>
                <w:rFonts w:ascii="Arial" w:hAnsi="Arial"/>
              </w:rPr>
              <w:lastRenderedPageBreak/>
              <w:t xml:space="preserve">PowerPoint Guide: Lesson </w:t>
            </w:r>
            <w:r>
              <w:rPr>
                <w:rFonts w:ascii="Arial" w:hAnsi="Arial"/>
              </w:rPr>
              <w:t>4 Regular expressions</w:t>
            </w:r>
          </w:p>
          <w:p w14:paraId="38896B3C" w14:textId="77777777" w:rsidR="00695FA2" w:rsidRDefault="00695FA2" w:rsidP="00695FA2">
            <w:pPr>
              <w:pStyle w:val="PGKS3text"/>
              <w:rPr>
                <w:rFonts w:ascii="Arial" w:hAnsi="Arial"/>
              </w:rPr>
            </w:pPr>
          </w:p>
          <w:p w14:paraId="0AE3A5A1" w14:textId="77777777" w:rsidR="00695FA2" w:rsidRDefault="00695FA2" w:rsidP="00695FA2">
            <w:pPr>
              <w:pStyle w:val="PGKS3text"/>
              <w:rPr>
                <w:rFonts w:ascii="Arial" w:hAnsi="Arial"/>
              </w:rPr>
            </w:pPr>
          </w:p>
          <w:p w14:paraId="5A55DA3E" w14:textId="77777777" w:rsidR="00695FA2" w:rsidRDefault="00695FA2" w:rsidP="00695FA2">
            <w:pPr>
              <w:pStyle w:val="PGKS3text"/>
              <w:rPr>
                <w:rFonts w:ascii="Arial" w:hAnsi="Arial"/>
              </w:rPr>
            </w:pPr>
          </w:p>
          <w:p w14:paraId="2AA264AD" w14:textId="77777777" w:rsidR="00695FA2" w:rsidRDefault="00695FA2" w:rsidP="00695FA2">
            <w:pPr>
              <w:pStyle w:val="PGKS3text"/>
              <w:rPr>
                <w:rFonts w:ascii="Arial" w:hAnsi="Arial"/>
              </w:rPr>
            </w:pPr>
          </w:p>
          <w:p w14:paraId="32FD06C2" w14:textId="77777777" w:rsidR="00695FA2" w:rsidRDefault="00695FA2" w:rsidP="00695FA2">
            <w:pPr>
              <w:pStyle w:val="PGKS3text"/>
              <w:rPr>
                <w:rFonts w:ascii="Arial" w:hAnsi="Arial"/>
              </w:rPr>
            </w:pPr>
          </w:p>
          <w:p w14:paraId="2FF90603" w14:textId="77777777" w:rsidR="00695FA2" w:rsidRDefault="00695FA2" w:rsidP="00695FA2">
            <w:pPr>
              <w:pStyle w:val="PGKS3text"/>
              <w:rPr>
                <w:rFonts w:ascii="Arial" w:hAnsi="Arial"/>
              </w:rPr>
            </w:pPr>
          </w:p>
          <w:p w14:paraId="7F686A24" w14:textId="77777777" w:rsidR="00695FA2" w:rsidRPr="00427275" w:rsidRDefault="00695FA2" w:rsidP="00695FA2">
            <w:pPr>
              <w:pStyle w:val="PGKS3text"/>
              <w:rPr>
                <w:rFonts w:ascii="Arial" w:hAnsi="Arial"/>
              </w:rPr>
            </w:pPr>
          </w:p>
          <w:p w14:paraId="310CAC63" w14:textId="7EA82F4B" w:rsidR="00A32BE0" w:rsidRPr="00427275" w:rsidRDefault="00A32BE0" w:rsidP="00794442">
            <w:pPr>
              <w:pStyle w:val="PGKS3text"/>
              <w:rPr>
                <w:rFonts w:ascii="Arial" w:hAnsi="Arial"/>
              </w:rPr>
            </w:pPr>
          </w:p>
          <w:p w14:paraId="4E3E28BB" w14:textId="77777777" w:rsidR="00A32BE0" w:rsidRPr="00427275" w:rsidRDefault="00A32BE0" w:rsidP="00794442">
            <w:pPr>
              <w:pStyle w:val="PGKS3text"/>
              <w:rPr>
                <w:rFonts w:ascii="Arial" w:hAnsi="Arial"/>
              </w:rPr>
            </w:pPr>
          </w:p>
          <w:p w14:paraId="492B0E0A" w14:textId="77777777" w:rsidR="00726776" w:rsidRPr="00427275" w:rsidRDefault="00726776" w:rsidP="00794442">
            <w:pPr>
              <w:pStyle w:val="PGKS3text"/>
              <w:rPr>
                <w:rFonts w:ascii="Arial" w:hAnsi="Arial"/>
              </w:rPr>
            </w:pPr>
          </w:p>
          <w:p w14:paraId="6AA4A385" w14:textId="77777777" w:rsidR="00EE620D" w:rsidRPr="00427275" w:rsidRDefault="00EE620D" w:rsidP="00794442">
            <w:pPr>
              <w:pStyle w:val="PGKS3text"/>
              <w:rPr>
                <w:rFonts w:ascii="Arial" w:hAnsi="Arial"/>
              </w:rPr>
            </w:pPr>
          </w:p>
          <w:p w14:paraId="492221EC" w14:textId="77777777" w:rsidR="00EE620D" w:rsidRDefault="00EE620D" w:rsidP="00794442">
            <w:pPr>
              <w:pStyle w:val="PGKS3text"/>
              <w:rPr>
                <w:rFonts w:ascii="Arial" w:hAnsi="Arial"/>
              </w:rPr>
            </w:pPr>
          </w:p>
          <w:p w14:paraId="466CE953" w14:textId="77777777" w:rsidR="00695FA2" w:rsidRDefault="00695FA2" w:rsidP="00794442">
            <w:pPr>
              <w:pStyle w:val="PGKS3text"/>
              <w:rPr>
                <w:rFonts w:ascii="Arial" w:hAnsi="Arial"/>
              </w:rPr>
            </w:pPr>
          </w:p>
          <w:p w14:paraId="5B3FFD9A" w14:textId="77777777" w:rsidR="00695FA2" w:rsidRDefault="00695FA2" w:rsidP="00794442">
            <w:pPr>
              <w:pStyle w:val="PGKS3text"/>
              <w:rPr>
                <w:rFonts w:ascii="Arial" w:hAnsi="Arial"/>
              </w:rPr>
            </w:pPr>
          </w:p>
          <w:p w14:paraId="40F0F5BB" w14:textId="77777777" w:rsidR="00695FA2" w:rsidRDefault="00695FA2" w:rsidP="00794442">
            <w:pPr>
              <w:pStyle w:val="PGKS3text"/>
              <w:rPr>
                <w:rFonts w:ascii="Arial" w:hAnsi="Arial"/>
              </w:rPr>
            </w:pPr>
          </w:p>
          <w:p w14:paraId="770FD947" w14:textId="77777777" w:rsidR="00695FA2" w:rsidRDefault="00695FA2" w:rsidP="00794442">
            <w:pPr>
              <w:pStyle w:val="PGKS3text"/>
              <w:rPr>
                <w:rFonts w:ascii="Arial" w:hAnsi="Arial"/>
              </w:rPr>
            </w:pPr>
          </w:p>
          <w:p w14:paraId="360F6A89" w14:textId="77777777" w:rsidR="00695FA2" w:rsidRDefault="00695FA2" w:rsidP="00794442">
            <w:pPr>
              <w:pStyle w:val="PGKS3text"/>
              <w:rPr>
                <w:rFonts w:ascii="Arial" w:hAnsi="Arial"/>
              </w:rPr>
            </w:pPr>
          </w:p>
          <w:p w14:paraId="0876D96C" w14:textId="77777777" w:rsidR="00695FA2" w:rsidRDefault="00695FA2" w:rsidP="00794442">
            <w:pPr>
              <w:pStyle w:val="PGKS3text"/>
              <w:rPr>
                <w:rFonts w:ascii="Arial" w:hAnsi="Arial"/>
              </w:rPr>
            </w:pPr>
          </w:p>
          <w:p w14:paraId="527FBAEE" w14:textId="77777777" w:rsidR="00695FA2" w:rsidRDefault="00695FA2" w:rsidP="00794442">
            <w:pPr>
              <w:pStyle w:val="PGKS3text"/>
              <w:rPr>
                <w:rFonts w:ascii="Arial" w:hAnsi="Arial"/>
              </w:rPr>
            </w:pPr>
          </w:p>
          <w:p w14:paraId="09332D3B" w14:textId="77777777" w:rsidR="00695FA2" w:rsidRDefault="00695FA2" w:rsidP="00794442">
            <w:pPr>
              <w:pStyle w:val="PGKS3text"/>
              <w:rPr>
                <w:rFonts w:ascii="Arial" w:hAnsi="Arial"/>
              </w:rPr>
            </w:pPr>
          </w:p>
          <w:p w14:paraId="0B5AF213" w14:textId="77777777" w:rsidR="00695FA2" w:rsidRDefault="00695FA2" w:rsidP="00794442">
            <w:pPr>
              <w:pStyle w:val="PGKS3text"/>
              <w:rPr>
                <w:rFonts w:ascii="Arial" w:hAnsi="Arial"/>
              </w:rPr>
            </w:pPr>
          </w:p>
          <w:p w14:paraId="3B057AE0" w14:textId="77777777" w:rsidR="00695FA2" w:rsidRDefault="00695FA2" w:rsidP="00794442">
            <w:pPr>
              <w:pStyle w:val="PGKS3text"/>
              <w:rPr>
                <w:rFonts w:ascii="Arial" w:hAnsi="Arial"/>
              </w:rPr>
            </w:pPr>
          </w:p>
          <w:p w14:paraId="5C47B126" w14:textId="77777777" w:rsidR="00695FA2" w:rsidRDefault="00695FA2" w:rsidP="00794442">
            <w:pPr>
              <w:pStyle w:val="PGKS3text"/>
              <w:rPr>
                <w:rFonts w:ascii="Arial" w:hAnsi="Arial"/>
              </w:rPr>
            </w:pPr>
          </w:p>
          <w:p w14:paraId="4563ED79" w14:textId="77777777" w:rsidR="00695FA2" w:rsidRDefault="00695FA2" w:rsidP="00794442">
            <w:pPr>
              <w:pStyle w:val="PGKS3text"/>
              <w:rPr>
                <w:rFonts w:ascii="Arial" w:hAnsi="Arial"/>
              </w:rPr>
            </w:pPr>
          </w:p>
          <w:p w14:paraId="259A1FAA" w14:textId="77777777" w:rsidR="00695FA2" w:rsidRDefault="00695FA2" w:rsidP="00794442">
            <w:pPr>
              <w:pStyle w:val="PGKS3text"/>
              <w:rPr>
                <w:rFonts w:ascii="Arial" w:hAnsi="Arial"/>
              </w:rPr>
            </w:pPr>
          </w:p>
          <w:p w14:paraId="24BD7508" w14:textId="77777777" w:rsidR="00695FA2" w:rsidRDefault="00695FA2" w:rsidP="00794442">
            <w:pPr>
              <w:pStyle w:val="PGKS3text"/>
              <w:rPr>
                <w:rFonts w:ascii="Arial" w:hAnsi="Arial"/>
              </w:rPr>
            </w:pPr>
          </w:p>
          <w:p w14:paraId="133F7732" w14:textId="77777777" w:rsidR="00695FA2" w:rsidRDefault="00695FA2" w:rsidP="00794442">
            <w:pPr>
              <w:pStyle w:val="PGKS3text"/>
              <w:rPr>
                <w:rFonts w:ascii="Arial" w:hAnsi="Arial"/>
              </w:rPr>
            </w:pPr>
          </w:p>
          <w:p w14:paraId="04CC70FD" w14:textId="77777777" w:rsidR="00695FA2" w:rsidRDefault="00695FA2" w:rsidP="00794442">
            <w:pPr>
              <w:pStyle w:val="PGKS3text"/>
              <w:rPr>
                <w:rFonts w:ascii="Arial" w:hAnsi="Arial"/>
              </w:rPr>
            </w:pPr>
          </w:p>
          <w:p w14:paraId="321759C0" w14:textId="77777777" w:rsidR="00695FA2" w:rsidRDefault="00695FA2" w:rsidP="00794442">
            <w:pPr>
              <w:pStyle w:val="PGKS3text"/>
              <w:rPr>
                <w:rFonts w:ascii="Arial" w:hAnsi="Arial"/>
              </w:rPr>
            </w:pPr>
          </w:p>
          <w:p w14:paraId="615E588C" w14:textId="77777777" w:rsidR="00EE620D" w:rsidRPr="00427275" w:rsidRDefault="00EE620D" w:rsidP="00794442">
            <w:pPr>
              <w:pStyle w:val="PGKS3text"/>
              <w:rPr>
                <w:rFonts w:ascii="Arial" w:hAnsi="Arial"/>
              </w:rPr>
            </w:pPr>
          </w:p>
          <w:p w14:paraId="7BFA9B92" w14:textId="61A7F5A0" w:rsidR="00794442" w:rsidRPr="00427275" w:rsidRDefault="00794442" w:rsidP="00794442">
            <w:pPr>
              <w:pStyle w:val="PGKS3text"/>
              <w:rPr>
                <w:rFonts w:ascii="Arial" w:hAnsi="Arial"/>
              </w:rPr>
            </w:pPr>
            <w:r w:rsidRPr="00427275">
              <w:rPr>
                <w:rFonts w:ascii="Arial" w:hAnsi="Arial"/>
              </w:rPr>
              <w:t xml:space="preserve">Worksheet </w:t>
            </w:r>
            <w:r w:rsidR="005E47C3">
              <w:rPr>
                <w:rFonts w:ascii="Arial" w:hAnsi="Arial"/>
              </w:rPr>
              <w:t>4</w:t>
            </w:r>
            <w:r w:rsidR="00726776" w:rsidRPr="00427275">
              <w:rPr>
                <w:rFonts w:ascii="Arial" w:hAnsi="Arial"/>
              </w:rPr>
              <w:t xml:space="preserve"> </w:t>
            </w:r>
          </w:p>
          <w:p w14:paraId="5C66424F" w14:textId="0386EBF9" w:rsidR="00A32BE0" w:rsidRPr="00427275" w:rsidRDefault="00A32BE0" w:rsidP="00A32BE0">
            <w:pPr>
              <w:pStyle w:val="PGKS3text"/>
              <w:rPr>
                <w:rFonts w:ascii="Arial" w:hAnsi="Arial"/>
              </w:rPr>
            </w:pPr>
            <w:r w:rsidRPr="00427275">
              <w:rPr>
                <w:rFonts w:ascii="Arial" w:hAnsi="Arial"/>
              </w:rPr>
              <w:t xml:space="preserve">Worksheet </w:t>
            </w:r>
            <w:r w:rsidR="005E47C3">
              <w:rPr>
                <w:rFonts w:ascii="Arial" w:hAnsi="Arial"/>
              </w:rPr>
              <w:t>4</w:t>
            </w:r>
            <w:r w:rsidR="00726776" w:rsidRPr="00427275">
              <w:rPr>
                <w:rFonts w:ascii="Arial" w:hAnsi="Arial"/>
              </w:rPr>
              <w:t xml:space="preserve"> </w:t>
            </w:r>
            <w:r w:rsidRPr="00427275">
              <w:rPr>
                <w:rFonts w:ascii="Arial" w:hAnsi="Arial"/>
              </w:rPr>
              <w:t>Answers</w:t>
            </w:r>
          </w:p>
          <w:p w14:paraId="053AEA08" w14:textId="77777777" w:rsidR="00B165B2" w:rsidRPr="00427275" w:rsidRDefault="00B165B2" w:rsidP="00A32BE0">
            <w:pPr>
              <w:pStyle w:val="PGKS3text"/>
              <w:rPr>
                <w:rFonts w:ascii="Arial" w:hAnsi="Arial"/>
              </w:rPr>
            </w:pPr>
          </w:p>
          <w:p w14:paraId="0563B129" w14:textId="6A1751B2" w:rsidR="00B165B2" w:rsidRPr="00427275" w:rsidRDefault="00B165B2" w:rsidP="00A32BE0">
            <w:pPr>
              <w:pStyle w:val="PGKS3text"/>
              <w:rPr>
                <w:rFonts w:ascii="Arial" w:hAnsi="Arial"/>
              </w:rPr>
            </w:pPr>
            <w:r w:rsidRPr="00427275">
              <w:rPr>
                <w:rFonts w:ascii="Arial" w:hAnsi="Arial"/>
              </w:rPr>
              <w:t xml:space="preserve">Sample Python programs </w:t>
            </w:r>
          </w:p>
          <w:p w14:paraId="7791E3D7" w14:textId="77777777" w:rsidR="00E36DF1" w:rsidRPr="00427275" w:rsidRDefault="00E36DF1" w:rsidP="00794442">
            <w:pPr>
              <w:pStyle w:val="PGKS3text"/>
              <w:rPr>
                <w:rFonts w:ascii="Arial" w:hAnsi="Arial"/>
              </w:rPr>
            </w:pPr>
          </w:p>
          <w:p w14:paraId="5EF6DD3B" w14:textId="77777777" w:rsidR="004D1C7A" w:rsidRPr="00427275" w:rsidRDefault="004D1C7A" w:rsidP="00794442">
            <w:pPr>
              <w:pStyle w:val="PGKS3text"/>
              <w:rPr>
                <w:rFonts w:ascii="Arial" w:hAnsi="Arial"/>
              </w:rPr>
            </w:pPr>
          </w:p>
          <w:p w14:paraId="3F92086F" w14:textId="77777777" w:rsidR="004D1C7A" w:rsidRPr="00427275" w:rsidRDefault="004D1C7A" w:rsidP="00794442">
            <w:pPr>
              <w:pStyle w:val="PGKS3text"/>
              <w:rPr>
                <w:rFonts w:ascii="Arial" w:hAnsi="Arial"/>
              </w:rPr>
            </w:pPr>
          </w:p>
          <w:p w14:paraId="605A68A8" w14:textId="77777777" w:rsidR="004D1C7A" w:rsidRPr="00427275" w:rsidRDefault="004D1C7A" w:rsidP="00794442">
            <w:pPr>
              <w:pStyle w:val="PGKS3text"/>
              <w:rPr>
                <w:rFonts w:ascii="Arial" w:hAnsi="Arial"/>
              </w:rPr>
            </w:pPr>
          </w:p>
          <w:p w14:paraId="076DE92D" w14:textId="77777777" w:rsidR="004D1C7A" w:rsidRPr="00427275" w:rsidRDefault="004D1C7A" w:rsidP="00794442">
            <w:pPr>
              <w:pStyle w:val="PGKS3text"/>
              <w:rPr>
                <w:rFonts w:ascii="Arial" w:hAnsi="Arial"/>
              </w:rPr>
            </w:pPr>
          </w:p>
          <w:p w14:paraId="1E97054B" w14:textId="77777777" w:rsidR="004D1C7A" w:rsidRPr="00427275" w:rsidRDefault="004D1C7A" w:rsidP="00794442">
            <w:pPr>
              <w:pStyle w:val="PGKS3text"/>
              <w:rPr>
                <w:rFonts w:ascii="Arial" w:hAnsi="Arial"/>
              </w:rPr>
            </w:pPr>
          </w:p>
          <w:p w14:paraId="22B2CC97" w14:textId="77777777" w:rsidR="004D1C7A" w:rsidRPr="00427275" w:rsidRDefault="004D1C7A" w:rsidP="00794442">
            <w:pPr>
              <w:pStyle w:val="PGKS3text"/>
              <w:rPr>
                <w:rFonts w:ascii="Arial" w:hAnsi="Arial"/>
              </w:rPr>
            </w:pPr>
          </w:p>
          <w:p w14:paraId="405F7520" w14:textId="77777777" w:rsidR="004D1C7A" w:rsidRPr="00427275" w:rsidRDefault="004D1C7A" w:rsidP="00794442">
            <w:pPr>
              <w:pStyle w:val="PGKS3text"/>
              <w:rPr>
                <w:rFonts w:ascii="Arial" w:hAnsi="Arial"/>
              </w:rPr>
            </w:pPr>
          </w:p>
          <w:p w14:paraId="291D3647" w14:textId="77777777" w:rsidR="004D1C7A" w:rsidRPr="00427275" w:rsidRDefault="004D1C7A" w:rsidP="00794442">
            <w:pPr>
              <w:pStyle w:val="PGKS3text"/>
              <w:rPr>
                <w:rFonts w:ascii="Arial" w:hAnsi="Arial"/>
              </w:rPr>
            </w:pPr>
          </w:p>
          <w:p w14:paraId="60B7F99D" w14:textId="77777777" w:rsidR="004D1C7A" w:rsidRPr="00427275" w:rsidRDefault="004D1C7A" w:rsidP="00794442">
            <w:pPr>
              <w:pStyle w:val="PGKS3text"/>
              <w:rPr>
                <w:rFonts w:ascii="Arial" w:hAnsi="Arial"/>
              </w:rPr>
            </w:pPr>
          </w:p>
          <w:p w14:paraId="0CEFE23E" w14:textId="77777777" w:rsidR="004D1C7A" w:rsidRPr="00427275" w:rsidRDefault="004D1C7A" w:rsidP="00794442">
            <w:pPr>
              <w:pStyle w:val="PGKS3text"/>
              <w:rPr>
                <w:rFonts w:ascii="Arial" w:hAnsi="Arial"/>
              </w:rPr>
            </w:pPr>
          </w:p>
          <w:p w14:paraId="69C70EB5" w14:textId="77777777" w:rsidR="004D1C7A" w:rsidRPr="00427275" w:rsidRDefault="004D1C7A" w:rsidP="00794442">
            <w:pPr>
              <w:pStyle w:val="PGKS3text"/>
              <w:rPr>
                <w:rFonts w:ascii="Arial" w:hAnsi="Arial"/>
              </w:rPr>
            </w:pPr>
          </w:p>
          <w:p w14:paraId="148C19B6" w14:textId="77777777" w:rsidR="004D1C7A" w:rsidRPr="00427275" w:rsidRDefault="004D1C7A" w:rsidP="00794442">
            <w:pPr>
              <w:pStyle w:val="PGKS3text"/>
              <w:rPr>
                <w:rFonts w:ascii="Arial" w:hAnsi="Arial"/>
              </w:rPr>
            </w:pPr>
          </w:p>
          <w:p w14:paraId="5DC31A6E" w14:textId="77777777" w:rsidR="004D1C7A" w:rsidRPr="00427275" w:rsidRDefault="004D1C7A" w:rsidP="00794442">
            <w:pPr>
              <w:pStyle w:val="PGKS3text"/>
              <w:rPr>
                <w:rFonts w:ascii="Arial" w:hAnsi="Arial"/>
              </w:rPr>
            </w:pPr>
          </w:p>
          <w:p w14:paraId="20D9DA76" w14:textId="77777777" w:rsidR="004D1C7A" w:rsidRPr="00427275" w:rsidRDefault="004D1C7A" w:rsidP="00794442">
            <w:pPr>
              <w:pStyle w:val="PGKS3text"/>
              <w:rPr>
                <w:rFonts w:ascii="Arial" w:hAnsi="Arial"/>
              </w:rPr>
            </w:pPr>
          </w:p>
          <w:p w14:paraId="609E94F1" w14:textId="77777777" w:rsidR="004D1C7A" w:rsidRPr="00427275" w:rsidRDefault="004D1C7A" w:rsidP="00794442">
            <w:pPr>
              <w:pStyle w:val="PGKS3text"/>
              <w:rPr>
                <w:rFonts w:ascii="Arial" w:hAnsi="Arial"/>
              </w:rPr>
            </w:pPr>
          </w:p>
          <w:p w14:paraId="3EC4C49B" w14:textId="77777777" w:rsidR="004D1C7A" w:rsidRPr="00427275" w:rsidRDefault="004D1C7A" w:rsidP="00794442">
            <w:pPr>
              <w:pStyle w:val="PGKS3text"/>
              <w:rPr>
                <w:rFonts w:ascii="Arial" w:hAnsi="Arial"/>
              </w:rPr>
            </w:pPr>
          </w:p>
          <w:p w14:paraId="1DB74D18" w14:textId="77777777" w:rsidR="004D1C7A" w:rsidRPr="00427275" w:rsidRDefault="004D1C7A" w:rsidP="00794442">
            <w:pPr>
              <w:pStyle w:val="PGKS3text"/>
              <w:rPr>
                <w:rFonts w:ascii="Arial" w:hAnsi="Arial"/>
              </w:rPr>
            </w:pPr>
          </w:p>
          <w:p w14:paraId="05A4FCD4" w14:textId="77777777" w:rsidR="004D1C7A" w:rsidRPr="00427275" w:rsidRDefault="004D1C7A" w:rsidP="00794442">
            <w:pPr>
              <w:pStyle w:val="PGKS3text"/>
              <w:rPr>
                <w:rFonts w:ascii="Arial" w:hAnsi="Arial"/>
              </w:rPr>
            </w:pPr>
          </w:p>
          <w:p w14:paraId="258415E0" w14:textId="77777777" w:rsidR="004D1C7A" w:rsidRPr="00427275" w:rsidRDefault="004D1C7A" w:rsidP="00794442">
            <w:pPr>
              <w:pStyle w:val="PGKS3text"/>
              <w:rPr>
                <w:rFonts w:ascii="Arial" w:hAnsi="Arial"/>
              </w:rPr>
            </w:pPr>
          </w:p>
          <w:p w14:paraId="57480971" w14:textId="77777777" w:rsidR="004D1C7A" w:rsidRPr="00427275" w:rsidRDefault="004D1C7A" w:rsidP="00794442">
            <w:pPr>
              <w:pStyle w:val="PGKS3text"/>
              <w:rPr>
                <w:rFonts w:ascii="Arial" w:hAnsi="Arial"/>
              </w:rPr>
            </w:pPr>
          </w:p>
          <w:p w14:paraId="019F1071" w14:textId="77777777" w:rsidR="004D1C7A" w:rsidRPr="00427275" w:rsidRDefault="004D1C7A" w:rsidP="00794442">
            <w:pPr>
              <w:pStyle w:val="PGKS3text"/>
              <w:rPr>
                <w:rFonts w:ascii="Arial" w:hAnsi="Arial"/>
              </w:rPr>
            </w:pPr>
          </w:p>
          <w:p w14:paraId="4E46711A" w14:textId="77777777" w:rsidR="004D1C7A" w:rsidRPr="00427275" w:rsidRDefault="004D1C7A" w:rsidP="00794442">
            <w:pPr>
              <w:pStyle w:val="PGKS3text"/>
              <w:rPr>
                <w:rFonts w:ascii="Arial" w:hAnsi="Arial"/>
              </w:rPr>
            </w:pPr>
          </w:p>
          <w:p w14:paraId="7F6DD92B" w14:textId="77777777" w:rsidR="004D1C7A" w:rsidRPr="00427275" w:rsidRDefault="004D1C7A" w:rsidP="00794442">
            <w:pPr>
              <w:pStyle w:val="PGKS3text"/>
              <w:rPr>
                <w:rFonts w:ascii="Arial" w:hAnsi="Arial"/>
              </w:rPr>
            </w:pPr>
          </w:p>
          <w:p w14:paraId="3431536A" w14:textId="77777777" w:rsidR="004D1C7A" w:rsidRPr="00427275" w:rsidRDefault="004D1C7A" w:rsidP="00794442">
            <w:pPr>
              <w:pStyle w:val="PGKS3text"/>
              <w:rPr>
                <w:rFonts w:ascii="Arial" w:hAnsi="Arial"/>
              </w:rPr>
            </w:pPr>
          </w:p>
          <w:p w14:paraId="6359C8AC" w14:textId="77777777" w:rsidR="004D1C7A" w:rsidRPr="00427275" w:rsidRDefault="004D1C7A" w:rsidP="00794442">
            <w:pPr>
              <w:pStyle w:val="PGKS3text"/>
              <w:rPr>
                <w:rFonts w:ascii="Arial" w:hAnsi="Arial"/>
              </w:rPr>
            </w:pPr>
          </w:p>
          <w:p w14:paraId="06744D0C" w14:textId="77777777" w:rsidR="004D1C7A" w:rsidRPr="00427275" w:rsidRDefault="004D1C7A" w:rsidP="00794442">
            <w:pPr>
              <w:pStyle w:val="PGKS3text"/>
              <w:rPr>
                <w:rFonts w:ascii="Arial" w:hAnsi="Arial"/>
              </w:rPr>
            </w:pPr>
          </w:p>
          <w:p w14:paraId="36BC81AD" w14:textId="77777777" w:rsidR="004D1C7A" w:rsidRPr="00427275" w:rsidRDefault="004D1C7A" w:rsidP="00794442">
            <w:pPr>
              <w:pStyle w:val="PGKS3text"/>
              <w:rPr>
                <w:rFonts w:ascii="Arial" w:hAnsi="Arial"/>
              </w:rPr>
            </w:pPr>
          </w:p>
          <w:p w14:paraId="78C7AC27" w14:textId="77777777" w:rsidR="004D1C7A" w:rsidRPr="00427275" w:rsidRDefault="004D1C7A" w:rsidP="00794442">
            <w:pPr>
              <w:pStyle w:val="PGKS3text"/>
              <w:rPr>
                <w:rFonts w:ascii="Arial" w:hAnsi="Arial"/>
              </w:rPr>
            </w:pPr>
          </w:p>
          <w:p w14:paraId="1F2439FF" w14:textId="77777777" w:rsidR="004D1C7A" w:rsidRPr="00427275" w:rsidRDefault="004D1C7A" w:rsidP="00794442">
            <w:pPr>
              <w:pStyle w:val="PGKS3text"/>
              <w:rPr>
                <w:rFonts w:ascii="Arial" w:hAnsi="Arial"/>
              </w:rPr>
            </w:pPr>
          </w:p>
          <w:p w14:paraId="5025820F" w14:textId="4A4D4626" w:rsidR="004D1C7A" w:rsidRPr="00427275" w:rsidRDefault="004D1C7A" w:rsidP="00794442">
            <w:pPr>
              <w:pStyle w:val="PGKS3text"/>
              <w:rPr>
                <w:rFonts w:ascii="Arial" w:hAnsi="Arial"/>
              </w:rPr>
            </w:pPr>
          </w:p>
          <w:p w14:paraId="49FB656C" w14:textId="77777777" w:rsidR="004D1C7A" w:rsidRPr="00427275" w:rsidRDefault="004D1C7A" w:rsidP="00794442">
            <w:pPr>
              <w:pStyle w:val="PGKS3text"/>
              <w:rPr>
                <w:rFonts w:ascii="Arial" w:hAnsi="Arial"/>
              </w:rPr>
            </w:pPr>
          </w:p>
          <w:p w14:paraId="37142E80" w14:textId="77777777" w:rsidR="004D1C7A" w:rsidRDefault="004D1C7A" w:rsidP="00794442">
            <w:pPr>
              <w:pStyle w:val="PGKS3text"/>
              <w:rPr>
                <w:rFonts w:ascii="Arial" w:hAnsi="Arial"/>
              </w:rPr>
            </w:pPr>
          </w:p>
          <w:p w14:paraId="1A806EE2" w14:textId="77777777" w:rsidR="00415C5A" w:rsidRDefault="00415C5A" w:rsidP="00794442">
            <w:pPr>
              <w:pStyle w:val="PGKS3text"/>
              <w:rPr>
                <w:rFonts w:ascii="Arial" w:hAnsi="Arial"/>
              </w:rPr>
            </w:pPr>
          </w:p>
          <w:p w14:paraId="4C2AA087" w14:textId="77777777" w:rsidR="00415C5A" w:rsidRPr="00427275" w:rsidRDefault="00415C5A" w:rsidP="00794442">
            <w:pPr>
              <w:pStyle w:val="PGKS3text"/>
              <w:rPr>
                <w:rFonts w:ascii="Arial" w:hAnsi="Arial"/>
              </w:rPr>
            </w:pPr>
          </w:p>
          <w:p w14:paraId="4C6EB042" w14:textId="77777777" w:rsidR="004D1C7A" w:rsidRPr="00427275" w:rsidRDefault="004D1C7A" w:rsidP="00794442">
            <w:pPr>
              <w:pStyle w:val="PGKS3text"/>
              <w:rPr>
                <w:rFonts w:ascii="Arial" w:hAnsi="Arial"/>
              </w:rPr>
            </w:pPr>
          </w:p>
          <w:p w14:paraId="337B412F" w14:textId="77777777" w:rsidR="00415C5A" w:rsidRPr="00427275" w:rsidRDefault="00415C5A" w:rsidP="00415C5A">
            <w:pPr>
              <w:pStyle w:val="PGKS3text"/>
              <w:rPr>
                <w:rFonts w:ascii="Arial" w:hAnsi="Arial"/>
              </w:rPr>
            </w:pPr>
            <w:r w:rsidRPr="00427275">
              <w:rPr>
                <w:rFonts w:ascii="Arial" w:hAnsi="Arial"/>
              </w:rPr>
              <w:t xml:space="preserve">Link Regular expression operations </w:t>
            </w:r>
          </w:p>
          <w:p w14:paraId="4D6CAD84" w14:textId="77777777" w:rsidR="004D1C7A" w:rsidRPr="00427275" w:rsidRDefault="004D1C7A" w:rsidP="00794442">
            <w:pPr>
              <w:pStyle w:val="PGKS3text"/>
              <w:rPr>
                <w:rFonts w:ascii="Arial" w:hAnsi="Arial"/>
              </w:rPr>
            </w:pPr>
          </w:p>
          <w:p w14:paraId="739FD4D4" w14:textId="77777777" w:rsidR="008D762D" w:rsidRPr="00427275" w:rsidRDefault="008D762D" w:rsidP="00794442">
            <w:pPr>
              <w:pStyle w:val="PGKS3text"/>
              <w:rPr>
                <w:rFonts w:ascii="Arial" w:hAnsi="Arial"/>
              </w:rPr>
            </w:pPr>
          </w:p>
          <w:p w14:paraId="582F2D8B" w14:textId="51082168" w:rsidR="00794442" w:rsidRPr="00427275" w:rsidRDefault="00794442" w:rsidP="00794442">
            <w:pPr>
              <w:pStyle w:val="PGKS3text"/>
              <w:rPr>
                <w:rFonts w:ascii="Arial" w:hAnsi="Arial"/>
              </w:rPr>
            </w:pPr>
            <w:r w:rsidRPr="00427275">
              <w:rPr>
                <w:rFonts w:ascii="Arial" w:hAnsi="Arial"/>
              </w:rPr>
              <w:t xml:space="preserve">Homework </w:t>
            </w:r>
            <w:r w:rsidR="00695FA2">
              <w:rPr>
                <w:rFonts w:ascii="Arial" w:hAnsi="Arial"/>
              </w:rPr>
              <w:t>4</w:t>
            </w:r>
          </w:p>
          <w:p w14:paraId="0F6EBF68" w14:textId="30491467" w:rsidR="00794442" w:rsidRPr="00427275" w:rsidRDefault="00E36DF1" w:rsidP="00695FA2">
            <w:pPr>
              <w:pStyle w:val="PGKS3text"/>
              <w:rPr>
                <w:rFonts w:ascii="Arial" w:hAnsi="Arial"/>
              </w:rPr>
            </w:pPr>
            <w:r w:rsidRPr="00427275">
              <w:rPr>
                <w:rFonts w:ascii="Arial" w:hAnsi="Arial"/>
              </w:rPr>
              <w:t xml:space="preserve">Homework </w:t>
            </w:r>
            <w:r w:rsidR="00695FA2">
              <w:rPr>
                <w:rFonts w:ascii="Arial" w:hAnsi="Arial"/>
              </w:rPr>
              <w:t xml:space="preserve">4 </w:t>
            </w:r>
            <w:r w:rsidRPr="00427275">
              <w:rPr>
                <w:rFonts w:ascii="Arial" w:hAnsi="Arial"/>
              </w:rPr>
              <w:t>Answers</w:t>
            </w:r>
          </w:p>
        </w:tc>
      </w:tr>
    </w:tbl>
    <w:p w14:paraId="152DC95F" w14:textId="7F0C3C7B" w:rsidR="00EE620D" w:rsidRPr="00427275" w:rsidRDefault="00EE620D">
      <w:pPr>
        <w:spacing w:after="200" w:line="276" w:lineRule="auto"/>
      </w:pPr>
    </w:p>
    <w:p w14:paraId="13793F62" w14:textId="77777777" w:rsidR="00EE620D" w:rsidRPr="00427275" w:rsidRDefault="00EE620D">
      <w:pPr>
        <w:spacing w:after="200" w:line="276" w:lineRule="auto"/>
      </w:pPr>
      <w:r w:rsidRPr="00427275">
        <w:br w:type="page"/>
      </w:r>
    </w:p>
    <w:tbl>
      <w:tblPr>
        <w:tblW w:w="9072" w:type="dxa"/>
        <w:jc w:val="center"/>
        <w:tblBorders>
          <w:top w:val="single" w:sz="8" w:space="0" w:color="4F81BD"/>
          <w:left w:val="single" w:sz="8" w:space="0" w:color="4F81BD"/>
          <w:right w:val="single" w:sz="8" w:space="0" w:color="4F81BD"/>
          <w:insideH w:val="single" w:sz="8" w:space="0" w:color="4F81BD"/>
        </w:tblBorders>
        <w:tblCellMar>
          <w:left w:w="0" w:type="dxa"/>
          <w:right w:w="0" w:type="dxa"/>
        </w:tblCellMar>
        <w:tblLook w:val="00A0" w:firstRow="1" w:lastRow="0" w:firstColumn="1" w:lastColumn="0" w:noHBand="0" w:noVBand="0"/>
      </w:tblPr>
      <w:tblGrid>
        <w:gridCol w:w="6686"/>
        <w:gridCol w:w="2386"/>
      </w:tblGrid>
      <w:tr w:rsidR="005E47C3" w:rsidRPr="00427275" w14:paraId="3754C0D6" w14:textId="77777777" w:rsidTr="005E47C3">
        <w:trPr>
          <w:jc w:val="center"/>
        </w:trPr>
        <w:tc>
          <w:tcPr>
            <w:tcW w:w="6686" w:type="dxa"/>
            <w:shd w:val="clear" w:color="auto" w:fill="0091C4"/>
            <w:tcMar>
              <w:top w:w="0" w:type="dxa"/>
              <w:left w:w="108" w:type="dxa"/>
              <w:bottom w:w="0" w:type="dxa"/>
              <w:right w:w="108" w:type="dxa"/>
            </w:tcMar>
          </w:tcPr>
          <w:p w14:paraId="5ACFE86E" w14:textId="097610E2" w:rsidR="005E47C3" w:rsidRPr="00427275" w:rsidRDefault="005E47C3" w:rsidP="007B7B8D">
            <w:pPr>
              <w:pStyle w:val="PGLessonWeekContentTitle"/>
              <w:rPr>
                <w:sz w:val="22"/>
              </w:rPr>
            </w:pPr>
            <w:r w:rsidRPr="00427275">
              <w:rPr>
                <w:sz w:val="22"/>
              </w:rPr>
              <w:lastRenderedPageBreak/>
              <w:t xml:space="preserve">Lesson </w:t>
            </w:r>
            <w:r>
              <w:rPr>
                <w:sz w:val="22"/>
              </w:rPr>
              <w:t>5</w:t>
            </w:r>
            <w:r w:rsidRPr="00427275">
              <w:rPr>
                <w:sz w:val="22"/>
              </w:rPr>
              <w:t xml:space="preserve"> - Using lists</w:t>
            </w:r>
          </w:p>
        </w:tc>
        <w:tc>
          <w:tcPr>
            <w:tcW w:w="2386" w:type="dxa"/>
            <w:shd w:val="clear" w:color="auto" w:fill="0091C4"/>
            <w:tcMar>
              <w:top w:w="0" w:type="dxa"/>
              <w:left w:w="108" w:type="dxa"/>
              <w:bottom w:w="0" w:type="dxa"/>
              <w:right w:w="108" w:type="dxa"/>
            </w:tcMar>
          </w:tcPr>
          <w:p w14:paraId="7514BAF2" w14:textId="77777777" w:rsidR="005E47C3" w:rsidRPr="00427275" w:rsidRDefault="005E47C3" w:rsidP="00133DE6">
            <w:pPr>
              <w:pStyle w:val="PGLessonWeekContentTitle"/>
              <w:rPr>
                <w:sz w:val="22"/>
              </w:rPr>
            </w:pPr>
          </w:p>
        </w:tc>
      </w:tr>
      <w:tr w:rsidR="00D50A45" w:rsidRPr="00427275" w14:paraId="59FCC01B" w14:textId="77777777" w:rsidTr="005E621A">
        <w:trPr>
          <w:jc w:val="center"/>
        </w:trPr>
        <w:tc>
          <w:tcPr>
            <w:tcW w:w="9072" w:type="dxa"/>
            <w:gridSpan w:val="2"/>
            <w:tcMar>
              <w:top w:w="0" w:type="dxa"/>
              <w:left w:w="108" w:type="dxa"/>
              <w:bottom w:w="0" w:type="dxa"/>
              <w:right w:w="108" w:type="dxa"/>
            </w:tcMar>
          </w:tcPr>
          <w:p w14:paraId="7F7D8F89" w14:textId="77777777" w:rsidR="00717874" w:rsidRPr="00427275" w:rsidRDefault="00717874" w:rsidP="00717874">
            <w:pPr>
              <w:pStyle w:val="ks3bold12pt"/>
              <w:rPr>
                <w:rFonts w:ascii="Arial" w:hAnsi="Arial"/>
                <w:sz w:val="22"/>
                <w:szCs w:val="22"/>
              </w:rPr>
            </w:pPr>
            <w:r w:rsidRPr="00427275">
              <w:rPr>
                <w:rFonts w:ascii="Arial" w:hAnsi="Arial"/>
                <w:sz w:val="22"/>
                <w:szCs w:val="22"/>
              </w:rPr>
              <w:t>Preparation</w:t>
            </w:r>
          </w:p>
          <w:p w14:paraId="0EF87FC5" w14:textId="77777777" w:rsidR="00717874" w:rsidRPr="00427275" w:rsidRDefault="00717874" w:rsidP="00717874">
            <w:pPr>
              <w:pStyle w:val="PGKS3bulletedlist"/>
              <w:rPr>
                <w:rFonts w:ascii="Arial" w:hAnsi="Arial"/>
              </w:rPr>
            </w:pPr>
            <w:r w:rsidRPr="00427275">
              <w:rPr>
                <w:rFonts w:ascii="Arial" w:hAnsi="Arial"/>
              </w:rPr>
              <w:t xml:space="preserve">Make sure Python 3.x is installed and running correctly. </w:t>
            </w:r>
          </w:p>
          <w:p w14:paraId="6E4A6BED" w14:textId="77777777" w:rsidR="00717874" w:rsidRPr="00427275" w:rsidRDefault="00717874" w:rsidP="00717874">
            <w:pPr>
              <w:pStyle w:val="PGKS3bulletedlist"/>
              <w:rPr>
                <w:rFonts w:ascii="Arial" w:hAnsi="Arial"/>
              </w:rPr>
            </w:pPr>
            <w:r w:rsidRPr="00427275">
              <w:rPr>
                <w:rFonts w:ascii="Arial" w:hAnsi="Arial"/>
              </w:rPr>
              <w:t>Run through the programs mentioned in the PP Guide. Many of them can be found in the Sample Python Programs folder</w:t>
            </w:r>
          </w:p>
          <w:p w14:paraId="6B643CCE" w14:textId="77777777" w:rsidR="00717874" w:rsidRDefault="00717874" w:rsidP="005E621A">
            <w:pPr>
              <w:pStyle w:val="ks3bold12pt"/>
              <w:rPr>
                <w:rFonts w:ascii="Arial" w:hAnsi="Arial"/>
                <w:sz w:val="22"/>
                <w:szCs w:val="22"/>
              </w:rPr>
            </w:pPr>
          </w:p>
          <w:p w14:paraId="5A744A7D" w14:textId="77777777" w:rsidR="00D50A45" w:rsidRPr="00427275" w:rsidRDefault="00D50A45" w:rsidP="005E621A">
            <w:pPr>
              <w:pStyle w:val="ks3bold12pt"/>
              <w:rPr>
                <w:rFonts w:ascii="Arial" w:hAnsi="Arial"/>
                <w:sz w:val="22"/>
                <w:szCs w:val="22"/>
              </w:rPr>
            </w:pPr>
            <w:r w:rsidRPr="00427275">
              <w:rPr>
                <w:rFonts w:ascii="Arial" w:hAnsi="Arial"/>
                <w:sz w:val="22"/>
                <w:szCs w:val="22"/>
              </w:rPr>
              <w:t>Learning Objectives:</w:t>
            </w:r>
          </w:p>
          <w:p w14:paraId="06517B6F" w14:textId="77777777" w:rsidR="00455D11" w:rsidRPr="00427275" w:rsidRDefault="00455D11" w:rsidP="00455D11">
            <w:pPr>
              <w:pStyle w:val="PGKS3bulletedlist"/>
              <w:rPr>
                <w:rFonts w:ascii="Arial" w:hAnsi="Arial"/>
              </w:rPr>
            </w:pPr>
            <w:r w:rsidRPr="00427275">
              <w:rPr>
                <w:rFonts w:ascii="Arial" w:hAnsi="Arial"/>
              </w:rPr>
              <w:t>Understand why lists and arrays are useful</w:t>
            </w:r>
          </w:p>
          <w:p w14:paraId="7EF8FBE2" w14:textId="77777777" w:rsidR="00455D11" w:rsidRPr="00427275" w:rsidRDefault="00455D11" w:rsidP="00455D11">
            <w:pPr>
              <w:pStyle w:val="PGKS3bulletedlist"/>
              <w:rPr>
                <w:rFonts w:ascii="Arial" w:hAnsi="Arial"/>
              </w:rPr>
            </w:pPr>
            <w:r w:rsidRPr="00427275">
              <w:rPr>
                <w:rFonts w:ascii="Arial" w:hAnsi="Arial"/>
              </w:rPr>
              <w:t>Be able to read and edit data in a list</w:t>
            </w:r>
          </w:p>
          <w:p w14:paraId="30E40487" w14:textId="77777777" w:rsidR="00455D11" w:rsidRPr="00427275" w:rsidRDefault="00455D11" w:rsidP="00455D11">
            <w:pPr>
              <w:pStyle w:val="PGKS3bulletedlist"/>
              <w:rPr>
                <w:rFonts w:ascii="Arial" w:hAnsi="Arial"/>
              </w:rPr>
            </w:pPr>
            <w:r w:rsidRPr="00427275">
              <w:rPr>
                <w:rFonts w:ascii="Arial" w:hAnsi="Arial"/>
              </w:rPr>
              <w:t>Know how to declare and append to a list</w:t>
            </w:r>
          </w:p>
          <w:p w14:paraId="257D7BA2" w14:textId="3B1A83DD" w:rsidR="00D50A45" w:rsidRPr="00427275" w:rsidRDefault="00D50A45" w:rsidP="00455D11">
            <w:pPr>
              <w:pStyle w:val="PGKS3bulletedlist"/>
              <w:numPr>
                <w:ilvl w:val="0"/>
                <w:numId w:val="0"/>
              </w:numPr>
              <w:ind w:left="397"/>
              <w:rPr>
                <w:rFonts w:ascii="Arial" w:hAnsi="Arial"/>
              </w:rPr>
            </w:pPr>
          </w:p>
        </w:tc>
      </w:tr>
      <w:tr w:rsidR="00D50A45" w:rsidRPr="00427275" w14:paraId="674167E1" w14:textId="77777777" w:rsidTr="000963B0">
        <w:trPr>
          <w:jc w:val="center"/>
        </w:trPr>
        <w:tc>
          <w:tcPr>
            <w:tcW w:w="6686" w:type="dxa"/>
            <w:shd w:val="clear" w:color="auto" w:fill="00B0F0"/>
            <w:tcMar>
              <w:top w:w="0" w:type="dxa"/>
              <w:left w:w="108" w:type="dxa"/>
              <w:bottom w:w="0" w:type="dxa"/>
              <w:right w:w="108" w:type="dxa"/>
            </w:tcMar>
          </w:tcPr>
          <w:p w14:paraId="5062A5DF" w14:textId="77777777" w:rsidR="00D50A45" w:rsidRPr="00427275" w:rsidRDefault="00D50A45" w:rsidP="00133DE6">
            <w:pPr>
              <w:pStyle w:val="PGLessonWeekContentTitle"/>
              <w:rPr>
                <w:sz w:val="22"/>
              </w:rPr>
            </w:pPr>
            <w:r w:rsidRPr="00427275">
              <w:rPr>
                <w:sz w:val="22"/>
              </w:rPr>
              <w:t>Content</w:t>
            </w:r>
          </w:p>
        </w:tc>
        <w:tc>
          <w:tcPr>
            <w:tcW w:w="2386" w:type="dxa"/>
            <w:shd w:val="clear" w:color="auto" w:fill="00B0F0"/>
            <w:tcMar>
              <w:top w:w="0" w:type="dxa"/>
              <w:left w:w="108" w:type="dxa"/>
              <w:bottom w:w="0" w:type="dxa"/>
              <w:right w:w="108" w:type="dxa"/>
            </w:tcMar>
          </w:tcPr>
          <w:p w14:paraId="73824296" w14:textId="77777777" w:rsidR="00D50A45" w:rsidRPr="00427275" w:rsidRDefault="00D50A45" w:rsidP="00133DE6">
            <w:pPr>
              <w:pStyle w:val="PGLessonWeekContentTitle"/>
              <w:rPr>
                <w:sz w:val="22"/>
              </w:rPr>
            </w:pPr>
            <w:r w:rsidRPr="00427275">
              <w:rPr>
                <w:sz w:val="22"/>
              </w:rPr>
              <w:t>Resources</w:t>
            </w:r>
          </w:p>
        </w:tc>
      </w:tr>
      <w:tr w:rsidR="00D50A45" w:rsidRPr="00427275" w14:paraId="4CBF5848" w14:textId="77777777" w:rsidTr="000963B0">
        <w:trPr>
          <w:jc w:val="center"/>
        </w:trPr>
        <w:tc>
          <w:tcPr>
            <w:tcW w:w="6686" w:type="dxa"/>
            <w:tcBorders>
              <w:bottom w:val="single" w:sz="4" w:space="0" w:color="0070C0"/>
              <w:right w:val="single" w:sz="4" w:space="0" w:color="0070C0"/>
            </w:tcBorders>
            <w:tcMar>
              <w:top w:w="0" w:type="dxa"/>
              <w:left w:w="108" w:type="dxa"/>
              <w:bottom w:w="0" w:type="dxa"/>
              <w:right w:w="108" w:type="dxa"/>
            </w:tcMar>
          </w:tcPr>
          <w:p w14:paraId="402C5BA3" w14:textId="37117122" w:rsidR="00CD28CA" w:rsidRPr="00427275" w:rsidRDefault="00CD28CA" w:rsidP="00CD28CA">
            <w:pPr>
              <w:pStyle w:val="PGKS3text"/>
              <w:rPr>
                <w:rFonts w:ascii="Arial" w:hAnsi="Arial"/>
              </w:rPr>
            </w:pPr>
            <w:r w:rsidRPr="00427275">
              <w:rPr>
                <w:rFonts w:ascii="Arial" w:hAnsi="Arial"/>
                <w:b/>
              </w:rPr>
              <w:t>Starter</w:t>
            </w:r>
          </w:p>
          <w:p w14:paraId="00C454DC" w14:textId="098EFCB9" w:rsidR="00CD28CA" w:rsidRPr="00427275" w:rsidRDefault="00CD28CA" w:rsidP="00CD28CA">
            <w:pPr>
              <w:pStyle w:val="PGKS3text"/>
              <w:rPr>
                <w:rFonts w:ascii="Arial" w:hAnsi="Arial"/>
              </w:rPr>
            </w:pPr>
            <w:r w:rsidRPr="00427275">
              <w:rPr>
                <w:rFonts w:ascii="Arial" w:hAnsi="Arial"/>
              </w:rPr>
              <w:t xml:space="preserve">Ask students how many variables would be needed to hold </w:t>
            </w:r>
            <w:r w:rsidR="009942BE" w:rsidRPr="00427275">
              <w:rPr>
                <w:rFonts w:ascii="Arial" w:hAnsi="Arial"/>
              </w:rPr>
              <w:t>eight</w:t>
            </w:r>
            <w:r w:rsidRPr="00427275">
              <w:rPr>
                <w:rFonts w:ascii="Arial" w:hAnsi="Arial"/>
              </w:rPr>
              <w:t xml:space="preserve"> values.</w:t>
            </w:r>
          </w:p>
          <w:p w14:paraId="06F82AD5" w14:textId="77777777" w:rsidR="00CD28CA" w:rsidRPr="00427275" w:rsidRDefault="00CD28CA" w:rsidP="00CD28CA">
            <w:pPr>
              <w:pStyle w:val="PGKS3text"/>
              <w:rPr>
                <w:rFonts w:ascii="Arial" w:hAnsi="Arial"/>
              </w:rPr>
            </w:pPr>
            <w:r w:rsidRPr="00427275">
              <w:rPr>
                <w:rFonts w:ascii="Arial" w:hAnsi="Arial"/>
              </w:rPr>
              <w:t>They may spot that this is a trick question, but using techniques excluding lists (very similar to arrays in other languages) there is no easy way to use fewer than 8 variables.</w:t>
            </w:r>
          </w:p>
          <w:p w14:paraId="798FD59D" w14:textId="3188F5D6" w:rsidR="00CD28CA" w:rsidRPr="00427275" w:rsidRDefault="00CD28CA" w:rsidP="00CD28CA">
            <w:pPr>
              <w:pStyle w:val="PGKS3text"/>
              <w:rPr>
                <w:rFonts w:ascii="Arial" w:hAnsi="Arial"/>
              </w:rPr>
            </w:pPr>
            <w:r w:rsidRPr="00427275">
              <w:rPr>
                <w:rFonts w:ascii="Arial" w:hAnsi="Arial"/>
              </w:rPr>
              <w:t>Explain that a list is just what it sounds like – a list of values. Analogie</w:t>
            </w:r>
            <w:r w:rsidR="003C7CFC">
              <w:rPr>
                <w:rFonts w:ascii="Arial" w:hAnsi="Arial"/>
              </w:rPr>
              <w:t>s might include numbered bullet</w:t>
            </w:r>
            <w:r w:rsidR="00C90601">
              <w:rPr>
                <w:rFonts w:ascii="Arial" w:hAnsi="Arial"/>
              </w:rPr>
              <w:t xml:space="preserve"> points</w:t>
            </w:r>
            <w:r w:rsidRPr="00427275">
              <w:rPr>
                <w:rFonts w:ascii="Arial" w:hAnsi="Arial"/>
              </w:rPr>
              <w:t>, or a chest of drawers.</w:t>
            </w:r>
          </w:p>
          <w:p w14:paraId="1E02E222" w14:textId="4D81F443" w:rsidR="00CD28CA" w:rsidRPr="00427275" w:rsidRDefault="00CD28CA" w:rsidP="00CD28CA">
            <w:pPr>
              <w:pStyle w:val="PGKS3text"/>
              <w:rPr>
                <w:rFonts w:ascii="Arial" w:hAnsi="Arial"/>
              </w:rPr>
            </w:pPr>
            <w:r w:rsidRPr="00427275">
              <w:rPr>
                <w:rFonts w:ascii="Arial" w:hAnsi="Arial"/>
              </w:rPr>
              <w:t>List items are indexed (addressed) using numbers in square brackets (students must not leave a space between the list name and the index). It is important to point out that the numbering starts with 0 (just as it does with FOR loops). One analogy that might help is that we count storeys in this way – with Ground, 1</w:t>
            </w:r>
            <w:r w:rsidRPr="00427275">
              <w:rPr>
                <w:rFonts w:ascii="Arial" w:hAnsi="Arial"/>
                <w:vertAlign w:val="superscript"/>
              </w:rPr>
              <w:t>st</w:t>
            </w:r>
            <w:r w:rsidRPr="00427275">
              <w:rPr>
                <w:rFonts w:ascii="Arial" w:hAnsi="Arial"/>
              </w:rPr>
              <w:t xml:space="preserve"> floor, 2</w:t>
            </w:r>
            <w:r w:rsidRPr="00427275">
              <w:rPr>
                <w:rFonts w:ascii="Arial" w:hAnsi="Arial"/>
                <w:vertAlign w:val="superscript"/>
              </w:rPr>
              <w:t>nd</w:t>
            </w:r>
            <w:r w:rsidRPr="00427275">
              <w:rPr>
                <w:rFonts w:ascii="Arial" w:hAnsi="Arial"/>
              </w:rPr>
              <w:t xml:space="preserve"> floor, etc.</w:t>
            </w:r>
          </w:p>
          <w:p w14:paraId="6FA9F868" w14:textId="77777777" w:rsidR="00CD28CA" w:rsidRPr="00427275" w:rsidRDefault="00CD28CA" w:rsidP="00CD28CA">
            <w:pPr>
              <w:pStyle w:val="PGKS3text"/>
              <w:rPr>
                <w:rFonts w:ascii="Arial" w:hAnsi="Arial"/>
              </w:rPr>
            </w:pPr>
          </w:p>
          <w:p w14:paraId="66ABA79D" w14:textId="77777777" w:rsidR="00CD28CA" w:rsidRPr="00427275" w:rsidRDefault="00CD28CA" w:rsidP="00CD28CA">
            <w:pPr>
              <w:pStyle w:val="PGKS3text"/>
              <w:rPr>
                <w:rFonts w:ascii="Arial" w:hAnsi="Arial"/>
                <w:b/>
              </w:rPr>
            </w:pPr>
            <w:r w:rsidRPr="00427275">
              <w:rPr>
                <w:rFonts w:ascii="Arial" w:hAnsi="Arial"/>
                <w:b/>
              </w:rPr>
              <w:t>Lists</w:t>
            </w:r>
          </w:p>
          <w:p w14:paraId="624A195C" w14:textId="57B04789" w:rsidR="00CD28CA" w:rsidRPr="00427275" w:rsidRDefault="00CD28CA" w:rsidP="00CD28CA">
            <w:pPr>
              <w:pStyle w:val="PGKS3text"/>
              <w:rPr>
                <w:rFonts w:ascii="Arial" w:hAnsi="Arial"/>
              </w:rPr>
            </w:pPr>
            <w:r w:rsidRPr="00427275">
              <w:rPr>
                <w:rFonts w:ascii="Arial" w:hAnsi="Arial"/>
              </w:rPr>
              <w:t xml:space="preserve">Students </w:t>
            </w:r>
            <w:r w:rsidR="009942BE" w:rsidRPr="00427275">
              <w:rPr>
                <w:rFonts w:ascii="Arial" w:hAnsi="Arial"/>
              </w:rPr>
              <w:t>should</w:t>
            </w:r>
            <w:r w:rsidRPr="00427275">
              <w:rPr>
                <w:rFonts w:ascii="Arial" w:hAnsi="Arial"/>
              </w:rPr>
              <w:t xml:space="preserve"> copy and test a simple program to create a list of hard-coded values (where the values are written into the code and not input by the user). Using a simple print statement to print the entire list in one go will produce an output in square brackets, with each value separated by a comma.</w:t>
            </w:r>
          </w:p>
          <w:p w14:paraId="4FBBCAC4" w14:textId="77777777" w:rsidR="00CD28CA" w:rsidRPr="00427275" w:rsidRDefault="00CD28CA" w:rsidP="00CD28CA">
            <w:pPr>
              <w:pStyle w:val="PGKS3text"/>
              <w:rPr>
                <w:rFonts w:ascii="Arial" w:hAnsi="Arial"/>
              </w:rPr>
            </w:pPr>
            <w:r w:rsidRPr="00427275">
              <w:rPr>
                <w:rFonts w:ascii="Arial" w:hAnsi="Arial"/>
              </w:rPr>
              <w:t>Explain how to address an individual list item using its index and demonstrate how to change a single value – printing the whole list before and after in order to demonstrate how it has changed.</w:t>
            </w:r>
          </w:p>
          <w:p w14:paraId="725EB411" w14:textId="77777777" w:rsidR="00CD28CA" w:rsidRPr="00427275" w:rsidRDefault="00CD28CA" w:rsidP="00CD28CA">
            <w:pPr>
              <w:pStyle w:val="PGKS3text"/>
              <w:rPr>
                <w:rFonts w:ascii="Arial" w:hAnsi="Arial"/>
              </w:rPr>
            </w:pPr>
            <w:r w:rsidRPr="00427275">
              <w:rPr>
                <w:rFonts w:ascii="Arial" w:hAnsi="Arial"/>
              </w:rPr>
              <w:t>Demonstrate that students can create an empty list by putting a single value into square brackets and using the ‘*’ operator to create the required number of spaces (or drawers, or bullet points).</w:t>
            </w:r>
          </w:p>
          <w:p w14:paraId="22E8D402" w14:textId="5399CD88" w:rsidR="006B52C6" w:rsidRDefault="006B52C6" w:rsidP="00CD28CA">
            <w:pPr>
              <w:pStyle w:val="PGKS3text"/>
              <w:rPr>
                <w:rFonts w:ascii="Arial" w:hAnsi="Arial"/>
                <w:b/>
              </w:rPr>
            </w:pPr>
          </w:p>
          <w:p w14:paraId="4E6ECF85" w14:textId="77777777" w:rsidR="00F24D38" w:rsidRPr="00427275" w:rsidRDefault="00F24D38" w:rsidP="00CD28CA">
            <w:pPr>
              <w:pStyle w:val="PGKS3text"/>
              <w:rPr>
                <w:rFonts w:ascii="Arial" w:hAnsi="Arial"/>
                <w:b/>
              </w:rPr>
            </w:pPr>
          </w:p>
          <w:p w14:paraId="16C87E8B" w14:textId="41C23F09" w:rsidR="00CD28CA" w:rsidRPr="00427275" w:rsidRDefault="00CD28CA" w:rsidP="00CD28CA">
            <w:pPr>
              <w:pStyle w:val="PGKS3text"/>
              <w:rPr>
                <w:rFonts w:ascii="Arial" w:hAnsi="Arial"/>
                <w:b/>
              </w:rPr>
            </w:pPr>
            <w:r w:rsidRPr="00427275">
              <w:rPr>
                <w:rFonts w:ascii="Arial" w:hAnsi="Arial"/>
                <w:b/>
              </w:rPr>
              <w:t xml:space="preserve">Worksheet </w:t>
            </w:r>
            <w:r w:rsidR="005E47C3">
              <w:rPr>
                <w:rFonts w:ascii="Arial" w:hAnsi="Arial"/>
                <w:b/>
              </w:rPr>
              <w:t>5</w:t>
            </w:r>
            <w:r w:rsidR="00EE620D" w:rsidRPr="00427275">
              <w:rPr>
                <w:rFonts w:ascii="Arial" w:hAnsi="Arial"/>
                <w:b/>
              </w:rPr>
              <w:t>a</w:t>
            </w:r>
          </w:p>
          <w:p w14:paraId="24AB4CED" w14:textId="7B50413B" w:rsidR="00CD28CA" w:rsidRPr="00427275" w:rsidRDefault="00CD28CA" w:rsidP="00CD28CA">
            <w:pPr>
              <w:pStyle w:val="PGKS3text"/>
              <w:rPr>
                <w:rFonts w:ascii="Arial" w:hAnsi="Arial"/>
              </w:rPr>
            </w:pPr>
            <w:r w:rsidRPr="00427275">
              <w:rPr>
                <w:rFonts w:ascii="Arial" w:hAnsi="Arial"/>
              </w:rPr>
              <w:t xml:space="preserve">Students should now be able to complete </w:t>
            </w:r>
            <w:r w:rsidR="00C240DB" w:rsidRPr="00427275">
              <w:rPr>
                <w:rFonts w:ascii="Arial" w:hAnsi="Arial"/>
                <w:b/>
              </w:rPr>
              <w:t>W</w:t>
            </w:r>
            <w:r w:rsidRPr="00427275">
              <w:rPr>
                <w:rFonts w:ascii="Arial" w:hAnsi="Arial"/>
                <w:b/>
              </w:rPr>
              <w:t xml:space="preserve">orksheet </w:t>
            </w:r>
            <w:r w:rsidR="005E47C3">
              <w:rPr>
                <w:rFonts w:ascii="Arial" w:hAnsi="Arial"/>
                <w:b/>
              </w:rPr>
              <w:t>5</w:t>
            </w:r>
            <w:r w:rsidR="00EE620D" w:rsidRPr="00427275">
              <w:rPr>
                <w:rFonts w:ascii="Arial" w:hAnsi="Arial"/>
                <w:b/>
              </w:rPr>
              <w:t>a</w:t>
            </w:r>
            <w:r w:rsidR="006B52C6" w:rsidRPr="00427275">
              <w:rPr>
                <w:rFonts w:ascii="Arial" w:hAnsi="Arial"/>
              </w:rPr>
              <w:t>,</w:t>
            </w:r>
            <w:r w:rsidR="006B52C6" w:rsidRPr="00224F3B">
              <w:rPr>
                <w:rFonts w:ascii="Arial" w:hAnsi="Arial"/>
                <w:b/>
              </w:rPr>
              <w:t>Task 1</w:t>
            </w:r>
          </w:p>
          <w:p w14:paraId="1AD2CFE9" w14:textId="7CD2FC6F" w:rsidR="00CD28CA" w:rsidRPr="00427275" w:rsidRDefault="00CD28CA" w:rsidP="00CD28CA">
            <w:pPr>
              <w:pStyle w:val="PGKS3text"/>
              <w:rPr>
                <w:rFonts w:ascii="Arial" w:hAnsi="Arial"/>
              </w:rPr>
            </w:pPr>
            <w:r w:rsidRPr="00427275">
              <w:rPr>
                <w:rFonts w:ascii="Arial" w:hAnsi="Arial"/>
              </w:rPr>
              <w:t xml:space="preserve">They </w:t>
            </w:r>
            <w:r w:rsidR="00224F3B">
              <w:rPr>
                <w:rFonts w:ascii="Arial" w:hAnsi="Arial"/>
              </w:rPr>
              <w:t>may</w:t>
            </w:r>
            <w:r w:rsidRPr="00427275">
              <w:rPr>
                <w:rFonts w:ascii="Arial" w:hAnsi="Arial"/>
              </w:rPr>
              <w:t xml:space="preserve"> want to refer back to the slideshow in order to help them with the tasks – providing a digital copy on a VLE or similar may prove helpful.</w:t>
            </w:r>
          </w:p>
          <w:p w14:paraId="3ADFC45D" w14:textId="7E41FF46" w:rsidR="0023294E" w:rsidRPr="00427275" w:rsidRDefault="0023294E" w:rsidP="0023294E">
            <w:pPr>
              <w:pStyle w:val="PGKS3text"/>
              <w:rPr>
                <w:rFonts w:ascii="Arial" w:hAnsi="Arial"/>
              </w:rPr>
            </w:pPr>
            <w:r w:rsidRPr="00427275">
              <w:rPr>
                <w:rFonts w:ascii="Arial" w:hAnsi="Arial"/>
              </w:rPr>
              <w:t>There is a document called Python Reference List Handling in the root folder which you could give to the students to help them with their programs.  It has sample programs to create and update</w:t>
            </w:r>
            <w:r w:rsidR="009B1390">
              <w:rPr>
                <w:rFonts w:ascii="Arial" w:hAnsi="Arial"/>
              </w:rPr>
              <w:t>:</w:t>
            </w:r>
            <w:r w:rsidRPr="00427275">
              <w:rPr>
                <w:rFonts w:ascii="Arial" w:hAnsi="Arial"/>
              </w:rPr>
              <w:t xml:space="preserve"> a list, append values, and sort.</w:t>
            </w:r>
          </w:p>
          <w:p w14:paraId="247EE6A0" w14:textId="34E6D57F" w:rsidR="00CD28CA" w:rsidRPr="00427275" w:rsidRDefault="00BB5893" w:rsidP="00CD28CA">
            <w:pPr>
              <w:pStyle w:val="PGKS3text"/>
              <w:rPr>
                <w:rFonts w:ascii="Arial" w:hAnsi="Arial"/>
                <w:b/>
              </w:rPr>
            </w:pPr>
            <w:r w:rsidRPr="00427275">
              <w:rPr>
                <w:rFonts w:ascii="Arial" w:hAnsi="Arial"/>
                <w:b/>
              </w:rPr>
              <w:t>Appending a new element to a list</w:t>
            </w:r>
          </w:p>
          <w:p w14:paraId="33625ED1" w14:textId="370C54A4" w:rsidR="00CD28CA" w:rsidRPr="00427275" w:rsidRDefault="00CD28CA" w:rsidP="00CD28CA">
            <w:pPr>
              <w:pStyle w:val="PGKS3text"/>
              <w:rPr>
                <w:rFonts w:ascii="Arial" w:hAnsi="Arial"/>
              </w:rPr>
            </w:pPr>
            <w:r w:rsidRPr="00427275">
              <w:rPr>
                <w:rFonts w:ascii="Arial" w:hAnsi="Arial"/>
              </w:rPr>
              <w:t xml:space="preserve">Ask students to add a new value to the end of a list (e.g. in a list of 4 names [positions 0, 1 2 </w:t>
            </w:r>
            <w:r w:rsidR="00BB5893" w:rsidRPr="00427275">
              <w:rPr>
                <w:rFonts w:ascii="Arial" w:hAnsi="Arial"/>
              </w:rPr>
              <w:t>and</w:t>
            </w:r>
            <w:r w:rsidRPr="00427275">
              <w:rPr>
                <w:rFonts w:ascii="Arial" w:hAnsi="Arial"/>
              </w:rPr>
              <w:t xml:space="preserve"> 3], add a new value in position 4). The program will fail because there is no position 4.</w:t>
            </w:r>
          </w:p>
          <w:p w14:paraId="5FDC57D5" w14:textId="30D099BA" w:rsidR="00CD28CA" w:rsidRPr="00427275" w:rsidRDefault="00CD28CA" w:rsidP="00CD28CA">
            <w:pPr>
              <w:pStyle w:val="PGKS3text"/>
              <w:rPr>
                <w:rFonts w:ascii="Arial" w:hAnsi="Arial"/>
              </w:rPr>
            </w:pPr>
            <w:r w:rsidRPr="00427275">
              <w:rPr>
                <w:rFonts w:ascii="Arial" w:hAnsi="Arial"/>
              </w:rPr>
              <w:t>Instead, explain that if a student doesn’t know exactly how big their list wi</w:t>
            </w:r>
            <w:r w:rsidR="009942BE" w:rsidRPr="00427275">
              <w:rPr>
                <w:rFonts w:ascii="Arial" w:hAnsi="Arial"/>
              </w:rPr>
              <w:t>ll be at the start they can use</w:t>
            </w:r>
            <w:r w:rsidRPr="00427275">
              <w:rPr>
                <w:rFonts w:ascii="Arial" w:hAnsi="Arial"/>
              </w:rPr>
              <w:t xml:space="preserve"> the code </w:t>
            </w:r>
            <w:r w:rsidRPr="00427275">
              <w:rPr>
                <w:rFonts w:ascii="Arial" w:hAnsi="Arial"/>
              </w:rPr>
              <w:br/>
              <w:t>listName.append(‘new value’) to add a new value onto the end of a list – whatever size it is.</w:t>
            </w:r>
          </w:p>
          <w:p w14:paraId="23227367" w14:textId="77777777" w:rsidR="00CD28CA" w:rsidRPr="00427275" w:rsidRDefault="000963B0" w:rsidP="00CD28CA">
            <w:pPr>
              <w:pStyle w:val="PGKS3text"/>
              <w:rPr>
                <w:rFonts w:ascii="Arial" w:hAnsi="Arial"/>
                <w:b/>
              </w:rPr>
            </w:pPr>
            <w:r w:rsidRPr="00427275">
              <w:rPr>
                <w:rFonts w:ascii="Arial" w:hAnsi="Arial"/>
                <w:b/>
              </w:rPr>
              <w:t>List methods</w:t>
            </w:r>
          </w:p>
          <w:p w14:paraId="0512312D" w14:textId="4EF339BE" w:rsidR="000963B0" w:rsidRPr="00427275" w:rsidRDefault="000963B0" w:rsidP="00CD28CA">
            <w:pPr>
              <w:pStyle w:val="PGKS3text"/>
              <w:rPr>
                <w:rFonts w:ascii="Arial" w:hAnsi="Arial"/>
              </w:rPr>
            </w:pPr>
            <w:r w:rsidRPr="00427275">
              <w:rPr>
                <w:rFonts w:ascii="Arial" w:hAnsi="Arial"/>
              </w:rPr>
              <w:t xml:space="preserve">Explain to students that there are various other methods that can be used to manipulate values in a list such as </w:t>
            </w:r>
            <w:proofErr w:type="gramStart"/>
            <w:r w:rsidRPr="00427275">
              <w:rPr>
                <w:rFonts w:ascii="Arial" w:hAnsi="Arial"/>
                <w:b/>
              </w:rPr>
              <w:t>pop(</w:t>
            </w:r>
            <w:proofErr w:type="gramEnd"/>
            <w:r w:rsidRPr="00427275">
              <w:rPr>
                <w:rFonts w:ascii="Arial" w:hAnsi="Arial"/>
                <w:b/>
              </w:rPr>
              <w:t>)</w:t>
            </w:r>
            <w:r w:rsidRPr="00427275">
              <w:rPr>
                <w:rFonts w:ascii="Arial" w:hAnsi="Arial"/>
              </w:rPr>
              <w:t xml:space="preserve">, </w:t>
            </w:r>
            <w:r w:rsidRPr="00427275">
              <w:rPr>
                <w:rFonts w:ascii="Arial" w:hAnsi="Arial"/>
                <w:b/>
              </w:rPr>
              <w:t>append()</w:t>
            </w:r>
            <w:r w:rsidRPr="00427275">
              <w:rPr>
                <w:rFonts w:ascii="Arial" w:hAnsi="Arial"/>
              </w:rPr>
              <w:t xml:space="preserve">, </w:t>
            </w:r>
            <w:r w:rsidRPr="00427275">
              <w:rPr>
                <w:rFonts w:ascii="Arial" w:hAnsi="Arial"/>
                <w:b/>
              </w:rPr>
              <w:t>insert()</w:t>
            </w:r>
            <w:r w:rsidRPr="00427275">
              <w:rPr>
                <w:rFonts w:ascii="Arial" w:hAnsi="Arial"/>
              </w:rPr>
              <w:t xml:space="preserve"> and </w:t>
            </w:r>
            <w:r w:rsidRPr="00427275">
              <w:rPr>
                <w:rFonts w:ascii="Arial" w:hAnsi="Arial"/>
                <w:b/>
              </w:rPr>
              <w:t>remove()</w:t>
            </w:r>
            <w:r w:rsidRPr="00427275">
              <w:rPr>
                <w:rFonts w:ascii="Arial" w:hAnsi="Arial"/>
              </w:rPr>
              <w:t>. Ask pupils to figure out the printed word in the following slide based on the list methods. A trace table is shown below of the output at each line:</w:t>
            </w:r>
            <w:r w:rsidRPr="00427275">
              <w:rPr>
                <w:rFonts w:ascii="Arial" w:hAnsi="Arial"/>
              </w:rPr>
              <w:br/>
            </w:r>
          </w:p>
          <w:tbl>
            <w:tblPr>
              <w:tblStyle w:val="TableGrid"/>
              <w:tblW w:w="6369" w:type="dxa"/>
              <w:tblLook w:val="04A0" w:firstRow="1" w:lastRow="0" w:firstColumn="1" w:lastColumn="0" w:noHBand="0" w:noVBand="1"/>
            </w:tblPr>
            <w:tblGrid>
              <w:gridCol w:w="3735"/>
              <w:gridCol w:w="439"/>
              <w:gridCol w:w="439"/>
              <w:gridCol w:w="439"/>
              <w:gridCol w:w="439"/>
              <w:gridCol w:w="439"/>
              <w:gridCol w:w="439"/>
            </w:tblGrid>
            <w:tr w:rsidR="000963B0" w:rsidRPr="00427275" w14:paraId="69E561E1" w14:textId="77777777" w:rsidTr="000963B0">
              <w:trPr>
                <w:trHeight w:val="333"/>
              </w:trPr>
              <w:tc>
                <w:tcPr>
                  <w:tcW w:w="3735" w:type="dxa"/>
                  <w:vAlign w:val="center"/>
                </w:tcPr>
                <w:p w14:paraId="2EA100D6" w14:textId="38468968" w:rsidR="000963B0" w:rsidRPr="00427275" w:rsidRDefault="000963B0" w:rsidP="000963B0">
                  <w:pPr>
                    <w:rPr>
                      <w:b/>
                    </w:rPr>
                  </w:pPr>
                  <w:r w:rsidRPr="00427275">
                    <w:rPr>
                      <w:b/>
                    </w:rPr>
                    <w:t>List index</w:t>
                  </w:r>
                </w:p>
              </w:tc>
              <w:tc>
                <w:tcPr>
                  <w:tcW w:w="439" w:type="dxa"/>
                  <w:vAlign w:val="center"/>
                </w:tcPr>
                <w:p w14:paraId="71A9D074" w14:textId="77777777" w:rsidR="000963B0" w:rsidRPr="00427275" w:rsidRDefault="000963B0" w:rsidP="000963B0">
                  <w:pPr>
                    <w:jc w:val="center"/>
                    <w:rPr>
                      <w:b/>
                    </w:rPr>
                  </w:pPr>
                  <w:r w:rsidRPr="00427275">
                    <w:rPr>
                      <w:b/>
                    </w:rPr>
                    <w:t>0</w:t>
                  </w:r>
                </w:p>
              </w:tc>
              <w:tc>
                <w:tcPr>
                  <w:tcW w:w="439" w:type="dxa"/>
                  <w:vAlign w:val="center"/>
                </w:tcPr>
                <w:p w14:paraId="1AAEF39F" w14:textId="77777777" w:rsidR="000963B0" w:rsidRPr="00427275" w:rsidRDefault="000963B0" w:rsidP="000963B0">
                  <w:pPr>
                    <w:jc w:val="center"/>
                    <w:rPr>
                      <w:b/>
                    </w:rPr>
                  </w:pPr>
                  <w:r w:rsidRPr="00427275">
                    <w:rPr>
                      <w:b/>
                    </w:rPr>
                    <w:t>1</w:t>
                  </w:r>
                </w:p>
              </w:tc>
              <w:tc>
                <w:tcPr>
                  <w:tcW w:w="439" w:type="dxa"/>
                  <w:vAlign w:val="center"/>
                </w:tcPr>
                <w:p w14:paraId="44C4C971" w14:textId="77777777" w:rsidR="000963B0" w:rsidRPr="00427275" w:rsidRDefault="000963B0" w:rsidP="000963B0">
                  <w:pPr>
                    <w:jc w:val="center"/>
                    <w:rPr>
                      <w:b/>
                    </w:rPr>
                  </w:pPr>
                  <w:r w:rsidRPr="00427275">
                    <w:rPr>
                      <w:b/>
                    </w:rPr>
                    <w:t>2</w:t>
                  </w:r>
                </w:p>
              </w:tc>
              <w:tc>
                <w:tcPr>
                  <w:tcW w:w="439" w:type="dxa"/>
                  <w:vAlign w:val="center"/>
                </w:tcPr>
                <w:p w14:paraId="4C70D41C" w14:textId="77777777" w:rsidR="000963B0" w:rsidRPr="00427275" w:rsidRDefault="000963B0" w:rsidP="000963B0">
                  <w:pPr>
                    <w:jc w:val="center"/>
                    <w:rPr>
                      <w:b/>
                    </w:rPr>
                  </w:pPr>
                  <w:r w:rsidRPr="00427275">
                    <w:rPr>
                      <w:b/>
                    </w:rPr>
                    <w:t>3</w:t>
                  </w:r>
                </w:p>
              </w:tc>
              <w:tc>
                <w:tcPr>
                  <w:tcW w:w="439" w:type="dxa"/>
                  <w:vAlign w:val="center"/>
                </w:tcPr>
                <w:p w14:paraId="1F860AC5" w14:textId="77777777" w:rsidR="000963B0" w:rsidRPr="00427275" w:rsidRDefault="000963B0" w:rsidP="000963B0">
                  <w:pPr>
                    <w:jc w:val="center"/>
                    <w:rPr>
                      <w:b/>
                    </w:rPr>
                  </w:pPr>
                  <w:r w:rsidRPr="00427275">
                    <w:rPr>
                      <w:b/>
                    </w:rPr>
                    <w:t>4</w:t>
                  </w:r>
                </w:p>
              </w:tc>
              <w:tc>
                <w:tcPr>
                  <w:tcW w:w="439" w:type="dxa"/>
                  <w:vAlign w:val="center"/>
                </w:tcPr>
                <w:p w14:paraId="7457DDD0" w14:textId="77777777" w:rsidR="000963B0" w:rsidRPr="00427275" w:rsidRDefault="000963B0" w:rsidP="000963B0">
                  <w:pPr>
                    <w:jc w:val="center"/>
                    <w:rPr>
                      <w:b/>
                    </w:rPr>
                  </w:pPr>
                  <w:r w:rsidRPr="00427275">
                    <w:rPr>
                      <w:b/>
                    </w:rPr>
                    <w:t>5</w:t>
                  </w:r>
                </w:p>
              </w:tc>
            </w:tr>
            <w:tr w:rsidR="000963B0" w:rsidRPr="00427275" w14:paraId="45A00BA3" w14:textId="77777777" w:rsidTr="000963B0">
              <w:trPr>
                <w:trHeight w:val="283"/>
              </w:trPr>
              <w:tc>
                <w:tcPr>
                  <w:tcW w:w="3735" w:type="dxa"/>
                  <w:vAlign w:val="center"/>
                </w:tcPr>
                <w:p w14:paraId="1FE8F58B" w14:textId="77777777" w:rsidR="000963B0" w:rsidRPr="00427275" w:rsidRDefault="000963B0" w:rsidP="000963B0">
                  <w:pPr>
                    <w:rPr>
                      <w:rFonts w:ascii="Consolas" w:hAnsi="Consolas"/>
                    </w:rPr>
                  </w:pPr>
                  <w:r w:rsidRPr="00427275">
                    <w:rPr>
                      <w:rFonts w:ascii="Consolas" w:eastAsiaTheme="minorEastAsia" w:hAnsi="Consolas"/>
                    </w:rPr>
                    <w:t>word =["</w:t>
                  </w:r>
                  <w:r w:rsidRPr="00427275">
                    <w:rPr>
                      <w:rFonts w:ascii="Consolas" w:hAnsi="Consolas"/>
                    </w:rPr>
                    <w:t>c</w:t>
                  </w:r>
                  <w:r w:rsidRPr="00427275">
                    <w:rPr>
                      <w:rFonts w:ascii="Consolas" w:eastAsiaTheme="minorEastAsia" w:hAnsi="Consolas"/>
                    </w:rPr>
                    <w:t>","b","e","g","h","d"]</w:t>
                  </w:r>
                </w:p>
              </w:tc>
              <w:tc>
                <w:tcPr>
                  <w:tcW w:w="439" w:type="dxa"/>
                  <w:vAlign w:val="center"/>
                </w:tcPr>
                <w:p w14:paraId="47209230" w14:textId="77777777" w:rsidR="000963B0" w:rsidRPr="00427275" w:rsidRDefault="000963B0" w:rsidP="000963B0">
                  <w:pPr>
                    <w:jc w:val="center"/>
                    <w:rPr>
                      <w:rFonts w:ascii="Consolas" w:hAnsi="Consolas"/>
                    </w:rPr>
                  </w:pPr>
                  <w:r w:rsidRPr="00427275">
                    <w:rPr>
                      <w:rFonts w:ascii="Consolas" w:hAnsi="Consolas"/>
                    </w:rPr>
                    <w:t>c</w:t>
                  </w:r>
                </w:p>
              </w:tc>
              <w:tc>
                <w:tcPr>
                  <w:tcW w:w="439" w:type="dxa"/>
                  <w:vAlign w:val="center"/>
                </w:tcPr>
                <w:p w14:paraId="47951A39" w14:textId="77777777" w:rsidR="000963B0" w:rsidRPr="00427275" w:rsidRDefault="000963B0" w:rsidP="000963B0">
                  <w:pPr>
                    <w:jc w:val="center"/>
                    <w:rPr>
                      <w:rFonts w:ascii="Consolas" w:hAnsi="Consolas"/>
                    </w:rPr>
                  </w:pPr>
                  <w:r w:rsidRPr="00427275">
                    <w:rPr>
                      <w:rFonts w:ascii="Consolas" w:hAnsi="Consolas"/>
                    </w:rPr>
                    <w:t>b</w:t>
                  </w:r>
                </w:p>
              </w:tc>
              <w:tc>
                <w:tcPr>
                  <w:tcW w:w="439" w:type="dxa"/>
                  <w:vAlign w:val="center"/>
                </w:tcPr>
                <w:p w14:paraId="3E1BCDEE" w14:textId="77777777" w:rsidR="000963B0" w:rsidRPr="00427275" w:rsidRDefault="000963B0" w:rsidP="000963B0">
                  <w:pPr>
                    <w:jc w:val="center"/>
                    <w:rPr>
                      <w:rFonts w:ascii="Consolas" w:hAnsi="Consolas"/>
                    </w:rPr>
                  </w:pPr>
                  <w:r w:rsidRPr="00427275">
                    <w:rPr>
                      <w:rFonts w:ascii="Consolas" w:hAnsi="Consolas"/>
                    </w:rPr>
                    <w:t>e</w:t>
                  </w:r>
                </w:p>
              </w:tc>
              <w:tc>
                <w:tcPr>
                  <w:tcW w:w="439" w:type="dxa"/>
                  <w:vAlign w:val="center"/>
                </w:tcPr>
                <w:p w14:paraId="4BB7F967" w14:textId="77777777" w:rsidR="000963B0" w:rsidRPr="00427275" w:rsidRDefault="000963B0" w:rsidP="000963B0">
                  <w:pPr>
                    <w:jc w:val="center"/>
                    <w:rPr>
                      <w:rFonts w:ascii="Consolas" w:hAnsi="Consolas"/>
                    </w:rPr>
                  </w:pPr>
                  <w:r w:rsidRPr="00427275">
                    <w:rPr>
                      <w:rFonts w:ascii="Consolas" w:hAnsi="Consolas"/>
                    </w:rPr>
                    <w:t>g</w:t>
                  </w:r>
                </w:p>
              </w:tc>
              <w:tc>
                <w:tcPr>
                  <w:tcW w:w="439" w:type="dxa"/>
                  <w:vAlign w:val="center"/>
                </w:tcPr>
                <w:p w14:paraId="6BE7CB5E" w14:textId="77777777" w:rsidR="000963B0" w:rsidRPr="00427275" w:rsidRDefault="000963B0" w:rsidP="000963B0">
                  <w:pPr>
                    <w:jc w:val="center"/>
                    <w:rPr>
                      <w:rFonts w:ascii="Consolas" w:hAnsi="Consolas"/>
                    </w:rPr>
                  </w:pPr>
                  <w:r w:rsidRPr="00427275">
                    <w:rPr>
                      <w:rFonts w:ascii="Consolas" w:hAnsi="Consolas"/>
                    </w:rPr>
                    <w:t>h</w:t>
                  </w:r>
                </w:p>
              </w:tc>
              <w:tc>
                <w:tcPr>
                  <w:tcW w:w="439" w:type="dxa"/>
                  <w:vAlign w:val="center"/>
                </w:tcPr>
                <w:p w14:paraId="3671C504" w14:textId="77777777" w:rsidR="000963B0" w:rsidRPr="00427275" w:rsidRDefault="000963B0" w:rsidP="000963B0">
                  <w:pPr>
                    <w:jc w:val="center"/>
                    <w:rPr>
                      <w:rFonts w:ascii="Consolas" w:hAnsi="Consolas"/>
                    </w:rPr>
                  </w:pPr>
                  <w:r w:rsidRPr="00427275">
                    <w:rPr>
                      <w:rFonts w:ascii="Consolas" w:hAnsi="Consolas"/>
                    </w:rPr>
                    <w:t>d</w:t>
                  </w:r>
                </w:p>
              </w:tc>
            </w:tr>
            <w:tr w:rsidR="000963B0" w:rsidRPr="00427275" w14:paraId="21EFCEC9" w14:textId="77777777" w:rsidTr="000963B0">
              <w:trPr>
                <w:trHeight w:val="283"/>
              </w:trPr>
              <w:tc>
                <w:tcPr>
                  <w:tcW w:w="3735" w:type="dxa"/>
                  <w:vAlign w:val="center"/>
                </w:tcPr>
                <w:p w14:paraId="27EB363F" w14:textId="77777777" w:rsidR="000963B0" w:rsidRPr="00427275" w:rsidRDefault="000963B0" w:rsidP="000963B0">
                  <w:pPr>
                    <w:rPr>
                      <w:rFonts w:ascii="Consolas" w:hAnsi="Consolas"/>
                    </w:rPr>
                  </w:pPr>
                  <w:r w:rsidRPr="00427275">
                    <w:rPr>
                      <w:rFonts w:ascii="Consolas" w:eastAsiaTheme="minorEastAsia" w:hAnsi="Consolas"/>
                    </w:rPr>
                    <w:t>word[0] = "e"</w:t>
                  </w:r>
                </w:p>
              </w:tc>
              <w:tc>
                <w:tcPr>
                  <w:tcW w:w="439" w:type="dxa"/>
                  <w:vAlign w:val="center"/>
                </w:tcPr>
                <w:p w14:paraId="058CD40D" w14:textId="77777777" w:rsidR="000963B0" w:rsidRPr="00427275" w:rsidRDefault="000963B0" w:rsidP="000963B0">
                  <w:pPr>
                    <w:jc w:val="center"/>
                    <w:rPr>
                      <w:rFonts w:ascii="Consolas" w:hAnsi="Consolas"/>
                    </w:rPr>
                  </w:pPr>
                  <w:r w:rsidRPr="00427275">
                    <w:rPr>
                      <w:rFonts w:ascii="Consolas" w:hAnsi="Consolas"/>
                    </w:rPr>
                    <w:t>e</w:t>
                  </w:r>
                </w:p>
              </w:tc>
              <w:tc>
                <w:tcPr>
                  <w:tcW w:w="439" w:type="dxa"/>
                  <w:vAlign w:val="center"/>
                </w:tcPr>
                <w:p w14:paraId="06AF9CF1" w14:textId="77777777" w:rsidR="000963B0" w:rsidRPr="00427275" w:rsidRDefault="000963B0" w:rsidP="000963B0">
                  <w:pPr>
                    <w:jc w:val="center"/>
                    <w:rPr>
                      <w:rFonts w:ascii="Consolas" w:hAnsi="Consolas"/>
                    </w:rPr>
                  </w:pPr>
                  <w:r w:rsidRPr="00427275">
                    <w:rPr>
                      <w:rFonts w:ascii="Consolas" w:hAnsi="Consolas"/>
                    </w:rPr>
                    <w:t>b</w:t>
                  </w:r>
                </w:p>
              </w:tc>
              <w:tc>
                <w:tcPr>
                  <w:tcW w:w="439" w:type="dxa"/>
                  <w:vAlign w:val="center"/>
                </w:tcPr>
                <w:p w14:paraId="1A246F18" w14:textId="77777777" w:rsidR="000963B0" w:rsidRPr="00427275" w:rsidRDefault="000963B0" w:rsidP="000963B0">
                  <w:pPr>
                    <w:jc w:val="center"/>
                    <w:rPr>
                      <w:rFonts w:ascii="Consolas" w:hAnsi="Consolas"/>
                    </w:rPr>
                  </w:pPr>
                  <w:r w:rsidRPr="00427275">
                    <w:rPr>
                      <w:rFonts w:ascii="Consolas" w:hAnsi="Consolas"/>
                    </w:rPr>
                    <w:t>e</w:t>
                  </w:r>
                </w:p>
              </w:tc>
              <w:tc>
                <w:tcPr>
                  <w:tcW w:w="439" w:type="dxa"/>
                  <w:vAlign w:val="center"/>
                </w:tcPr>
                <w:p w14:paraId="02C69F46" w14:textId="77777777" w:rsidR="000963B0" w:rsidRPr="00427275" w:rsidRDefault="000963B0" w:rsidP="000963B0">
                  <w:pPr>
                    <w:jc w:val="center"/>
                    <w:rPr>
                      <w:rFonts w:ascii="Consolas" w:hAnsi="Consolas"/>
                    </w:rPr>
                  </w:pPr>
                  <w:r w:rsidRPr="00427275">
                    <w:rPr>
                      <w:rFonts w:ascii="Consolas" w:hAnsi="Consolas"/>
                    </w:rPr>
                    <w:t>g</w:t>
                  </w:r>
                </w:p>
              </w:tc>
              <w:tc>
                <w:tcPr>
                  <w:tcW w:w="439" w:type="dxa"/>
                  <w:vAlign w:val="center"/>
                </w:tcPr>
                <w:p w14:paraId="18D8F2B6" w14:textId="77777777" w:rsidR="000963B0" w:rsidRPr="00427275" w:rsidRDefault="000963B0" w:rsidP="000963B0">
                  <w:pPr>
                    <w:jc w:val="center"/>
                    <w:rPr>
                      <w:rFonts w:ascii="Consolas" w:hAnsi="Consolas"/>
                    </w:rPr>
                  </w:pPr>
                  <w:r w:rsidRPr="00427275">
                    <w:rPr>
                      <w:rFonts w:ascii="Consolas" w:hAnsi="Consolas"/>
                    </w:rPr>
                    <w:t>h</w:t>
                  </w:r>
                </w:p>
              </w:tc>
              <w:tc>
                <w:tcPr>
                  <w:tcW w:w="439" w:type="dxa"/>
                  <w:vAlign w:val="center"/>
                </w:tcPr>
                <w:p w14:paraId="55E3DF06" w14:textId="77777777" w:rsidR="000963B0" w:rsidRPr="00427275" w:rsidRDefault="000963B0" w:rsidP="000963B0">
                  <w:pPr>
                    <w:jc w:val="center"/>
                    <w:rPr>
                      <w:rFonts w:ascii="Consolas" w:hAnsi="Consolas"/>
                    </w:rPr>
                  </w:pPr>
                  <w:r w:rsidRPr="00427275">
                    <w:rPr>
                      <w:rFonts w:ascii="Consolas" w:hAnsi="Consolas"/>
                    </w:rPr>
                    <w:t>d</w:t>
                  </w:r>
                </w:p>
              </w:tc>
            </w:tr>
            <w:tr w:rsidR="000963B0" w:rsidRPr="00427275" w14:paraId="6B1690D3" w14:textId="77777777" w:rsidTr="000963B0">
              <w:trPr>
                <w:trHeight w:val="283"/>
              </w:trPr>
              <w:tc>
                <w:tcPr>
                  <w:tcW w:w="3735" w:type="dxa"/>
                  <w:vAlign w:val="center"/>
                </w:tcPr>
                <w:p w14:paraId="07DCB430" w14:textId="77777777" w:rsidR="000963B0" w:rsidRPr="00427275" w:rsidRDefault="000963B0" w:rsidP="000963B0">
                  <w:pPr>
                    <w:rPr>
                      <w:rFonts w:ascii="Consolas" w:hAnsi="Consolas"/>
                    </w:rPr>
                  </w:pPr>
                  <w:r w:rsidRPr="00427275">
                    <w:rPr>
                      <w:rFonts w:ascii="Consolas" w:eastAsiaTheme="minorEastAsia" w:hAnsi="Consolas"/>
                    </w:rPr>
                    <w:t>word.pop(2)</w:t>
                  </w:r>
                </w:p>
              </w:tc>
              <w:tc>
                <w:tcPr>
                  <w:tcW w:w="439" w:type="dxa"/>
                  <w:vAlign w:val="center"/>
                </w:tcPr>
                <w:p w14:paraId="38F94DA2" w14:textId="77777777" w:rsidR="000963B0" w:rsidRPr="00427275" w:rsidRDefault="000963B0" w:rsidP="000963B0">
                  <w:pPr>
                    <w:jc w:val="center"/>
                    <w:rPr>
                      <w:rFonts w:ascii="Consolas" w:hAnsi="Consolas"/>
                    </w:rPr>
                  </w:pPr>
                  <w:r w:rsidRPr="00427275">
                    <w:rPr>
                      <w:rFonts w:ascii="Consolas" w:hAnsi="Consolas"/>
                    </w:rPr>
                    <w:t>e</w:t>
                  </w:r>
                </w:p>
              </w:tc>
              <w:tc>
                <w:tcPr>
                  <w:tcW w:w="439" w:type="dxa"/>
                  <w:vAlign w:val="center"/>
                </w:tcPr>
                <w:p w14:paraId="4F242288" w14:textId="77777777" w:rsidR="000963B0" w:rsidRPr="00427275" w:rsidRDefault="000963B0" w:rsidP="000963B0">
                  <w:pPr>
                    <w:jc w:val="center"/>
                    <w:rPr>
                      <w:rFonts w:ascii="Consolas" w:hAnsi="Consolas"/>
                    </w:rPr>
                  </w:pPr>
                  <w:r w:rsidRPr="00427275">
                    <w:rPr>
                      <w:rFonts w:ascii="Consolas" w:hAnsi="Consolas"/>
                    </w:rPr>
                    <w:t>b</w:t>
                  </w:r>
                </w:p>
              </w:tc>
              <w:tc>
                <w:tcPr>
                  <w:tcW w:w="439" w:type="dxa"/>
                  <w:vAlign w:val="center"/>
                </w:tcPr>
                <w:p w14:paraId="384D9DB7" w14:textId="77777777" w:rsidR="000963B0" w:rsidRPr="00427275" w:rsidRDefault="000963B0" w:rsidP="000963B0">
                  <w:pPr>
                    <w:jc w:val="center"/>
                    <w:rPr>
                      <w:rFonts w:ascii="Consolas" w:hAnsi="Consolas"/>
                    </w:rPr>
                  </w:pPr>
                  <w:r w:rsidRPr="00427275">
                    <w:rPr>
                      <w:rFonts w:ascii="Consolas" w:hAnsi="Consolas"/>
                    </w:rPr>
                    <w:t>g</w:t>
                  </w:r>
                </w:p>
              </w:tc>
              <w:tc>
                <w:tcPr>
                  <w:tcW w:w="439" w:type="dxa"/>
                  <w:vAlign w:val="center"/>
                </w:tcPr>
                <w:p w14:paraId="14A834F3" w14:textId="77777777" w:rsidR="000963B0" w:rsidRPr="00427275" w:rsidRDefault="000963B0" w:rsidP="000963B0">
                  <w:pPr>
                    <w:jc w:val="center"/>
                    <w:rPr>
                      <w:rFonts w:ascii="Consolas" w:hAnsi="Consolas"/>
                    </w:rPr>
                  </w:pPr>
                  <w:r w:rsidRPr="00427275">
                    <w:rPr>
                      <w:rFonts w:ascii="Consolas" w:hAnsi="Consolas"/>
                    </w:rPr>
                    <w:t>h</w:t>
                  </w:r>
                </w:p>
              </w:tc>
              <w:tc>
                <w:tcPr>
                  <w:tcW w:w="439" w:type="dxa"/>
                  <w:vAlign w:val="center"/>
                </w:tcPr>
                <w:p w14:paraId="1403FBFD" w14:textId="77777777" w:rsidR="000963B0" w:rsidRPr="00427275" w:rsidRDefault="000963B0" w:rsidP="000963B0">
                  <w:pPr>
                    <w:jc w:val="center"/>
                    <w:rPr>
                      <w:rFonts w:ascii="Consolas" w:hAnsi="Consolas"/>
                    </w:rPr>
                  </w:pPr>
                  <w:r w:rsidRPr="00427275">
                    <w:rPr>
                      <w:rFonts w:ascii="Consolas" w:hAnsi="Consolas"/>
                    </w:rPr>
                    <w:t>d</w:t>
                  </w:r>
                </w:p>
              </w:tc>
              <w:tc>
                <w:tcPr>
                  <w:tcW w:w="439" w:type="dxa"/>
                  <w:vAlign w:val="center"/>
                </w:tcPr>
                <w:p w14:paraId="77E6C4BD" w14:textId="77777777" w:rsidR="000963B0" w:rsidRPr="00427275" w:rsidRDefault="000963B0" w:rsidP="000963B0">
                  <w:pPr>
                    <w:jc w:val="center"/>
                    <w:rPr>
                      <w:rFonts w:ascii="Consolas" w:hAnsi="Consolas"/>
                    </w:rPr>
                  </w:pPr>
                </w:p>
              </w:tc>
            </w:tr>
            <w:tr w:rsidR="000963B0" w:rsidRPr="00427275" w14:paraId="1230108D" w14:textId="77777777" w:rsidTr="000963B0">
              <w:trPr>
                <w:trHeight w:val="283"/>
              </w:trPr>
              <w:tc>
                <w:tcPr>
                  <w:tcW w:w="3735" w:type="dxa"/>
                  <w:vAlign w:val="center"/>
                </w:tcPr>
                <w:p w14:paraId="5BBEECC1" w14:textId="77777777" w:rsidR="000963B0" w:rsidRPr="00427275" w:rsidRDefault="000963B0" w:rsidP="000963B0">
                  <w:pPr>
                    <w:rPr>
                      <w:rFonts w:ascii="Consolas" w:hAnsi="Consolas"/>
                    </w:rPr>
                  </w:pPr>
                  <w:r w:rsidRPr="00427275">
                    <w:rPr>
                      <w:rFonts w:ascii="Consolas" w:eastAsiaTheme="minorEastAsia" w:hAnsi="Consolas"/>
                    </w:rPr>
                    <w:t>word.remove ("g")</w:t>
                  </w:r>
                </w:p>
              </w:tc>
              <w:tc>
                <w:tcPr>
                  <w:tcW w:w="439" w:type="dxa"/>
                  <w:vAlign w:val="center"/>
                </w:tcPr>
                <w:p w14:paraId="468D9CED" w14:textId="77777777" w:rsidR="000963B0" w:rsidRPr="00427275" w:rsidRDefault="000963B0" w:rsidP="000963B0">
                  <w:pPr>
                    <w:jc w:val="center"/>
                    <w:rPr>
                      <w:rFonts w:ascii="Consolas" w:hAnsi="Consolas"/>
                    </w:rPr>
                  </w:pPr>
                  <w:r w:rsidRPr="00427275">
                    <w:rPr>
                      <w:rFonts w:ascii="Consolas" w:hAnsi="Consolas"/>
                    </w:rPr>
                    <w:t>e</w:t>
                  </w:r>
                </w:p>
              </w:tc>
              <w:tc>
                <w:tcPr>
                  <w:tcW w:w="439" w:type="dxa"/>
                  <w:vAlign w:val="center"/>
                </w:tcPr>
                <w:p w14:paraId="41CA10C1" w14:textId="77777777" w:rsidR="000963B0" w:rsidRPr="00427275" w:rsidRDefault="000963B0" w:rsidP="000963B0">
                  <w:pPr>
                    <w:jc w:val="center"/>
                    <w:rPr>
                      <w:rFonts w:ascii="Consolas" w:hAnsi="Consolas"/>
                    </w:rPr>
                  </w:pPr>
                  <w:r w:rsidRPr="00427275">
                    <w:rPr>
                      <w:rFonts w:ascii="Consolas" w:hAnsi="Consolas"/>
                    </w:rPr>
                    <w:t>b</w:t>
                  </w:r>
                </w:p>
              </w:tc>
              <w:tc>
                <w:tcPr>
                  <w:tcW w:w="439" w:type="dxa"/>
                  <w:vAlign w:val="center"/>
                </w:tcPr>
                <w:p w14:paraId="7FF1A216" w14:textId="77777777" w:rsidR="000963B0" w:rsidRPr="00427275" w:rsidRDefault="000963B0" w:rsidP="000963B0">
                  <w:pPr>
                    <w:jc w:val="center"/>
                    <w:rPr>
                      <w:rFonts w:ascii="Consolas" w:hAnsi="Consolas"/>
                    </w:rPr>
                  </w:pPr>
                  <w:r w:rsidRPr="00427275">
                    <w:rPr>
                      <w:rFonts w:ascii="Consolas" w:hAnsi="Consolas"/>
                    </w:rPr>
                    <w:t>h</w:t>
                  </w:r>
                </w:p>
              </w:tc>
              <w:tc>
                <w:tcPr>
                  <w:tcW w:w="439" w:type="dxa"/>
                  <w:vAlign w:val="center"/>
                </w:tcPr>
                <w:p w14:paraId="73E42E5C" w14:textId="77777777" w:rsidR="000963B0" w:rsidRPr="00427275" w:rsidRDefault="000963B0" w:rsidP="000963B0">
                  <w:pPr>
                    <w:jc w:val="center"/>
                    <w:rPr>
                      <w:rFonts w:ascii="Consolas" w:hAnsi="Consolas"/>
                    </w:rPr>
                  </w:pPr>
                  <w:r w:rsidRPr="00427275">
                    <w:rPr>
                      <w:rFonts w:ascii="Consolas" w:hAnsi="Consolas"/>
                    </w:rPr>
                    <w:t>d</w:t>
                  </w:r>
                </w:p>
              </w:tc>
              <w:tc>
                <w:tcPr>
                  <w:tcW w:w="439" w:type="dxa"/>
                  <w:vAlign w:val="center"/>
                </w:tcPr>
                <w:p w14:paraId="13D36FBE" w14:textId="77777777" w:rsidR="000963B0" w:rsidRPr="00427275" w:rsidRDefault="000963B0" w:rsidP="000963B0">
                  <w:pPr>
                    <w:jc w:val="center"/>
                    <w:rPr>
                      <w:rFonts w:ascii="Consolas" w:hAnsi="Consolas"/>
                    </w:rPr>
                  </w:pPr>
                </w:p>
              </w:tc>
              <w:tc>
                <w:tcPr>
                  <w:tcW w:w="439" w:type="dxa"/>
                  <w:vAlign w:val="center"/>
                </w:tcPr>
                <w:p w14:paraId="31728A4A" w14:textId="77777777" w:rsidR="000963B0" w:rsidRPr="00427275" w:rsidRDefault="000963B0" w:rsidP="000963B0">
                  <w:pPr>
                    <w:jc w:val="center"/>
                    <w:rPr>
                      <w:rFonts w:ascii="Consolas" w:hAnsi="Consolas"/>
                    </w:rPr>
                  </w:pPr>
                </w:p>
              </w:tc>
            </w:tr>
            <w:tr w:rsidR="000963B0" w:rsidRPr="00427275" w14:paraId="1B764682" w14:textId="77777777" w:rsidTr="000963B0">
              <w:trPr>
                <w:trHeight w:val="283"/>
              </w:trPr>
              <w:tc>
                <w:tcPr>
                  <w:tcW w:w="3735" w:type="dxa"/>
                  <w:vAlign w:val="center"/>
                </w:tcPr>
                <w:p w14:paraId="58F7B8A1" w14:textId="77777777" w:rsidR="000963B0" w:rsidRPr="00427275" w:rsidRDefault="000963B0" w:rsidP="000963B0">
                  <w:pPr>
                    <w:rPr>
                      <w:rFonts w:ascii="Consolas" w:hAnsi="Consolas"/>
                    </w:rPr>
                  </w:pPr>
                  <w:r w:rsidRPr="00427275">
                    <w:rPr>
                      <w:rFonts w:ascii="Consolas" w:eastAsiaTheme="minorEastAsia" w:hAnsi="Consolas"/>
                    </w:rPr>
                    <w:t>word.insert(0,"z")</w:t>
                  </w:r>
                </w:p>
              </w:tc>
              <w:tc>
                <w:tcPr>
                  <w:tcW w:w="439" w:type="dxa"/>
                  <w:vAlign w:val="center"/>
                </w:tcPr>
                <w:p w14:paraId="3272D64D" w14:textId="77777777" w:rsidR="000963B0" w:rsidRPr="00427275" w:rsidRDefault="000963B0" w:rsidP="000963B0">
                  <w:pPr>
                    <w:jc w:val="center"/>
                    <w:rPr>
                      <w:rFonts w:ascii="Consolas" w:hAnsi="Consolas"/>
                    </w:rPr>
                  </w:pPr>
                  <w:r w:rsidRPr="00427275">
                    <w:rPr>
                      <w:rFonts w:ascii="Consolas" w:hAnsi="Consolas"/>
                    </w:rPr>
                    <w:t>z</w:t>
                  </w:r>
                </w:p>
              </w:tc>
              <w:tc>
                <w:tcPr>
                  <w:tcW w:w="439" w:type="dxa"/>
                  <w:vAlign w:val="center"/>
                </w:tcPr>
                <w:p w14:paraId="7A940B54" w14:textId="77777777" w:rsidR="000963B0" w:rsidRPr="00427275" w:rsidRDefault="000963B0" w:rsidP="000963B0">
                  <w:pPr>
                    <w:jc w:val="center"/>
                    <w:rPr>
                      <w:rFonts w:ascii="Consolas" w:hAnsi="Consolas"/>
                    </w:rPr>
                  </w:pPr>
                  <w:r w:rsidRPr="00427275">
                    <w:rPr>
                      <w:rFonts w:ascii="Consolas" w:hAnsi="Consolas"/>
                    </w:rPr>
                    <w:t>e</w:t>
                  </w:r>
                </w:p>
              </w:tc>
              <w:tc>
                <w:tcPr>
                  <w:tcW w:w="439" w:type="dxa"/>
                  <w:vAlign w:val="center"/>
                </w:tcPr>
                <w:p w14:paraId="1C83A109" w14:textId="77777777" w:rsidR="000963B0" w:rsidRPr="00427275" w:rsidRDefault="000963B0" w:rsidP="000963B0">
                  <w:pPr>
                    <w:jc w:val="center"/>
                    <w:rPr>
                      <w:rFonts w:ascii="Consolas" w:hAnsi="Consolas"/>
                    </w:rPr>
                  </w:pPr>
                  <w:r w:rsidRPr="00427275">
                    <w:rPr>
                      <w:rFonts w:ascii="Consolas" w:hAnsi="Consolas"/>
                    </w:rPr>
                    <w:t>b</w:t>
                  </w:r>
                </w:p>
              </w:tc>
              <w:tc>
                <w:tcPr>
                  <w:tcW w:w="439" w:type="dxa"/>
                  <w:vAlign w:val="center"/>
                </w:tcPr>
                <w:p w14:paraId="00C59224" w14:textId="77777777" w:rsidR="000963B0" w:rsidRPr="00427275" w:rsidRDefault="000963B0" w:rsidP="000963B0">
                  <w:pPr>
                    <w:jc w:val="center"/>
                    <w:rPr>
                      <w:rFonts w:ascii="Consolas" w:hAnsi="Consolas"/>
                    </w:rPr>
                  </w:pPr>
                  <w:r w:rsidRPr="00427275">
                    <w:rPr>
                      <w:rFonts w:ascii="Consolas" w:hAnsi="Consolas"/>
                    </w:rPr>
                    <w:t>h</w:t>
                  </w:r>
                </w:p>
              </w:tc>
              <w:tc>
                <w:tcPr>
                  <w:tcW w:w="439" w:type="dxa"/>
                  <w:vAlign w:val="center"/>
                </w:tcPr>
                <w:p w14:paraId="36842793" w14:textId="77777777" w:rsidR="000963B0" w:rsidRPr="00427275" w:rsidRDefault="000963B0" w:rsidP="000963B0">
                  <w:pPr>
                    <w:jc w:val="center"/>
                    <w:rPr>
                      <w:rFonts w:ascii="Consolas" w:hAnsi="Consolas"/>
                    </w:rPr>
                  </w:pPr>
                  <w:r w:rsidRPr="00427275">
                    <w:rPr>
                      <w:rFonts w:ascii="Consolas" w:hAnsi="Consolas"/>
                    </w:rPr>
                    <w:t>d</w:t>
                  </w:r>
                </w:p>
              </w:tc>
              <w:tc>
                <w:tcPr>
                  <w:tcW w:w="439" w:type="dxa"/>
                  <w:vAlign w:val="center"/>
                </w:tcPr>
                <w:p w14:paraId="06EF0A99" w14:textId="77777777" w:rsidR="000963B0" w:rsidRPr="00427275" w:rsidRDefault="000963B0" w:rsidP="000963B0">
                  <w:pPr>
                    <w:jc w:val="center"/>
                    <w:rPr>
                      <w:rFonts w:ascii="Consolas" w:hAnsi="Consolas"/>
                    </w:rPr>
                  </w:pPr>
                </w:p>
              </w:tc>
            </w:tr>
            <w:tr w:rsidR="000963B0" w:rsidRPr="00427275" w14:paraId="7DE7E38E" w14:textId="77777777" w:rsidTr="000963B0">
              <w:trPr>
                <w:trHeight w:val="283"/>
              </w:trPr>
              <w:tc>
                <w:tcPr>
                  <w:tcW w:w="3735" w:type="dxa"/>
                  <w:vAlign w:val="center"/>
                </w:tcPr>
                <w:p w14:paraId="237BA22D" w14:textId="77777777" w:rsidR="000963B0" w:rsidRPr="00427275" w:rsidRDefault="000963B0" w:rsidP="000963B0">
                  <w:pPr>
                    <w:rPr>
                      <w:rFonts w:ascii="Consolas" w:hAnsi="Consolas"/>
                    </w:rPr>
                  </w:pPr>
                  <w:r w:rsidRPr="00427275">
                    <w:rPr>
                      <w:rFonts w:ascii="Consolas" w:eastAsiaTheme="minorEastAsia" w:hAnsi="Consolas"/>
                    </w:rPr>
                    <w:t>word.pop(3)</w:t>
                  </w:r>
                </w:p>
              </w:tc>
              <w:tc>
                <w:tcPr>
                  <w:tcW w:w="439" w:type="dxa"/>
                  <w:vAlign w:val="center"/>
                </w:tcPr>
                <w:p w14:paraId="59094D9F" w14:textId="77777777" w:rsidR="000963B0" w:rsidRPr="00427275" w:rsidRDefault="000963B0" w:rsidP="000963B0">
                  <w:pPr>
                    <w:jc w:val="center"/>
                    <w:rPr>
                      <w:rFonts w:ascii="Consolas" w:hAnsi="Consolas"/>
                    </w:rPr>
                  </w:pPr>
                  <w:r w:rsidRPr="00427275">
                    <w:rPr>
                      <w:rFonts w:ascii="Consolas" w:hAnsi="Consolas"/>
                    </w:rPr>
                    <w:t>z</w:t>
                  </w:r>
                </w:p>
              </w:tc>
              <w:tc>
                <w:tcPr>
                  <w:tcW w:w="439" w:type="dxa"/>
                  <w:vAlign w:val="center"/>
                </w:tcPr>
                <w:p w14:paraId="54F3AC38" w14:textId="77777777" w:rsidR="000963B0" w:rsidRPr="00427275" w:rsidRDefault="000963B0" w:rsidP="000963B0">
                  <w:pPr>
                    <w:jc w:val="center"/>
                    <w:rPr>
                      <w:rFonts w:ascii="Consolas" w:hAnsi="Consolas"/>
                    </w:rPr>
                  </w:pPr>
                  <w:r w:rsidRPr="00427275">
                    <w:rPr>
                      <w:rFonts w:ascii="Consolas" w:hAnsi="Consolas"/>
                    </w:rPr>
                    <w:t>e</w:t>
                  </w:r>
                </w:p>
              </w:tc>
              <w:tc>
                <w:tcPr>
                  <w:tcW w:w="439" w:type="dxa"/>
                  <w:vAlign w:val="center"/>
                </w:tcPr>
                <w:p w14:paraId="2322C9EB" w14:textId="77777777" w:rsidR="000963B0" w:rsidRPr="00427275" w:rsidRDefault="000963B0" w:rsidP="000963B0">
                  <w:pPr>
                    <w:jc w:val="center"/>
                    <w:rPr>
                      <w:rFonts w:ascii="Consolas" w:hAnsi="Consolas"/>
                    </w:rPr>
                  </w:pPr>
                  <w:r w:rsidRPr="00427275">
                    <w:rPr>
                      <w:rFonts w:ascii="Consolas" w:hAnsi="Consolas"/>
                    </w:rPr>
                    <w:t>b</w:t>
                  </w:r>
                </w:p>
              </w:tc>
              <w:tc>
                <w:tcPr>
                  <w:tcW w:w="439" w:type="dxa"/>
                  <w:vAlign w:val="center"/>
                </w:tcPr>
                <w:p w14:paraId="08A91397" w14:textId="77777777" w:rsidR="000963B0" w:rsidRPr="00427275" w:rsidRDefault="000963B0" w:rsidP="000963B0">
                  <w:pPr>
                    <w:jc w:val="center"/>
                    <w:rPr>
                      <w:rFonts w:ascii="Consolas" w:hAnsi="Consolas"/>
                    </w:rPr>
                  </w:pPr>
                  <w:r w:rsidRPr="00427275">
                    <w:rPr>
                      <w:rFonts w:ascii="Consolas" w:hAnsi="Consolas"/>
                    </w:rPr>
                    <w:t>d</w:t>
                  </w:r>
                </w:p>
              </w:tc>
              <w:tc>
                <w:tcPr>
                  <w:tcW w:w="439" w:type="dxa"/>
                  <w:vAlign w:val="center"/>
                </w:tcPr>
                <w:p w14:paraId="59614BD0" w14:textId="77777777" w:rsidR="000963B0" w:rsidRPr="00427275" w:rsidRDefault="000963B0" w:rsidP="000963B0">
                  <w:pPr>
                    <w:jc w:val="center"/>
                    <w:rPr>
                      <w:rFonts w:ascii="Consolas" w:hAnsi="Consolas"/>
                    </w:rPr>
                  </w:pPr>
                </w:p>
              </w:tc>
              <w:tc>
                <w:tcPr>
                  <w:tcW w:w="439" w:type="dxa"/>
                  <w:vAlign w:val="center"/>
                </w:tcPr>
                <w:p w14:paraId="04A6611A" w14:textId="77777777" w:rsidR="000963B0" w:rsidRPr="00427275" w:rsidRDefault="000963B0" w:rsidP="000963B0">
                  <w:pPr>
                    <w:jc w:val="center"/>
                    <w:rPr>
                      <w:rFonts w:ascii="Consolas" w:hAnsi="Consolas"/>
                    </w:rPr>
                  </w:pPr>
                </w:p>
              </w:tc>
            </w:tr>
            <w:tr w:rsidR="000963B0" w:rsidRPr="00427275" w14:paraId="0BB35BAA" w14:textId="77777777" w:rsidTr="000963B0">
              <w:trPr>
                <w:trHeight w:val="283"/>
              </w:trPr>
              <w:tc>
                <w:tcPr>
                  <w:tcW w:w="3735" w:type="dxa"/>
                  <w:vAlign w:val="center"/>
                </w:tcPr>
                <w:p w14:paraId="4411B8DE" w14:textId="77777777" w:rsidR="000963B0" w:rsidRPr="00427275" w:rsidRDefault="000963B0" w:rsidP="000963B0">
                  <w:pPr>
                    <w:rPr>
                      <w:rFonts w:ascii="Consolas" w:hAnsi="Consolas"/>
                    </w:rPr>
                  </w:pPr>
                  <w:r w:rsidRPr="00427275">
                    <w:rPr>
                      <w:rFonts w:ascii="Consolas" w:eastAsiaTheme="minorEastAsia" w:hAnsi="Consolas"/>
                    </w:rPr>
                    <w:t>word.pop()</w:t>
                  </w:r>
                </w:p>
              </w:tc>
              <w:tc>
                <w:tcPr>
                  <w:tcW w:w="439" w:type="dxa"/>
                  <w:vAlign w:val="center"/>
                </w:tcPr>
                <w:p w14:paraId="76EE0745" w14:textId="77777777" w:rsidR="000963B0" w:rsidRPr="00427275" w:rsidRDefault="000963B0" w:rsidP="000963B0">
                  <w:pPr>
                    <w:jc w:val="center"/>
                    <w:rPr>
                      <w:rFonts w:ascii="Consolas" w:hAnsi="Consolas"/>
                    </w:rPr>
                  </w:pPr>
                  <w:r w:rsidRPr="00427275">
                    <w:rPr>
                      <w:rFonts w:ascii="Consolas" w:hAnsi="Consolas"/>
                    </w:rPr>
                    <w:t>z</w:t>
                  </w:r>
                </w:p>
              </w:tc>
              <w:tc>
                <w:tcPr>
                  <w:tcW w:w="439" w:type="dxa"/>
                  <w:vAlign w:val="center"/>
                </w:tcPr>
                <w:p w14:paraId="2499CE1D" w14:textId="77777777" w:rsidR="000963B0" w:rsidRPr="00427275" w:rsidRDefault="000963B0" w:rsidP="000963B0">
                  <w:pPr>
                    <w:jc w:val="center"/>
                    <w:rPr>
                      <w:rFonts w:ascii="Consolas" w:hAnsi="Consolas"/>
                    </w:rPr>
                  </w:pPr>
                  <w:r w:rsidRPr="00427275">
                    <w:rPr>
                      <w:rFonts w:ascii="Consolas" w:hAnsi="Consolas"/>
                    </w:rPr>
                    <w:t>e</w:t>
                  </w:r>
                </w:p>
              </w:tc>
              <w:tc>
                <w:tcPr>
                  <w:tcW w:w="439" w:type="dxa"/>
                  <w:vAlign w:val="center"/>
                </w:tcPr>
                <w:p w14:paraId="3B8505AD" w14:textId="77777777" w:rsidR="000963B0" w:rsidRPr="00427275" w:rsidRDefault="000963B0" w:rsidP="000963B0">
                  <w:pPr>
                    <w:jc w:val="center"/>
                    <w:rPr>
                      <w:rFonts w:ascii="Consolas" w:hAnsi="Consolas"/>
                    </w:rPr>
                  </w:pPr>
                  <w:r w:rsidRPr="00427275">
                    <w:rPr>
                      <w:rFonts w:ascii="Consolas" w:hAnsi="Consolas"/>
                    </w:rPr>
                    <w:t>b</w:t>
                  </w:r>
                </w:p>
              </w:tc>
              <w:tc>
                <w:tcPr>
                  <w:tcW w:w="439" w:type="dxa"/>
                  <w:vAlign w:val="center"/>
                </w:tcPr>
                <w:p w14:paraId="7937A133" w14:textId="77777777" w:rsidR="000963B0" w:rsidRPr="00427275" w:rsidRDefault="000963B0" w:rsidP="000963B0">
                  <w:pPr>
                    <w:jc w:val="center"/>
                    <w:rPr>
                      <w:rFonts w:ascii="Consolas" w:hAnsi="Consolas"/>
                    </w:rPr>
                  </w:pPr>
                </w:p>
              </w:tc>
              <w:tc>
                <w:tcPr>
                  <w:tcW w:w="439" w:type="dxa"/>
                  <w:vAlign w:val="center"/>
                </w:tcPr>
                <w:p w14:paraId="66301C2F" w14:textId="77777777" w:rsidR="000963B0" w:rsidRPr="00427275" w:rsidRDefault="000963B0" w:rsidP="000963B0">
                  <w:pPr>
                    <w:jc w:val="center"/>
                    <w:rPr>
                      <w:rFonts w:ascii="Consolas" w:hAnsi="Consolas"/>
                    </w:rPr>
                  </w:pPr>
                </w:p>
              </w:tc>
              <w:tc>
                <w:tcPr>
                  <w:tcW w:w="439" w:type="dxa"/>
                  <w:vAlign w:val="center"/>
                </w:tcPr>
                <w:p w14:paraId="5EB61E40" w14:textId="77777777" w:rsidR="000963B0" w:rsidRPr="00427275" w:rsidRDefault="000963B0" w:rsidP="000963B0">
                  <w:pPr>
                    <w:jc w:val="center"/>
                    <w:rPr>
                      <w:rFonts w:ascii="Consolas" w:hAnsi="Consolas"/>
                    </w:rPr>
                  </w:pPr>
                </w:p>
              </w:tc>
            </w:tr>
            <w:tr w:rsidR="000963B0" w:rsidRPr="00427275" w14:paraId="0BF775A2" w14:textId="77777777" w:rsidTr="000963B0">
              <w:trPr>
                <w:trHeight w:val="283"/>
              </w:trPr>
              <w:tc>
                <w:tcPr>
                  <w:tcW w:w="3735" w:type="dxa"/>
                  <w:vAlign w:val="center"/>
                </w:tcPr>
                <w:p w14:paraId="7AD03723" w14:textId="77777777" w:rsidR="000963B0" w:rsidRPr="00427275" w:rsidRDefault="000963B0" w:rsidP="000963B0">
                  <w:pPr>
                    <w:rPr>
                      <w:rFonts w:ascii="Consolas" w:hAnsi="Consolas"/>
                    </w:rPr>
                  </w:pPr>
                  <w:r w:rsidRPr="00427275">
                    <w:rPr>
                      <w:rFonts w:ascii="Consolas" w:hAnsi="Consolas"/>
                    </w:rPr>
                    <w:t>word.insert(3</w:t>
                  </w:r>
                  <w:r w:rsidRPr="00427275">
                    <w:rPr>
                      <w:rFonts w:ascii="Consolas" w:eastAsiaTheme="minorEastAsia" w:hAnsi="Consolas"/>
                    </w:rPr>
                    <w:t>,"r")</w:t>
                  </w:r>
                </w:p>
              </w:tc>
              <w:tc>
                <w:tcPr>
                  <w:tcW w:w="439" w:type="dxa"/>
                  <w:vAlign w:val="center"/>
                </w:tcPr>
                <w:p w14:paraId="20E02444" w14:textId="77777777" w:rsidR="000963B0" w:rsidRPr="00427275" w:rsidRDefault="000963B0" w:rsidP="000963B0">
                  <w:pPr>
                    <w:jc w:val="center"/>
                    <w:rPr>
                      <w:rFonts w:ascii="Consolas" w:hAnsi="Consolas"/>
                    </w:rPr>
                  </w:pPr>
                  <w:r w:rsidRPr="00427275">
                    <w:rPr>
                      <w:rFonts w:ascii="Consolas" w:hAnsi="Consolas"/>
                    </w:rPr>
                    <w:t>z</w:t>
                  </w:r>
                </w:p>
              </w:tc>
              <w:tc>
                <w:tcPr>
                  <w:tcW w:w="439" w:type="dxa"/>
                  <w:vAlign w:val="center"/>
                </w:tcPr>
                <w:p w14:paraId="51DC0391" w14:textId="77777777" w:rsidR="000963B0" w:rsidRPr="00427275" w:rsidRDefault="000963B0" w:rsidP="000963B0">
                  <w:pPr>
                    <w:jc w:val="center"/>
                    <w:rPr>
                      <w:rFonts w:ascii="Consolas" w:hAnsi="Consolas"/>
                    </w:rPr>
                  </w:pPr>
                  <w:r w:rsidRPr="00427275">
                    <w:rPr>
                      <w:rFonts w:ascii="Consolas" w:hAnsi="Consolas"/>
                    </w:rPr>
                    <w:t>e</w:t>
                  </w:r>
                </w:p>
              </w:tc>
              <w:tc>
                <w:tcPr>
                  <w:tcW w:w="439" w:type="dxa"/>
                  <w:vAlign w:val="center"/>
                </w:tcPr>
                <w:p w14:paraId="0081BABB" w14:textId="77777777" w:rsidR="000963B0" w:rsidRPr="00427275" w:rsidRDefault="000963B0" w:rsidP="000963B0">
                  <w:pPr>
                    <w:jc w:val="center"/>
                    <w:rPr>
                      <w:rFonts w:ascii="Consolas" w:hAnsi="Consolas"/>
                    </w:rPr>
                  </w:pPr>
                  <w:r w:rsidRPr="00427275">
                    <w:rPr>
                      <w:rFonts w:ascii="Consolas" w:hAnsi="Consolas"/>
                    </w:rPr>
                    <w:t>b</w:t>
                  </w:r>
                </w:p>
              </w:tc>
              <w:tc>
                <w:tcPr>
                  <w:tcW w:w="439" w:type="dxa"/>
                  <w:vAlign w:val="center"/>
                </w:tcPr>
                <w:p w14:paraId="0BE53E60" w14:textId="77777777" w:rsidR="000963B0" w:rsidRPr="00427275" w:rsidRDefault="000963B0" w:rsidP="000963B0">
                  <w:pPr>
                    <w:jc w:val="center"/>
                    <w:rPr>
                      <w:rFonts w:ascii="Consolas" w:hAnsi="Consolas"/>
                    </w:rPr>
                  </w:pPr>
                  <w:r w:rsidRPr="00427275">
                    <w:rPr>
                      <w:rFonts w:ascii="Consolas" w:hAnsi="Consolas"/>
                    </w:rPr>
                    <w:t>r</w:t>
                  </w:r>
                </w:p>
              </w:tc>
              <w:tc>
                <w:tcPr>
                  <w:tcW w:w="439" w:type="dxa"/>
                  <w:vAlign w:val="center"/>
                </w:tcPr>
                <w:p w14:paraId="7496A351" w14:textId="77777777" w:rsidR="000963B0" w:rsidRPr="00427275" w:rsidRDefault="000963B0" w:rsidP="000963B0">
                  <w:pPr>
                    <w:jc w:val="center"/>
                    <w:rPr>
                      <w:rFonts w:ascii="Consolas" w:hAnsi="Consolas"/>
                    </w:rPr>
                  </w:pPr>
                </w:p>
              </w:tc>
              <w:tc>
                <w:tcPr>
                  <w:tcW w:w="439" w:type="dxa"/>
                  <w:vAlign w:val="center"/>
                </w:tcPr>
                <w:p w14:paraId="520459D7" w14:textId="77777777" w:rsidR="000963B0" w:rsidRPr="00427275" w:rsidRDefault="000963B0" w:rsidP="000963B0">
                  <w:pPr>
                    <w:jc w:val="center"/>
                    <w:rPr>
                      <w:rFonts w:ascii="Consolas" w:hAnsi="Consolas"/>
                    </w:rPr>
                  </w:pPr>
                </w:p>
              </w:tc>
            </w:tr>
            <w:tr w:rsidR="000963B0" w:rsidRPr="00427275" w14:paraId="72C382DD" w14:textId="77777777" w:rsidTr="000963B0">
              <w:trPr>
                <w:trHeight w:val="283"/>
              </w:trPr>
              <w:tc>
                <w:tcPr>
                  <w:tcW w:w="3735" w:type="dxa"/>
                  <w:vAlign w:val="center"/>
                </w:tcPr>
                <w:p w14:paraId="2F688A3D" w14:textId="77777777" w:rsidR="000963B0" w:rsidRPr="00427275" w:rsidRDefault="000963B0" w:rsidP="000963B0">
                  <w:pPr>
                    <w:rPr>
                      <w:rFonts w:ascii="Consolas" w:hAnsi="Consolas"/>
                    </w:rPr>
                  </w:pPr>
                  <w:r w:rsidRPr="00427275">
                    <w:rPr>
                      <w:rFonts w:ascii="Consolas" w:eastAsiaTheme="minorEastAsia" w:hAnsi="Consolas"/>
                    </w:rPr>
                    <w:t>word.append("a")</w:t>
                  </w:r>
                </w:p>
              </w:tc>
              <w:tc>
                <w:tcPr>
                  <w:tcW w:w="439" w:type="dxa"/>
                  <w:vAlign w:val="center"/>
                </w:tcPr>
                <w:p w14:paraId="588C1D73" w14:textId="77777777" w:rsidR="000963B0" w:rsidRPr="00427275" w:rsidRDefault="000963B0" w:rsidP="000963B0">
                  <w:pPr>
                    <w:jc w:val="center"/>
                    <w:rPr>
                      <w:rFonts w:ascii="Consolas" w:hAnsi="Consolas"/>
                    </w:rPr>
                  </w:pPr>
                  <w:r w:rsidRPr="00427275">
                    <w:rPr>
                      <w:rFonts w:ascii="Consolas" w:hAnsi="Consolas"/>
                    </w:rPr>
                    <w:t>z</w:t>
                  </w:r>
                </w:p>
              </w:tc>
              <w:tc>
                <w:tcPr>
                  <w:tcW w:w="439" w:type="dxa"/>
                  <w:vAlign w:val="center"/>
                </w:tcPr>
                <w:p w14:paraId="1252B612" w14:textId="77777777" w:rsidR="000963B0" w:rsidRPr="00427275" w:rsidRDefault="000963B0" w:rsidP="000963B0">
                  <w:pPr>
                    <w:jc w:val="center"/>
                    <w:rPr>
                      <w:rFonts w:ascii="Consolas" w:hAnsi="Consolas"/>
                    </w:rPr>
                  </w:pPr>
                  <w:r w:rsidRPr="00427275">
                    <w:rPr>
                      <w:rFonts w:ascii="Consolas" w:hAnsi="Consolas"/>
                    </w:rPr>
                    <w:t>e</w:t>
                  </w:r>
                </w:p>
              </w:tc>
              <w:tc>
                <w:tcPr>
                  <w:tcW w:w="439" w:type="dxa"/>
                  <w:vAlign w:val="center"/>
                </w:tcPr>
                <w:p w14:paraId="0A1F9C98" w14:textId="77777777" w:rsidR="000963B0" w:rsidRPr="00427275" w:rsidRDefault="000963B0" w:rsidP="000963B0">
                  <w:pPr>
                    <w:jc w:val="center"/>
                    <w:rPr>
                      <w:rFonts w:ascii="Consolas" w:hAnsi="Consolas"/>
                    </w:rPr>
                  </w:pPr>
                  <w:r w:rsidRPr="00427275">
                    <w:rPr>
                      <w:rFonts w:ascii="Consolas" w:hAnsi="Consolas"/>
                    </w:rPr>
                    <w:t>b</w:t>
                  </w:r>
                </w:p>
              </w:tc>
              <w:tc>
                <w:tcPr>
                  <w:tcW w:w="439" w:type="dxa"/>
                  <w:vAlign w:val="center"/>
                </w:tcPr>
                <w:p w14:paraId="79C734B4" w14:textId="77777777" w:rsidR="000963B0" w:rsidRPr="00427275" w:rsidRDefault="000963B0" w:rsidP="000963B0">
                  <w:pPr>
                    <w:jc w:val="center"/>
                    <w:rPr>
                      <w:rFonts w:ascii="Consolas" w:hAnsi="Consolas"/>
                    </w:rPr>
                  </w:pPr>
                  <w:r w:rsidRPr="00427275">
                    <w:rPr>
                      <w:rFonts w:ascii="Consolas" w:hAnsi="Consolas"/>
                    </w:rPr>
                    <w:t>r</w:t>
                  </w:r>
                </w:p>
              </w:tc>
              <w:tc>
                <w:tcPr>
                  <w:tcW w:w="439" w:type="dxa"/>
                  <w:vAlign w:val="center"/>
                </w:tcPr>
                <w:p w14:paraId="6A3DD426" w14:textId="77777777" w:rsidR="000963B0" w:rsidRPr="00427275" w:rsidRDefault="000963B0" w:rsidP="000963B0">
                  <w:pPr>
                    <w:jc w:val="center"/>
                    <w:rPr>
                      <w:rFonts w:ascii="Consolas" w:hAnsi="Consolas"/>
                    </w:rPr>
                  </w:pPr>
                  <w:r w:rsidRPr="00427275">
                    <w:rPr>
                      <w:rFonts w:ascii="Consolas" w:hAnsi="Consolas"/>
                    </w:rPr>
                    <w:t>a</w:t>
                  </w:r>
                </w:p>
              </w:tc>
              <w:tc>
                <w:tcPr>
                  <w:tcW w:w="439" w:type="dxa"/>
                  <w:vAlign w:val="center"/>
                </w:tcPr>
                <w:p w14:paraId="6100B242" w14:textId="77777777" w:rsidR="000963B0" w:rsidRPr="00427275" w:rsidRDefault="000963B0" w:rsidP="000963B0">
                  <w:pPr>
                    <w:jc w:val="center"/>
                    <w:rPr>
                      <w:rFonts w:ascii="Consolas" w:hAnsi="Consolas"/>
                    </w:rPr>
                  </w:pPr>
                </w:p>
              </w:tc>
            </w:tr>
            <w:tr w:rsidR="000963B0" w:rsidRPr="00427275" w14:paraId="3745340A" w14:textId="77777777" w:rsidTr="000963B0">
              <w:trPr>
                <w:trHeight w:val="283"/>
              </w:trPr>
              <w:tc>
                <w:tcPr>
                  <w:tcW w:w="3735" w:type="dxa"/>
                  <w:vAlign w:val="center"/>
                </w:tcPr>
                <w:p w14:paraId="51803FE9" w14:textId="77777777" w:rsidR="000963B0" w:rsidRPr="00427275" w:rsidRDefault="000963B0" w:rsidP="000963B0">
                  <w:pPr>
                    <w:rPr>
                      <w:rFonts w:ascii="Consolas" w:hAnsi="Consolas"/>
                    </w:rPr>
                  </w:pPr>
                  <w:r w:rsidRPr="00427275">
                    <w:rPr>
                      <w:rFonts w:ascii="Consolas" w:eastAsiaTheme="minorEastAsia" w:hAnsi="Consolas"/>
                    </w:rPr>
                    <w:t>print(word)</w:t>
                  </w:r>
                </w:p>
              </w:tc>
              <w:tc>
                <w:tcPr>
                  <w:tcW w:w="439" w:type="dxa"/>
                  <w:vAlign w:val="center"/>
                </w:tcPr>
                <w:p w14:paraId="4020AF93" w14:textId="77777777" w:rsidR="000963B0" w:rsidRPr="00427275" w:rsidRDefault="000963B0" w:rsidP="000963B0">
                  <w:pPr>
                    <w:jc w:val="center"/>
                    <w:rPr>
                      <w:rFonts w:ascii="Consolas" w:hAnsi="Consolas"/>
                    </w:rPr>
                  </w:pPr>
                  <w:r w:rsidRPr="00427275">
                    <w:rPr>
                      <w:rFonts w:ascii="Consolas" w:hAnsi="Consolas"/>
                    </w:rPr>
                    <w:t>z</w:t>
                  </w:r>
                </w:p>
              </w:tc>
              <w:tc>
                <w:tcPr>
                  <w:tcW w:w="439" w:type="dxa"/>
                  <w:vAlign w:val="center"/>
                </w:tcPr>
                <w:p w14:paraId="40FC83C0" w14:textId="77777777" w:rsidR="000963B0" w:rsidRPr="00427275" w:rsidRDefault="000963B0" w:rsidP="000963B0">
                  <w:pPr>
                    <w:jc w:val="center"/>
                    <w:rPr>
                      <w:rFonts w:ascii="Consolas" w:hAnsi="Consolas"/>
                    </w:rPr>
                  </w:pPr>
                  <w:r w:rsidRPr="00427275">
                    <w:rPr>
                      <w:rFonts w:ascii="Consolas" w:hAnsi="Consolas"/>
                    </w:rPr>
                    <w:t>e</w:t>
                  </w:r>
                </w:p>
              </w:tc>
              <w:tc>
                <w:tcPr>
                  <w:tcW w:w="439" w:type="dxa"/>
                  <w:vAlign w:val="center"/>
                </w:tcPr>
                <w:p w14:paraId="3257456D" w14:textId="77777777" w:rsidR="000963B0" w:rsidRPr="00427275" w:rsidRDefault="000963B0" w:rsidP="000963B0">
                  <w:pPr>
                    <w:jc w:val="center"/>
                    <w:rPr>
                      <w:rFonts w:ascii="Consolas" w:hAnsi="Consolas"/>
                    </w:rPr>
                  </w:pPr>
                  <w:r w:rsidRPr="00427275">
                    <w:rPr>
                      <w:rFonts w:ascii="Consolas" w:hAnsi="Consolas"/>
                    </w:rPr>
                    <w:t>b</w:t>
                  </w:r>
                </w:p>
              </w:tc>
              <w:tc>
                <w:tcPr>
                  <w:tcW w:w="439" w:type="dxa"/>
                  <w:vAlign w:val="center"/>
                </w:tcPr>
                <w:p w14:paraId="590F36EB" w14:textId="77777777" w:rsidR="000963B0" w:rsidRPr="00427275" w:rsidRDefault="000963B0" w:rsidP="000963B0">
                  <w:pPr>
                    <w:jc w:val="center"/>
                    <w:rPr>
                      <w:rFonts w:ascii="Consolas" w:hAnsi="Consolas"/>
                    </w:rPr>
                  </w:pPr>
                  <w:r w:rsidRPr="00427275">
                    <w:rPr>
                      <w:rFonts w:ascii="Consolas" w:hAnsi="Consolas"/>
                    </w:rPr>
                    <w:t>r</w:t>
                  </w:r>
                </w:p>
              </w:tc>
              <w:tc>
                <w:tcPr>
                  <w:tcW w:w="439" w:type="dxa"/>
                  <w:vAlign w:val="center"/>
                </w:tcPr>
                <w:p w14:paraId="37BACAC9" w14:textId="77777777" w:rsidR="000963B0" w:rsidRPr="00427275" w:rsidRDefault="000963B0" w:rsidP="000963B0">
                  <w:pPr>
                    <w:jc w:val="center"/>
                    <w:rPr>
                      <w:rFonts w:ascii="Consolas" w:hAnsi="Consolas"/>
                    </w:rPr>
                  </w:pPr>
                  <w:r w:rsidRPr="00427275">
                    <w:rPr>
                      <w:rFonts w:ascii="Consolas" w:hAnsi="Consolas"/>
                    </w:rPr>
                    <w:t>a</w:t>
                  </w:r>
                </w:p>
              </w:tc>
              <w:tc>
                <w:tcPr>
                  <w:tcW w:w="439" w:type="dxa"/>
                  <w:vAlign w:val="center"/>
                </w:tcPr>
                <w:p w14:paraId="14024CB3" w14:textId="77777777" w:rsidR="000963B0" w:rsidRPr="00427275" w:rsidRDefault="000963B0" w:rsidP="000963B0">
                  <w:pPr>
                    <w:jc w:val="center"/>
                    <w:rPr>
                      <w:rFonts w:ascii="Consolas" w:hAnsi="Consolas"/>
                    </w:rPr>
                  </w:pPr>
                </w:p>
              </w:tc>
            </w:tr>
          </w:tbl>
          <w:p w14:paraId="54A0C77A" w14:textId="77777777" w:rsidR="000963B0" w:rsidRPr="00427275" w:rsidRDefault="000963B0" w:rsidP="00CD28CA">
            <w:pPr>
              <w:pStyle w:val="PGKS3text"/>
              <w:rPr>
                <w:rFonts w:ascii="Arial" w:hAnsi="Arial"/>
              </w:rPr>
            </w:pPr>
          </w:p>
          <w:p w14:paraId="19FB5A3C" w14:textId="48960549" w:rsidR="0056127C" w:rsidRPr="00427275" w:rsidRDefault="0056127C" w:rsidP="00CD28CA">
            <w:pPr>
              <w:pStyle w:val="PGKS3text"/>
              <w:rPr>
                <w:rFonts w:ascii="Arial" w:hAnsi="Arial"/>
              </w:rPr>
            </w:pPr>
            <w:r w:rsidRPr="00427275">
              <w:rPr>
                <w:rFonts w:ascii="Arial" w:hAnsi="Arial"/>
              </w:rPr>
              <w:t xml:space="preserve">Ask students to complete </w:t>
            </w:r>
            <w:r w:rsidRPr="00427275">
              <w:rPr>
                <w:rFonts w:ascii="Arial" w:hAnsi="Arial"/>
                <w:b/>
              </w:rPr>
              <w:t>Task 2</w:t>
            </w:r>
            <w:r w:rsidRPr="00427275">
              <w:rPr>
                <w:rFonts w:ascii="Arial" w:hAnsi="Arial"/>
              </w:rPr>
              <w:t xml:space="preserve"> on </w:t>
            </w:r>
            <w:r w:rsidRPr="00427275">
              <w:rPr>
                <w:rFonts w:ascii="Arial" w:hAnsi="Arial"/>
                <w:b/>
              </w:rPr>
              <w:t xml:space="preserve">Worksheet </w:t>
            </w:r>
            <w:r w:rsidR="005E47C3">
              <w:rPr>
                <w:rFonts w:ascii="Arial" w:hAnsi="Arial"/>
                <w:b/>
              </w:rPr>
              <w:t>5</w:t>
            </w:r>
            <w:r w:rsidRPr="00427275">
              <w:rPr>
                <w:rFonts w:ascii="Arial" w:hAnsi="Arial"/>
                <w:b/>
              </w:rPr>
              <w:t xml:space="preserve">a </w:t>
            </w:r>
            <w:r w:rsidRPr="00427275">
              <w:rPr>
                <w:rFonts w:ascii="Arial" w:hAnsi="Arial"/>
              </w:rPr>
              <w:t>where they can use a blank trace table to work through a different example, similar to the ‘Zebra’ one above.</w:t>
            </w:r>
            <w:r w:rsidR="00E9593D" w:rsidRPr="00427275">
              <w:rPr>
                <w:rFonts w:ascii="Arial" w:hAnsi="Arial"/>
              </w:rPr>
              <w:t xml:space="preserve"> A table of method actions is also given to help students with the task. This would also be useful for them in their programming as a handy reference.</w:t>
            </w:r>
          </w:p>
          <w:p w14:paraId="7BB1F4E8" w14:textId="77777777" w:rsidR="00CD28CA" w:rsidRPr="00427275" w:rsidRDefault="00CD28CA" w:rsidP="00CD28CA">
            <w:pPr>
              <w:pStyle w:val="PGKS3text"/>
              <w:rPr>
                <w:rFonts w:ascii="Arial" w:hAnsi="Arial"/>
              </w:rPr>
            </w:pPr>
            <w:r w:rsidRPr="00427275">
              <w:rPr>
                <w:rFonts w:ascii="Arial" w:hAnsi="Arial"/>
                <w:b/>
              </w:rPr>
              <w:t>Stepping Through Lists</w:t>
            </w:r>
          </w:p>
          <w:p w14:paraId="750D54D9" w14:textId="5547F6DD" w:rsidR="00CD28CA" w:rsidRPr="00427275" w:rsidRDefault="00CD28CA" w:rsidP="00CD28CA">
            <w:pPr>
              <w:pStyle w:val="PGKS3text"/>
              <w:rPr>
                <w:rFonts w:ascii="Arial" w:hAnsi="Arial"/>
              </w:rPr>
            </w:pPr>
            <w:r w:rsidRPr="00427275">
              <w:rPr>
                <w:rFonts w:ascii="Arial" w:hAnsi="Arial"/>
              </w:rPr>
              <w:t xml:space="preserve">Remind students that in a simple FOR loop it is possible to print out the value of the counter. Using the loop counter variable as </w:t>
            </w:r>
            <w:r w:rsidRPr="00427275">
              <w:rPr>
                <w:rFonts w:ascii="Arial" w:hAnsi="Arial"/>
              </w:rPr>
              <w:lastRenderedPageBreak/>
              <w:t>the index value it is possible to step through each value in a list, one at a time and print out the value.</w:t>
            </w:r>
            <w:r w:rsidR="00FE4CBE" w:rsidRPr="00427275">
              <w:rPr>
                <w:rFonts w:ascii="Arial" w:hAnsi="Arial"/>
              </w:rPr>
              <w:t xml:space="preserve"> Note that in the statement</w:t>
            </w:r>
          </w:p>
          <w:p w14:paraId="60D454D3" w14:textId="6BACF124" w:rsidR="00FE4CBE" w:rsidRPr="00427275" w:rsidRDefault="00FE4CBE" w:rsidP="00765899">
            <w:pPr>
              <w:pStyle w:val="PGKS3text"/>
              <w:jc w:val="center"/>
              <w:rPr>
                <w:rFonts w:ascii="Consolas" w:hAnsi="Consolas"/>
              </w:rPr>
            </w:pPr>
            <w:r w:rsidRPr="00427275">
              <w:rPr>
                <w:rFonts w:ascii="Consolas" w:hAnsi="Consolas"/>
              </w:rPr>
              <w:t>for loop in range(4):</w:t>
            </w:r>
          </w:p>
          <w:p w14:paraId="44D66B67" w14:textId="35E1C1E1" w:rsidR="00FE4CBE" w:rsidRPr="00427275" w:rsidRDefault="00FE4CBE" w:rsidP="00CD28CA">
            <w:pPr>
              <w:pStyle w:val="PGKS3text"/>
              <w:rPr>
                <w:rFonts w:ascii="Arial" w:hAnsi="Arial"/>
              </w:rPr>
            </w:pPr>
            <w:r w:rsidRPr="00427275">
              <w:rPr>
                <w:rFonts w:ascii="Arial" w:hAnsi="Arial"/>
              </w:rPr>
              <w:t>the range goes from 0 to 3 – not from 1 to 4 as you might expect.</w:t>
            </w:r>
          </w:p>
          <w:p w14:paraId="1B7D10AE" w14:textId="77777777" w:rsidR="00CD28CA" w:rsidRPr="00427275" w:rsidRDefault="00CD28CA" w:rsidP="00CD28CA">
            <w:pPr>
              <w:pStyle w:val="PGKS3text"/>
              <w:rPr>
                <w:rFonts w:ascii="Arial" w:hAnsi="Arial"/>
              </w:rPr>
            </w:pPr>
            <w:r w:rsidRPr="00427275">
              <w:rPr>
                <w:rFonts w:ascii="Arial" w:hAnsi="Arial"/>
              </w:rPr>
              <w:t>It is important for students to understand how this process works, although there is a slightly more straightforward method to search within a list using the code:</w:t>
            </w:r>
          </w:p>
          <w:p w14:paraId="27F5A2D4" w14:textId="77777777" w:rsidR="00CD28CA" w:rsidRPr="00427275" w:rsidRDefault="00CD28CA" w:rsidP="00CD28CA">
            <w:pPr>
              <w:pStyle w:val="PGKS3text"/>
              <w:rPr>
                <w:rFonts w:ascii="Arial" w:hAnsi="Arial"/>
              </w:rPr>
            </w:pPr>
            <w:r w:rsidRPr="00427275">
              <w:rPr>
                <w:rFonts w:ascii="Arial" w:hAnsi="Arial"/>
              </w:rPr>
              <w:t>if "Paul" in friends:</w:t>
            </w:r>
          </w:p>
          <w:p w14:paraId="15745AA9" w14:textId="36E8ED46" w:rsidR="00CD28CA" w:rsidRPr="00427275" w:rsidRDefault="00433F2B" w:rsidP="00CD28CA">
            <w:pPr>
              <w:pStyle w:val="PGKS3text"/>
              <w:rPr>
                <w:rFonts w:ascii="Consolas" w:hAnsi="Consolas"/>
              </w:rPr>
            </w:pPr>
            <w:r w:rsidRPr="00427275">
              <w:rPr>
                <w:rFonts w:ascii="Consolas" w:hAnsi="Consolas"/>
              </w:rPr>
              <w:t xml:space="preserve">    </w:t>
            </w:r>
            <w:r w:rsidR="00CD28CA" w:rsidRPr="00427275">
              <w:rPr>
                <w:rFonts w:ascii="Consolas" w:hAnsi="Consolas"/>
              </w:rPr>
              <w:t>print("Found him")</w:t>
            </w:r>
          </w:p>
          <w:p w14:paraId="050D6DE4" w14:textId="6BED12A0" w:rsidR="00CD28CA" w:rsidRPr="00427275" w:rsidRDefault="00CD28CA" w:rsidP="00CD28CA">
            <w:pPr>
              <w:pStyle w:val="PGKS3text"/>
              <w:rPr>
                <w:rFonts w:ascii="Arial" w:hAnsi="Arial"/>
              </w:rPr>
            </w:pPr>
            <w:r w:rsidRPr="00427275">
              <w:rPr>
                <w:rFonts w:ascii="Arial" w:hAnsi="Arial"/>
              </w:rPr>
              <w:t xml:space="preserve">This won’t necessarily identify if there are </w:t>
            </w:r>
            <w:r w:rsidR="00C240DB" w:rsidRPr="00427275">
              <w:rPr>
                <w:rFonts w:ascii="Arial" w:hAnsi="Arial"/>
              </w:rPr>
              <w:t>two</w:t>
            </w:r>
            <w:r w:rsidRPr="00427275">
              <w:rPr>
                <w:rFonts w:ascii="Arial" w:hAnsi="Arial"/>
              </w:rPr>
              <w:t xml:space="preserve"> identical values, although it is possible to find out exactly which position a value is in using the code </w:t>
            </w:r>
            <w:proofErr w:type="gramStart"/>
            <w:r w:rsidRPr="00427275">
              <w:rPr>
                <w:rFonts w:ascii="Arial" w:hAnsi="Arial"/>
              </w:rPr>
              <w:t>friends.index</w:t>
            </w:r>
            <w:proofErr w:type="gramEnd"/>
            <w:r w:rsidRPr="00427275">
              <w:rPr>
                <w:rFonts w:ascii="Arial" w:hAnsi="Arial"/>
              </w:rPr>
              <w:t>("Paul") - but only if the value is definitely in the list – and so the two blocks of code s</w:t>
            </w:r>
            <w:r w:rsidR="00765899" w:rsidRPr="00427275">
              <w:rPr>
                <w:rFonts w:ascii="Arial" w:hAnsi="Arial"/>
              </w:rPr>
              <w:t>hould usually be used together.</w:t>
            </w:r>
          </w:p>
          <w:p w14:paraId="6F3D6E29" w14:textId="7F77EF20" w:rsidR="00CD28CA" w:rsidRPr="00427275" w:rsidRDefault="00CD28CA" w:rsidP="00CD28CA">
            <w:pPr>
              <w:pStyle w:val="PGKS3text"/>
              <w:rPr>
                <w:rFonts w:ascii="Arial" w:hAnsi="Arial"/>
                <w:b/>
              </w:rPr>
            </w:pPr>
            <w:r w:rsidRPr="00427275">
              <w:rPr>
                <w:rFonts w:ascii="Arial" w:hAnsi="Arial"/>
                <w:b/>
              </w:rPr>
              <w:t xml:space="preserve">Worksheet </w:t>
            </w:r>
            <w:r w:rsidR="005E47C3">
              <w:rPr>
                <w:rFonts w:ascii="Arial" w:hAnsi="Arial"/>
                <w:b/>
              </w:rPr>
              <w:t>5</w:t>
            </w:r>
            <w:r w:rsidR="00765899" w:rsidRPr="00427275">
              <w:rPr>
                <w:rFonts w:ascii="Arial" w:hAnsi="Arial"/>
                <w:b/>
              </w:rPr>
              <w:t>b</w:t>
            </w:r>
          </w:p>
          <w:p w14:paraId="22B80CCA" w14:textId="0D3CEDE1" w:rsidR="00CD28CA" w:rsidRPr="00427275" w:rsidRDefault="00C240DB" w:rsidP="00CD28CA">
            <w:pPr>
              <w:pStyle w:val="PGKS3text"/>
              <w:rPr>
                <w:rFonts w:ascii="Arial" w:hAnsi="Arial"/>
              </w:rPr>
            </w:pPr>
            <w:r w:rsidRPr="00427275">
              <w:rPr>
                <w:rFonts w:ascii="Arial" w:hAnsi="Arial"/>
              </w:rPr>
              <w:t>Ask students</w:t>
            </w:r>
            <w:r w:rsidR="00CD28CA" w:rsidRPr="00427275">
              <w:rPr>
                <w:rFonts w:ascii="Arial" w:hAnsi="Arial"/>
              </w:rPr>
              <w:t xml:space="preserve"> to complete </w:t>
            </w:r>
            <w:r w:rsidRPr="00427275">
              <w:rPr>
                <w:rFonts w:ascii="Arial" w:hAnsi="Arial"/>
                <w:b/>
              </w:rPr>
              <w:t>W</w:t>
            </w:r>
            <w:r w:rsidR="00CD28CA" w:rsidRPr="00427275">
              <w:rPr>
                <w:rFonts w:ascii="Arial" w:hAnsi="Arial"/>
                <w:b/>
              </w:rPr>
              <w:t xml:space="preserve">orksheet </w:t>
            </w:r>
            <w:r w:rsidR="005E47C3">
              <w:rPr>
                <w:rFonts w:ascii="Arial" w:hAnsi="Arial"/>
                <w:b/>
              </w:rPr>
              <w:t>5</w:t>
            </w:r>
            <w:r w:rsidR="00765899" w:rsidRPr="00427275">
              <w:rPr>
                <w:rFonts w:ascii="Arial" w:hAnsi="Arial"/>
                <w:b/>
              </w:rPr>
              <w:t>b</w:t>
            </w:r>
            <w:r w:rsidR="00CD28CA" w:rsidRPr="00427275">
              <w:rPr>
                <w:rFonts w:ascii="Arial" w:hAnsi="Arial"/>
              </w:rPr>
              <w:t xml:space="preserve">. </w:t>
            </w:r>
          </w:p>
          <w:p w14:paraId="09CF5875" w14:textId="0F1C6499" w:rsidR="00CD28CA" w:rsidRPr="00427275" w:rsidRDefault="00CD28CA" w:rsidP="00CD28CA">
            <w:pPr>
              <w:pStyle w:val="PGKS3text"/>
              <w:rPr>
                <w:rFonts w:ascii="Arial" w:hAnsi="Arial"/>
              </w:rPr>
            </w:pPr>
            <w:r w:rsidRPr="00427275">
              <w:rPr>
                <w:rFonts w:ascii="Arial" w:hAnsi="Arial"/>
              </w:rPr>
              <w:t>Again, access to the slideshow will be helpful for the students.</w:t>
            </w:r>
            <w:r w:rsidR="00EE6FBB" w:rsidRPr="00427275">
              <w:rPr>
                <w:rFonts w:ascii="Arial" w:hAnsi="Arial"/>
              </w:rPr>
              <w:t xml:space="preserve"> A solution to the extension task on 2D lists is available in the </w:t>
            </w:r>
            <w:r w:rsidR="009B103E">
              <w:rPr>
                <w:rFonts w:ascii="Arial" w:hAnsi="Arial"/>
              </w:rPr>
              <w:t>Sample</w:t>
            </w:r>
            <w:r w:rsidR="00EE6FBB" w:rsidRPr="00427275">
              <w:rPr>
                <w:rFonts w:ascii="Arial" w:hAnsi="Arial"/>
              </w:rPr>
              <w:t xml:space="preserve"> Programs folder with comments to help describe the code</w:t>
            </w:r>
            <w:r w:rsidR="004B5BC8">
              <w:rPr>
                <w:rFonts w:ascii="Arial" w:hAnsi="Arial"/>
              </w:rPr>
              <w:t xml:space="preserve"> </w:t>
            </w:r>
            <w:r w:rsidR="004B5BC8" w:rsidRPr="004B5BC8">
              <w:rPr>
                <w:rFonts w:ascii="Arial" w:hAnsi="Arial"/>
              </w:rPr>
              <w:t>L5 WS5b Extension.py</w:t>
            </w:r>
            <w:r w:rsidR="00EE6FBB" w:rsidRPr="00427275">
              <w:rPr>
                <w:rFonts w:ascii="Arial" w:hAnsi="Arial"/>
              </w:rPr>
              <w:t>.</w:t>
            </w:r>
          </w:p>
          <w:p w14:paraId="0B7C5A2E" w14:textId="77777777" w:rsidR="00AE693B" w:rsidRPr="00427275" w:rsidRDefault="00AE693B" w:rsidP="00CD28CA">
            <w:pPr>
              <w:pStyle w:val="PGKS3text"/>
              <w:rPr>
                <w:rFonts w:ascii="Arial" w:hAnsi="Arial"/>
              </w:rPr>
            </w:pPr>
          </w:p>
          <w:p w14:paraId="72814762" w14:textId="77777777" w:rsidR="00CD28CA" w:rsidRPr="00427275" w:rsidRDefault="00CD28CA" w:rsidP="00CD28CA">
            <w:pPr>
              <w:pStyle w:val="PGKS3text"/>
              <w:rPr>
                <w:rFonts w:ascii="Arial" w:hAnsi="Arial"/>
                <w:b/>
              </w:rPr>
            </w:pPr>
            <w:r w:rsidRPr="00427275">
              <w:rPr>
                <w:rFonts w:ascii="Arial" w:hAnsi="Arial"/>
                <w:b/>
              </w:rPr>
              <w:t>Homework</w:t>
            </w:r>
          </w:p>
          <w:p w14:paraId="0EC4FB2E" w14:textId="1294BE61" w:rsidR="00455D11" w:rsidRPr="00427275" w:rsidRDefault="00CD28CA" w:rsidP="00CD28CA">
            <w:pPr>
              <w:pStyle w:val="PGKS3text"/>
              <w:spacing w:after="240"/>
              <w:rPr>
                <w:rFonts w:ascii="Arial" w:hAnsi="Arial"/>
              </w:rPr>
            </w:pPr>
            <w:r w:rsidRPr="00427275">
              <w:rPr>
                <w:rFonts w:ascii="Arial" w:hAnsi="Arial"/>
              </w:rPr>
              <w:t xml:space="preserve">A homework sheet is provided to help </w:t>
            </w:r>
            <w:r w:rsidR="00765899" w:rsidRPr="00427275">
              <w:rPr>
                <w:rFonts w:ascii="Arial" w:hAnsi="Arial"/>
              </w:rPr>
              <w:t>reinforce</w:t>
            </w:r>
            <w:r w:rsidRPr="00427275">
              <w:rPr>
                <w:rFonts w:ascii="Arial" w:hAnsi="Arial"/>
              </w:rPr>
              <w:t xml:space="preserve"> the students’ understanding.</w:t>
            </w:r>
          </w:p>
        </w:tc>
        <w:tc>
          <w:tcPr>
            <w:tcW w:w="2386" w:type="dxa"/>
            <w:tcBorders>
              <w:left w:val="single" w:sz="4" w:space="0" w:color="0070C0"/>
              <w:bottom w:val="single" w:sz="4" w:space="0" w:color="0070C0"/>
            </w:tcBorders>
            <w:tcMar>
              <w:top w:w="0" w:type="dxa"/>
              <w:left w:w="108" w:type="dxa"/>
              <w:bottom w:w="0" w:type="dxa"/>
              <w:right w:w="108" w:type="dxa"/>
            </w:tcMar>
          </w:tcPr>
          <w:p w14:paraId="35E4D3A0" w14:textId="3DAC2CCD" w:rsidR="00D50A45" w:rsidRPr="00427275" w:rsidRDefault="00D50A45" w:rsidP="00133DE6">
            <w:pPr>
              <w:pStyle w:val="PGKS3text"/>
              <w:rPr>
                <w:rFonts w:ascii="Arial" w:hAnsi="Arial"/>
              </w:rPr>
            </w:pPr>
            <w:r w:rsidRPr="00427275">
              <w:rPr>
                <w:rFonts w:ascii="Arial" w:hAnsi="Arial"/>
              </w:rPr>
              <w:lastRenderedPageBreak/>
              <w:t>PowerPoint Guide:</w:t>
            </w:r>
            <w:r w:rsidR="0019786C" w:rsidRPr="00427275">
              <w:rPr>
                <w:rFonts w:ascii="Arial" w:hAnsi="Arial"/>
              </w:rPr>
              <w:t xml:space="preserve"> </w:t>
            </w:r>
            <w:r w:rsidR="00E36DF1" w:rsidRPr="00427275">
              <w:rPr>
                <w:rFonts w:ascii="Arial" w:hAnsi="Arial"/>
              </w:rPr>
              <w:t xml:space="preserve">Lesson </w:t>
            </w:r>
            <w:r w:rsidR="005E47C3">
              <w:rPr>
                <w:rFonts w:ascii="Arial" w:hAnsi="Arial"/>
              </w:rPr>
              <w:t>5</w:t>
            </w:r>
            <w:r w:rsidR="00E36DF1" w:rsidRPr="00427275">
              <w:rPr>
                <w:rFonts w:ascii="Arial" w:hAnsi="Arial"/>
              </w:rPr>
              <w:t xml:space="preserve"> Using </w:t>
            </w:r>
            <w:r w:rsidR="0029479D" w:rsidRPr="00427275">
              <w:rPr>
                <w:rFonts w:ascii="Arial" w:hAnsi="Arial"/>
              </w:rPr>
              <w:t>l</w:t>
            </w:r>
            <w:r w:rsidR="00E36DF1" w:rsidRPr="00427275">
              <w:rPr>
                <w:rFonts w:ascii="Arial" w:hAnsi="Arial"/>
              </w:rPr>
              <w:t>ists</w:t>
            </w:r>
          </w:p>
          <w:p w14:paraId="7D22CD1E" w14:textId="77777777" w:rsidR="0029479D" w:rsidRPr="00427275" w:rsidRDefault="0029479D" w:rsidP="00133DE6">
            <w:pPr>
              <w:pStyle w:val="PGKS3text"/>
              <w:rPr>
                <w:rFonts w:ascii="Arial" w:hAnsi="Arial"/>
              </w:rPr>
            </w:pPr>
          </w:p>
          <w:p w14:paraId="3B23F1BC" w14:textId="77777777" w:rsidR="0029479D" w:rsidRPr="00427275" w:rsidRDefault="0029479D" w:rsidP="00133DE6">
            <w:pPr>
              <w:pStyle w:val="PGKS3text"/>
              <w:rPr>
                <w:rFonts w:ascii="Arial" w:hAnsi="Arial"/>
              </w:rPr>
            </w:pPr>
          </w:p>
          <w:p w14:paraId="6CFD7A42" w14:textId="77777777" w:rsidR="0029479D" w:rsidRPr="00427275" w:rsidRDefault="0029479D" w:rsidP="00133DE6">
            <w:pPr>
              <w:pStyle w:val="PGKS3text"/>
              <w:rPr>
                <w:rFonts w:ascii="Arial" w:hAnsi="Arial"/>
              </w:rPr>
            </w:pPr>
          </w:p>
          <w:p w14:paraId="53482252" w14:textId="77777777" w:rsidR="0029479D" w:rsidRPr="00427275" w:rsidRDefault="0029479D" w:rsidP="00133DE6">
            <w:pPr>
              <w:pStyle w:val="PGKS3text"/>
              <w:rPr>
                <w:rFonts w:ascii="Arial" w:hAnsi="Arial"/>
              </w:rPr>
            </w:pPr>
          </w:p>
          <w:p w14:paraId="115996CF" w14:textId="77777777" w:rsidR="0029479D" w:rsidRPr="00427275" w:rsidRDefault="0029479D" w:rsidP="00133DE6">
            <w:pPr>
              <w:pStyle w:val="PGKS3text"/>
              <w:rPr>
                <w:rFonts w:ascii="Arial" w:hAnsi="Arial"/>
              </w:rPr>
            </w:pPr>
          </w:p>
          <w:p w14:paraId="34FB2FB5" w14:textId="77777777" w:rsidR="0029479D" w:rsidRPr="00427275" w:rsidRDefault="0029479D" w:rsidP="00133DE6">
            <w:pPr>
              <w:pStyle w:val="PGKS3text"/>
              <w:rPr>
                <w:rFonts w:ascii="Arial" w:hAnsi="Arial"/>
              </w:rPr>
            </w:pPr>
          </w:p>
          <w:p w14:paraId="2362088D" w14:textId="77777777" w:rsidR="0029479D" w:rsidRPr="00427275" w:rsidRDefault="0029479D" w:rsidP="00133DE6">
            <w:pPr>
              <w:pStyle w:val="PGKS3text"/>
              <w:rPr>
                <w:rFonts w:ascii="Arial" w:hAnsi="Arial"/>
              </w:rPr>
            </w:pPr>
          </w:p>
          <w:p w14:paraId="02EEBBE1" w14:textId="77777777" w:rsidR="0029479D" w:rsidRPr="00427275" w:rsidRDefault="0029479D" w:rsidP="00133DE6">
            <w:pPr>
              <w:pStyle w:val="PGKS3text"/>
              <w:rPr>
                <w:rFonts w:ascii="Arial" w:hAnsi="Arial"/>
              </w:rPr>
            </w:pPr>
          </w:p>
          <w:p w14:paraId="1BAA5220" w14:textId="77777777" w:rsidR="0029479D" w:rsidRPr="00427275" w:rsidRDefault="0029479D" w:rsidP="00133DE6">
            <w:pPr>
              <w:pStyle w:val="PGKS3text"/>
              <w:rPr>
                <w:rFonts w:ascii="Arial" w:hAnsi="Arial"/>
              </w:rPr>
            </w:pPr>
          </w:p>
          <w:p w14:paraId="701D4F9F" w14:textId="77777777" w:rsidR="0029479D" w:rsidRPr="00427275" w:rsidRDefault="0029479D" w:rsidP="00133DE6">
            <w:pPr>
              <w:pStyle w:val="PGKS3text"/>
              <w:rPr>
                <w:rFonts w:ascii="Arial" w:hAnsi="Arial"/>
              </w:rPr>
            </w:pPr>
          </w:p>
          <w:p w14:paraId="2F8467DF" w14:textId="77777777" w:rsidR="0029479D" w:rsidRPr="00427275" w:rsidRDefault="0029479D" w:rsidP="00133DE6">
            <w:pPr>
              <w:pStyle w:val="PGKS3text"/>
              <w:rPr>
                <w:rFonts w:ascii="Arial" w:hAnsi="Arial"/>
              </w:rPr>
            </w:pPr>
          </w:p>
          <w:p w14:paraId="05919914" w14:textId="77777777" w:rsidR="0029479D" w:rsidRPr="00427275" w:rsidRDefault="0029479D" w:rsidP="00133DE6">
            <w:pPr>
              <w:pStyle w:val="PGKS3text"/>
              <w:rPr>
                <w:rFonts w:ascii="Arial" w:hAnsi="Arial"/>
              </w:rPr>
            </w:pPr>
          </w:p>
          <w:p w14:paraId="516074B3" w14:textId="77777777" w:rsidR="00C240DB" w:rsidRPr="00427275" w:rsidRDefault="00C240DB" w:rsidP="00133DE6">
            <w:pPr>
              <w:pStyle w:val="PGKS3text"/>
              <w:rPr>
                <w:rFonts w:ascii="Arial" w:hAnsi="Arial"/>
              </w:rPr>
            </w:pPr>
          </w:p>
          <w:p w14:paraId="7C69DFD9" w14:textId="77777777" w:rsidR="00C240DB" w:rsidRPr="00427275" w:rsidRDefault="00C240DB" w:rsidP="00133DE6">
            <w:pPr>
              <w:pStyle w:val="PGKS3text"/>
              <w:rPr>
                <w:rFonts w:ascii="Arial" w:hAnsi="Arial"/>
              </w:rPr>
            </w:pPr>
          </w:p>
          <w:p w14:paraId="04BD8C76" w14:textId="77777777" w:rsidR="00C240DB" w:rsidRPr="00427275" w:rsidRDefault="00C240DB" w:rsidP="00133DE6">
            <w:pPr>
              <w:pStyle w:val="PGKS3text"/>
              <w:rPr>
                <w:rFonts w:ascii="Arial" w:hAnsi="Arial"/>
              </w:rPr>
            </w:pPr>
          </w:p>
          <w:p w14:paraId="76C22B75" w14:textId="77777777" w:rsidR="00C240DB" w:rsidRPr="00427275" w:rsidRDefault="00C240DB" w:rsidP="00133DE6">
            <w:pPr>
              <w:pStyle w:val="PGKS3text"/>
              <w:rPr>
                <w:rFonts w:ascii="Arial" w:hAnsi="Arial"/>
              </w:rPr>
            </w:pPr>
          </w:p>
          <w:p w14:paraId="120A283C" w14:textId="77777777" w:rsidR="00C240DB" w:rsidRPr="00427275" w:rsidRDefault="00C240DB" w:rsidP="00133DE6">
            <w:pPr>
              <w:pStyle w:val="PGKS3text"/>
              <w:rPr>
                <w:rFonts w:ascii="Arial" w:hAnsi="Arial"/>
              </w:rPr>
            </w:pPr>
          </w:p>
          <w:p w14:paraId="2AB63BAC" w14:textId="77777777" w:rsidR="00C240DB" w:rsidRPr="00427275" w:rsidRDefault="00C240DB" w:rsidP="00133DE6">
            <w:pPr>
              <w:pStyle w:val="PGKS3text"/>
              <w:rPr>
                <w:rFonts w:ascii="Arial" w:hAnsi="Arial"/>
              </w:rPr>
            </w:pPr>
          </w:p>
          <w:p w14:paraId="2C1BFFF7" w14:textId="77777777" w:rsidR="00C240DB" w:rsidRPr="00427275" w:rsidRDefault="00C240DB" w:rsidP="00133DE6">
            <w:pPr>
              <w:pStyle w:val="PGKS3text"/>
              <w:rPr>
                <w:rFonts w:ascii="Arial" w:hAnsi="Arial"/>
              </w:rPr>
            </w:pPr>
          </w:p>
          <w:p w14:paraId="49376F56" w14:textId="77777777" w:rsidR="00C240DB" w:rsidRPr="00427275" w:rsidRDefault="00C240DB" w:rsidP="00133DE6">
            <w:pPr>
              <w:pStyle w:val="PGKS3text"/>
              <w:rPr>
                <w:rFonts w:ascii="Arial" w:hAnsi="Arial"/>
              </w:rPr>
            </w:pPr>
          </w:p>
          <w:p w14:paraId="6EB71074" w14:textId="77777777" w:rsidR="00C240DB" w:rsidRPr="00427275" w:rsidRDefault="00C240DB" w:rsidP="00133DE6">
            <w:pPr>
              <w:pStyle w:val="PGKS3text"/>
              <w:rPr>
                <w:rFonts w:ascii="Arial" w:hAnsi="Arial"/>
              </w:rPr>
            </w:pPr>
          </w:p>
          <w:p w14:paraId="6A2FECCD" w14:textId="77777777" w:rsidR="0023294E" w:rsidRDefault="0023294E" w:rsidP="00133DE6">
            <w:pPr>
              <w:pStyle w:val="PGKS3text"/>
              <w:rPr>
                <w:rFonts w:ascii="Arial" w:hAnsi="Arial"/>
              </w:rPr>
            </w:pPr>
          </w:p>
          <w:p w14:paraId="4B9C744D" w14:textId="77777777" w:rsidR="0023294E" w:rsidRDefault="0023294E" w:rsidP="00133DE6">
            <w:pPr>
              <w:pStyle w:val="PGKS3text"/>
              <w:rPr>
                <w:rFonts w:ascii="Arial" w:hAnsi="Arial"/>
              </w:rPr>
            </w:pPr>
          </w:p>
          <w:p w14:paraId="269778A5" w14:textId="113F9369" w:rsidR="00D50A45" w:rsidRPr="00427275" w:rsidRDefault="00455D11" w:rsidP="00133DE6">
            <w:pPr>
              <w:pStyle w:val="PGKS3text"/>
              <w:rPr>
                <w:rFonts w:ascii="Arial" w:hAnsi="Arial"/>
              </w:rPr>
            </w:pPr>
            <w:r w:rsidRPr="00427275">
              <w:rPr>
                <w:rFonts w:ascii="Arial" w:hAnsi="Arial"/>
              </w:rPr>
              <w:t xml:space="preserve">Worksheet </w:t>
            </w:r>
            <w:r w:rsidR="005E47C3">
              <w:rPr>
                <w:rFonts w:ascii="Arial" w:hAnsi="Arial"/>
              </w:rPr>
              <w:t>5</w:t>
            </w:r>
            <w:r w:rsidR="00765899" w:rsidRPr="00427275">
              <w:rPr>
                <w:rFonts w:ascii="Arial" w:hAnsi="Arial"/>
              </w:rPr>
              <w:t>a</w:t>
            </w:r>
            <w:r w:rsidRPr="00427275">
              <w:rPr>
                <w:rFonts w:ascii="Arial" w:hAnsi="Arial"/>
              </w:rPr>
              <w:t xml:space="preserve"> </w:t>
            </w:r>
          </w:p>
          <w:p w14:paraId="3DAA372F" w14:textId="7C82D040" w:rsidR="0029479D" w:rsidRPr="00427275" w:rsidRDefault="0029479D" w:rsidP="00133DE6">
            <w:pPr>
              <w:pStyle w:val="PGKS3text"/>
              <w:rPr>
                <w:rFonts w:ascii="Arial" w:hAnsi="Arial"/>
              </w:rPr>
            </w:pPr>
            <w:r w:rsidRPr="00427275">
              <w:rPr>
                <w:rFonts w:ascii="Arial" w:hAnsi="Arial"/>
              </w:rPr>
              <w:t xml:space="preserve">Worksheet </w:t>
            </w:r>
            <w:r w:rsidR="005E47C3">
              <w:rPr>
                <w:rFonts w:ascii="Arial" w:hAnsi="Arial"/>
              </w:rPr>
              <w:t>5</w:t>
            </w:r>
            <w:r w:rsidR="00765899" w:rsidRPr="00427275">
              <w:rPr>
                <w:rFonts w:ascii="Arial" w:hAnsi="Arial"/>
              </w:rPr>
              <w:t>a</w:t>
            </w:r>
            <w:r w:rsidRPr="00427275">
              <w:rPr>
                <w:rFonts w:ascii="Arial" w:hAnsi="Arial"/>
              </w:rPr>
              <w:t xml:space="preserve"> </w:t>
            </w:r>
            <w:r w:rsidR="0023294E">
              <w:rPr>
                <w:rFonts w:ascii="Arial" w:hAnsi="Arial"/>
              </w:rPr>
              <w:t>Answers</w:t>
            </w:r>
          </w:p>
          <w:p w14:paraId="1AE1F446" w14:textId="137C9682" w:rsidR="00AE693B" w:rsidRPr="00427275" w:rsidRDefault="00AE693B" w:rsidP="00AE693B">
            <w:pPr>
              <w:pStyle w:val="PGKS3text"/>
              <w:rPr>
                <w:rFonts w:ascii="Arial" w:hAnsi="Arial"/>
              </w:rPr>
            </w:pPr>
            <w:r w:rsidRPr="00427275">
              <w:rPr>
                <w:rFonts w:ascii="Arial" w:hAnsi="Arial"/>
              </w:rPr>
              <w:t>Python Reference List Handling.docx</w:t>
            </w:r>
            <w:r w:rsidR="0023294E">
              <w:rPr>
                <w:rFonts w:ascii="Arial" w:hAnsi="Arial"/>
              </w:rPr>
              <w:t xml:space="preserve"> (in root folder)</w:t>
            </w:r>
          </w:p>
          <w:p w14:paraId="4613D247" w14:textId="77777777" w:rsidR="0029479D" w:rsidRPr="00427275" w:rsidRDefault="0029479D" w:rsidP="00133DE6">
            <w:pPr>
              <w:pStyle w:val="PGKS3text"/>
              <w:rPr>
                <w:rFonts w:ascii="Arial" w:hAnsi="Arial"/>
              </w:rPr>
            </w:pPr>
          </w:p>
          <w:p w14:paraId="0176BD39" w14:textId="77777777" w:rsidR="0029479D" w:rsidRPr="00427275" w:rsidRDefault="0029479D" w:rsidP="00133DE6">
            <w:pPr>
              <w:pStyle w:val="PGKS3text"/>
              <w:rPr>
                <w:rFonts w:ascii="Arial" w:hAnsi="Arial"/>
              </w:rPr>
            </w:pPr>
          </w:p>
          <w:p w14:paraId="4345D580" w14:textId="77777777" w:rsidR="0029479D" w:rsidRPr="00427275" w:rsidRDefault="0029479D" w:rsidP="00133DE6">
            <w:pPr>
              <w:pStyle w:val="PGKS3text"/>
              <w:rPr>
                <w:rFonts w:ascii="Arial" w:hAnsi="Arial"/>
              </w:rPr>
            </w:pPr>
          </w:p>
          <w:p w14:paraId="691C6644" w14:textId="77777777" w:rsidR="0029479D" w:rsidRPr="00427275" w:rsidRDefault="0029479D" w:rsidP="00133DE6">
            <w:pPr>
              <w:pStyle w:val="PGKS3text"/>
              <w:rPr>
                <w:rFonts w:ascii="Arial" w:hAnsi="Arial"/>
              </w:rPr>
            </w:pPr>
          </w:p>
          <w:p w14:paraId="018C310C" w14:textId="77777777" w:rsidR="0029479D" w:rsidRPr="00427275" w:rsidRDefault="0029479D" w:rsidP="00133DE6">
            <w:pPr>
              <w:pStyle w:val="PGKS3text"/>
              <w:rPr>
                <w:rFonts w:ascii="Arial" w:hAnsi="Arial"/>
              </w:rPr>
            </w:pPr>
          </w:p>
          <w:p w14:paraId="7A4253E0" w14:textId="77777777" w:rsidR="0029479D" w:rsidRPr="00427275" w:rsidRDefault="0029479D" w:rsidP="00133DE6">
            <w:pPr>
              <w:pStyle w:val="PGKS3text"/>
              <w:rPr>
                <w:rFonts w:ascii="Arial" w:hAnsi="Arial"/>
              </w:rPr>
            </w:pPr>
          </w:p>
          <w:p w14:paraId="522064F8" w14:textId="77777777" w:rsidR="00C240DB" w:rsidRPr="00427275" w:rsidRDefault="00C240DB" w:rsidP="00133DE6">
            <w:pPr>
              <w:pStyle w:val="PGKS3text"/>
              <w:rPr>
                <w:rFonts w:ascii="Arial" w:hAnsi="Arial"/>
              </w:rPr>
            </w:pPr>
          </w:p>
          <w:p w14:paraId="3FCE6186" w14:textId="77777777" w:rsidR="00C240DB" w:rsidRPr="00427275" w:rsidRDefault="00C240DB" w:rsidP="00133DE6">
            <w:pPr>
              <w:pStyle w:val="PGKS3text"/>
              <w:rPr>
                <w:rFonts w:ascii="Arial" w:hAnsi="Arial"/>
              </w:rPr>
            </w:pPr>
          </w:p>
          <w:p w14:paraId="6B802CF1" w14:textId="77777777" w:rsidR="00C240DB" w:rsidRPr="00427275" w:rsidRDefault="00C240DB" w:rsidP="00133DE6">
            <w:pPr>
              <w:pStyle w:val="PGKS3text"/>
              <w:rPr>
                <w:rFonts w:ascii="Arial" w:hAnsi="Arial"/>
              </w:rPr>
            </w:pPr>
          </w:p>
          <w:p w14:paraId="2F48FC88" w14:textId="77777777" w:rsidR="00C240DB" w:rsidRPr="00427275" w:rsidRDefault="00C240DB" w:rsidP="00133DE6">
            <w:pPr>
              <w:pStyle w:val="PGKS3text"/>
              <w:rPr>
                <w:rFonts w:ascii="Arial" w:hAnsi="Arial"/>
              </w:rPr>
            </w:pPr>
          </w:p>
          <w:p w14:paraId="1E0CC54D" w14:textId="77777777" w:rsidR="00C240DB" w:rsidRPr="00427275" w:rsidRDefault="00C240DB" w:rsidP="00133DE6">
            <w:pPr>
              <w:pStyle w:val="PGKS3text"/>
              <w:rPr>
                <w:rFonts w:ascii="Arial" w:hAnsi="Arial"/>
              </w:rPr>
            </w:pPr>
          </w:p>
          <w:p w14:paraId="5D98B342" w14:textId="77777777" w:rsidR="0029479D" w:rsidRPr="00427275" w:rsidRDefault="0029479D" w:rsidP="00133DE6">
            <w:pPr>
              <w:pStyle w:val="PGKS3text"/>
              <w:rPr>
                <w:rFonts w:ascii="Arial" w:hAnsi="Arial"/>
              </w:rPr>
            </w:pPr>
          </w:p>
          <w:p w14:paraId="4621CC29" w14:textId="77777777" w:rsidR="0029479D" w:rsidRPr="00427275" w:rsidRDefault="0029479D" w:rsidP="00133DE6">
            <w:pPr>
              <w:pStyle w:val="PGKS3text"/>
              <w:rPr>
                <w:rFonts w:ascii="Arial" w:hAnsi="Arial"/>
              </w:rPr>
            </w:pPr>
          </w:p>
          <w:p w14:paraId="19A20AED" w14:textId="77777777" w:rsidR="0029479D" w:rsidRPr="00427275" w:rsidRDefault="0029479D" w:rsidP="00133DE6">
            <w:pPr>
              <w:pStyle w:val="PGKS3text"/>
              <w:rPr>
                <w:rFonts w:ascii="Arial" w:hAnsi="Arial"/>
              </w:rPr>
            </w:pPr>
          </w:p>
          <w:p w14:paraId="7889EB41" w14:textId="77777777" w:rsidR="0029479D" w:rsidRPr="00427275" w:rsidRDefault="0029479D" w:rsidP="00133DE6">
            <w:pPr>
              <w:pStyle w:val="PGKS3text"/>
              <w:rPr>
                <w:rFonts w:ascii="Arial" w:hAnsi="Arial"/>
              </w:rPr>
            </w:pPr>
          </w:p>
          <w:p w14:paraId="5E130F8D" w14:textId="77777777" w:rsidR="0029479D" w:rsidRPr="00427275" w:rsidRDefault="0029479D" w:rsidP="00133DE6">
            <w:pPr>
              <w:pStyle w:val="PGKS3text"/>
              <w:rPr>
                <w:rFonts w:ascii="Arial" w:hAnsi="Arial"/>
              </w:rPr>
            </w:pPr>
          </w:p>
          <w:p w14:paraId="1C4886A4" w14:textId="77777777" w:rsidR="0029479D" w:rsidRPr="00427275" w:rsidRDefault="0029479D" w:rsidP="00133DE6">
            <w:pPr>
              <w:pStyle w:val="PGKS3text"/>
              <w:rPr>
                <w:rFonts w:ascii="Arial" w:hAnsi="Arial"/>
              </w:rPr>
            </w:pPr>
          </w:p>
          <w:p w14:paraId="25620311" w14:textId="77777777" w:rsidR="0029479D" w:rsidRPr="00427275" w:rsidRDefault="0029479D" w:rsidP="00133DE6">
            <w:pPr>
              <w:pStyle w:val="PGKS3text"/>
              <w:rPr>
                <w:rFonts w:ascii="Arial" w:hAnsi="Arial"/>
              </w:rPr>
            </w:pPr>
          </w:p>
          <w:p w14:paraId="3C1C7393" w14:textId="77777777" w:rsidR="0029479D" w:rsidRPr="00427275" w:rsidRDefault="0029479D" w:rsidP="00133DE6">
            <w:pPr>
              <w:pStyle w:val="PGKS3text"/>
              <w:rPr>
                <w:rFonts w:ascii="Arial" w:hAnsi="Arial"/>
              </w:rPr>
            </w:pPr>
          </w:p>
          <w:p w14:paraId="2A8AA46C" w14:textId="77777777" w:rsidR="0029479D" w:rsidRPr="00427275" w:rsidRDefault="0029479D" w:rsidP="00133DE6">
            <w:pPr>
              <w:pStyle w:val="PGKS3text"/>
              <w:rPr>
                <w:rFonts w:ascii="Arial" w:hAnsi="Arial"/>
              </w:rPr>
            </w:pPr>
          </w:p>
          <w:p w14:paraId="23D28ACB" w14:textId="77777777" w:rsidR="0029479D" w:rsidRPr="00427275" w:rsidRDefault="0029479D" w:rsidP="00133DE6">
            <w:pPr>
              <w:pStyle w:val="PGKS3text"/>
              <w:rPr>
                <w:rFonts w:ascii="Arial" w:hAnsi="Arial"/>
              </w:rPr>
            </w:pPr>
          </w:p>
          <w:p w14:paraId="4807FA4F" w14:textId="77777777" w:rsidR="0056127C" w:rsidRPr="00427275" w:rsidRDefault="0056127C" w:rsidP="00133DE6">
            <w:pPr>
              <w:pStyle w:val="PGKS3text"/>
              <w:rPr>
                <w:rFonts w:ascii="Arial" w:hAnsi="Arial"/>
              </w:rPr>
            </w:pPr>
          </w:p>
          <w:p w14:paraId="751A86A8" w14:textId="77777777" w:rsidR="0056127C" w:rsidRPr="00427275" w:rsidRDefault="0056127C" w:rsidP="00133DE6">
            <w:pPr>
              <w:pStyle w:val="PGKS3text"/>
              <w:rPr>
                <w:rFonts w:ascii="Arial" w:hAnsi="Arial"/>
              </w:rPr>
            </w:pPr>
          </w:p>
          <w:p w14:paraId="631D456A" w14:textId="77777777" w:rsidR="000C2434" w:rsidRDefault="000C2434" w:rsidP="00133DE6">
            <w:pPr>
              <w:pStyle w:val="PGKS3text"/>
              <w:rPr>
                <w:rFonts w:ascii="Arial" w:hAnsi="Arial"/>
              </w:rPr>
            </w:pPr>
          </w:p>
          <w:p w14:paraId="74FCD403" w14:textId="77777777" w:rsidR="000C2434" w:rsidRDefault="000C2434" w:rsidP="00133DE6">
            <w:pPr>
              <w:pStyle w:val="PGKS3text"/>
              <w:rPr>
                <w:rFonts w:ascii="Arial" w:hAnsi="Arial"/>
              </w:rPr>
            </w:pPr>
          </w:p>
          <w:p w14:paraId="225E757F" w14:textId="77777777" w:rsidR="000C2434" w:rsidRDefault="000C2434" w:rsidP="00133DE6">
            <w:pPr>
              <w:pStyle w:val="PGKS3text"/>
              <w:rPr>
                <w:rFonts w:ascii="Arial" w:hAnsi="Arial"/>
              </w:rPr>
            </w:pPr>
          </w:p>
          <w:p w14:paraId="1CCE4D19" w14:textId="77777777" w:rsidR="000C2434" w:rsidRDefault="000C2434" w:rsidP="00133DE6">
            <w:pPr>
              <w:pStyle w:val="PGKS3text"/>
              <w:rPr>
                <w:rFonts w:ascii="Arial" w:hAnsi="Arial"/>
              </w:rPr>
            </w:pPr>
          </w:p>
          <w:p w14:paraId="31708842" w14:textId="77777777" w:rsidR="000C2434" w:rsidRDefault="000C2434" w:rsidP="00133DE6">
            <w:pPr>
              <w:pStyle w:val="PGKS3text"/>
              <w:rPr>
                <w:rFonts w:ascii="Arial" w:hAnsi="Arial"/>
              </w:rPr>
            </w:pPr>
          </w:p>
          <w:p w14:paraId="45280D17" w14:textId="77777777" w:rsidR="000C2434" w:rsidRDefault="000C2434" w:rsidP="00133DE6">
            <w:pPr>
              <w:pStyle w:val="PGKS3text"/>
              <w:rPr>
                <w:rFonts w:ascii="Arial" w:hAnsi="Arial"/>
              </w:rPr>
            </w:pPr>
          </w:p>
          <w:p w14:paraId="2C8AFF47" w14:textId="77777777" w:rsidR="000C2434" w:rsidRDefault="000C2434" w:rsidP="00133DE6">
            <w:pPr>
              <w:pStyle w:val="PGKS3text"/>
              <w:rPr>
                <w:rFonts w:ascii="Arial" w:hAnsi="Arial"/>
              </w:rPr>
            </w:pPr>
          </w:p>
          <w:p w14:paraId="6B700B0D" w14:textId="77777777" w:rsidR="000C2434" w:rsidRDefault="000C2434" w:rsidP="00133DE6">
            <w:pPr>
              <w:pStyle w:val="PGKS3text"/>
              <w:rPr>
                <w:rFonts w:ascii="Arial" w:hAnsi="Arial"/>
              </w:rPr>
            </w:pPr>
          </w:p>
          <w:p w14:paraId="4464DDC5" w14:textId="77777777" w:rsidR="000C2434" w:rsidRDefault="000C2434" w:rsidP="00133DE6">
            <w:pPr>
              <w:pStyle w:val="PGKS3text"/>
              <w:rPr>
                <w:rFonts w:ascii="Arial" w:hAnsi="Arial"/>
              </w:rPr>
            </w:pPr>
          </w:p>
          <w:p w14:paraId="6C9CA5B5" w14:textId="77777777" w:rsidR="000C2434" w:rsidRDefault="000C2434" w:rsidP="00133DE6">
            <w:pPr>
              <w:pStyle w:val="PGKS3text"/>
              <w:rPr>
                <w:rFonts w:ascii="Arial" w:hAnsi="Arial"/>
              </w:rPr>
            </w:pPr>
          </w:p>
          <w:p w14:paraId="508DF41C" w14:textId="77777777" w:rsidR="000C2434" w:rsidRDefault="000C2434" w:rsidP="00133DE6">
            <w:pPr>
              <w:pStyle w:val="PGKS3text"/>
              <w:rPr>
                <w:rFonts w:ascii="Arial" w:hAnsi="Arial"/>
              </w:rPr>
            </w:pPr>
          </w:p>
          <w:p w14:paraId="70DAAA9D" w14:textId="77777777" w:rsidR="000C2434" w:rsidRDefault="000C2434" w:rsidP="00133DE6">
            <w:pPr>
              <w:pStyle w:val="PGKS3text"/>
              <w:rPr>
                <w:rFonts w:ascii="Arial" w:hAnsi="Arial"/>
              </w:rPr>
            </w:pPr>
          </w:p>
          <w:p w14:paraId="0FD03E14" w14:textId="77777777" w:rsidR="000C2434" w:rsidRDefault="000C2434" w:rsidP="00133DE6">
            <w:pPr>
              <w:pStyle w:val="PGKS3text"/>
              <w:rPr>
                <w:rFonts w:ascii="Arial" w:hAnsi="Arial"/>
              </w:rPr>
            </w:pPr>
          </w:p>
          <w:p w14:paraId="42EA2E40" w14:textId="77777777" w:rsidR="000C2434" w:rsidRDefault="000C2434" w:rsidP="00133DE6">
            <w:pPr>
              <w:pStyle w:val="PGKS3text"/>
              <w:rPr>
                <w:rFonts w:ascii="Arial" w:hAnsi="Arial"/>
              </w:rPr>
            </w:pPr>
          </w:p>
          <w:p w14:paraId="08DF775D" w14:textId="77777777" w:rsidR="000C2434" w:rsidRDefault="000C2434" w:rsidP="00133DE6">
            <w:pPr>
              <w:pStyle w:val="PGKS3text"/>
              <w:rPr>
                <w:rFonts w:ascii="Arial" w:hAnsi="Arial"/>
              </w:rPr>
            </w:pPr>
          </w:p>
          <w:p w14:paraId="7FF2EAEC" w14:textId="77777777" w:rsidR="000C2434" w:rsidRDefault="000C2434" w:rsidP="00133DE6">
            <w:pPr>
              <w:pStyle w:val="PGKS3text"/>
              <w:rPr>
                <w:rFonts w:ascii="Arial" w:hAnsi="Arial"/>
              </w:rPr>
            </w:pPr>
          </w:p>
          <w:p w14:paraId="252B4C28" w14:textId="77777777" w:rsidR="000C2434" w:rsidRDefault="000C2434" w:rsidP="00133DE6">
            <w:pPr>
              <w:pStyle w:val="PGKS3text"/>
              <w:rPr>
                <w:rFonts w:ascii="Arial" w:hAnsi="Arial"/>
              </w:rPr>
            </w:pPr>
          </w:p>
          <w:p w14:paraId="2CFD34CD" w14:textId="77777777" w:rsidR="000C2434" w:rsidRDefault="000C2434" w:rsidP="00133DE6">
            <w:pPr>
              <w:pStyle w:val="PGKS3text"/>
              <w:rPr>
                <w:rFonts w:ascii="Arial" w:hAnsi="Arial"/>
              </w:rPr>
            </w:pPr>
          </w:p>
          <w:p w14:paraId="40557E73" w14:textId="5FBBF8B6" w:rsidR="00455D11" w:rsidRPr="00427275" w:rsidRDefault="00455D11" w:rsidP="00133DE6">
            <w:pPr>
              <w:pStyle w:val="PGKS3text"/>
              <w:rPr>
                <w:rFonts w:ascii="Arial" w:hAnsi="Arial"/>
              </w:rPr>
            </w:pPr>
            <w:r w:rsidRPr="00427275">
              <w:rPr>
                <w:rFonts w:ascii="Arial" w:hAnsi="Arial"/>
              </w:rPr>
              <w:t xml:space="preserve">Worksheet </w:t>
            </w:r>
            <w:r w:rsidR="005E47C3">
              <w:rPr>
                <w:rFonts w:ascii="Arial" w:hAnsi="Arial"/>
              </w:rPr>
              <w:t>5</w:t>
            </w:r>
            <w:r w:rsidR="00765899" w:rsidRPr="00427275">
              <w:rPr>
                <w:rFonts w:ascii="Arial" w:hAnsi="Arial"/>
              </w:rPr>
              <w:t>b</w:t>
            </w:r>
            <w:r w:rsidRPr="00427275">
              <w:rPr>
                <w:rFonts w:ascii="Arial" w:hAnsi="Arial"/>
              </w:rPr>
              <w:t xml:space="preserve"> </w:t>
            </w:r>
          </w:p>
          <w:p w14:paraId="1FA39699" w14:textId="05D5A8CC" w:rsidR="0029479D" w:rsidRPr="00427275" w:rsidRDefault="0029479D" w:rsidP="0029479D">
            <w:pPr>
              <w:pStyle w:val="PGKS3text"/>
              <w:rPr>
                <w:rFonts w:ascii="Arial" w:hAnsi="Arial"/>
              </w:rPr>
            </w:pPr>
            <w:r w:rsidRPr="00427275">
              <w:rPr>
                <w:rFonts w:ascii="Arial" w:hAnsi="Arial"/>
              </w:rPr>
              <w:t xml:space="preserve">Worksheet </w:t>
            </w:r>
            <w:r w:rsidR="005E47C3">
              <w:rPr>
                <w:rFonts w:ascii="Arial" w:hAnsi="Arial"/>
              </w:rPr>
              <w:t>5</w:t>
            </w:r>
            <w:r w:rsidR="00765899" w:rsidRPr="00427275">
              <w:rPr>
                <w:rFonts w:ascii="Arial" w:hAnsi="Arial"/>
              </w:rPr>
              <w:t>b</w:t>
            </w:r>
            <w:r w:rsidRPr="00427275">
              <w:rPr>
                <w:rFonts w:ascii="Arial" w:hAnsi="Arial"/>
              </w:rPr>
              <w:t xml:space="preserve"> Answers</w:t>
            </w:r>
          </w:p>
          <w:p w14:paraId="62FD0487" w14:textId="77777777" w:rsidR="0029479D" w:rsidRDefault="0029479D" w:rsidP="00133DE6">
            <w:pPr>
              <w:pStyle w:val="PGKS3text"/>
              <w:rPr>
                <w:rFonts w:ascii="Arial" w:hAnsi="Arial"/>
              </w:rPr>
            </w:pPr>
          </w:p>
          <w:p w14:paraId="5AF98BA3" w14:textId="77777777" w:rsidR="005E77C7" w:rsidRDefault="005E77C7" w:rsidP="00133DE6">
            <w:pPr>
              <w:pStyle w:val="PGKS3text"/>
              <w:rPr>
                <w:rFonts w:ascii="Arial" w:hAnsi="Arial"/>
              </w:rPr>
            </w:pPr>
          </w:p>
          <w:p w14:paraId="326ECBE6" w14:textId="43DC79B0" w:rsidR="005E77C7" w:rsidRDefault="005E77C7" w:rsidP="00133DE6">
            <w:pPr>
              <w:pStyle w:val="PGKS3text"/>
              <w:rPr>
                <w:rFonts w:ascii="Arial" w:hAnsi="Arial"/>
              </w:rPr>
            </w:pPr>
            <w:r w:rsidRPr="004B5BC8">
              <w:rPr>
                <w:rFonts w:ascii="Arial" w:hAnsi="Arial"/>
              </w:rPr>
              <w:t>L5 WS5b Extension.py</w:t>
            </w:r>
          </w:p>
          <w:p w14:paraId="5F910EAB" w14:textId="77777777" w:rsidR="005E77C7" w:rsidRPr="00427275" w:rsidRDefault="005E77C7" w:rsidP="00133DE6">
            <w:pPr>
              <w:pStyle w:val="PGKS3text"/>
              <w:rPr>
                <w:rFonts w:ascii="Arial" w:hAnsi="Arial"/>
              </w:rPr>
            </w:pPr>
          </w:p>
          <w:p w14:paraId="38F8105B" w14:textId="77777777" w:rsidR="00AE693B" w:rsidRPr="00427275" w:rsidRDefault="00AE693B" w:rsidP="00133DE6">
            <w:pPr>
              <w:pStyle w:val="PGKS3text"/>
              <w:rPr>
                <w:rFonts w:ascii="Arial" w:hAnsi="Arial"/>
              </w:rPr>
            </w:pPr>
          </w:p>
          <w:p w14:paraId="7BF25FCB" w14:textId="58270E39" w:rsidR="00455D11" w:rsidRPr="00427275" w:rsidRDefault="00455D11" w:rsidP="00133DE6">
            <w:pPr>
              <w:pStyle w:val="PGKS3text"/>
              <w:rPr>
                <w:rFonts w:ascii="Arial" w:hAnsi="Arial"/>
              </w:rPr>
            </w:pPr>
            <w:r w:rsidRPr="00427275">
              <w:rPr>
                <w:rFonts w:ascii="Arial" w:hAnsi="Arial"/>
              </w:rPr>
              <w:t xml:space="preserve">Homework </w:t>
            </w:r>
            <w:r w:rsidR="005E47C3">
              <w:rPr>
                <w:rFonts w:ascii="Arial" w:hAnsi="Arial"/>
              </w:rPr>
              <w:t>5</w:t>
            </w:r>
            <w:r w:rsidRPr="00427275">
              <w:rPr>
                <w:rFonts w:ascii="Arial" w:hAnsi="Arial"/>
              </w:rPr>
              <w:t xml:space="preserve"> Using </w:t>
            </w:r>
            <w:r w:rsidR="0029479D" w:rsidRPr="00427275">
              <w:rPr>
                <w:rFonts w:ascii="Arial" w:hAnsi="Arial"/>
              </w:rPr>
              <w:t>l</w:t>
            </w:r>
            <w:r w:rsidRPr="00427275">
              <w:rPr>
                <w:rFonts w:ascii="Arial" w:hAnsi="Arial"/>
              </w:rPr>
              <w:t>ists</w:t>
            </w:r>
          </w:p>
          <w:p w14:paraId="1AEE8DB7" w14:textId="27331CE5" w:rsidR="00D50A45" w:rsidRPr="00427275" w:rsidRDefault="0029479D" w:rsidP="00433F2B">
            <w:pPr>
              <w:pStyle w:val="PGKS3text"/>
              <w:spacing w:after="240"/>
              <w:rPr>
                <w:rFonts w:ascii="Arial" w:hAnsi="Arial"/>
              </w:rPr>
            </w:pPr>
            <w:r w:rsidRPr="00427275">
              <w:rPr>
                <w:rFonts w:ascii="Arial" w:hAnsi="Arial"/>
              </w:rPr>
              <w:t xml:space="preserve">Homework </w:t>
            </w:r>
            <w:r w:rsidR="005E47C3">
              <w:rPr>
                <w:rFonts w:ascii="Arial" w:hAnsi="Arial"/>
              </w:rPr>
              <w:t>5</w:t>
            </w:r>
            <w:r w:rsidRPr="00427275">
              <w:rPr>
                <w:rFonts w:ascii="Arial" w:hAnsi="Arial"/>
              </w:rPr>
              <w:t xml:space="preserve"> Using lists Answers</w:t>
            </w:r>
          </w:p>
        </w:tc>
      </w:tr>
    </w:tbl>
    <w:p w14:paraId="63AAA1D6" w14:textId="26577714" w:rsidR="00133DE6" w:rsidRPr="00427275" w:rsidRDefault="00133DE6"/>
    <w:p w14:paraId="11ABC4C0" w14:textId="77777777" w:rsidR="00D436BF" w:rsidRPr="00427275" w:rsidRDefault="00D436BF">
      <w:r w:rsidRPr="00427275">
        <w:rPr>
          <w:b/>
        </w:rPr>
        <w:br w:type="page"/>
      </w:r>
    </w:p>
    <w:tbl>
      <w:tblPr>
        <w:tblW w:w="9072" w:type="dxa"/>
        <w:jc w:val="center"/>
        <w:tblBorders>
          <w:top w:val="single" w:sz="8" w:space="0" w:color="4F81BD"/>
          <w:left w:val="single" w:sz="8" w:space="0" w:color="4F81BD"/>
          <w:right w:val="single" w:sz="8" w:space="0" w:color="4F81BD"/>
          <w:insideH w:val="single" w:sz="8" w:space="0" w:color="4F81BD"/>
        </w:tblBorders>
        <w:tblCellMar>
          <w:left w:w="0" w:type="dxa"/>
          <w:right w:w="0" w:type="dxa"/>
        </w:tblCellMar>
        <w:tblLook w:val="00A0" w:firstRow="1" w:lastRow="0" w:firstColumn="1" w:lastColumn="0" w:noHBand="0" w:noVBand="0"/>
      </w:tblPr>
      <w:tblGrid>
        <w:gridCol w:w="6583"/>
        <w:gridCol w:w="2489"/>
      </w:tblGrid>
      <w:tr w:rsidR="005E47C3" w:rsidRPr="00427275" w14:paraId="0FECD5F5" w14:textId="77777777" w:rsidTr="005E47C3">
        <w:trPr>
          <w:jc w:val="center"/>
        </w:trPr>
        <w:tc>
          <w:tcPr>
            <w:tcW w:w="6583" w:type="dxa"/>
            <w:shd w:val="clear" w:color="auto" w:fill="0091C4"/>
            <w:tcMar>
              <w:top w:w="0" w:type="dxa"/>
              <w:left w:w="108" w:type="dxa"/>
              <w:bottom w:w="0" w:type="dxa"/>
              <w:right w:w="108" w:type="dxa"/>
            </w:tcMar>
          </w:tcPr>
          <w:p w14:paraId="29A6CCE7" w14:textId="10D20BA3" w:rsidR="005E47C3" w:rsidRPr="00427275" w:rsidRDefault="005E47C3" w:rsidP="007B7B8D">
            <w:pPr>
              <w:pStyle w:val="PGLessonWeekContentTitle"/>
              <w:rPr>
                <w:sz w:val="22"/>
              </w:rPr>
            </w:pPr>
            <w:r w:rsidRPr="00427275">
              <w:rPr>
                <w:sz w:val="22"/>
              </w:rPr>
              <w:lastRenderedPageBreak/>
              <w:t xml:space="preserve">Lesson </w:t>
            </w:r>
            <w:r>
              <w:rPr>
                <w:sz w:val="22"/>
              </w:rPr>
              <w:t>6</w:t>
            </w:r>
            <w:r w:rsidRPr="00427275">
              <w:rPr>
                <w:sz w:val="22"/>
              </w:rPr>
              <w:t xml:space="preserve"> - Sorting lists</w:t>
            </w:r>
          </w:p>
        </w:tc>
        <w:tc>
          <w:tcPr>
            <w:tcW w:w="2489" w:type="dxa"/>
            <w:shd w:val="clear" w:color="auto" w:fill="0091C4"/>
            <w:tcMar>
              <w:top w:w="0" w:type="dxa"/>
              <w:left w:w="108" w:type="dxa"/>
              <w:bottom w:w="0" w:type="dxa"/>
              <w:right w:w="108" w:type="dxa"/>
            </w:tcMar>
          </w:tcPr>
          <w:p w14:paraId="7F0F7AF4" w14:textId="77777777" w:rsidR="005E47C3" w:rsidRPr="00427275" w:rsidRDefault="005E47C3" w:rsidP="00794442">
            <w:pPr>
              <w:pStyle w:val="PGLessonWeekContentTitle"/>
              <w:rPr>
                <w:sz w:val="22"/>
              </w:rPr>
            </w:pPr>
          </w:p>
        </w:tc>
      </w:tr>
      <w:tr w:rsidR="00794442" w:rsidRPr="00427275" w14:paraId="2C53FD42" w14:textId="77777777" w:rsidTr="00794442">
        <w:trPr>
          <w:jc w:val="center"/>
        </w:trPr>
        <w:tc>
          <w:tcPr>
            <w:tcW w:w="9072" w:type="dxa"/>
            <w:gridSpan w:val="2"/>
            <w:tcMar>
              <w:top w:w="0" w:type="dxa"/>
              <w:left w:w="108" w:type="dxa"/>
              <w:bottom w:w="0" w:type="dxa"/>
              <w:right w:w="108" w:type="dxa"/>
            </w:tcMar>
          </w:tcPr>
          <w:p w14:paraId="4E88FFAD" w14:textId="77777777" w:rsidR="00717874" w:rsidRPr="00427275" w:rsidRDefault="00717874" w:rsidP="00717874">
            <w:pPr>
              <w:pStyle w:val="ks3bold12pt"/>
              <w:rPr>
                <w:rFonts w:ascii="Arial" w:hAnsi="Arial"/>
                <w:sz w:val="22"/>
                <w:szCs w:val="22"/>
              </w:rPr>
            </w:pPr>
            <w:r w:rsidRPr="00427275">
              <w:rPr>
                <w:rFonts w:ascii="Arial" w:hAnsi="Arial"/>
                <w:sz w:val="22"/>
                <w:szCs w:val="22"/>
              </w:rPr>
              <w:t>Preparation</w:t>
            </w:r>
          </w:p>
          <w:p w14:paraId="78C5651D" w14:textId="77777777" w:rsidR="00717874" w:rsidRPr="00427275" w:rsidRDefault="00717874" w:rsidP="00717874">
            <w:pPr>
              <w:pStyle w:val="PGKS3bulletedlist"/>
              <w:rPr>
                <w:rFonts w:ascii="Arial" w:hAnsi="Arial"/>
              </w:rPr>
            </w:pPr>
            <w:r w:rsidRPr="00427275">
              <w:rPr>
                <w:rFonts w:ascii="Arial" w:hAnsi="Arial"/>
              </w:rPr>
              <w:t xml:space="preserve">Make sure Python 3.x is installed and running correctly. </w:t>
            </w:r>
          </w:p>
          <w:p w14:paraId="47C4FE80" w14:textId="77777777" w:rsidR="00717874" w:rsidRPr="00427275" w:rsidRDefault="00717874" w:rsidP="00717874">
            <w:pPr>
              <w:pStyle w:val="PGKS3bulletedlist"/>
              <w:rPr>
                <w:rFonts w:ascii="Arial" w:hAnsi="Arial"/>
              </w:rPr>
            </w:pPr>
            <w:r w:rsidRPr="00427275">
              <w:rPr>
                <w:rFonts w:ascii="Arial" w:hAnsi="Arial"/>
              </w:rPr>
              <w:t>Run through the programs mentioned in the PP Guide. Many of them can be found in the Sample Python Programs folder</w:t>
            </w:r>
          </w:p>
          <w:p w14:paraId="2D6D209D" w14:textId="77777777" w:rsidR="00717874" w:rsidRDefault="00717874" w:rsidP="00794442">
            <w:pPr>
              <w:pStyle w:val="ks3bold12pt"/>
              <w:rPr>
                <w:rFonts w:ascii="Arial" w:hAnsi="Arial"/>
                <w:sz w:val="22"/>
                <w:szCs w:val="22"/>
              </w:rPr>
            </w:pPr>
          </w:p>
          <w:p w14:paraId="063A05C8" w14:textId="77777777" w:rsidR="00794442" w:rsidRPr="00427275" w:rsidRDefault="00794442" w:rsidP="00794442">
            <w:pPr>
              <w:pStyle w:val="ks3bold12pt"/>
              <w:rPr>
                <w:rFonts w:ascii="Arial" w:hAnsi="Arial"/>
                <w:sz w:val="22"/>
                <w:szCs w:val="22"/>
              </w:rPr>
            </w:pPr>
            <w:r w:rsidRPr="00427275">
              <w:rPr>
                <w:rFonts w:ascii="Arial" w:hAnsi="Arial"/>
                <w:sz w:val="22"/>
                <w:szCs w:val="22"/>
              </w:rPr>
              <w:t>Learning Objectives:</w:t>
            </w:r>
          </w:p>
          <w:p w14:paraId="7C07A7FB" w14:textId="77777777" w:rsidR="00794442" w:rsidRPr="00427275" w:rsidRDefault="00794442" w:rsidP="00794442">
            <w:pPr>
              <w:pStyle w:val="PGKS3bulletedlist"/>
              <w:rPr>
                <w:rFonts w:ascii="Arial" w:hAnsi="Arial"/>
              </w:rPr>
            </w:pPr>
            <w:r w:rsidRPr="00427275">
              <w:rPr>
                <w:rFonts w:ascii="Arial" w:hAnsi="Arial"/>
              </w:rPr>
              <w:t>Understand why you might want to sort a list</w:t>
            </w:r>
          </w:p>
          <w:p w14:paraId="4CC44A2F" w14:textId="77777777" w:rsidR="00794442" w:rsidRPr="00427275" w:rsidRDefault="00794442" w:rsidP="00794442">
            <w:pPr>
              <w:pStyle w:val="PGKS3bulletedlist"/>
              <w:rPr>
                <w:rFonts w:ascii="Arial" w:hAnsi="Arial"/>
              </w:rPr>
            </w:pPr>
            <w:r w:rsidRPr="00427275">
              <w:rPr>
                <w:rFonts w:ascii="Arial" w:hAnsi="Arial"/>
              </w:rPr>
              <w:t>Know how to sort a list using Python</w:t>
            </w:r>
          </w:p>
          <w:p w14:paraId="215ECC9C" w14:textId="77777777" w:rsidR="00794442" w:rsidRPr="00427275" w:rsidRDefault="00794442" w:rsidP="00794442">
            <w:pPr>
              <w:pStyle w:val="PGKS3bulletedlist"/>
              <w:rPr>
                <w:rFonts w:ascii="Arial" w:hAnsi="Arial"/>
              </w:rPr>
            </w:pPr>
            <w:r w:rsidRPr="00427275">
              <w:rPr>
                <w:rFonts w:ascii="Arial" w:hAnsi="Arial"/>
              </w:rPr>
              <w:t>Be able to use other functions with lists</w:t>
            </w:r>
          </w:p>
          <w:p w14:paraId="71FDAFF3" w14:textId="77777777" w:rsidR="00794442" w:rsidRPr="00427275" w:rsidRDefault="00794442" w:rsidP="00794442">
            <w:pPr>
              <w:pStyle w:val="PGKS3bulletedlist"/>
              <w:numPr>
                <w:ilvl w:val="0"/>
                <w:numId w:val="0"/>
              </w:numPr>
              <w:ind w:left="397"/>
              <w:rPr>
                <w:rFonts w:ascii="Arial" w:hAnsi="Arial"/>
              </w:rPr>
            </w:pPr>
          </w:p>
        </w:tc>
      </w:tr>
      <w:tr w:rsidR="00794442" w:rsidRPr="00427275" w14:paraId="78555664" w14:textId="77777777" w:rsidTr="00794442">
        <w:trPr>
          <w:jc w:val="center"/>
        </w:trPr>
        <w:tc>
          <w:tcPr>
            <w:tcW w:w="6583" w:type="dxa"/>
            <w:shd w:val="clear" w:color="auto" w:fill="00B0F0"/>
            <w:tcMar>
              <w:top w:w="0" w:type="dxa"/>
              <w:left w:w="108" w:type="dxa"/>
              <w:bottom w:w="0" w:type="dxa"/>
              <w:right w:w="108" w:type="dxa"/>
            </w:tcMar>
          </w:tcPr>
          <w:p w14:paraId="2D2789BF" w14:textId="77777777" w:rsidR="00794442" w:rsidRPr="00427275" w:rsidRDefault="00794442" w:rsidP="00794442">
            <w:pPr>
              <w:pStyle w:val="PGLessonWeekContentTitle"/>
              <w:rPr>
                <w:sz w:val="22"/>
              </w:rPr>
            </w:pPr>
            <w:r w:rsidRPr="00427275">
              <w:rPr>
                <w:sz w:val="22"/>
              </w:rPr>
              <w:t>Content</w:t>
            </w:r>
          </w:p>
        </w:tc>
        <w:tc>
          <w:tcPr>
            <w:tcW w:w="2489" w:type="dxa"/>
            <w:shd w:val="clear" w:color="auto" w:fill="00B0F0"/>
            <w:tcMar>
              <w:top w:w="0" w:type="dxa"/>
              <w:left w:w="108" w:type="dxa"/>
              <w:bottom w:w="0" w:type="dxa"/>
              <w:right w:w="108" w:type="dxa"/>
            </w:tcMar>
          </w:tcPr>
          <w:p w14:paraId="60DC23C6" w14:textId="77777777" w:rsidR="00794442" w:rsidRPr="00427275" w:rsidRDefault="00794442" w:rsidP="00794442">
            <w:pPr>
              <w:pStyle w:val="PGLessonWeekContentTitle"/>
              <w:rPr>
                <w:sz w:val="22"/>
              </w:rPr>
            </w:pPr>
            <w:r w:rsidRPr="00427275">
              <w:rPr>
                <w:sz w:val="22"/>
              </w:rPr>
              <w:t>Resources</w:t>
            </w:r>
          </w:p>
        </w:tc>
      </w:tr>
      <w:tr w:rsidR="00794442" w:rsidRPr="00427275" w14:paraId="30FF19A9" w14:textId="77777777" w:rsidTr="00794442">
        <w:trPr>
          <w:jc w:val="center"/>
        </w:trPr>
        <w:tc>
          <w:tcPr>
            <w:tcW w:w="6583" w:type="dxa"/>
            <w:tcBorders>
              <w:bottom w:val="single" w:sz="4" w:space="0" w:color="0070C0"/>
              <w:right w:val="single" w:sz="4" w:space="0" w:color="0070C0"/>
            </w:tcBorders>
            <w:tcMar>
              <w:top w:w="0" w:type="dxa"/>
              <w:left w:w="108" w:type="dxa"/>
              <w:bottom w:w="0" w:type="dxa"/>
              <w:right w:w="108" w:type="dxa"/>
            </w:tcMar>
          </w:tcPr>
          <w:p w14:paraId="4FBC9318" w14:textId="77777777" w:rsidR="00CD28CA" w:rsidRPr="00427275" w:rsidRDefault="00CD28CA" w:rsidP="00CD28CA">
            <w:pPr>
              <w:pStyle w:val="PGKS3text"/>
              <w:rPr>
                <w:rFonts w:ascii="Arial" w:hAnsi="Arial"/>
              </w:rPr>
            </w:pPr>
            <w:r w:rsidRPr="00427275">
              <w:rPr>
                <w:rFonts w:ascii="Arial" w:hAnsi="Arial"/>
                <w:b/>
              </w:rPr>
              <w:t>Starter</w:t>
            </w:r>
          </w:p>
          <w:p w14:paraId="1063E7DF" w14:textId="77777777" w:rsidR="00CD28CA" w:rsidRPr="00427275" w:rsidRDefault="00CD28CA" w:rsidP="00CD28CA">
            <w:pPr>
              <w:pStyle w:val="PGKS3text"/>
              <w:rPr>
                <w:rFonts w:ascii="Arial" w:hAnsi="Arial"/>
              </w:rPr>
            </w:pPr>
            <w:r w:rsidRPr="00427275">
              <w:rPr>
                <w:rFonts w:ascii="Arial" w:hAnsi="Arial"/>
              </w:rPr>
              <w:t>Ask students to sort the list of famous people in order by the name of their product and again by their net worth.</w:t>
            </w:r>
          </w:p>
          <w:p w14:paraId="63C31BEB" w14:textId="6887CAC2" w:rsidR="00CD28CA" w:rsidRPr="00427275" w:rsidRDefault="00CD28CA" w:rsidP="00CD28CA">
            <w:pPr>
              <w:pStyle w:val="PGKS3text"/>
              <w:rPr>
                <w:rFonts w:ascii="Arial" w:hAnsi="Arial"/>
              </w:rPr>
            </w:pPr>
            <w:r w:rsidRPr="00427275">
              <w:rPr>
                <w:rFonts w:ascii="Arial" w:hAnsi="Arial"/>
              </w:rPr>
              <w:t>Once this is complete</w:t>
            </w:r>
            <w:r w:rsidR="004B5BC8">
              <w:rPr>
                <w:rFonts w:ascii="Arial" w:hAnsi="Arial"/>
              </w:rPr>
              <w:t>,</w:t>
            </w:r>
            <w:r w:rsidRPr="00427275">
              <w:rPr>
                <w:rFonts w:ascii="Arial" w:hAnsi="Arial"/>
              </w:rPr>
              <w:t xml:space="preserve"> challenge students to explain why this is a useful skill to be able to include in a programmer’s toolkit.</w:t>
            </w:r>
          </w:p>
          <w:p w14:paraId="4F12F244" w14:textId="77777777" w:rsidR="00CD28CA" w:rsidRPr="00427275" w:rsidRDefault="00CD28CA" w:rsidP="00CD28CA">
            <w:pPr>
              <w:pStyle w:val="PGKS3text"/>
              <w:rPr>
                <w:rFonts w:ascii="Arial" w:hAnsi="Arial"/>
              </w:rPr>
            </w:pPr>
            <w:r w:rsidRPr="00427275">
              <w:rPr>
                <w:rFonts w:ascii="Arial" w:hAnsi="Arial"/>
              </w:rPr>
              <w:t>While sorting a small list of values is simple to do manually, a large dataset is much more difficult to sort by hand.</w:t>
            </w:r>
          </w:p>
          <w:p w14:paraId="24E50A20" w14:textId="155CF87B" w:rsidR="00CD28CA" w:rsidRPr="00224F3B" w:rsidRDefault="00224F3B" w:rsidP="00CD28CA">
            <w:pPr>
              <w:pStyle w:val="PGKS3text"/>
              <w:rPr>
                <w:rFonts w:ascii="Arial" w:hAnsi="Arial"/>
                <w:b/>
              </w:rPr>
            </w:pPr>
            <w:r w:rsidRPr="00224F3B">
              <w:rPr>
                <w:rFonts w:ascii="Arial" w:hAnsi="Arial"/>
                <w:b/>
              </w:rPr>
              <w:t>Main</w:t>
            </w:r>
          </w:p>
          <w:p w14:paraId="01C224ED" w14:textId="4B073611" w:rsidR="00CD28CA" w:rsidRPr="00427275" w:rsidRDefault="00CD28CA" w:rsidP="00CD28CA">
            <w:pPr>
              <w:pStyle w:val="PGKS3text"/>
              <w:rPr>
                <w:rFonts w:ascii="Arial" w:hAnsi="Arial"/>
                <w:b/>
              </w:rPr>
            </w:pPr>
            <w:r w:rsidRPr="00427275">
              <w:rPr>
                <w:rFonts w:ascii="Arial" w:hAnsi="Arial"/>
                <w:b/>
              </w:rPr>
              <w:t xml:space="preserve">Sorting </w:t>
            </w:r>
            <w:r w:rsidR="00A77D1D">
              <w:rPr>
                <w:rFonts w:ascii="Arial" w:hAnsi="Arial"/>
                <w:b/>
              </w:rPr>
              <w:t>simple l</w:t>
            </w:r>
            <w:r w:rsidRPr="00427275">
              <w:rPr>
                <w:rFonts w:ascii="Arial" w:hAnsi="Arial"/>
                <w:b/>
              </w:rPr>
              <w:t>ists</w:t>
            </w:r>
          </w:p>
          <w:p w14:paraId="100F4D86" w14:textId="77777777" w:rsidR="00CD28CA" w:rsidRPr="00427275" w:rsidRDefault="00CD28CA" w:rsidP="00CD28CA">
            <w:pPr>
              <w:pStyle w:val="PGKS3text"/>
              <w:rPr>
                <w:rFonts w:ascii="Arial" w:hAnsi="Arial"/>
              </w:rPr>
            </w:pPr>
            <w:r w:rsidRPr="00427275">
              <w:rPr>
                <w:rFonts w:ascii="Arial" w:hAnsi="Arial"/>
              </w:rPr>
              <w:t xml:space="preserve">Demonstrate a simple program to sort a </w:t>
            </w:r>
            <w:r w:rsidRPr="00427275">
              <w:rPr>
                <w:rFonts w:ascii="Arial" w:hAnsi="Arial"/>
                <w:b/>
              </w:rPr>
              <w:t>list</w:t>
            </w:r>
            <w:r w:rsidRPr="00427275">
              <w:rPr>
                <w:rFonts w:ascii="Arial" w:hAnsi="Arial"/>
              </w:rPr>
              <w:t xml:space="preserve"> of numbers using the ‘</w:t>
            </w:r>
            <w:proofErr w:type="gramStart"/>
            <w:r w:rsidRPr="00427275">
              <w:rPr>
                <w:rFonts w:ascii="Arial" w:hAnsi="Arial"/>
              </w:rPr>
              <w:t>sorted(</w:t>
            </w:r>
            <w:proofErr w:type="gramEnd"/>
            <w:r w:rsidRPr="00427275">
              <w:rPr>
                <w:rFonts w:ascii="Arial" w:hAnsi="Arial"/>
              </w:rPr>
              <w:t>)’ function. The resulting list can either be stored as a new variable or overwriting the original list.</w:t>
            </w:r>
            <w:r w:rsidRPr="00427275">
              <w:rPr>
                <w:rFonts w:ascii="Arial" w:hAnsi="Arial"/>
              </w:rPr>
              <w:br/>
              <w:t>Demonstrate how to sort in reverse order by adding an extra parameter to the sorted function:</w:t>
            </w:r>
          </w:p>
          <w:p w14:paraId="361DD4B7" w14:textId="77777777" w:rsidR="00CD28CA" w:rsidRPr="00427275" w:rsidRDefault="00CD28CA" w:rsidP="00CD28CA">
            <w:pPr>
              <w:pStyle w:val="PGKS3text"/>
              <w:rPr>
                <w:rFonts w:ascii="Consolas" w:hAnsi="Consolas"/>
              </w:rPr>
            </w:pPr>
            <w:r w:rsidRPr="00427275">
              <w:rPr>
                <w:rFonts w:ascii="Consolas" w:hAnsi="Consolas"/>
              </w:rPr>
              <w:t>sortedValues = sorted(values,reverse=True)</w:t>
            </w:r>
          </w:p>
          <w:p w14:paraId="20E02B0B" w14:textId="77777777" w:rsidR="00CD28CA" w:rsidRPr="00427275" w:rsidRDefault="00CD28CA" w:rsidP="00CD28CA">
            <w:pPr>
              <w:pStyle w:val="PGKS3text"/>
              <w:rPr>
                <w:rFonts w:ascii="Arial" w:hAnsi="Arial"/>
              </w:rPr>
            </w:pPr>
            <w:r w:rsidRPr="00427275">
              <w:rPr>
                <w:rFonts w:ascii="Arial" w:hAnsi="Arial"/>
              </w:rPr>
              <w:t xml:space="preserve">Further, show that a list of strings can be sorted in </w:t>
            </w:r>
            <w:proofErr w:type="gramStart"/>
            <w:r w:rsidRPr="00427275">
              <w:rPr>
                <w:rFonts w:ascii="Arial" w:hAnsi="Arial"/>
              </w:rPr>
              <w:t>exactly the same</w:t>
            </w:r>
            <w:proofErr w:type="gramEnd"/>
            <w:r w:rsidRPr="00427275">
              <w:rPr>
                <w:rFonts w:ascii="Arial" w:hAnsi="Arial"/>
              </w:rPr>
              <w:t xml:space="preserve"> way. Note that a list containing both numbers and strings cannot be sorted.</w:t>
            </w:r>
          </w:p>
          <w:p w14:paraId="52E002BC" w14:textId="77777777" w:rsidR="00CD28CA" w:rsidRPr="00427275" w:rsidRDefault="00CD28CA" w:rsidP="00CD28CA">
            <w:pPr>
              <w:pStyle w:val="PGKS3text"/>
              <w:rPr>
                <w:rFonts w:ascii="Arial" w:hAnsi="Arial"/>
                <w:b/>
              </w:rPr>
            </w:pPr>
          </w:p>
          <w:p w14:paraId="76D5D9E9" w14:textId="5D62E39A" w:rsidR="00CD28CA" w:rsidRPr="00427275" w:rsidRDefault="00CD28CA" w:rsidP="00CD28CA">
            <w:pPr>
              <w:pStyle w:val="PGKS3text"/>
              <w:rPr>
                <w:rFonts w:ascii="Arial" w:hAnsi="Arial"/>
                <w:b/>
              </w:rPr>
            </w:pPr>
            <w:r w:rsidRPr="00427275">
              <w:rPr>
                <w:rFonts w:ascii="Arial" w:hAnsi="Arial"/>
                <w:b/>
              </w:rPr>
              <w:t xml:space="preserve">Worksheet </w:t>
            </w:r>
            <w:r w:rsidR="002D3026">
              <w:rPr>
                <w:rFonts w:ascii="Arial" w:hAnsi="Arial"/>
                <w:b/>
              </w:rPr>
              <w:t>6</w:t>
            </w:r>
          </w:p>
          <w:p w14:paraId="0515A3E7" w14:textId="2604B69C" w:rsidR="00CD28CA" w:rsidRPr="00A24E9C" w:rsidRDefault="00CD28CA" w:rsidP="00CD28CA">
            <w:pPr>
              <w:pStyle w:val="PGKS3text"/>
              <w:rPr>
                <w:rFonts w:ascii="Arial" w:hAnsi="Arial"/>
                <w:b/>
              </w:rPr>
            </w:pPr>
            <w:r w:rsidRPr="00427275">
              <w:rPr>
                <w:rFonts w:ascii="Arial" w:hAnsi="Arial"/>
              </w:rPr>
              <w:t>Students should now be able to complete</w:t>
            </w:r>
            <w:r w:rsidR="00A24E9C">
              <w:rPr>
                <w:rFonts w:ascii="Arial" w:hAnsi="Arial"/>
              </w:rPr>
              <w:t xml:space="preserve"> the questions in</w:t>
            </w:r>
            <w:r w:rsidRPr="00427275">
              <w:rPr>
                <w:rFonts w:ascii="Arial" w:hAnsi="Arial"/>
              </w:rPr>
              <w:t xml:space="preserve"> </w:t>
            </w:r>
            <w:r w:rsidR="002D3026" w:rsidRPr="00A24E9C">
              <w:rPr>
                <w:rFonts w:ascii="Arial" w:hAnsi="Arial"/>
                <w:b/>
              </w:rPr>
              <w:t>W</w:t>
            </w:r>
            <w:r w:rsidRPr="00A24E9C">
              <w:rPr>
                <w:rFonts w:ascii="Arial" w:hAnsi="Arial"/>
                <w:b/>
              </w:rPr>
              <w:t xml:space="preserve">orksheet </w:t>
            </w:r>
            <w:r w:rsidR="002D3026" w:rsidRPr="00A24E9C">
              <w:rPr>
                <w:rFonts w:ascii="Arial" w:hAnsi="Arial"/>
                <w:b/>
              </w:rPr>
              <w:t>6</w:t>
            </w:r>
            <w:r w:rsidR="00A24E9C" w:rsidRPr="00A24E9C">
              <w:rPr>
                <w:rFonts w:ascii="Arial" w:hAnsi="Arial"/>
                <w:b/>
              </w:rPr>
              <w:t>, Task 1</w:t>
            </w:r>
          </w:p>
          <w:p w14:paraId="2A3D89E5" w14:textId="1687EA96" w:rsidR="00CD28CA" w:rsidRPr="00427275" w:rsidRDefault="00CD28CA" w:rsidP="00CD28CA">
            <w:pPr>
              <w:pStyle w:val="PGKS3text"/>
              <w:rPr>
                <w:rFonts w:ascii="Arial" w:hAnsi="Arial"/>
              </w:rPr>
            </w:pPr>
            <w:r w:rsidRPr="00427275">
              <w:rPr>
                <w:rFonts w:ascii="Arial" w:hAnsi="Arial"/>
              </w:rPr>
              <w:t xml:space="preserve">They </w:t>
            </w:r>
            <w:r w:rsidR="00224F3B">
              <w:rPr>
                <w:rFonts w:ascii="Arial" w:hAnsi="Arial"/>
              </w:rPr>
              <w:t>may</w:t>
            </w:r>
            <w:r w:rsidRPr="00427275">
              <w:rPr>
                <w:rFonts w:ascii="Arial" w:hAnsi="Arial"/>
              </w:rPr>
              <w:t xml:space="preserve"> want to refer back to the slideshow in order to help them with the tasks – providing a digital copy on a VLE or similar may prove helpful.</w:t>
            </w:r>
          </w:p>
          <w:p w14:paraId="15DFD9C8" w14:textId="77777777" w:rsidR="00CD28CA" w:rsidRDefault="00CD28CA" w:rsidP="00CD28CA">
            <w:pPr>
              <w:pStyle w:val="PGKS3text"/>
              <w:rPr>
                <w:rFonts w:ascii="Arial" w:hAnsi="Arial"/>
              </w:rPr>
            </w:pPr>
          </w:p>
          <w:p w14:paraId="53AA35DE" w14:textId="77777777" w:rsidR="00A77D1D" w:rsidRDefault="00A77D1D" w:rsidP="00CD28CA">
            <w:pPr>
              <w:pStyle w:val="PGKS3text"/>
              <w:rPr>
                <w:rFonts w:ascii="Arial" w:hAnsi="Arial"/>
                <w:b/>
              </w:rPr>
            </w:pPr>
          </w:p>
          <w:p w14:paraId="18F46AB2" w14:textId="77777777" w:rsidR="00A77D1D" w:rsidRDefault="00A77D1D" w:rsidP="00CD28CA">
            <w:pPr>
              <w:pStyle w:val="PGKS3text"/>
              <w:rPr>
                <w:rFonts w:ascii="Arial" w:hAnsi="Arial"/>
                <w:b/>
              </w:rPr>
            </w:pPr>
          </w:p>
          <w:p w14:paraId="47B27AFD" w14:textId="3CC2D1B9" w:rsidR="00CD28CA" w:rsidRPr="00427275" w:rsidRDefault="00CD28CA" w:rsidP="00CD28CA">
            <w:pPr>
              <w:pStyle w:val="PGKS3text"/>
              <w:rPr>
                <w:rFonts w:ascii="Arial" w:hAnsi="Arial"/>
                <w:b/>
              </w:rPr>
            </w:pPr>
            <w:bookmarkStart w:id="1" w:name="_GoBack"/>
            <w:bookmarkEnd w:id="1"/>
            <w:r w:rsidRPr="00427275">
              <w:rPr>
                <w:rFonts w:ascii="Arial" w:hAnsi="Arial"/>
                <w:b/>
              </w:rPr>
              <w:lastRenderedPageBreak/>
              <w:t>Other Functions</w:t>
            </w:r>
          </w:p>
          <w:p w14:paraId="252511A1" w14:textId="57CD67DA" w:rsidR="00CD28CA" w:rsidRPr="00427275" w:rsidRDefault="00CD28CA" w:rsidP="00CD28CA">
            <w:pPr>
              <w:pStyle w:val="PGKS3text"/>
              <w:rPr>
                <w:rFonts w:ascii="Arial" w:hAnsi="Arial"/>
              </w:rPr>
            </w:pPr>
            <w:r w:rsidRPr="00427275">
              <w:rPr>
                <w:rFonts w:ascii="Arial" w:hAnsi="Arial"/>
              </w:rPr>
              <w:t>Demonstrate that, as with a spreadsheet, Python includes built</w:t>
            </w:r>
            <w:r w:rsidR="00081BD8">
              <w:rPr>
                <w:rFonts w:ascii="Arial" w:hAnsi="Arial"/>
              </w:rPr>
              <w:t>-</w:t>
            </w:r>
            <w:r w:rsidRPr="00427275">
              <w:rPr>
                <w:rFonts w:ascii="Arial" w:hAnsi="Arial"/>
              </w:rPr>
              <w:t>in functions to find the largest and smallest values in a list using ‘</w:t>
            </w:r>
            <w:proofErr w:type="gramStart"/>
            <w:r w:rsidRPr="00427275">
              <w:rPr>
                <w:rFonts w:ascii="Arial" w:hAnsi="Arial"/>
              </w:rPr>
              <w:t>max(</w:t>
            </w:r>
            <w:proofErr w:type="gramEnd"/>
            <w:r w:rsidRPr="00427275">
              <w:rPr>
                <w:rFonts w:ascii="Arial" w:hAnsi="Arial"/>
              </w:rPr>
              <w:t>)’ and ‘min()’. These functions will work with lists of numbers, but also with lists of strings (finding the first and last values alphabetically).</w:t>
            </w:r>
          </w:p>
          <w:p w14:paraId="1A221F8A" w14:textId="0878D809" w:rsidR="00CD28CA" w:rsidRPr="00427275" w:rsidRDefault="00CD28CA" w:rsidP="00CD28CA">
            <w:pPr>
              <w:pStyle w:val="PGKS3text"/>
              <w:rPr>
                <w:rFonts w:ascii="Arial" w:hAnsi="Arial"/>
              </w:rPr>
            </w:pPr>
            <w:r w:rsidRPr="00427275">
              <w:rPr>
                <w:rFonts w:ascii="Arial" w:hAnsi="Arial"/>
              </w:rPr>
              <w:t xml:space="preserve">Two other useful functions are </w:t>
            </w:r>
            <w:proofErr w:type="gramStart"/>
            <w:r w:rsidRPr="00427275">
              <w:rPr>
                <w:rFonts w:ascii="Arial" w:hAnsi="Arial"/>
              </w:rPr>
              <w:t>sum(</w:t>
            </w:r>
            <w:proofErr w:type="gramEnd"/>
            <w:r w:rsidRPr="00427275">
              <w:rPr>
                <w:rFonts w:ascii="Arial" w:hAnsi="Arial"/>
              </w:rPr>
              <w:t>) – which works only with lists of numbers to add all of their values together – and len() – which will provide the length</w:t>
            </w:r>
            <w:r w:rsidR="004B5BC8">
              <w:rPr>
                <w:rFonts w:ascii="Arial" w:hAnsi="Arial"/>
              </w:rPr>
              <w:t xml:space="preserve"> of</w:t>
            </w:r>
            <w:r w:rsidRPr="00427275">
              <w:rPr>
                <w:rFonts w:ascii="Arial" w:hAnsi="Arial"/>
              </w:rPr>
              <w:t xml:space="preserve"> (or number of values in) a given list.</w:t>
            </w:r>
          </w:p>
          <w:p w14:paraId="2A20A0A4" w14:textId="77777777" w:rsidR="00CD28CA" w:rsidRPr="00427275" w:rsidRDefault="00CD28CA" w:rsidP="00CD28CA">
            <w:pPr>
              <w:pStyle w:val="PGKS3text"/>
              <w:rPr>
                <w:rFonts w:ascii="Arial" w:hAnsi="Arial"/>
              </w:rPr>
            </w:pPr>
            <w:r w:rsidRPr="00427275">
              <w:rPr>
                <w:rFonts w:ascii="Arial" w:hAnsi="Arial"/>
              </w:rPr>
              <w:t>Using these functions it is possible to calculate the mean average from a list of numbers.</w:t>
            </w:r>
          </w:p>
          <w:p w14:paraId="7731B7E6" w14:textId="4446EFCB" w:rsidR="00CD28CA" w:rsidRPr="00427275" w:rsidRDefault="00A24E9C" w:rsidP="00CD28CA">
            <w:pPr>
              <w:pStyle w:val="PGKS3text"/>
              <w:rPr>
                <w:rFonts w:ascii="Arial" w:hAnsi="Arial"/>
              </w:rPr>
            </w:pPr>
            <w:r>
              <w:rPr>
                <w:rFonts w:ascii="Arial" w:hAnsi="Arial"/>
              </w:rPr>
              <w:t xml:space="preserve">Ask students to complete the questions in </w:t>
            </w:r>
            <w:r w:rsidRPr="00A24E9C">
              <w:rPr>
                <w:rFonts w:ascii="Arial" w:hAnsi="Arial"/>
                <w:b/>
              </w:rPr>
              <w:t>Task 2</w:t>
            </w:r>
            <w:r>
              <w:rPr>
                <w:rFonts w:ascii="Arial" w:hAnsi="Arial"/>
              </w:rPr>
              <w:t xml:space="preserve"> of</w:t>
            </w:r>
            <w:r w:rsidR="00CD28CA" w:rsidRPr="00427275">
              <w:rPr>
                <w:rFonts w:ascii="Arial" w:hAnsi="Arial"/>
              </w:rPr>
              <w:t xml:space="preserve"> </w:t>
            </w:r>
            <w:r w:rsidR="00DC05FA" w:rsidRPr="00427275">
              <w:rPr>
                <w:rFonts w:ascii="Arial" w:hAnsi="Arial"/>
                <w:b/>
              </w:rPr>
              <w:t>W</w:t>
            </w:r>
            <w:r w:rsidR="00CD28CA" w:rsidRPr="00427275">
              <w:rPr>
                <w:rFonts w:ascii="Arial" w:hAnsi="Arial"/>
                <w:b/>
              </w:rPr>
              <w:t xml:space="preserve">orksheet </w:t>
            </w:r>
            <w:r w:rsidR="005E47C3">
              <w:rPr>
                <w:rFonts w:ascii="Arial" w:hAnsi="Arial"/>
                <w:b/>
              </w:rPr>
              <w:t>6</w:t>
            </w:r>
            <w:r w:rsidR="00DC05FA" w:rsidRPr="00427275">
              <w:rPr>
                <w:rFonts w:ascii="Arial" w:hAnsi="Arial"/>
              </w:rPr>
              <w:t>.</w:t>
            </w:r>
            <w:r w:rsidR="00CD28CA" w:rsidRPr="00427275">
              <w:rPr>
                <w:rFonts w:ascii="Arial" w:hAnsi="Arial"/>
              </w:rPr>
              <w:t xml:space="preserve"> </w:t>
            </w:r>
          </w:p>
          <w:p w14:paraId="6824838E" w14:textId="77777777" w:rsidR="000F517B" w:rsidRPr="00427275" w:rsidRDefault="00DC05FA" w:rsidP="00CD28CA">
            <w:pPr>
              <w:pStyle w:val="PGKS3text"/>
              <w:rPr>
                <w:rFonts w:ascii="Arial" w:hAnsi="Arial"/>
              </w:rPr>
            </w:pPr>
            <w:r w:rsidRPr="00427275">
              <w:rPr>
                <w:rFonts w:ascii="Arial" w:hAnsi="Arial"/>
              </w:rPr>
              <w:t>Access</w:t>
            </w:r>
            <w:r w:rsidR="00CD28CA" w:rsidRPr="00427275">
              <w:rPr>
                <w:rFonts w:ascii="Arial" w:hAnsi="Arial"/>
              </w:rPr>
              <w:t xml:space="preserve"> to the slideshow </w:t>
            </w:r>
            <w:r w:rsidR="000F517B" w:rsidRPr="00427275">
              <w:rPr>
                <w:rFonts w:ascii="Arial" w:hAnsi="Arial"/>
              </w:rPr>
              <w:t>may</w:t>
            </w:r>
            <w:r w:rsidR="00CD28CA" w:rsidRPr="00427275">
              <w:rPr>
                <w:rFonts w:ascii="Arial" w:hAnsi="Arial"/>
              </w:rPr>
              <w:t xml:space="preserve"> be helpful for the students.</w:t>
            </w:r>
            <w:r w:rsidR="000F517B" w:rsidRPr="00427275">
              <w:rPr>
                <w:rFonts w:ascii="Arial" w:hAnsi="Arial"/>
              </w:rPr>
              <w:t xml:space="preserve"> A list of all the functions covered has been included in both tasks of the worksheet for reference.</w:t>
            </w:r>
          </w:p>
          <w:p w14:paraId="52E4A54F" w14:textId="77777777" w:rsidR="00EE6FBB" w:rsidRPr="00427275" w:rsidRDefault="000F517B" w:rsidP="00CD28CA">
            <w:pPr>
              <w:pStyle w:val="PGKS3text"/>
              <w:rPr>
                <w:rFonts w:ascii="Arial" w:hAnsi="Arial"/>
              </w:rPr>
            </w:pPr>
            <w:r w:rsidRPr="00427275">
              <w:rPr>
                <w:rFonts w:ascii="Arial" w:hAnsi="Arial"/>
              </w:rPr>
              <w:t>If the questions in Task 2 are too difficult for the students you could alter the questions by providing the programs with some syntax/and or logic errors and ask the students to find them. Or give them the programs and ask them to run them, then insert a few errors and get a partner to find them.</w:t>
            </w:r>
          </w:p>
          <w:p w14:paraId="21365357" w14:textId="4C05FECA" w:rsidR="00EE6FBB" w:rsidRPr="00427275" w:rsidRDefault="003E5246" w:rsidP="00EE6FBB">
            <w:pPr>
              <w:pStyle w:val="PGKS3text"/>
              <w:rPr>
                <w:rFonts w:ascii="Arial" w:hAnsi="Arial"/>
              </w:rPr>
            </w:pPr>
            <w:r>
              <w:rPr>
                <w:rFonts w:ascii="Arial" w:hAnsi="Arial"/>
              </w:rPr>
              <w:t xml:space="preserve">Programmed </w:t>
            </w:r>
            <w:r w:rsidR="00EE6FBB" w:rsidRPr="00427275">
              <w:rPr>
                <w:rFonts w:ascii="Arial" w:hAnsi="Arial"/>
              </w:rPr>
              <w:t>solution</w:t>
            </w:r>
            <w:r>
              <w:rPr>
                <w:rFonts w:ascii="Arial" w:hAnsi="Arial"/>
              </w:rPr>
              <w:t>s</w:t>
            </w:r>
            <w:r w:rsidR="00EE6FBB" w:rsidRPr="00427275">
              <w:rPr>
                <w:rFonts w:ascii="Arial" w:hAnsi="Arial"/>
              </w:rPr>
              <w:t xml:space="preserve"> to </w:t>
            </w:r>
            <w:r>
              <w:rPr>
                <w:rFonts w:ascii="Arial" w:hAnsi="Arial"/>
              </w:rPr>
              <w:t xml:space="preserve">Question 6 and </w:t>
            </w:r>
            <w:r w:rsidR="00EE6FBB" w:rsidRPr="00427275">
              <w:rPr>
                <w:rFonts w:ascii="Arial" w:hAnsi="Arial"/>
              </w:rPr>
              <w:t xml:space="preserve">the extension task </w:t>
            </w:r>
            <w:r>
              <w:rPr>
                <w:rFonts w:ascii="Arial" w:hAnsi="Arial"/>
              </w:rPr>
              <w:t xml:space="preserve">are </w:t>
            </w:r>
            <w:r w:rsidR="00EE6FBB" w:rsidRPr="00427275">
              <w:rPr>
                <w:rFonts w:ascii="Arial" w:hAnsi="Arial"/>
              </w:rPr>
              <w:t xml:space="preserve">available in the </w:t>
            </w:r>
            <w:r w:rsidR="009B103E">
              <w:rPr>
                <w:rFonts w:ascii="Arial" w:hAnsi="Arial"/>
              </w:rPr>
              <w:t>Sample</w:t>
            </w:r>
            <w:r w:rsidR="00EE6FBB" w:rsidRPr="00427275">
              <w:rPr>
                <w:rFonts w:ascii="Arial" w:hAnsi="Arial"/>
              </w:rPr>
              <w:t xml:space="preserve"> Programs folder with comments to help describe the code</w:t>
            </w:r>
            <w:r>
              <w:rPr>
                <w:rFonts w:ascii="Arial" w:hAnsi="Arial"/>
              </w:rPr>
              <w:t xml:space="preserve">. </w:t>
            </w:r>
            <w:r w:rsidR="00EE6FBB" w:rsidRPr="00427275">
              <w:rPr>
                <w:rFonts w:ascii="Arial" w:hAnsi="Arial"/>
              </w:rPr>
              <w:t xml:space="preserve"> </w:t>
            </w:r>
            <w:r>
              <w:rPr>
                <w:rFonts w:ascii="Arial" w:hAnsi="Arial"/>
              </w:rPr>
              <w:t>The extension</w:t>
            </w:r>
            <w:r w:rsidR="00EE6FBB" w:rsidRPr="00427275">
              <w:rPr>
                <w:rFonts w:ascii="Arial" w:hAnsi="Arial"/>
              </w:rPr>
              <w:t xml:space="preserve"> exercise is far from trivial</w:t>
            </w:r>
            <w:r w:rsidR="008B3E8E" w:rsidRPr="00427275">
              <w:rPr>
                <w:rFonts w:ascii="Arial" w:hAnsi="Arial"/>
              </w:rPr>
              <w:t xml:space="preserve"> and goes beyond the scope of the syllabus</w:t>
            </w:r>
            <w:r w:rsidR="00EE6FBB" w:rsidRPr="00427275">
              <w:rPr>
                <w:rFonts w:ascii="Arial" w:hAnsi="Arial"/>
              </w:rPr>
              <w:t xml:space="preserve">. </w:t>
            </w:r>
          </w:p>
          <w:p w14:paraId="4968DF80" w14:textId="1C4514A9" w:rsidR="00CD28CA" w:rsidRPr="00427275" w:rsidRDefault="00CD28CA" w:rsidP="00CD28CA">
            <w:pPr>
              <w:pStyle w:val="PGKS3text"/>
              <w:rPr>
                <w:rFonts w:ascii="Arial" w:hAnsi="Arial"/>
              </w:rPr>
            </w:pPr>
            <w:r w:rsidRPr="00427275">
              <w:rPr>
                <w:rFonts w:ascii="Arial" w:hAnsi="Arial"/>
              </w:rPr>
              <w:br/>
            </w:r>
          </w:p>
          <w:p w14:paraId="57530F89" w14:textId="77777777" w:rsidR="00CD28CA" w:rsidRPr="00427275" w:rsidRDefault="00CD28CA" w:rsidP="00CD28CA">
            <w:pPr>
              <w:pStyle w:val="PGKS3text"/>
              <w:rPr>
                <w:rFonts w:ascii="Arial" w:hAnsi="Arial"/>
                <w:b/>
              </w:rPr>
            </w:pPr>
            <w:r w:rsidRPr="00427275">
              <w:rPr>
                <w:rFonts w:ascii="Arial" w:hAnsi="Arial"/>
                <w:b/>
              </w:rPr>
              <w:t>Homework</w:t>
            </w:r>
          </w:p>
          <w:p w14:paraId="4EB69EC7" w14:textId="7C5C5AA8" w:rsidR="00794442" w:rsidRPr="00427275" w:rsidRDefault="00A24E9C" w:rsidP="00CD28CA">
            <w:pPr>
              <w:pStyle w:val="PGKS3text"/>
              <w:spacing w:after="240"/>
              <w:rPr>
                <w:rFonts w:ascii="Arial" w:hAnsi="Arial"/>
              </w:rPr>
            </w:pPr>
            <w:r>
              <w:rPr>
                <w:rFonts w:ascii="Arial" w:hAnsi="Arial"/>
              </w:rPr>
              <w:t xml:space="preserve">Give out </w:t>
            </w:r>
            <w:r w:rsidRPr="00D5682B">
              <w:rPr>
                <w:rFonts w:ascii="Arial" w:hAnsi="Arial"/>
                <w:b/>
              </w:rPr>
              <w:t>Homework 6</w:t>
            </w:r>
            <w:r>
              <w:rPr>
                <w:rFonts w:ascii="Arial" w:hAnsi="Arial"/>
              </w:rPr>
              <w:t>.</w:t>
            </w:r>
          </w:p>
        </w:tc>
        <w:tc>
          <w:tcPr>
            <w:tcW w:w="2489" w:type="dxa"/>
            <w:tcBorders>
              <w:left w:val="single" w:sz="4" w:space="0" w:color="0070C0"/>
              <w:bottom w:val="single" w:sz="4" w:space="0" w:color="0070C0"/>
            </w:tcBorders>
            <w:tcMar>
              <w:top w:w="0" w:type="dxa"/>
              <w:left w:w="108" w:type="dxa"/>
              <w:bottom w:w="0" w:type="dxa"/>
              <w:right w:w="108" w:type="dxa"/>
            </w:tcMar>
          </w:tcPr>
          <w:p w14:paraId="2A1DCBDF" w14:textId="1255207C" w:rsidR="007B7B8D" w:rsidRPr="00427275" w:rsidRDefault="00794442" w:rsidP="00794442">
            <w:pPr>
              <w:pStyle w:val="PGKS3text"/>
              <w:rPr>
                <w:rFonts w:ascii="Arial" w:hAnsi="Arial"/>
              </w:rPr>
            </w:pPr>
            <w:r w:rsidRPr="00427275">
              <w:rPr>
                <w:rFonts w:ascii="Arial" w:hAnsi="Arial"/>
              </w:rPr>
              <w:lastRenderedPageBreak/>
              <w:t xml:space="preserve">PowerPoint Guide: </w:t>
            </w:r>
            <w:r w:rsidR="007B7B8D" w:rsidRPr="00427275">
              <w:rPr>
                <w:rFonts w:ascii="Arial" w:hAnsi="Arial"/>
              </w:rPr>
              <w:t xml:space="preserve">Lesson </w:t>
            </w:r>
            <w:r w:rsidR="005E47C3">
              <w:rPr>
                <w:rFonts w:ascii="Arial" w:hAnsi="Arial"/>
              </w:rPr>
              <w:t>6</w:t>
            </w:r>
            <w:r w:rsidR="007B7B8D" w:rsidRPr="00427275">
              <w:rPr>
                <w:rFonts w:ascii="Arial" w:hAnsi="Arial"/>
              </w:rPr>
              <w:t xml:space="preserve"> Sorting lists </w:t>
            </w:r>
          </w:p>
          <w:p w14:paraId="04A2EC66" w14:textId="77777777" w:rsidR="007B7B8D" w:rsidRPr="00427275" w:rsidRDefault="007B7B8D" w:rsidP="00794442">
            <w:pPr>
              <w:pStyle w:val="PGKS3text"/>
              <w:rPr>
                <w:rFonts w:ascii="Arial" w:hAnsi="Arial"/>
              </w:rPr>
            </w:pPr>
          </w:p>
          <w:p w14:paraId="7953C471" w14:textId="77777777" w:rsidR="007B7B8D" w:rsidRPr="00427275" w:rsidRDefault="007B7B8D" w:rsidP="00794442">
            <w:pPr>
              <w:pStyle w:val="PGKS3text"/>
              <w:rPr>
                <w:rFonts w:ascii="Arial" w:hAnsi="Arial"/>
              </w:rPr>
            </w:pPr>
          </w:p>
          <w:p w14:paraId="1DA41685" w14:textId="77777777" w:rsidR="007B7B8D" w:rsidRPr="00427275" w:rsidRDefault="007B7B8D" w:rsidP="00794442">
            <w:pPr>
              <w:pStyle w:val="PGKS3text"/>
              <w:rPr>
                <w:rFonts w:ascii="Arial" w:hAnsi="Arial"/>
              </w:rPr>
            </w:pPr>
          </w:p>
          <w:p w14:paraId="3B009C59" w14:textId="77777777" w:rsidR="007B7B8D" w:rsidRPr="00427275" w:rsidRDefault="007B7B8D" w:rsidP="00794442">
            <w:pPr>
              <w:pStyle w:val="PGKS3text"/>
              <w:rPr>
                <w:rFonts w:ascii="Arial" w:hAnsi="Arial"/>
              </w:rPr>
            </w:pPr>
          </w:p>
          <w:p w14:paraId="217AC65E" w14:textId="77777777" w:rsidR="007B7B8D" w:rsidRPr="00427275" w:rsidRDefault="007B7B8D" w:rsidP="00794442">
            <w:pPr>
              <w:pStyle w:val="PGKS3text"/>
              <w:rPr>
                <w:rFonts w:ascii="Arial" w:hAnsi="Arial"/>
              </w:rPr>
            </w:pPr>
          </w:p>
          <w:p w14:paraId="7E18DB49" w14:textId="77777777" w:rsidR="007B7B8D" w:rsidRPr="00427275" w:rsidRDefault="007B7B8D" w:rsidP="00794442">
            <w:pPr>
              <w:pStyle w:val="PGKS3text"/>
              <w:rPr>
                <w:rFonts w:ascii="Arial" w:hAnsi="Arial"/>
              </w:rPr>
            </w:pPr>
          </w:p>
          <w:p w14:paraId="1AA1893E" w14:textId="77777777" w:rsidR="007B7B8D" w:rsidRPr="00427275" w:rsidRDefault="007B7B8D" w:rsidP="00794442">
            <w:pPr>
              <w:pStyle w:val="PGKS3text"/>
              <w:rPr>
                <w:rFonts w:ascii="Arial" w:hAnsi="Arial"/>
              </w:rPr>
            </w:pPr>
          </w:p>
          <w:p w14:paraId="421ABD9B" w14:textId="77777777" w:rsidR="007B7B8D" w:rsidRPr="00427275" w:rsidRDefault="007B7B8D" w:rsidP="00794442">
            <w:pPr>
              <w:pStyle w:val="PGKS3text"/>
              <w:rPr>
                <w:rFonts w:ascii="Arial" w:hAnsi="Arial"/>
              </w:rPr>
            </w:pPr>
          </w:p>
          <w:p w14:paraId="16E8B1FC" w14:textId="77777777" w:rsidR="007B7B8D" w:rsidRDefault="007B7B8D" w:rsidP="00794442">
            <w:pPr>
              <w:pStyle w:val="PGKS3text"/>
              <w:rPr>
                <w:rFonts w:ascii="Arial" w:hAnsi="Arial"/>
              </w:rPr>
            </w:pPr>
          </w:p>
          <w:p w14:paraId="251D9EB9" w14:textId="77777777" w:rsidR="002D3026" w:rsidRDefault="002D3026" w:rsidP="00794442">
            <w:pPr>
              <w:pStyle w:val="PGKS3text"/>
              <w:rPr>
                <w:rFonts w:ascii="Arial" w:hAnsi="Arial"/>
              </w:rPr>
            </w:pPr>
          </w:p>
          <w:p w14:paraId="7C5ED753" w14:textId="77777777" w:rsidR="002D3026" w:rsidRDefault="002D3026" w:rsidP="00794442">
            <w:pPr>
              <w:pStyle w:val="PGKS3text"/>
              <w:rPr>
                <w:rFonts w:ascii="Arial" w:hAnsi="Arial"/>
              </w:rPr>
            </w:pPr>
          </w:p>
          <w:p w14:paraId="5D778D3A" w14:textId="77777777" w:rsidR="002D3026" w:rsidRDefault="002D3026" w:rsidP="00794442">
            <w:pPr>
              <w:pStyle w:val="PGKS3text"/>
              <w:rPr>
                <w:rFonts w:ascii="Arial" w:hAnsi="Arial"/>
              </w:rPr>
            </w:pPr>
          </w:p>
          <w:p w14:paraId="4E71D07F" w14:textId="77777777" w:rsidR="002D3026" w:rsidRDefault="002D3026" w:rsidP="00794442">
            <w:pPr>
              <w:pStyle w:val="PGKS3text"/>
              <w:rPr>
                <w:rFonts w:ascii="Arial" w:hAnsi="Arial"/>
              </w:rPr>
            </w:pPr>
          </w:p>
          <w:p w14:paraId="00D6E173" w14:textId="77777777" w:rsidR="002D3026" w:rsidRDefault="002D3026" w:rsidP="00794442">
            <w:pPr>
              <w:pStyle w:val="PGKS3text"/>
              <w:rPr>
                <w:rFonts w:ascii="Arial" w:hAnsi="Arial"/>
              </w:rPr>
            </w:pPr>
          </w:p>
          <w:p w14:paraId="4B4DCD59" w14:textId="77777777" w:rsidR="002D3026" w:rsidRPr="00427275" w:rsidRDefault="002D3026" w:rsidP="00794442">
            <w:pPr>
              <w:pStyle w:val="PGKS3text"/>
              <w:rPr>
                <w:rFonts w:ascii="Arial" w:hAnsi="Arial"/>
              </w:rPr>
            </w:pPr>
          </w:p>
          <w:p w14:paraId="5306CE32" w14:textId="728E27C1" w:rsidR="00794442" w:rsidRPr="00427275" w:rsidRDefault="007B7B8D" w:rsidP="00794442">
            <w:pPr>
              <w:pStyle w:val="PGKS3text"/>
              <w:rPr>
                <w:rFonts w:ascii="Arial" w:hAnsi="Arial"/>
              </w:rPr>
            </w:pPr>
            <w:r w:rsidRPr="00427275">
              <w:rPr>
                <w:rFonts w:ascii="Arial" w:hAnsi="Arial"/>
              </w:rPr>
              <w:t xml:space="preserve">Worksheet </w:t>
            </w:r>
            <w:r w:rsidR="005E47C3">
              <w:rPr>
                <w:rFonts w:ascii="Arial" w:hAnsi="Arial"/>
              </w:rPr>
              <w:t>6</w:t>
            </w:r>
            <w:r w:rsidRPr="00427275">
              <w:rPr>
                <w:rFonts w:ascii="Arial" w:hAnsi="Arial"/>
              </w:rPr>
              <w:t xml:space="preserve"> </w:t>
            </w:r>
            <w:r w:rsidR="002D3026">
              <w:rPr>
                <w:rFonts w:ascii="Arial" w:hAnsi="Arial"/>
              </w:rPr>
              <w:t>Sorting lists</w:t>
            </w:r>
          </w:p>
          <w:p w14:paraId="100A0821" w14:textId="3B502410" w:rsidR="007B7B8D" w:rsidRPr="00427275" w:rsidRDefault="007B7B8D" w:rsidP="007B7B8D">
            <w:pPr>
              <w:pStyle w:val="PGKS3text"/>
              <w:rPr>
                <w:rFonts w:ascii="Arial" w:hAnsi="Arial"/>
              </w:rPr>
            </w:pPr>
            <w:r w:rsidRPr="00427275">
              <w:rPr>
                <w:rFonts w:ascii="Arial" w:hAnsi="Arial"/>
              </w:rPr>
              <w:t xml:space="preserve">Worksheet </w:t>
            </w:r>
            <w:r w:rsidR="005E47C3">
              <w:rPr>
                <w:rFonts w:ascii="Arial" w:hAnsi="Arial"/>
              </w:rPr>
              <w:t>6</w:t>
            </w:r>
            <w:r w:rsidRPr="00427275">
              <w:rPr>
                <w:rFonts w:ascii="Arial" w:hAnsi="Arial"/>
              </w:rPr>
              <w:t xml:space="preserve"> Answers</w:t>
            </w:r>
          </w:p>
          <w:p w14:paraId="7800DFBE" w14:textId="77777777" w:rsidR="007B7B8D" w:rsidRPr="00427275" w:rsidRDefault="007B7B8D" w:rsidP="00794442">
            <w:pPr>
              <w:pStyle w:val="PGKS3text"/>
              <w:rPr>
                <w:rFonts w:ascii="Arial" w:hAnsi="Arial"/>
              </w:rPr>
            </w:pPr>
          </w:p>
          <w:p w14:paraId="54947C00" w14:textId="77777777" w:rsidR="007B7B8D" w:rsidRPr="00427275" w:rsidRDefault="007B7B8D" w:rsidP="00794442">
            <w:pPr>
              <w:pStyle w:val="PGKS3text"/>
              <w:rPr>
                <w:rFonts w:ascii="Arial" w:hAnsi="Arial"/>
              </w:rPr>
            </w:pPr>
          </w:p>
          <w:p w14:paraId="0646C5FC" w14:textId="77777777" w:rsidR="007B7B8D" w:rsidRPr="00427275" w:rsidRDefault="007B7B8D" w:rsidP="00794442">
            <w:pPr>
              <w:pStyle w:val="PGKS3text"/>
              <w:rPr>
                <w:rFonts w:ascii="Arial" w:hAnsi="Arial"/>
              </w:rPr>
            </w:pPr>
          </w:p>
          <w:p w14:paraId="64260985" w14:textId="77777777" w:rsidR="007B7B8D" w:rsidRPr="00427275" w:rsidRDefault="007B7B8D" w:rsidP="00794442">
            <w:pPr>
              <w:pStyle w:val="PGKS3text"/>
              <w:rPr>
                <w:rFonts w:ascii="Arial" w:hAnsi="Arial"/>
              </w:rPr>
            </w:pPr>
          </w:p>
          <w:p w14:paraId="22481D44" w14:textId="77777777" w:rsidR="007B7B8D" w:rsidRPr="00427275" w:rsidRDefault="007B7B8D" w:rsidP="00794442">
            <w:pPr>
              <w:pStyle w:val="PGKS3text"/>
              <w:rPr>
                <w:rFonts w:ascii="Arial" w:hAnsi="Arial"/>
              </w:rPr>
            </w:pPr>
          </w:p>
          <w:p w14:paraId="43978D66" w14:textId="77777777" w:rsidR="007B7B8D" w:rsidRPr="00427275" w:rsidRDefault="007B7B8D" w:rsidP="00794442">
            <w:pPr>
              <w:pStyle w:val="PGKS3text"/>
              <w:rPr>
                <w:rFonts w:ascii="Arial" w:hAnsi="Arial"/>
              </w:rPr>
            </w:pPr>
          </w:p>
          <w:p w14:paraId="281857C6" w14:textId="77777777" w:rsidR="007B7B8D" w:rsidRPr="00427275" w:rsidRDefault="007B7B8D" w:rsidP="00794442">
            <w:pPr>
              <w:pStyle w:val="PGKS3text"/>
              <w:rPr>
                <w:rFonts w:ascii="Arial" w:hAnsi="Arial"/>
              </w:rPr>
            </w:pPr>
          </w:p>
          <w:p w14:paraId="48EC18FA" w14:textId="77777777" w:rsidR="007B7B8D" w:rsidRPr="00427275" w:rsidRDefault="007B7B8D" w:rsidP="00794442">
            <w:pPr>
              <w:pStyle w:val="PGKS3text"/>
              <w:rPr>
                <w:rFonts w:ascii="Arial" w:hAnsi="Arial"/>
              </w:rPr>
            </w:pPr>
          </w:p>
          <w:p w14:paraId="248704B1" w14:textId="77777777" w:rsidR="007B7B8D" w:rsidRPr="00427275" w:rsidRDefault="007B7B8D" w:rsidP="00794442">
            <w:pPr>
              <w:pStyle w:val="PGKS3text"/>
              <w:rPr>
                <w:rFonts w:ascii="Arial" w:hAnsi="Arial"/>
              </w:rPr>
            </w:pPr>
          </w:p>
          <w:p w14:paraId="6ACBB3EB" w14:textId="77777777" w:rsidR="007B7B8D" w:rsidRPr="00427275" w:rsidRDefault="007B7B8D" w:rsidP="00794442">
            <w:pPr>
              <w:pStyle w:val="PGKS3text"/>
              <w:rPr>
                <w:rFonts w:ascii="Arial" w:hAnsi="Arial"/>
              </w:rPr>
            </w:pPr>
          </w:p>
          <w:p w14:paraId="23C2325D" w14:textId="77777777" w:rsidR="007B7B8D" w:rsidRPr="00427275" w:rsidRDefault="007B7B8D" w:rsidP="00794442">
            <w:pPr>
              <w:pStyle w:val="PGKS3text"/>
              <w:rPr>
                <w:rFonts w:ascii="Arial" w:hAnsi="Arial"/>
              </w:rPr>
            </w:pPr>
          </w:p>
          <w:p w14:paraId="6C12D427" w14:textId="77777777" w:rsidR="007B7B8D" w:rsidRPr="00427275" w:rsidRDefault="007B7B8D" w:rsidP="00794442">
            <w:pPr>
              <w:pStyle w:val="PGKS3text"/>
              <w:rPr>
                <w:rFonts w:ascii="Arial" w:hAnsi="Arial"/>
              </w:rPr>
            </w:pPr>
          </w:p>
          <w:p w14:paraId="2961C91E" w14:textId="77777777" w:rsidR="007B7B8D" w:rsidRPr="00427275" w:rsidRDefault="007B7B8D" w:rsidP="00794442">
            <w:pPr>
              <w:pStyle w:val="PGKS3text"/>
              <w:rPr>
                <w:rFonts w:ascii="Arial" w:hAnsi="Arial"/>
              </w:rPr>
            </w:pPr>
          </w:p>
          <w:p w14:paraId="57DD7AA1" w14:textId="77777777" w:rsidR="00C240DB" w:rsidRPr="00427275" w:rsidRDefault="00C240DB" w:rsidP="00794442">
            <w:pPr>
              <w:pStyle w:val="PGKS3text"/>
              <w:rPr>
                <w:rFonts w:ascii="Arial" w:hAnsi="Arial"/>
                <w:highlight w:val="yellow"/>
              </w:rPr>
            </w:pPr>
          </w:p>
          <w:p w14:paraId="66B6510C" w14:textId="77777777" w:rsidR="00C240DB" w:rsidRPr="00427275" w:rsidRDefault="00C240DB" w:rsidP="00794442">
            <w:pPr>
              <w:pStyle w:val="PGKS3text"/>
              <w:rPr>
                <w:rFonts w:ascii="Arial" w:hAnsi="Arial"/>
                <w:highlight w:val="yellow"/>
              </w:rPr>
            </w:pPr>
          </w:p>
          <w:p w14:paraId="7B501C09" w14:textId="77777777" w:rsidR="00C240DB" w:rsidRPr="00427275" w:rsidRDefault="00C240DB" w:rsidP="00794442">
            <w:pPr>
              <w:pStyle w:val="PGKS3text"/>
              <w:rPr>
                <w:rFonts w:ascii="Arial" w:hAnsi="Arial"/>
                <w:highlight w:val="yellow"/>
              </w:rPr>
            </w:pPr>
          </w:p>
          <w:p w14:paraId="1EA3AA02" w14:textId="77777777" w:rsidR="00260162" w:rsidRPr="00427275" w:rsidRDefault="00260162" w:rsidP="00794442">
            <w:pPr>
              <w:pStyle w:val="PGKS3text"/>
              <w:rPr>
                <w:rFonts w:ascii="Arial" w:hAnsi="Arial"/>
              </w:rPr>
            </w:pPr>
          </w:p>
          <w:p w14:paraId="07BDE426" w14:textId="77777777" w:rsidR="00260162" w:rsidRPr="00427275" w:rsidRDefault="00260162" w:rsidP="00794442">
            <w:pPr>
              <w:pStyle w:val="PGKS3text"/>
              <w:rPr>
                <w:rFonts w:ascii="Arial" w:hAnsi="Arial"/>
              </w:rPr>
            </w:pPr>
          </w:p>
          <w:p w14:paraId="1AE63BFB" w14:textId="77777777" w:rsidR="00260162" w:rsidRPr="00427275" w:rsidRDefault="00260162" w:rsidP="00794442">
            <w:pPr>
              <w:pStyle w:val="PGKS3text"/>
              <w:rPr>
                <w:rFonts w:ascii="Arial" w:hAnsi="Arial"/>
              </w:rPr>
            </w:pPr>
          </w:p>
          <w:p w14:paraId="6A0C8EB4" w14:textId="77777777" w:rsidR="005040E9" w:rsidRDefault="005040E9" w:rsidP="00794442">
            <w:pPr>
              <w:pStyle w:val="PGKS3text"/>
              <w:rPr>
                <w:rFonts w:ascii="Arial" w:hAnsi="Arial"/>
              </w:rPr>
            </w:pPr>
          </w:p>
          <w:p w14:paraId="7E0ECFCB" w14:textId="2F01587C" w:rsidR="00A24E9C" w:rsidRDefault="003E5246" w:rsidP="00794442">
            <w:pPr>
              <w:pStyle w:val="PGKS3text"/>
              <w:rPr>
                <w:rFonts w:ascii="Arial" w:hAnsi="Arial"/>
              </w:rPr>
            </w:pPr>
            <w:r>
              <w:rPr>
                <w:rFonts w:ascii="Arial" w:hAnsi="Arial"/>
              </w:rPr>
              <w:t>Sample Python programs</w:t>
            </w:r>
          </w:p>
          <w:p w14:paraId="1946AD30" w14:textId="77777777" w:rsidR="00A24E9C" w:rsidRDefault="00A24E9C" w:rsidP="00794442">
            <w:pPr>
              <w:pStyle w:val="PGKS3text"/>
              <w:rPr>
                <w:rFonts w:ascii="Arial" w:hAnsi="Arial"/>
              </w:rPr>
            </w:pPr>
          </w:p>
          <w:p w14:paraId="476EC974" w14:textId="77777777" w:rsidR="00A24E9C" w:rsidRPr="00427275" w:rsidRDefault="00A24E9C" w:rsidP="00794442">
            <w:pPr>
              <w:pStyle w:val="PGKS3text"/>
              <w:rPr>
                <w:rFonts w:ascii="Arial" w:hAnsi="Arial"/>
              </w:rPr>
            </w:pPr>
          </w:p>
          <w:p w14:paraId="67A59163" w14:textId="77777777" w:rsidR="005040E9" w:rsidRPr="00427275" w:rsidRDefault="005040E9" w:rsidP="00794442">
            <w:pPr>
              <w:pStyle w:val="PGKS3text"/>
              <w:rPr>
                <w:rFonts w:ascii="Arial" w:hAnsi="Arial"/>
              </w:rPr>
            </w:pPr>
          </w:p>
          <w:p w14:paraId="5DC3BB7C" w14:textId="0796A8C7" w:rsidR="00794442" w:rsidRPr="00427275" w:rsidRDefault="00794442" w:rsidP="00794442">
            <w:pPr>
              <w:pStyle w:val="PGKS3text"/>
              <w:rPr>
                <w:rFonts w:ascii="Arial" w:hAnsi="Arial"/>
              </w:rPr>
            </w:pPr>
            <w:r w:rsidRPr="00427275">
              <w:rPr>
                <w:rFonts w:ascii="Arial" w:hAnsi="Arial"/>
              </w:rPr>
              <w:t xml:space="preserve">Homework </w:t>
            </w:r>
            <w:r w:rsidR="002D3026">
              <w:rPr>
                <w:rFonts w:ascii="Arial" w:hAnsi="Arial"/>
              </w:rPr>
              <w:t xml:space="preserve">6 </w:t>
            </w:r>
            <w:r w:rsidRPr="00427275">
              <w:rPr>
                <w:rFonts w:ascii="Arial" w:hAnsi="Arial"/>
              </w:rPr>
              <w:t xml:space="preserve">Sorting </w:t>
            </w:r>
            <w:r w:rsidR="007B7B8D" w:rsidRPr="00427275">
              <w:rPr>
                <w:rFonts w:ascii="Arial" w:hAnsi="Arial"/>
              </w:rPr>
              <w:t>l</w:t>
            </w:r>
            <w:r w:rsidRPr="00427275">
              <w:rPr>
                <w:rFonts w:ascii="Arial" w:hAnsi="Arial"/>
              </w:rPr>
              <w:t>ists</w:t>
            </w:r>
          </w:p>
          <w:p w14:paraId="3CD46E0F" w14:textId="42530FEC" w:rsidR="00DC05FA" w:rsidRPr="00427275" w:rsidRDefault="00DC05FA" w:rsidP="00DC05FA">
            <w:pPr>
              <w:pStyle w:val="PGKS3text"/>
              <w:rPr>
                <w:rFonts w:ascii="Arial" w:hAnsi="Arial"/>
              </w:rPr>
            </w:pPr>
            <w:r w:rsidRPr="00427275">
              <w:rPr>
                <w:rFonts w:ascii="Arial" w:hAnsi="Arial"/>
              </w:rPr>
              <w:t xml:space="preserve">Homework </w:t>
            </w:r>
            <w:r w:rsidR="002D3026">
              <w:rPr>
                <w:rFonts w:ascii="Arial" w:hAnsi="Arial"/>
              </w:rPr>
              <w:t xml:space="preserve">6 </w:t>
            </w:r>
            <w:r w:rsidRPr="00427275">
              <w:rPr>
                <w:rFonts w:ascii="Arial" w:hAnsi="Arial"/>
              </w:rPr>
              <w:t>Answers</w:t>
            </w:r>
          </w:p>
          <w:p w14:paraId="3335C624" w14:textId="06B60321" w:rsidR="00794442" w:rsidRPr="00427275" w:rsidRDefault="00794442" w:rsidP="000F517B">
            <w:pPr>
              <w:pStyle w:val="PGKS3text"/>
              <w:rPr>
                <w:rFonts w:ascii="Arial" w:hAnsi="Arial"/>
              </w:rPr>
            </w:pPr>
          </w:p>
        </w:tc>
      </w:tr>
    </w:tbl>
    <w:p w14:paraId="5CB4336D" w14:textId="77777777" w:rsidR="00455D11" w:rsidRPr="00427275" w:rsidRDefault="00455D11" w:rsidP="00455D11">
      <w:pPr>
        <w:rPr>
          <w:b/>
        </w:rPr>
      </w:pPr>
      <w:r w:rsidRPr="00427275">
        <w:rPr>
          <w:b/>
        </w:rPr>
        <w:lastRenderedPageBreak/>
        <w:br w:type="page"/>
      </w:r>
    </w:p>
    <w:tbl>
      <w:tblPr>
        <w:tblW w:w="9072" w:type="dxa"/>
        <w:jc w:val="center"/>
        <w:tblBorders>
          <w:top w:val="single" w:sz="8" w:space="0" w:color="4F81BD"/>
          <w:left w:val="single" w:sz="8" w:space="0" w:color="4F81BD"/>
          <w:right w:val="single" w:sz="8" w:space="0" w:color="4F81BD"/>
          <w:insideH w:val="single" w:sz="8" w:space="0" w:color="4F81BD"/>
        </w:tblBorders>
        <w:tblCellMar>
          <w:left w:w="0" w:type="dxa"/>
          <w:right w:w="0" w:type="dxa"/>
        </w:tblCellMar>
        <w:tblLook w:val="00A0" w:firstRow="1" w:lastRow="0" w:firstColumn="1" w:lastColumn="0" w:noHBand="0" w:noVBand="0"/>
      </w:tblPr>
      <w:tblGrid>
        <w:gridCol w:w="6583"/>
        <w:gridCol w:w="2489"/>
      </w:tblGrid>
      <w:tr w:rsidR="005E47C3" w:rsidRPr="00427275" w14:paraId="54D7B8C2" w14:textId="77777777" w:rsidTr="005E47C3">
        <w:trPr>
          <w:jc w:val="center"/>
        </w:trPr>
        <w:tc>
          <w:tcPr>
            <w:tcW w:w="6583" w:type="dxa"/>
            <w:shd w:val="clear" w:color="auto" w:fill="0091C4"/>
            <w:tcMar>
              <w:top w:w="0" w:type="dxa"/>
              <w:left w:w="108" w:type="dxa"/>
              <w:bottom w:w="0" w:type="dxa"/>
              <w:right w:w="108" w:type="dxa"/>
            </w:tcMar>
          </w:tcPr>
          <w:p w14:paraId="70ADE844" w14:textId="1FCA2DFC" w:rsidR="005E47C3" w:rsidRPr="00427275" w:rsidRDefault="005E47C3" w:rsidP="007B7B8D">
            <w:pPr>
              <w:pStyle w:val="PGLessonWeekContentTitle"/>
              <w:rPr>
                <w:sz w:val="22"/>
              </w:rPr>
            </w:pPr>
            <w:r w:rsidRPr="00427275">
              <w:rPr>
                <w:sz w:val="22"/>
              </w:rPr>
              <w:lastRenderedPageBreak/>
              <w:t xml:space="preserve">Lesson </w:t>
            </w:r>
            <w:r>
              <w:rPr>
                <w:sz w:val="22"/>
              </w:rPr>
              <w:t>7</w:t>
            </w:r>
            <w:r w:rsidRPr="00427275">
              <w:rPr>
                <w:sz w:val="22"/>
              </w:rPr>
              <w:t xml:space="preserve"> - Reading from a file</w:t>
            </w:r>
          </w:p>
        </w:tc>
        <w:tc>
          <w:tcPr>
            <w:tcW w:w="2489" w:type="dxa"/>
            <w:shd w:val="clear" w:color="auto" w:fill="0091C4"/>
            <w:tcMar>
              <w:top w:w="0" w:type="dxa"/>
              <w:left w:w="108" w:type="dxa"/>
              <w:bottom w:w="0" w:type="dxa"/>
              <w:right w:w="108" w:type="dxa"/>
            </w:tcMar>
          </w:tcPr>
          <w:p w14:paraId="5AB4601A" w14:textId="77777777" w:rsidR="005E47C3" w:rsidRPr="00427275" w:rsidRDefault="005E47C3" w:rsidP="00BC07AD">
            <w:pPr>
              <w:pStyle w:val="PGLessonWeekContentTitle"/>
              <w:rPr>
                <w:sz w:val="22"/>
              </w:rPr>
            </w:pPr>
          </w:p>
        </w:tc>
      </w:tr>
      <w:tr w:rsidR="00BC07AD" w:rsidRPr="00427275" w14:paraId="72DFCDC9" w14:textId="77777777" w:rsidTr="00BC07AD">
        <w:trPr>
          <w:jc w:val="center"/>
        </w:trPr>
        <w:tc>
          <w:tcPr>
            <w:tcW w:w="9072" w:type="dxa"/>
            <w:gridSpan w:val="2"/>
            <w:tcMar>
              <w:top w:w="0" w:type="dxa"/>
              <w:left w:w="108" w:type="dxa"/>
              <w:bottom w:w="0" w:type="dxa"/>
              <w:right w:w="108" w:type="dxa"/>
            </w:tcMar>
          </w:tcPr>
          <w:p w14:paraId="72D7D938" w14:textId="77777777" w:rsidR="00BC07AD" w:rsidRPr="00427275" w:rsidRDefault="00BC07AD" w:rsidP="00BC07AD">
            <w:pPr>
              <w:pStyle w:val="ks3bold12pt"/>
              <w:rPr>
                <w:rFonts w:ascii="Arial" w:hAnsi="Arial"/>
                <w:sz w:val="22"/>
                <w:szCs w:val="22"/>
              </w:rPr>
            </w:pPr>
            <w:r w:rsidRPr="00427275">
              <w:rPr>
                <w:rFonts w:ascii="Arial" w:hAnsi="Arial"/>
                <w:sz w:val="22"/>
                <w:szCs w:val="22"/>
              </w:rPr>
              <w:t>Preparation</w:t>
            </w:r>
          </w:p>
          <w:p w14:paraId="5DB52504" w14:textId="666457F4" w:rsidR="00BC07AD" w:rsidRPr="00427275" w:rsidRDefault="00BC07AD" w:rsidP="00BC07AD">
            <w:pPr>
              <w:pStyle w:val="PGKS3bulletedlist"/>
              <w:rPr>
                <w:rFonts w:ascii="Arial" w:hAnsi="Arial"/>
              </w:rPr>
            </w:pPr>
            <w:r w:rsidRPr="00427275">
              <w:rPr>
                <w:rFonts w:ascii="Arial" w:hAnsi="Arial"/>
              </w:rPr>
              <w:t xml:space="preserve">Make sure Python 3.x is installed and running correctly. </w:t>
            </w:r>
          </w:p>
          <w:p w14:paraId="0959E50C" w14:textId="13EDCD65" w:rsidR="00BC07AD" w:rsidRPr="00427275" w:rsidRDefault="00BC07AD" w:rsidP="00BC07AD">
            <w:pPr>
              <w:pStyle w:val="PGKS3bulletedlist"/>
              <w:rPr>
                <w:rFonts w:ascii="Arial" w:hAnsi="Arial"/>
              </w:rPr>
            </w:pPr>
            <w:r w:rsidRPr="00427275">
              <w:rPr>
                <w:rFonts w:ascii="Arial" w:hAnsi="Arial"/>
              </w:rPr>
              <w:t>Run through the programs mentioned in the PP Guide.</w:t>
            </w:r>
            <w:r w:rsidR="004A4DE0" w:rsidRPr="00427275">
              <w:rPr>
                <w:rFonts w:ascii="Arial" w:hAnsi="Arial"/>
              </w:rPr>
              <w:t xml:space="preserve"> Many of them can be found in the Sample Python Programs folder</w:t>
            </w:r>
          </w:p>
          <w:p w14:paraId="58B4A1A0" w14:textId="77777777" w:rsidR="00BC07AD" w:rsidRPr="00427275" w:rsidRDefault="00BC07AD" w:rsidP="00BC07AD">
            <w:pPr>
              <w:pStyle w:val="ks3bold12pt"/>
              <w:rPr>
                <w:rFonts w:ascii="Arial" w:hAnsi="Arial"/>
                <w:sz w:val="22"/>
                <w:szCs w:val="22"/>
              </w:rPr>
            </w:pPr>
            <w:r w:rsidRPr="00427275">
              <w:rPr>
                <w:rFonts w:ascii="Arial" w:hAnsi="Arial"/>
                <w:sz w:val="22"/>
                <w:szCs w:val="22"/>
              </w:rPr>
              <w:t>Learning Objectives:</w:t>
            </w:r>
          </w:p>
          <w:p w14:paraId="11BA0CF6" w14:textId="77777777" w:rsidR="00BC07AD" w:rsidRPr="00427275" w:rsidRDefault="00BC07AD" w:rsidP="00BC07AD">
            <w:pPr>
              <w:pStyle w:val="PGKS3bulletedlist"/>
              <w:rPr>
                <w:rFonts w:ascii="Arial" w:hAnsi="Arial"/>
              </w:rPr>
            </w:pPr>
            <w:r w:rsidRPr="00427275">
              <w:rPr>
                <w:rFonts w:ascii="Arial" w:hAnsi="Arial"/>
              </w:rPr>
              <w:t>Understand how to read data from a file</w:t>
            </w:r>
          </w:p>
          <w:p w14:paraId="299003B3" w14:textId="77777777" w:rsidR="00BC07AD" w:rsidRPr="00427275" w:rsidRDefault="00BC07AD" w:rsidP="00BC07AD">
            <w:pPr>
              <w:pStyle w:val="PGKS3bulletedlist"/>
              <w:rPr>
                <w:rFonts w:ascii="Arial" w:hAnsi="Arial"/>
              </w:rPr>
            </w:pPr>
            <w:r w:rsidRPr="00427275">
              <w:rPr>
                <w:rFonts w:ascii="Arial" w:hAnsi="Arial"/>
              </w:rPr>
              <w:t>Be able to read data from a file one line at a time</w:t>
            </w:r>
          </w:p>
          <w:p w14:paraId="14EAA4B3" w14:textId="77777777" w:rsidR="00BC07AD" w:rsidRPr="00427275" w:rsidRDefault="00BC07AD" w:rsidP="00BC07AD">
            <w:pPr>
              <w:pStyle w:val="PGKS3bulletedlist"/>
              <w:rPr>
                <w:rFonts w:ascii="Arial" w:hAnsi="Arial"/>
              </w:rPr>
            </w:pPr>
            <w:r w:rsidRPr="00427275">
              <w:rPr>
                <w:rFonts w:ascii="Arial" w:hAnsi="Arial"/>
              </w:rPr>
              <w:t>Know how to interrogate data</w:t>
            </w:r>
          </w:p>
          <w:p w14:paraId="4CDDC51D" w14:textId="77777777" w:rsidR="00BC07AD" w:rsidRPr="00427275" w:rsidRDefault="00BC07AD" w:rsidP="00BC07AD">
            <w:pPr>
              <w:pStyle w:val="PGKS3bulletedlist"/>
              <w:numPr>
                <w:ilvl w:val="0"/>
                <w:numId w:val="0"/>
              </w:numPr>
              <w:ind w:left="397"/>
              <w:rPr>
                <w:rFonts w:ascii="Arial" w:hAnsi="Arial"/>
              </w:rPr>
            </w:pPr>
          </w:p>
        </w:tc>
      </w:tr>
      <w:tr w:rsidR="00BC07AD" w:rsidRPr="00427275" w14:paraId="37C17888" w14:textId="77777777" w:rsidTr="00BC07AD">
        <w:trPr>
          <w:jc w:val="center"/>
        </w:trPr>
        <w:tc>
          <w:tcPr>
            <w:tcW w:w="6583" w:type="dxa"/>
            <w:shd w:val="clear" w:color="auto" w:fill="00B0F0"/>
            <w:tcMar>
              <w:top w:w="0" w:type="dxa"/>
              <w:left w:w="108" w:type="dxa"/>
              <w:bottom w:w="0" w:type="dxa"/>
              <w:right w:w="108" w:type="dxa"/>
            </w:tcMar>
          </w:tcPr>
          <w:p w14:paraId="0EE69993" w14:textId="77777777" w:rsidR="00BC07AD" w:rsidRPr="00427275" w:rsidRDefault="00BC07AD" w:rsidP="00BC07AD">
            <w:pPr>
              <w:pStyle w:val="PGLessonWeekContentTitle"/>
              <w:rPr>
                <w:sz w:val="22"/>
              </w:rPr>
            </w:pPr>
            <w:r w:rsidRPr="00427275">
              <w:rPr>
                <w:sz w:val="22"/>
              </w:rPr>
              <w:t>Content</w:t>
            </w:r>
          </w:p>
        </w:tc>
        <w:tc>
          <w:tcPr>
            <w:tcW w:w="2489" w:type="dxa"/>
            <w:shd w:val="clear" w:color="auto" w:fill="00B0F0"/>
            <w:tcMar>
              <w:top w:w="0" w:type="dxa"/>
              <w:left w:w="108" w:type="dxa"/>
              <w:bottom w:w="0" w:type="dxa"/>
              <w:right w:w="108" w:type="dxa"/>
            </w:tcMar>
          </w:tcPr>
          <w:p w14:paraId="3F9E5220" w14:textId="77777777" w:rsidR="00BC07AD" w:rsidRPr="00427275" w:rsidRDefault="00BC07AD" w:rsidP="00BC07AD">
            <w:pPr>
              <w:pStyle w:val="PGLessonWeekContentTitle"/>
              <w:rPr>
                <w:sz w:val="22"/>
              </w:rPr>
            </w:pPr>
            <w:r w:rsidRPr="00427275">
              <w:rPr>
                <w:sz w:val="22"/>
              </w:rPr>
              <w:t>Resources</w:t>
            </w:r>
          </w:p>
        </w:tc>
      </w:tr>
      <w:tr w:rsidR="00BC07AD" w:rsidRPr="00427275" w14:paraId="6F060E3E" w14:textId="77777777" w:rsidTr="00BC07AD">
        <w:trPr>
          <w:jc w:val="center"/>
        </w:trPr>
        <w:tc>
          <w:tcPr>
            <w:tcW w:w="6583" w:type="dxa"/>
            <w:tcBorders>
              <w:bottom w:val="single" w:sz="4" w:space="0" w:color="0070C0"/>
              <w:right w:val="single" w:sz="4" w:space="0" w:color="0070C0"/>
            </w:tcBorders>
            <w:tcMar>
              <w:top w:w="0" w:type="dxa"/>
              <w:left w:w="108" w:type="dxa"/>
              <w:bottom w:w="0" w:type="dxa"/>
              <w:right w:w="108" w:type="dxa"/>
            </w:tcMar>
          </w:tcPr>
          <w:p w14:paraId="050202F3" w14:textId="217AC11A" w:rsidR="00CD28CA" w:rsidRPr="00427275" w:rsidRDefault="00CD28CA" w:rsidP="00CD28CA">
            <w:pPr>
              <w:pStyle w:val="PGKS3text"/>
              <w:rPr>
                <w:rFonts w:ascii="Arial" w:hAnsi="Arial"/>
              </w:rPr>
            </w:pPr>
            <w:r w:rsidRPr="00427275">
              <w:rPr>
                <w:rFonts w:ascii="Arial" w:hAnsi="Arial"/>
                <w:b/>
              </w:rPr>
              <w:t>Starter</w:t>
            </w:r>
          </w:p>
          <w:p w14:paraId="3937E2D8" w14:textId="48B604CA" w:rsidR="00CD28CA" w:rsidRPr="00427275" w:rsidRDefault="00CD28CA" w:rsidP="00CD28CA">
            <w:pPr>
              <w:pStyle w:val="PGKS3text"/>
              <w:rPr>
                <w:rFonts w:ascii="Arial" w:hAnsi="Arial"/>
              </w:rPr>
            </w:pPr>
            <w:r w:rsidRPr="00427275">
              <w:rPr>
                <w:rFonts w:ascii="Arial" w:hAnsi="Arial"/>
              </w:rPr>
              <w:t>Ask students to complete the table</w:t>
            </w:r>
            <w:r w:rsidR="003368BE" w:rsidRPr="00427275">
              <w:rPr>
                <w:rFonts w:ascii="Arial" w:hAnsi="Arial"/>
              </w:rPr>
              <w:t xml:space="preserve"> (which will be used to practis</w:t>
            </w:r>
            <w:r w:rsidRPr="00427275">
              <w:rPr>
                <w:rFonts w:ascii="Arial" w:hAnsi="Arial"/>
              </w:rPr>
              <w:t>e file handling techniques during the lesson). The aim Is to make sure students are familiar with the contents of the file and can recognise the relationship between the table and the comma separated value (CSV) data file.</w:t>
            </w:r>
          </w:p>
          <w:p w14:paraId="300645A5" w14:textId="77777777" w:rsidR="00CD28CA" w:rsidRPr="00427275" w:rsidRDefault="00CD28CA" w:rsidP="00CD28CA">
            <w:pPr>
              <w:pStyle w:val="PGKS3text"/>
              <w:rPr>
                <w:rFonts w:ascii="Arial" w:hAnsi="Arial"/>
              </w:rPr>
            </w:pPr>
          </w:p>
          <w:p w14:paraId="7BAAA839" w14:textId="77777777" w:rsidR="00CD28CA" w:rsidRPr="00427275" w:rsidRDefault="00CD28CA" w:rsidP="00CD28CA">
            <w:pPr>
              <w:pStyle w:val="PGKS3text"/>
              <w:rPr>
                <w:rFonts w:ascii="Arial" w:hAnsi="Arial"/>
                <w:b/>
              </w:rPr>
            </w:pPr>
            <w:r w:rsidRPr="00427275">
              <w:rPr>
                <w:rFonts w:ascii="Arial" w:hAnsi="Arial"/>
                <w:b/>
              </w:rPr>
              <w:t>Reading Files</w:t>
            </w:r>
          </w:p>
          <w:p w14:paraId="5D049861" w14:textId="2207FAAC" w:rsidR="00CD28CA" w:rsidRPr="00427275" w:rsidRDefault="00CD28CA" w:rsidP="00CD28CA">
            <w:pPr>
              <w:pStyle w:val="PGKS3text"/>
              <w:rPr>
                <w:rFonts w:ascii="Arial" w:hAnsi="Arial"/>
              </w:rPr>
            </w:pPr>
            <w:r w:rsidRPr="00427275">
              <w:rPr>
                <w:rFonts w:ascii="Arial" w:hAnsi="Arial"/>
              </w:rPr>
              <w:t>Discuss the 3 methods of data collection with the students and identify pros and cons for each (data entry by a user</w:t>
            </w:r>
            <w:r w:rsidR="005E77C7">
              <w:rPr>
                <w:rFonts w:ascii="Arial" w:hAnsi="Arial"/>
              </w:rPr>
              <w:t>,</w:t>
            </w:r>
            <w:r w:rsidRPr="00427275">
              <w:rPr>
                <w:rFonts w:ascii="Arial" w:hAnsi="Arial"/>
              </w:rPr>
              <w:t xml:space="preserve"> reading data from a sensor and reading data from a file).</w:t>
            </w:r>
          </w:p>
          <w:p w14:paraId="3D6EBD73" w14:textId="415F1AE6" w:rsidR="00F22548" w:rsidRDefault="00CD28CA" w:rsidP="00CD28CA">
            <w:pPr>
              <w:pStyle w:val="PGKS3text"/>
              <w:rPr>
                <w:rFonts w:ascii="Arial" w:hAnsi="Arial"/>
              </w:rPr>
            </w:pPr>
            <w:r w:rsidRPr="00427275">
              <w:rPr>
                <w:rFonts w:ascii="Arial" w:hAnsi="Arial"/>
              </w:rPr>
              <w:t xml:space="preserve">Have students copy and test a simple program to open a file, read the entire contents with </w:t>
            </w:r>
            <w:proofErr w:type="gramStart"/>
            <w:r w:rsidRPr="00427275">
              <w:rPr>
                <w:rFonts w:ascii="Arial" w:hAnsi="Arial"/>
              </w:rPr>
              <w:t>“.read</w:t>
            </w:r>
            <w:proofErr w:type="gramEnd"/>
            <w:r w:rsidRPr="00427275">
              <w:rPr>
                <w:rFonts w:ascii="Arial" w:hAnsi="Arial"/>
              </w:rPr>
              <w:t>()” and display the contents.</w:t>
            </w:r>
            <w:r w:rsidR="005E77C7">
              <w:rPr>
                <w:rFonts w:ascii="Arial" w:hAnsi="Arial"/>
              </w:rPr>
              <w:t xml:space="preserve"> The file </w:t>
            </w:r>
            <w:r w:rsidR="005E77C7" w:rsidRPr="005E77C7">
              <w:rPr>
                <w:rFonts w:ascii="Arial" w:hAnsi="Arial"/>
                <w:b/>
              </w:rPr>
              <w:t>people.txt</w:t>
            </w:r>
            <w:r w:rsidR="005E77C7">
              <w:rPr>
                <w:rFonts w:ascii="Arial" w:hAnsi="Arial"/>
                <w:b/>
              </w:rPr>
              <w:t xml:space="preserve"> </w:t>
            </w:r>
            <w:r w:rsidR="005E77C7" w:rsidRPr="005E77C7">
              <w:rPr>
                <w:rFonts w:ascii="Arial" w:hAnsi="Arial"/>
              </w:rPr>
              <w:t>can be opened and viewed in Notepad – it contains 9 records</w:t>
            </w:r>
            <w:r w:rsidR="005E77C7">
              <w:rPr>
                <w:rFonts w:ascii="Arial" w:hAnsi="Arial"/>
              </w:rPr>
              <w:t xml:space="preserve"> shown in Worksheet 7a</w:t>
            </w:r>
            <w:r w:rsidR="00F22548">
              <w:rPr>
                <w:rFonts w:ascii="Arial" w:hAnsi="Arial"/>
              </w:rPr>
              <w:t xml:space="preserve"> and below</w:t>
            </w:r>
            <w:r w:rsidR="005E77C7">
              <w:rPr>
                <w:rFonts w:ascii="Arial" w:hAnsi="Arial"/>
              </w:rPr>
              <w:t xml:space="preserve">. </w:t>
            </w:r>
          </w:p>
          <w:p w14:paraId="697849ED" w14:textId="7897BB86" w:rsidR="00F22548" w:rsidRDefault="00F22548" w:rsidP="00CD28CA">
            <w:pPr>
              <w:pStyle w:val="PGKS3text"/>
              <w:rPr>
                <w:rFonts w:ascii="Arial" w:hAnsi="Arial"/>
              </w:rPr>
            </w:pPr>
            <w:r>
              <w:rPr>
                <w:noProof/>
              </w:rPr>
              <w:drawing>
                <wp:inline distT="0" distB="0" distL="0" distR="0" wp14:anchorId="7001F8F1" wp14:editId="16B819BC">
                  <wp:extent cx="2209800" cy="1571625"/>
                  <wp:effectExtent l="0" t="0" r="0" b="9525"/>
                  <wp:docPr id="1" name="Picture 1" descr="C:\Users\Pat\AppData\Roaming\PixelMetrics\CaptureWiz\Tem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t\AppData\Roaming\PixelMetrics\CaptureWiz\Temp\2.jp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2209800" cy="1571625"/>
                          </a:xfrm>
                          <a:prstGeom prst="rect">
                            <a:avLst/>
                          </a:prstGeom>
                          <a:noFill/>
                          <a:ln>
                            <a:noFill/>
                          </a:ln>
                        </pic:spPr>
                      </pic:pic>
                    </a:graphicData>
                  </a:graphic>
                </wp:inline>
              </w:drawing>
            </w:r>
          </w:p>
          <w:p w14:paraId="14569CE1" w14:textId="5C66A943" w:rsidR="00CD28CA" w:rsidRPr="005E77C7" w:rsidRDefault="005E77C7" w:rsidP="00CD28CA">
            <w:pPr>
              <w:pStyle w:val="PGKS3text"/>
              <w:rPr>
                <w:rFonts w:ascii="Arial" w:hAnsi="Arial"/>
              </w:rPr>
            </w:pPr>
            <w:r>
              <w:rPr>
                <w:rFonts w:ascii="Arial" w:hAnsi="Arial"/>
              </w:rPr>
              <w:t>A second version, people2.txt, containing an extra blank field at the end of each record, will be used later in this lesson.</w:t>
            </w:r>
          </w:p>
          <w:p w14:paraId="59CD1CD5" w14:textId="77777777" w:rsidR="00CD28CA" w:rsidRPr="00427275" w:rsidRDefault="00CD28CA" w:rsidP="00CD28CA">
            <w:pPr>
              <w:pStyle w:val="PGKS3text"/>
              <w:rPr>
                <w:rFonts w:ascii="Arial" w:hAnsi="Arial"/>
              </w:rPr>
            </w:pPr>
            <w:r w:rsidRPr="00427275">
              <w:rPr>
                <w:rFonts w:ascii="Arial" w:hAnsi="Arial"/>
              </w:rPr>
              <w:t>Run through some of the key bits of syntax – such as the “r” parameter in the ‘</w:t>
            </w:r>
            <w:proofErr w:type="gramStart"/>
            <w:r w:rsidRPr="00427275">
              <w:rPr>
                <w:rFonts w:ascii="Arial" w:hAnsi="Arial"/>
              </w:rPr>
              <w:t>open(</w:t>
            </w:r>
            <w:proofErr w:type="gramEnd"/>
            <w:r w:rsidRPr="00427275">
              <w:rPr>
                <w:rFonts w:ascii="Arial" w:hAnsi="Arial"/>
              </w:rPr>
              <w:t>)’ function that opens the file in ‘read’ mode. A common error is to forget the speech marks around the “r”.</w:t>
            </w:r>
          </w:p>
          <w:p w14:paraId="2CD800F4" w14:textId="77777777" w:rsidR="00CD28CA" w:rsidRPr="00427275" w:rsidRDefault="00CD28CA" w:rsidP="00CD28CA">
            <w:pPr>
              <w:pStyle w:val="PGKS3text"/>
              <w:rPr>
                <w:rFonts w:ascii="Arial" w:hAnsi="Arial"/>
              </w:rPr>
            </w:pPr>
            <w:r w:rsidRPr="00427275">
              <w:rPr>
                <w:rFonts w:ascii="Arial" w:hAnsi="Arial"/>
              </w:rPr>
              <w:t xml:space="preserve">Explain the importance of having the data file in the same folder as the Python program (it is possible to use a path to a file in a </w:t>
            </w:r>
            <w:r w:rsidRPr="00427275">
              <w:rPr>
                <w:rFonts w:ascii="Arial" w:hAnsi="Arial"/>
              </w:rPr>
              <w:lastRenderedPageBreak/>
              <w:t xml:space="preserve">different folder, but this is unnecessarily complicated for this level). </w:t>
            </w:r>
          </w:p>
          <w:p w14:paraId="75A967DB" w14:textId="74AFDA90" w:rsidR="00CD28CA" w:rsidRPr="00427275" w:rsidRDefault="00CD28CA" w:rsidP="00CD28CA">
            <w:pPr>
              <w:pStyle w:val="PGKS3text"/>
              <w:rPr>
                <w:rFonts w:ascii="Arial" w:hAnsi="Arial"/>
              </w:rPr>
            </w:pPr>
            <w:r w:rsidRPr="00427275">
              <w:rPr>
                <w:rFonts w:ascii="Arial" w:hAnsi="Arial"/>
              </w:rPr>
              <w:t>Closing a file once it is finished with is a good habit, especially once students start working on more complex programs with multiple files, but be aware that programs that forge</w:t>
            </w:r>
            <w:r w:rsidR="002017E4" w:rsidRPr="00427275">
              <w:rPr>
                <w:rFonts w:ascii="Arial" w:hAnsi="Arial"/>
              </w:rPr>
              <w:t>t</w:t>
            </w:r>
            <w:r w:rsidRPr="00427275">
              <w:rPr>
                <w:rFonts w:ascii="Arial" w:hAnsi="Arial"/>
              </w:rPr>
              <w:t xml:space="preserve"> to close the file </w:t>
            </w:r>
            <w:r w:rsidR="005E77C7">
              <w:rPr>
                <w:rFonts w:ascii="Arial" w:hAnsi="Arial"/>
              </w:rPr>
              <w:t>may</w:t>
            </w:r>
            <w:r w:rsidRPr="00427275">
              <w:rPr>
                <w:rFonts w:ascii="Arial" w:hAnsi="Arial"/>
              </w:rPr>
              <w:t xml:space="preserve"> not appear to cause any problems initially.</w:t>
            </w:r>
          </w:p>
          <w:p w14:paraId="6C0C8D40" w14:textId="77777777" w:rsidR="00F22548" w:rsidRDefault="00F22548" w:rsidP="00CD28CA">
            <w:pPr>
              <w:pStyle w:val="PGKS3text"/>
              <w:rPr>
                <w:rFonts w:ascii="Arial" w:hAnsi="Arial"/>
              </w:rPr>
            </w:pPr>
          </w:p>
          <w:p w14:paraId="7F0226E1" w14:textId="77777777" w:rsidR="00CD28CA" w:rsidRPr="00427275" w:rsidRDefault="00CD28CA" w:rsidP="00CD28CA">
            <w:pPr>
              <w:pStyle w:val="PGKS3text"/>
              <w:rPr>
                <w:rFonts w:ascii="Arial" w:hAnsi="Arial"/>
              </w:rPr>
            </w:pPr>
            <w:r w:rsidRPr="00427275">
              <w:rPr>
                <w:rFonts w:ascii="Arial" w:hAnsi="Arial"/>
              </w:rPr>
              <w:t xml:space="preserve">The students should now be able to adapt their existing program to open the second data file – </w:t>
            </w:r>
            <w:r w:rsidRPr="00427275">
              <w:rPr>
                <w:rFonts w:ascii="Arial" w:hAnsi="Arial"/>
                <w:b/>
              </w:rPr>
              <w:t>albums.txt</w:t>
            </w:r>
          </w:p>
          <w:p w14:paraId="109A7C5A" w14:textId="213520FF" w:rsidR="00CD28CA" w:rsidRPr="00427275" w:rsidRDefault="00CD28CA" w:rsidP="00CD28CA">
            <w:pPr>
              <w:pStyle w:val="PGKS3text"/>
              <w:rPr>
                <w:rFonts w:ascii="Arial" w:hAnsi="Arial"/>
              </w:rPr>
            </w:pPr>
            <w:r w:rsidRPr="00427275">
              <w:rPr>
                <w:rFonts w:ascii="Arial" w:hAnsi="Arial"/>
              </w:rPr>
              <w:t>The correct program should have a line something like:</w:t>
            </w:r>
            <w:r w:rsidRPr="00427275">
              <w:rPr>
                <w:rFonts w:ascii="Arial" w:hAnsi="Arial"/>
              </w:rPr>
              <w:br/>
              <w:t>file = open(</w:t>
            </w:r>
            <w:r w:rsidR="00D11F59" w:rsidRPr="00427275">
              <w:rPr>
                <w:rFonts w:ascii="Arial" w:hAnsi="Arial"/>
              </w:rPr>
              <w:t>“</w:t>
            </w:r>
            <w:r w:rsidRPr="00427275">
              <w:rPr>
                <w:rFonts w:ascii="Arial" w:hAnsi="Arial"/>
              </w:rPr>
              <w:t>albums.txt</w:t>
            </w:r>
            <w:r w:rsidR="003F0DAB">
              <w:rPr>
                <w:rFonts w:ascii="Arial" w:hAnsi="Arial"/>
              </w:rPr>
              <w:t>”</w:t>
            </w:r>
            <w:r w:rsidRPr="00427275">
              <w:rPr>
                <w:rFonts w:ascii="Arial" w:hAnsi="Arial"/>
              </w:rPr>
              <w:t>,</w:t>
            </w:r>
            <w:r w:rsidR="00D11F59" w:rsidRPr="00427275">
              <w:rPr>
                <w:rFonts w:ascii="Arial" w:hAnsi="Arial"/>
              </w:rPr>
              <w:t xml:space="preserve"> “</w:t>
            </w:r>
            <w:r w:rsidRPr="00427275">
              <w:rPr>
                <w:rFonts w:ascii="Arial" w:hAnsi="Arial"/>
              </w:rPr>
              <w:t>r</w:t>
            </w:r>
            <w:r w:rsidR="003F0DAB">
              <w:rPr>
                <w:rFonts w:ascii="Arial" w:hAnsi="Arial"/>
              </w:rPr>
              <w:t>”</w:t>
            </w:r>
            <w:r w:rsidRPr="00427275">
              <w:rPr>
                <w:rFonts w:ascii="Arial" w:hAnsi="Arial"/>
              </w:rPr>
              <w:t>)</w:t>
            </w:r>
          </w:p>
          <w:p w14:paraId="0E1ED1CE" w14:textId="77777777" w:rsidR="00D11F59" w:rsidRPr="00427275" w:rsidRDefault="00D11F59" w:rsidP="00CD28CA">
            <w:pPr>
              <w:pStyle w:val="PGKS3text"/>
              <w:rPr>
                <w:rFonts w:ascii="Arial" w:hAnsi="Arial"/>
                <w:b/>
              </w:rPr>
            </w:pPr>
          </w:p>
          <w:p w14:paraId="74A791F6" w14:textId="34B595C8" w:rsidR="00CD28CA" w:rsidRPr="00427275" w:rsidRDefault="00CD28CA" w:rsidP="00CD28CA">
            <w:pPr>
              <w:pStyle w:val="PGKS3text"/>
              <w:rPr>
                <w:rFonts w:ascii="Arial" w:hAnsi="Arial"/>
                <w:b/>
              </w:rPr>
            </w:pPr>
            <w:r w:rsidRPr="00427275">
              <w:rPr>
                <w:rFonts w:ascii="Arial" w:hAnsi="Arial"/>
                <w:b/>
              </w:rPr>
              <w:t>Read</w:t>
            </w:r>
            <w:r w:rsidR="00BF615F" w:rsidRPr="00427275">
              <w:rPr>
                <w:rFonts w:ascii="Arial" w:hAnsi="Arial"/>
                <w:b/>
              </w:rPr>
              <w:t>i</w:t>
            </w:r>
            <w:r w:rsidRPr="00427275">
              <w:rPr>
                <w:rFonts w:ascii="Arial" w:hAnsi="Arial"/>
                <w:b/>
              </w:rPr>
              <w:t>ng one line at a time</w:t>
            </w:r>
          </w:p>
          <w:p w14:paraId="5B97713E" w14:textId="2A9B4289" w:rsidR="00CD28CA" w:rsidRPr="00427275" w:rsidRDefault="00CD28CA" w:rsidP="00CD28CA">
            <w:pPr>
              <w:pStyle w:val="PGKS3text"/>
              <w:rPr>
                <w:rFonts w:ascii="Arial" w:hAnsi="Arial"/>
              </w:rPr>
            </w:pPr>
            <w:r w:rsidRPr="00427275">
              <w:rPr>
                <w:rFonts w:ascii="Arial" w:hAnsi="Arial"/>
              </w:rPr>
              <w:t xml:space="preserve">Demonstrate how to use the </w:t>
            </w:r>
            <w:proofErr w:type="gramStart"/>
            <w:r w:rsidRPr="00427275">
              <w:rPr>
                <w:rFonts w:ascii="Arial" w:hAnsi="Arial"/>
              </w:rPr>
              <w:t>readline(</w:t>
            </w:r>
            <w:proofErr w:type="gramEnd"/>
            <w:r w:rsidRPr="00427275">
              <w:rPr>
                <w:rFonts w:ascii="Arial" w:hAnsi="Arial"/>
              </w:rPr>
              <w:t xml:space="preserve">) function to read one line at a time. Note that </w:t>
            </w:r>
            <w:proofErr w:type="gramStart"/>
            <w:r w:rsidRPr="00427275">
              <w:rPr>
                <w:rFonts w:ascii="Arial" w:hAnsi="Arial"/>
              </w:rPr>
              <w:t>readline(</w:t>
            </w:r>
            <w:proofErr w:type="gramEnd"/>
            <w:r w:rsidRPr="00427275">
              <w:rPr>
                <w:rFonts w:ascii="Arial" w:hAnsi="Arial"/>
              </w:rPr>
              <w:t>3) doesn’t read the third line, but re</w:t>
            </w:r>
            <w:r w:rsidR="004A4DE0" w:rsidRPr="00427275">
              <w:rPr>
                <w:rFonts w:ascii="Arial" w:hAnsi="Arial"/>
              </w:rPr>
              <w:t>ads the first 3 characters from</w:t>
            </w:r>
            <w:r w:rsidRPr="00427275">
              <w:rPr>
                <w:rFonts w:ascii="Arial" w:hAnsi="Arial"/>
              </w:rPr>
              <w:t xml:space="preserve"> the current line. Because Python keeps count of which line it is up to, the best way to get to line 3 would be something similar to:</w:t>
            </w:r>
          </w:p>
          <w:p w14:paraId="5BE0407F" w14:textId="77777777" w:rsidR="00CD28CA" w:rsidRPr="00427275" w:rsidRDefault="00CD28CA" w:rsidP="00CD28CA">
            <w:pPr>
              <w:pStyle w:val="PGKS3text"/>
              <w:rPr>
                <w:rFonts w:ascii="Arial" w:hAnsi="Arial"/>
              </w:rPr>
            </w:pPr>
            <w:r w:rsidRPr="00427275">
              <w:rPr>
                <w:rFonts w:ascii="Arial" w:hAnsi="Arial"/>
              </w:rPr>
              <w:t>file.readline()</w:t>
            </w:r>
            <w:r w:rsidRPr="00427275">
              <w:rPr>
                <w:rFonts w:ascii="Arial" w:hAnsi="Arial"/>
              </w:rPr>
              <w:br/>
              <w:t>file.readline()</w:t>
            </w:r>
            <w:r w:rsidRPr="00427275">
              <w:rPr>
                <w:rFonts w:ascii="Arial" w:hAnsi="Arial"/>
              </w:rPr>
              <w:br/>
              <w:t>line = file.readline()</w:t>
            </w:r>
          </w:p>
          <w:p w14:paraId="45173455" w14:textId="77777777" w:rsidR="00CD28CA" w:rsidRPr="00427275" w:rsidRDefault="00CD28CA" w:rsidP="00CD28CA">
            <w:pPr>
              <w:pStyle w:val="PGKS3text"/>
              <w:rPr>
                <w:rFonts w:ascii="Arial" w:hAnsi="Arial"/>
              </w:rPr>
            </w:pPr>
          </w:p>
          <w:p w14:paraId="263F85CF" w14:textId="5E0AB18A" w:rsidR="00CD28CA" w:rsidRPr="00427275" w:rsidRDefault="00CD28CA" w:rsidP="00CD28CA">
            <w:pPr>
              <w:pStyle w:val="PGKS3text"/>
              <w:rPr>
                <w:rFonts w:ascii="Arial" w:hAnsi="Arial"/>
                <w:b/>
              </w:rPr>
            </w:pPr>
            <w:r w:rsidRPr="00427275">
              <w:rPr>
                <w:rFonts w:ascii="Arial" w:hAnsi="Arial"/>
                <w:b/>
              </w:rPr>
              <w:t xml:space="preserve">Worksheet </w:t>
            </w:r>
            <w:r w:rsidR="00292F40">
              <w:rPr>
                <w:rFonts w:ascii="Arial" w:hAnsi="Arial"/>
                <w:b/>
              </w:rPr>
              <w:t>7</w:t>
            </w:r>
            <w:r w:rsidR="004A4DE0" w:rsidRPr="00427275">
              <w:rPr>
                <w:rFonts w:ascii="Arial" w:hAnsi="Arial"/>
                <w:b/>
              </w:rPr>
              <w:t>a</w:t>
            </w:r>
          </w:p>
          <w:p w14:paraId="6DFD235F" w14:textId="0D5EC4CC" w:rsidR="00CD28CA" w:rsidRPr="00427275" w:rsidRDefault="00FA57E4" w:rsidP="00CD28CA">
            <w:pPr>
              <w:pStyle w:val="PGKS3text"/>
              <w:rPr>
                <w:rFonts w:ascii="Arial" w:hAnsi="Arial"/>
              </w:rPr>
            </w:pPr>
            <w:r w:rsidRPr="00427275">
              <w:rPr>
                <w:rFonts w:ascii="Arial" w:hAnsi="Arial"/>
              </w:rPr>
              <w:t>Ask s</w:t>
            </w:r>
            <w:r w:rsidR="004A4DE0" w:rsidRPr="00427275">
              <w:rPr>
                <w:rFonts w:ascii="Arial" w:hAnsi="Arial"/>
              </w:rPr>
              <w:t>tudents to complete W</w:t>
            </w:r>
            <w:r w:rsidR="00CD28CA" w:rsidRPr="00427275">
              <w:rPr>
                <w:rFonts w:ascii="Arial" w:hAnsi="Arial"/>
              </w:rPr>
              <w:t xml:space="preserve">orksheet </w:t>
            </w:r>
            <w:r w:rsidR="005E47C3">
              <w:rPr>
                <w:rFonts w:ascii="Arial" w:hAnsi="Arial"/>
              </w:rPr>
              <w:t>7</w:t>
            </w:r>
            <w:r w:rsidR="004A4DE0" w:rsidRPr="00427275">
              <w:rPr>
                <w:rFonts w:ascii="Arial" w:hAnsi="Arial"/>
              </w:rPr>
              <w:t>a</w:t>
            </w:r>
            <w:r w:rsidR="00CD28CA" w:rsidRPr="00427275">
              <w:rPr>
                <w:rFonts w:ascii="Arial" w:hAnsi="Arial"/>
              </w:rPr>
              <w:t xml:space="preserve">. </w:t>
            </w:r>
            <w:r w:rsidRPr="00427275">
              <w:rPr>
                <w:rFonts w:ascii="Arial" w:hAnsi="Arial"/>
              </w:rPr>
              <w:t xml:space="preserve">The file </w:t>
            </w:r>
            <w:r w:rsidRPr="00427275">
              <w:rPr>
                <w:rFonts w:ascii="Arial" w:hAnsi="Arial"/>
                <w:b/>
              </w:rPr>
              <w:t>people.txt</w:t>
            </w:r>
            <w:r w:rsidRPr="00427275">
              <w:rPr>
                <w:rFonts w:ascii="Arial" w:hAnsi="Arial"/>
              </w:rPr>
              <w:t xml:space="preserve"> has been included with prepopulated data.</w:t>
            </w:r>
          </w:p>
          <w:p w14:paraId="2342F72A" w14:textId="77777777" w:rsidR="00CD28CA" w:rsidRPr="00427275" w:rsidRDefault="00CD28CA" w:rsidP="00CD28CA">
            <w:pPr>
              <w:pStyle w:val="PGKS3text"/>
              <w:rPr>
                <w:rFonts w:ascii="Arial" w:hAnsi="Arial"/>
              </w:rPr>
            </w:pPr>
          </w:p>
          <w:p w14:paraId="5B10BF47" w14:textId="77777777" w:rsidR="00CD28CA" w:rsidRPr="00427275" w:rsidRDefault="00CD28CA" w:rsidP="00CD28CA">
            <w:pPr>
              <w:pStyle w:val="PGKS3text"/>
              <w:rPr>
                <w:rFonts w:ascii="Arial" w:hAnsi="Arial"/>
                <w:i/>
              </w:rPr>
            </w:pPr>
            <w:r w:rsidRPr="00427275">
              <w:rPr>
                <w:rFonts w:ascii="Arial" w:hAnsi="Arial"/>
                <w:i/>
              </w:rPr>
              <w:t>Expect this section of the “lesson” to take around 1 hour of contact time. It may be necessary to carry out further practice tasks in order to gain sufficient confidence and experience.</w:t>
            </w:r>
          </w:p>
          <w:p w14:paraId="2C86E966" w14:textId="77777777" w:rsidR="00CD28CA" w:rsidRPr="00427275" w:rsidRDefault="00CD28CA" w:rsidP="00CD28CA">
            <w:pPr>
              <w:pStyle w:val="PGKS3text"/>
              <w:rPr>
                <w:rFonts w:ascii="Arial" w:hAnsi="Arial"/>
                <w:i/>
              </w:rPr>
            </w:pPr>
          </w:p>
          <w:p w14:paraId="4EB4C964" w14:textId="77777777" w:rsidR="00CD28CA" w:rsidRPr="00427275" w:rsidRDefault="00CD28CA" w:rsidP="00CD28CA">
            <w:pPr>
              <w:pStyle w:val="PGKS3text"/>
              <w:rPr>
                <w:rFonts w:ascii="Arial" w:hAnsi="Arial"/>
                <w:i/>
              </w:rPr>
            </w:pPr>
            <w:r w:rsidRPr="00427275">
              <w:rPr>
                <w:rFonts w:ascii="Arial" w:hAnsi="Arial"/>
                <w:i/>
              </w:rPr>
              <w:t>The second part of the lesson relies heavily on students’ confidence and experience with lists.</w:t>
            </w:r>
          </w:p>
          <w:p w14:paraId="089EEB48" w14:textId="77777777" w:rsidR="00CD28CA" w:rsidRPr="00427275" w:rsidRDefault="00CD28CA" w:rsidP="00CD28CA">
            <w:pPr>
              <w:pStyle w:val="PGKS3text"/>
              <w:rPr>
                <w:rFonts w:ascii="Arial" w:hAnsi="Arial"/>
              </w:rPr>
            </w:pPr>
          </w:p>
          <w:p w14:paraId="53B4D67D" w14:textId="77777777" w:rsidR="00CD28CA" w:rsidRPr="00427275" w:rsidRDefault="00CD28CA" w:rsidP="00CD28CA">
            <w:pPr>
              <w:pStyle w:val="PGKS3text"/>
              <w:rPr>
                <w:rFonts w:ascii="Arial" w:hAnsi="Arial"/>
                <w:b/>
              </w:rPr>
            </w:pPr>
            <w:r w:rsidRPr="00427275">
              <w:rPr>
                <w:rFonts w:ascii="Arial" w:hAnsi="Arial"/>
                <w:b/>
              </w:rPr>
              <w:t>Splitting and Interrogating Data</w:t>
            </w:r>
          </w:p>
          <w:p w14:paraId="5B954F20" w14:textId="37B4A49C" w:rsidR="00CD28CA" w:rsidRPr="00427275" w:rsidRDefault="00CD28CA" w:rsidP="00CD28CA">
            <w:pPr>
              <w:pStyle w:val="PGKS3text"/>
              <w:rPr>
                <w:rFonts w:ascii="Arial" w:hAnsi="Arial"/>
              </w:rPr>
            </w:pPr>
            <w:r w:rsidRPr="00427275">
              <w:rPr>
                <w:rFonts w:ascii="Arial" w:hAnsi="Arial"/>
              </w:rPr>
              <w:t xml:space="preserve">Demonstrate and have students test appropriate code that will take a line from a file and split the data into a list based on any </w:t>
            </w:r>
            <w:r w:rsidR="009942BE" w:rsidRPr="00427275">
              <w:rPr>
                <w:rFonts w:ascii="Arial" w:hAnsi="Arial"/>
              </w:rPr>
              <w:t>delimiter</w:t>
            </w:r>
            <w:r w:rsidRPr="00427275">
              <w:rPr>
                <w:rFonts w:ascii="Arial" w:hAnsi="Arial"/>
              </w:rPr>
              <w:t>. This is not entirely dissimilar from importing data into a spreadsheet or database – though the code at this point is becoming a little longer and it may be easy for students to start to gloss over the key functionality of the program.</w:t>
            </w:r>
          </w:p>
          <w:p w14:paraId="28286A24" w14:textId="323A1C86" w:rsidR="00CD28CA" w:rsidRDefault="00CD28CA" w:rsidP="00CD28CA">
            <w:pPr>
              <w:pStyle w:val="PGKS3text"/>
              <w:rPr>
                <w:rFonts w:ascii="Arial" w:hAnsi="Arial"/>
              </w:rPr>
            </w:pPr>
            <w:r w:rsidRPr="00427275">
              <w:rPr>
                <w:rFonts w:ascii="Arial" w:hAnsi="Arial"/>
              </w:rPr>
              <w:t xml:space="preserve">A simple task in the slideshow is to read the surname. This should reinforce some of the understanding of how to read the resulting list generated by the </w:t>
            </w:r>
            <w:proofErr w:type="gramStart"/>
            <w:r w:rsidRPr="00427275">
              <w:rPr>
                <w:rFonts w:ascii="Arial" w:hAnsi="Arial"/>
              </w:rPr>
              <w:t>split(</w:t>
            </w:r>
            <w:proofErr w:type="gramEnd"/>
            <w:r w:rsidRPr="00427275">
              <w:rPr>
                <w:rFonts w:ascii="Arial" w:hAnsi="Arial"/>
              </w:rPr>
              <w:t>) function.</w:t>
            </w:r>
            <w:r w:rsidRPr="00427275">
              <w:rPr>
                <w:rFonts w:ascii="Arial" w:hAnsi="Arial"/>
              </w:rPr>
              <w:br/>
            </w:r>
            <w:r w:rsidRPr="00427275">
              <w:rPr>
                <w:rFonts w:ascii="Arial" w:hAnsi="Arial"/>
              </w:rPr>
              <w:br/>
              <w:t>The correct program should have a line</w:t>
            </w:r>
            <w:r w:rsidR="00292F40">
              <w:rPr>
                <w:rFonts w:ascii="Arial" w:hAnsi="Arial"/>
              </w:rPr>
              <w:t xml:space="preserve"> something like:</w:t>
            </w:r>
            <w:r w:rsidR="00292F40">
              <w:rPr>
                <w:rFonts w:ascii="Arial" w:hAnsi="Arial"/>
              </w:rPr>
              <w:br/>
              <w:t>print(data[1])</w:t>
            </w:r>
          </w:p>
          <w:p w14:paraId="3893BEEB" w14:textId="60FAF168" w:rsidR="00F22548" w:rsidRDefault="00F22548" w:rsidP="00CD28CA">
            <w:pPr>
              <w:pStyle w:val="PGKS3text"/>
              <w:rPr>
                <w:rFonts w:ascii="Arial" w:hAnsi="Arial"/>
                <w:b/>
              </w:rPr>
            </w:pPr>
            <w:r w:rsidRPr="00F22548">
              <w:rPr>
                <w:rFonts w:ascii="Arial" w:hAnsi="Arial"/>
                <w:b/>
              </w:rPr>
              <w:lastRenderedPageBreak/>
              <w:t>Interrogating data in a file</w:t>
            </w:r>
          </w:p>
          <w:p w14:paraId="4EB324A0" w14:textId="77777777" w:rsidR="00F22548" w:rsidRDefault="00F22548" w:rsidP="00CD28CA">
            <w:pPr>
              <w:pStyle w:val="PGKS3text"/>
              <w:rPr>
                <w:rFonts w:ascii="Arial" w:hAnsi="Arial"/>
                <w:b/>
              </w:rPr>
            </w:pPr>
          </w:p>
          <w:p w14:paraId="4990F899" w14:textId="1934DC8A" w:rsidR="00F22548" w:rsidRPr="00F22548" w:rsidRDefault="00F22548" w:rsidP="00CD28CA">
            <w:pPr>
              <w:pStyle w:val="PGKS3text"/>
              <w:rPr>
                <w:rFonts w:ascii="Arial" w:hAnsi="Arial"/>
                <w:b/>
              </w:rPr>
            </w:pPr>
            <w:r>
              <w:rPr>
                <w:rFonts w:ascii="Arial" w:hAnsi="Arial"/>
                <w:b/>
              </w:rPr>
              <w:t>Problem!</w:t>
            </w:r>
          </w:p>
          <w:p w14:paraId="160C0850" w14:textId="59989C5B" w:rsidR="00F22548" w:rsidRDefault="00F22548" w:rsidP="00CD28CA">
            <w:pPr>
              <w:pStyle w:val="PGKS3text"/>
              <w:rPr>
                <w:rFonts w:ascii="Arial" w:hAnsi="Arial"/>
              </w:rPr>
            </w:pPr>
            <w:r>
              <w:rPr>
                <w:rFonts w:ascii="Arial" w:hAnsi="Arial"/>
              </w:rPr>
              <w:t xml:space="preserve">A complication in splitting data records into fields now becomes apparent. The last field in each record contains an invisible newline character, held internally as </w:t>
            </w:r>
            <w:r w:rsidRPr="00F22548">
              <w:rPr>
                <w:rFonts w:ascii="Arial" w:hAnsi="Arial"/>
                <w:b/>
              </w:rPr>
              <w:t>\n</w:t>
            </w:r>
            <w:r>
              <w:rPr>
                <w:rFonts w:ascii="Arial" w:hAnsi="Arial"/>
              </w:rPr>
              <w:t>. Therefore, if you look for records which contain “Musician” in the last field, for example, none will be found because the field actually contains “Musician\n”</w:t>
            </w:r>
          </w:p>
          <w:p w14:paraId="317CA0B3" w14:textId="5F711382" w:rsidR="00CD28CA" w:rsidRDefault="00CD28CA" w:rsidP="00CD28CA">
            <w:pPr>
              <w:pStyle w:val="PGKS3text"/>
              <w:rPr>
                <w:rFonts w:ascii="Arial" w:hAnsi="Arial"/>
              </w:rPr>
            </w:pPr>
            <w:r w:rsidRPr="00427275">
              <w:rPr>
                <w:rFonts w:ascii="Arial" w:hAnsi="Arial"/>
              </w:rPr>
              <w:t xml:space="preserve">Provide students with </w:t>
            </w:r>
            <w:r w:rsidR="00F22548">
              <w:rPr>
                <w:rFonts w:ascii="Arial" w:hAnsi="Arial"/>
              </w:rPr>
              <w:t>the</w:t>
            </w:r>
            <w:r w:rsidRPr="00427275">
              <w:rPr>
                <w:rFonts w:ascii="Arial" w:hAnsi="Arial"/>
              </w:rPr>
              <w:t xml:space="preserve"> last sample of code. This program should loop through all 9 lines of the people.txt data file and, within each loop should read the line, split the line into a list and then check if the 3</w:t>
            </w:r>
            <w:r w:rsidRPr="00427275">
              <w:rPr>
                <w:rFonts w:ascii="Arial" w:hAnsi="Arial"/>
                <w:vertAlign w:val="superscript"/>
              </w:rPr>
              <w:t>rd</w:t>
            </w:r>
            <w:r w:rsidRPr="00427275">
              <w:rPr>
                <w:rFonts w:ascii="Arial" w:hAnsi="Arial"/>
              </w:rPr>
              <w:t xml:space="preserve"> value (index [2]) is “Musician”. If it is then the first and surname should be printed (</w:t>
            </w:r>
            <w:proofErr w:type="gramStart"/>
            <w:r w:rsidRPr="00427275">
              <w:rPr>
                <w:rFonts w:ascii="Arial" w:hAnsi="Arial"/>
              </w:rPr>
              <w:t>data[</w:t>
            </w:r>
            <w:proofErr w:type="gramEnd"/>
            <w:r w:rsidRPr="00427275">
              <w:rPr>
                <w:rFonts w:ascii="Arial" w:hAnsi="Arial"/>
              </w:rPr>
              <w:t>0] and data[1]). This is effectively a simple query.</w:t>
            </w:r>
            <w:r w:rsidR="00F22548">
              <w:rPr>
                <w:rFonts w:ascii="Arial" w:hAnsi="Arial"/>
              </w:rPr>
              <w:t xml:space="preserve"> Unfortunately, for the reason given above, it will not find any records!</w:t>
            </w:r>
          </w:p>
          <w:p w14:paraId="1006437D" w14:textId="77777777" w:rsidR="00F22548" w:rsidRDefault="00F22548" w:rsidP="00CD28CA">
            <w:pPr>
              <w:pStyle w:val="PGKS3text"/>
              <w:rPr>
                <w:rFonts w:ascii="Arial" w:hAnsi="Arial"/>
              </w:rPr>
            </w:pPr>
          </w:p>
          <w:p w14:paraId="5B57BD0B" w14:textId="27180533" w:rsidR="00F22548" w:rsidRPr="00931F71" w:rsidRDefault="00F22548" w:rsidP="00CD28CA">
            <w:pPr>
              <w:pStyle w:val="PGKS3text"/>
              <w:rPr>
                <w:rFonts w:ascii="Arial" w:hAnsi="Arial"/>
                <w:b/>
                <w:i/>
              </w:rPr>
            </w:pPr>
            <w:r w:rsidRPr="00931F71">
              <w:rPr>
                <w:rFonts w:ascii="Arial" w:hAnsi="Arial"/>
                <w:b/>
                <w:i/>
              </w:rPr>
              <w:t>There are two solutions:</w:t>
            </w:r>
          </w:p>
          <w:p w14:paraId="5F8C3930" w14:textId="3D7D378B" w:rsidR="00F22548" w:rsidRDefault="00F22548" w:rsidP="00CD28CA">
            <w:pPr>
              <w:pStyle w:val="PGKS3text"/>
              <w:rPr>
                <w:rFonts w:ascii="Arial" w:hAnsi="Arial"/>
              </w:rPr>
            </w:pPr>
            <w:r>
              <w:rPr>
                <w:rFonts w:ascii="Arial" w:hAnsi="Arial"/>
              </w:rPr>
              <w:t>(a) look for “Musician\n”</w:t>
            </w:r>
          </w:p>
          <w:p w14:paraId="07C8B3C1" w14:textId="11190F37" w:rsidR="00F22548" w:rsidRPr="00427275" w:rsidRDefault="00F22548" w:rsidP="00CD28CA">
            <w:pPr>
              <w:pStyle w:val="PGKS3text"/>
              <w:rPr>
                <w:rFonts w:ascii="Arial" w:hAnsi="Arial"/>
              </w:rPr>
            </w:pPr>
            <w:r>
              <w:rPr>
                <w:rFonts w:ascii="Arial" w:hAnsi="Arial"/>
              </w:rPr>
              <w:t xml:space="preserve">(b) When the file is created, add an extra comma to the end of each record, before the newline character, so that </w:t>
            </w:r>
            <w:r w:rsidR="003F0DAB">
              <w:rPr>
                <w:rFonts w:ascii="Arial" w:hAnsi="Arial"/>
              </w:rPr>
              <w:t xml:space="preserve">it is in a field of its own and </w:t>
            </w:r>
            <w:r>
              <w:rPr>
                <w:rFonts w:ascii="Arial" w:hAnsi="Arial"/>
              </w:rPr>
              <w:t xml:space="preserve">is not part of the last </w:t>
            </w:r>
            <w:r w:rsidR="003F0DAB">
              <w:rPr>
                <w:rFonts w:ascii="Arial" w:hAnsi="Arial"/>
              </w:rPr>
              <w:t xml:space="preserve">data </w:t>
            </w:r>
            <w:r>
              <w:rPr>
                <w:rFonts w:ascii="Arial" w:hAnsi="Arial"/>
              </w:rPr>
              <w:t xml:space="preserve">field. The file </w:t>
            </w:r>
            <w:r w:rsidRPr="00931F71">
              <w:rPr>
                <w:rFonts w:ascii="Arial" w:hAnsi="Arial"/>
                <w:b/>
              </w:rPr>
              <w:t>people</w:t>
            </w:r>
            <w:r w:rsidR="00931F71">
              <w:rPr>
                <w:rFonts w:ascii="Arial" w:hAnsi="Arial"/>
                <w:b/>
              </w:rPr>
              <w:t>2</w:t>
            </w:r>
            <w:r w:rsidRPr="00931F71">
              <w:rPr>
                <w:rFonts w:ascii="Arial" w:hAnsi="Arial"/>
                <w:b/>
              </w:rPr>
              <w:t>.txt</w:t>
            </w:r>
            <w:r>
              <w:rPr>
                <w:rFonts w:ascii="Arial" w:hAnsi="Arial"/>
              </w:rPr>
              <w:t xml:space="preserve"> has been </w:t>
            </w:r>
            <w:r w:rsidR="00931F71">
              <w:rPr>
                <w:rFonts w:ascii="Arial" w:hAnsi="Arial"/>
              </w:rPr>
              <w:t>amended to contain the extra comma separating the fields from the newline character.</w:t>
            </w:r>
          </w:p>
          <w:p w14:paraId="485FE4FC" w14:textId="4E39EF6C" w:rsidR="00931F71" w:rsidRPr="00427275" w:rsidRDefault="00931F71" w:rsidP="00CD28CA">
            <w:pPr>
              <w:pStyle w:val="PGKS3text"/>
              <w:rPr>
                <w:rFonts w:ascii="Arial" w:hAnsi="Arial"/>
              </w:rPr>
            </w:pPr>
            <w:r>
              <w:rPr>
                <w:rFonts w:ascii="Arial" w:hAnsi="Arial"/>
              </w:rPr>
              <w:t xml:space="preserve">Python programs </w:t>
            </w:r>
            <w:r w:rsidRPr="00931F71">
              <w:rPr>
                <w:rFonts w:ascii="Arial" w:hAnsi="Arial"/>
                <w:b/>
              </w:rPr>
              <w:t>L7 interrogating data in a file v1.py</w:t>
            </w:r>
            <w:r>
              <w:rPr>
                <w:rFonts w:ascii="Arial" w:hAnsi="Arial"/>
              </w:rPr>
              <w:t xml:space="preserve"> and </w:t>
            </w:r>
            <w:r>
              <w:rPr>
                <w:rFonts w:ascii="Arial" w:hAnsi="Arial"/>
                <w:b/>
              </w:rPr>
              <w:t>L7 i</w:t>
            </w:r>
            <w:r w:rsidRPr="00931F71">
              <w:rPr>
                <w:rFonts w:ascii="Arial" w:hAnsi="Arial"/>
                <w:b/>
              </w:rPr>
              <w:t>nterrogating data in a file v2.py</w:t>
            </w:r>
            <w:r>
              <w:rPr>
                <w:rFonts w:ascii="Arial" w:hAnsi="Arial"/>
              </w:rPr>
              <w:t xml:space="preserve"> show these two techniques, using data files </w:t>
            </w:r>
            <w:r w:rsidRPr="00931F71">
              <w:rPr>
                <w:rFonts w:ascii="Arial" w:hAnsi="Arial"/>
                <w:b/>
              </w:rPr>
              <w:t>people.txt</w:t>
            </w:r>
            <w:r>
              <w:rPr>
                <w:rFonts w:ascii="Arial" w:hAnsi="Arial"/>
              </w:rPr>
              <w:t xml:space="preserve"> and </w:t>
            </w:r>
            <w:r w:rsidRPr="00931F71">
              <w:rPr>
                <w:rFonts w:ascii="Arial" w:hAnsi="Arial"/>
                <w:b/>
              </w:rPr>
              <w:t>people2.txt</w:t>
            </w:r>
            <w:r>
              <w:rPr>
                <w:rFonts w:ascii="Arial" w:hAnsi="Arial"/>
              </w:rPr>
              <w:t>.</w:t>
            </w:r>
          </w:p>
          <w:p w14:paraId="2748F10F" w14:textId="77777777" w:rsidR="00D955E1" w:rsidRDefault="00D955E1" w:rsidP="00D955E1">
            <w:pPr>
              <w:pStyle w:val="PGKS3text"/>
              <w:rPr>
                <w:rFonts w:ascii="Arial" w:hAnsi="Arial"/>
              </w:rPr>
            </w:pPr>
            <w:r w:rsidRPr="00427275">
              <w:rPr>
                <w:rFonts w:ascii="Arial" w:hAnsi="Arial"/>
              </w:rPr>
              <w:t xml:space="preserve">Students should now be able to complete Task 1, question 1 of </w:t>
            </w:r>
            <w:r w:rsidRPr="00427275">
              <w:rPr>
                <w:rFonts w:ascii="Arial" w:hAnsi="Arial"/>
                <w:b/>
              </w:rPr>
              <w:t xml:space="preserve">Worksheet </w:t>
            </w:r>
            <w:r>
              <w:rPr>
                <w:rFonts w:ascii="Arial" w:hAnsi="Arial"/>
                <w:b/>
              </w:rPr>
              <w:t>7</w:t>
            </w:r>
            <w:r w:rsidRPr="00427275">
              <w:rPr>
                <w:rFonts w:ascii="Arial" w:hAnsi="Arial"/>
                <w:b/>
              </w:rPr>
              <w:t>b</w:t>
            </w:r>
            <w:r w:rsidRPr="00427275">
              <w:rPr>
                <w:rFonts w:ascii="Arial" w:hAnsi="Arial"/>
              </w:rPr>
              <w:t>. This task requires students to annotate some Python code in order to demonstrate their understanding. This could be done either in the table provided, or by printing the last page of worksheet 2 and having students annotate by hand in a more freeform structure.</w:t>
            </w:r>
          </w:p>
          <w:p w14:paraId="6CE010D2" w14:textId="5085BC42" w:rsidR="00CD28CA" w:rsidRPr="00427275" w:rsidRDefault="00D11F59" w:rsidP="00CD28CA">
            <w:pPr>
              <w:pStyle w:val="PGKS3text"/>
              <w:rPr>
                <w:rFonts w:ascii="Arial" w:hAnsi="Arial"/>
              </w:rPr>
            </w:pPr>
            <w:r w:rsidRPr="00427275">
              <w:rPr>
                <w:rFonts w:ascii="Arial" w:hAnsi="Arial"/>
                <w:b/>
              </w:rPr>
              <w:t>Question 2 of Task 1</w:t>
            </w:r>
            <w:r w:rsidR="00CD28CA" w:rsidRPr="00427275">
              <w:rPr>
                <w:rFonts w:ascii="Arial" w:hAnsi="Arial"/>
              </w:rPr>
              <w:t xml:space="preserve"> take</w:t>
            </w:r>
            <w:r w:rsidRPr="00427275">
              <w:rPr>
                <w:rFonts w:ascii="Arial" w:hAnsi="Arial"/>
              </w:rPr>
              <w:t>s</w:t>
            </w:r>
            <w:r w:rsidR="00CD28CA" w:rsidRPr="00427275">
              <w:rPr>
                <w:rFonts w:ascii="Arial" w:hAnsi="Arial"/>
              </w:rPr>
              <w:t xml:space="preserve"> students through a number of practice exercises in order to improve their programming confidence and experience.</w:t>
            </w:r>
          </w:p>
          <w:p w14:paraId="5F8DA4E4" w14:textId="77777777" w:rsidR="008F13E9" w:rsidRPr="00427275" w:rsidRDefault="008F13E9" w:rsidP="00CD28CA">
            <w:pPr>
              <w:pStyle w:val="PGKS3text"/>
              <w:rPr>
                <w:rFonts w:ascii="Arial" w:hAnsi="Arial"/>
              </w:rPr>
            </w:pPr>
          </w:p>
          <w:p w14:paraId="6AF24305" w14:textId="281BC79F" w:rsidR="00CD28CA" w:rsidRPr="00427275" w:rsidRDefault="008F13E9" w:rsidP="00CD28CA">
            <w:pPr>
              <w:pStyle w:val="PGKS3text"/>
              <w:rPr>
                <w:rFonts w:ascii="Arial" w:hAnsi="Arial"/>
                <w:b/>
              </w:rPr>
            </w:pPr>
            <w:r w:rsidRPr="00427275">
              <w:rPr>
                <w:rFonts w:ascii="Arial" w:hAnsi="Arial"/>
                <w:b/>
              </w:rPr>
              <w:t>Extension</w:t>
            </w:r>
          </w:p>
          <w:p w14:paraId="4710AA02" w14:textId="4AEBA3A3" w:rsidR="001A410E" w:rsidRPr="00427275" w:rsidRDefault="008F13E9" w:rsidP="00CD28CA">
            <w:pPr>
              <w:pStyle w:val="PGKS3text"/>
              <w:rPr>
                <w:rFonts w:ascii="Arial" w:hAnsi="Arial"/>
              </w:rPr>
            </w:pPr>
            <w:r w:rsidRPr="00427275">
              <w:rPr>
                <w:rFonts w:ascii="Arial" w:hAnsi="Arial"/>
              </w:rPr>
              <w:t xml:space="preserve">Task </w:t>
            </w:r>
            <w:r w:rsidR="001B7501" w:rsidRPr="00427275">
              <w:rPr>
                <w:rFonts w:ascii="Arial" w:hAnsi="Arial"/>
              </w:rPr>
              <w:t>2</w:t>
            </w:r>
            <w:r w:rsidRPr="00427275">
              <w:rPr>
                <w:rFonts w:ascii="Arial" w:hAnsi="Arial"/>
              </w:rPr>
              <w:t xml:space="preserve"> </w:t>
            </w:r>
            <w:r w:rsidR="001A410E" w:rsidRPr="00427275">
              <w:rPr>
                <w:rFonts w:ascii="Arial" w:hAnsi="Arial"/>
              </w:rPr>
              <w:t xml:space="preserve">question 3 </w:t>
            </w:r>
            <w:r w:rsidRPr="00427275">
              <w:rPr>
                <w:rFonts w:ascii="Arial" w:hAnsi="Arial"/>
              </w:rPr>
              <w:t xml:space="preserve">on the worksheet shows how to </w:t>
            </w:r>
            <w:r w:rsidR="001A410E" w:rsidRPr="00427275">
              <w:rPr>
                <w:rFonts w:ascii="Arial" w:hAnsi="Arial"/>
              </w:rPr>
              <w:t>loop directly through the lines of a file using a FOR loop, to print all the records.</w:t>
            </w:r>
          </w:p>
          <w:p w14:paraId="3F0083EA" w14:textId="4CF179EF" w:rsidR="001A410E" w:rsidRPr="00427275" w:rsidRDefault="001A410E" w:rsidP="00CD28CA">
            <w:pPr>
              <w:pStyle w:val="PGKS3text"/>
              <w:rPr>
                <w:rFonts w:ascii="Arial" w:hAnsi="Arial"/>
              </w:rPr>
            </w:pPr>
            <w:r w:rsidRPr="00427275">
              <w:rPr>
                <w:rFonts w:ascii="Arial" w:hAnsi="Arial"/>
              </w:rPr>
              <w:t xml:space="preserve">Question 4 shows how to </w:t>
            </w:r>
            <w:r w:rsidR="008F13E9" w:rsidRPr="00427275">
              <w:rPr>
                <w:rFonts w:ascii="Arial" w:hAnsi="Arial"/>
              </w:rPr>
              <w:t>read a text</w:t>
            </w:r>
            <w:r w:rsidR="004A4DE0" w:rsidRPr="00427275">
              <w:rPr>
                <w:rFonts w:ascii="Arial" w:hAnsi="Arial"/>
              </w:rPr>
              <w:t xml:space="preserve"> </w:t>
            </w:r>
            <w:r w:rsidR="008F13E9" w:rsidRPr="00427275">
              <w:rPr>
                <w:rFonts w:ascii="Arial" w:hAnsi="Arial"/>
              </w:rPr>
              <w:t>file into a list</w:t>
            </w:r>
            <w:r w:rsidRPr="00427275">
              <w:rPr>
                <w:rFonts w:ascii="Arial" w:hAnsi="Arial"/>
              </w:rPr>
              <w:t xml:space="preserve"> using the </w:t>
            </w:r>
            <w:proofErr w:type="gramStart"/>
            <w:r w:rsidR="001B7501" w:rsidRPr="00427275">
              <w:rPr>
                <w:rFonts w:ascii="Arial" w:hAnsi="Arial"/>
              </w:rPr>
              <w:t>readlines(</w:t>
            </w:r>
            <w:proofErr w:type="gramEnd"/>
            <w:r w:rsidR="001B7501" w:rsidRPr="00427275">
              <w:rPr>
                <w:rFonts w:ascii="Arial" w:hAnsi="Arial"/>
              </w:rPr>
              <w:t xml:space="preserve">) </w:t>
            </w:r>
            <w:r w:rsidRPr="00427275">
              <w:rPr>
                <w:rFonts w:ascii="Arial" w:hAnsi="Arial"/>
              </w:rPr>
              <w:t>method.</w:t>
            </w:r>
          </w:p>
          <w:p w14:paraId="3F824845" w14:textId="11D18D2A" w:rsidR="008F13E9" w:rsidRPr="00427275" w:rsidRDefault="008F13E9" w:rsidP="00CD28CA">
            <w:pPr>
              <w:pStyle w:val="PGKS3text"/>
              <w:rPr>
                <w:rFonts w:ascii="Arial" w:hAnsi="Arial"/>
              </w:rPr>
            </w:pPr>
            <w:r w:rsidRPr="00427275">
              <w:rPr>
                <w:rFonts w:ascii="Arial" w:hAnsi="Arial"/>
              </w:rPr>
              <w:t>Each line of the file becomes a string element of the list. If you don’t know how many records there are in the text</w:t>
            </w:r>
            <w:r w:rsidR="004A4DE0" w:rsidRPr="00427275">
              <w:rPr>
                <w:rFonts w:ascii="Arial" w:hAnsi="Arial"/>
              </w:rPr>
              <w:t xml:space="preserve"> </w:t>
            </w:r>
            <w:r w:rsidRPr="00427275">
              <w:rPr>
                <w:rFonts w:ascii="Arial" w:hAnsi="Arial"/>
              </w:rPr>
              <w:t xml:space="preserve">file, you can </w:t>
            </w:r>
            <w:r w:rsidRPr="00427275">
              <w:rPr>
                <w:rFonts w:ascii="Arial" w:hAnsi="Arial"/>
              </w:rPr>
              <w:lastRenderedPageBreak/>
              <w:t>then get the length</w:t>
            </w:r>
            <w:r w:rsidR="004A4DE0" w:rsidRPr="00427275">
              <w:rPr>
                <w:rFonts w:ascii="Arial" w:hAnsi="Arial"/>
              </w:rPr>
              <w:t xml:space="preserve"> of the list using the </w:t>
            </w:r>
            <w:proofErr w:type="gramStart"/>
            <w:r w:rsidR="004A4DE0" w:rsidRPr="00427275">
              <w:rPr>
                <w:rFonts w:ascii="Arial" w:hAnsi="Arial"/>
              </w:rPr>
              <w:t>len(</w:t>
            </w:r>
            <w:proofErr w:type="gramEnd"/>
            <w:r w:rsidR="004A4DE0" w:rsidRPr="00427275">
              <w:rPr>
                <w:rFonts w:ascii="Arial" w:hAnsi="Arial"/>
              </w:rPr>
              <w:t>) function</w:t>
            </w:r>
            <w:r w:rsidRPr="00427275">
              <w:rPr>
                <w:rFonts w:ascii="Arial" w:hAnsi="Arial"/>
              </w:rPr>
              <w:t>, which tells you how many records there are.</w:t>
            </w:r>
          </w:p>
          <w:p w14:paraId="1C1754C4" w14:textId="00949B76" w:rsidR="008F13E9" w:rsidRPr="00427275" w:rsidRDefault="008F13E9" w:rsidP="00CD28CA">
            <w:pPr>
              <w:pStyle w:val="PGKS3text"/>
              <w:rPr>
                <w:rFonts w:ascii="Arial" w:hAnsi="Arial"/>
              </w:rPr>
            </w:pPr>
            <w:r w:rsidRPr="00427275">
              <w:rPr>
                <w:rFonts w:ascii="Arial" w:hAnsi="Arial"/>
              </w:rPr>
              <w:t xml:space="preserve">You can then close the file and reopen it at the beginning and process as </w:t>
            </w:r>
            <w:r w:rsidR="001A410E" w:rsidRPr="00427275">
              <w:rPr>
                <w:rFonts w:ascii="Arial" w:hAnsi="Arial"/>
              </w:rPr>
              <w:t>normal</w:t>
            </w:r>
            <w:r w:rsidRPr="00427275">
              <w:rPr>
                <w:rFonts w:ascii="Arial" w:hAnsi="Arial"/>
              </w:rPr>
              <w:t>, knowing the length of the list (now held in a variable e.g. numberOfRecs).</w:t>
            </w:r>
          </w:p>
          <w:p w14:paraId="6B020509" w14:textId="77777777" w:rsidR="00CD28CA" w:rsidRPr="00427275" w:rsidRDefault="00CD28CA" w:rsidP="00CD28CA">
            <w:pPr>
              <w:pStyle w:val="PGKS3text"/>
              <w:rPr>
                <w:rFonts w:ascii="Arial" w:hAnsi="Arial"/>
                <w:b/>
              </w:rPr>
            </w:pPr>
            <w:r w:rsidRPr="00427275">
              <w:rPr>
                <w:rFonts w:ascii="Arial" w:hAnsi="Arial"/>
                <w:b/>
              </w:rPr>
              <w:t>Homework</w:t>
            </w:r>
          </w:p>
          <w:p w14:paraId="039A7E0B" w14:textId="29DE82D1" w:rsidR="00BC07AD" w:rsidRPr="00427275" w:rsidRDefault="00CD28CA" w:rsidP="00CD28CA">
            <w:pPr>
              <w:pStyle w:val="PGKS3text"/>
              <w:spacing w:after="240"/>
              <w:rPr>
                <w:rFonts w:ascii="Arial" w:hAnsi="Arial"/>
              </w:rPr>
            </w:pPr>
            <w:r w:rsidRPr="00427275">
              <w:rPr>
                <w:rFonts w:ascii="Arial" w:hAnsi="Arial"/>
              </w:rPr>
              <w:t xml:space="preserve">A homework sheet is provided to help </w:t>
            </w:r>
            <w:r w:rsidR="00765899" w:rsidRPr="00427275">
              <w:rPr>
                <w:rFonts w:ascii="Arial" w:hAnsi="Arial"/>
              </w:rPr>
              <w:t>reinforce</w:t>
            </w:r>
            <w:r w:rsidRPr="00427275">
              <w:rPr>
                <w:rFonts w:ascii="Arial" w:hAnsi="Arial"/>
              </w:rPr>
              <w:t xml:space="preserve"> the students’ understanding.</w:t>
            </w:r>
          </w:p>
        </w:tc>
        <w:tc>
          <w:tcPr>
            <w:tcW w:w="2489" w:type="dxa"/>
            <w:tcBorders>
              <w:left w:val="single" w:sz="4" w:space="0" w:color="0070C0"/>
              <w:bottom w:val="single" w:sz="4" w:space="0" w:color="0070C0"/>
            </w:tcBorders>
            <w:tcMar>
              <w:top w:w="0" w:type="dxa"/>
              <w:left w:w="108" w:type="dxa"/>
              <w:bottom w:w="0" w:type="dxa"/>
              <w:right w:w="108" w:type="dxa"/>
            </w:tcMar>
          </w:tcPr>
          <w:p w14:paraId="58E23174" w14:textId="3F4F4B6C" w:rsidR="00BC07AD" w:rsidRPr="00427275" w:rsidRDefault="00BC07AD" w:rsidP="00BC07AD">
            <w:pPr>
              <w:pStyle w:val="PGKS3text"/>
              <w:rPr>
                <w:rFonts w:ascii="Arial" w:hAnsi="Arial"/>
              </w:rPr>
            </w:pPr>
            <w:r w:rsidRPr="00427275">
              <w:rPr>
                <w:rFonts w:ascii="Arial" w:hAnsi="Arial"/>
              </w:rPr>
              <w:lastRenderedPageBreak/>
              <w:t xml:space="preserve">PowerPoint Guide: </w:t>
            </w:r>
            <w:r w:rsidR="007B7B8D" w:rsidRPr="00427275">
              <w:rPr>
                <w:rFonts w:ascii="Arial" w:hAnsi="Arial"/>
              </w:rPr>
              <w:t xml:space="preserve">Lesson </w:t>
            </w:r>
            <w:r w:rsidR="00ED4316">
              <w:rPr>
                <w:rFonts w:ascii="Arial" w:hAnsi="Arial"/>
              </w:rPr>
              <w:t>7</w:t>
            </w:r>
            <w:r w:rsidR="007B7B8D" w:rsidRPr="00427275">
              <w:rPr>
                <w:rFonts w:ascii="Arial" w:hAnsi="Arial"/>
              </w:rPr>
              <w:t xml:space="preserve"> Reading from a file</w:t>
            </w:r>
          </w:p>
          <w:p w14:paraId="0441A3C1" w14:textId="77777777" w:rsidR="007B7B8D" w:rsidRPr="00427275" w:rsidRDefault="007B7B8D" w:rsidP="00BC07AD">
            <w:pPr>
              <w:pStyle w:val="PGKS3text"/>
              <w:rPr>
                <w:rFonts w:ascii="Arial" w:hAnsi="Arial"/>
              </w:rPr>
            </w:pPr>
          </w:p>
          <w:p w14:paraId="6533DBAF" w14:textId="77777777" w:rsidR="007B7B8D" w:rsidRPr="00427275" w:rsidRDefault="007B7B8D" w:rsidP="00BC07AD">
            <w:pPr>
              <w:pStyle w:val="PGKS3text"/>
              <w:rPr>
                <w:rFonts w:ascii="Arial" w:hAnsi="Arial"/>
              </w:rPr>
            </w:pPr>
          </w:p>
          <w:p w14:paraId="117FA7BC" w14:textId="77777777" w:rsidR="007B7B8D" w:rsidRPr="00427275" w:rsidRDefault="007B7B8D" w:rsidP="00BC07AD">
            <w:pPr>
              <w:pStyle w:val="PGKS3text"/>
              <w:rPr>
                <w:rFonts w:ascii="Arial" w:hAnsi="Arial"/>
              </w:rPr>
            </w:pPr>
          </w:p>
          <w:p w14:paraId="6952A4FF" w14:textId="77777777" w:rsidR="007B7B8D" w:rsidRPr="00427275" w:rsidRDefault="007B7B8D" w:rsidP="00BC07AD">
            <w:pPr>
              <w:pStyle w:val="PGKS3text"/>
              <w:rPr>
                <w:rFonts w:ascii="Arial" w:hAnsi="Arial"/>
              </w:rPr>
            </w:pPr>
          </w:p>
          <w:p w14:paraId="2290B257" w14:textId="77777777" w:rsidR="007B7B8D" w:rsidRPr="00427275" w:rsidRDefault="007B7B8D" w:rsidP="00BC07AD">
            <w:pPr>
              <w:pStyle w:val="PGKS3text"/>
              <w:rPr>
                <w:rFonts w:ascii="Arial" w:hAnsi="Arial"/>
              </w:rPr>
            </w:pPr>
          </w:p>
          <w:p w14:paraId="24167612" w14:textId="77777777" w:rsidR="007B7B8D" w:rsidRPr="00427275" w:rsidRDefault="007B7B8D" w:rsidP="00BC07AD">
            <w:pPr>
              <w:pStyle w:val="PGKS3text"/>
              <w:rPr>
                <w:rFonts w:ascii="Arial" w:hAnsi="Arial"/>
              </w:rPr>
            </w:pPr>
          </w:p>
          <w:p w14:paraId="0CBC4870" w14:textId="77777777" w:rsidR="007B7B8D" w:rsidRPr="00427275" w:rsidRDefault="007B7B8D" w:rsidP="00BC07AD">
            <w:pPr>
              <w:pStyle w:val="PGKS3text"/>
              <w:rPr>
                <w:rFonts w:ascii="Arial" w:hAnsi="Arial"/>
              </w:rPr>
            </w:pPr>
          </w:p>
          <w:p w14:paraId="2E33B77F" w14:textId="2F41DB3F" w:rsidR="007B7B8D" w:rsidRPr="00427275" w:rsidRDefault="00292F40" w:rsidP="00BC07AD">
            <w:pPr>
              <w:pStyle w:val="PGKS3text"/>
              <w:rPr>
                <w:rFonts w:ascii="Arial" w:hAnsi="Arial"/>
              </w:rPr>
            </w:pPr>
            <w:r>
              <w:rPr>
                <w:rFonts w:ascii="Arial" w:hAnsi="Arial"/>
              </w:rPr>
              <w:t>people.txt</w:t>
            </w:r>
          </w:p>
          <w:p w14:paraId="11134F91" w14:textId="77777777" w:rsidR="007B7B8D" w:rsidRPr="00427275" w:rsidRDefault="007B7B8D" w:rsidP="00BC07AD">
            <w:pPr>
              <w:pStyle w:val="PGKS3text"/>
              <w:rPr>
                <w:rFonts w:ascii="Arial" w:hAnsi="Arial"/>
              </w:rPr>
            </w:pPr>
          </w:p>
          <w:p w14:paraId="2CE02BA5" w14:textId="77777777" w:rsidR="007B7B8D" w:rsidRPr="00427275" w:rsidRDefault="007B7B8D" w:rsidP="00BC07AD">
            <w:pPr>
              <w:pStyle w:val="PGKS3text"/>
              <w:rPr>
                <w:rFonts w:ascii="Arial" w:hAnsi="Arial"/>
              </w:rPr>
            </w:pPr>
          </w:p>
          <w:p w14:paraId="2EF714BC" w14:textId="77777777" w:rsidR="007B7B8D" w:rsidRPr="00427275" w:rsidRDefault="007B7B8D" w:rsidP="00BC07AD">
            <w:pPr>
              <w:pStyle w:val="PGKS3text"/>
              <w:rPr>
                <w:rFonts w:ascii="Arial" w:hAnsi="Arial"/>
              </w:rPr>
            </w:pPr>
          </w:p>
          <w:p w14:paraId="1F1921BF" w14:textId="77777777" w:rsidR="00FA57E4" w:rsidRPr="00427275" w:rsidRDefault="00FA57E4" w:rsidP="00BC07AD">
            <w:pPr>
              <w:pStyle w:val="PGKS3text"/>
              <w:rPr>
                <w:rFonts w:ascii="Arial" w:hAnsi="Arial"/>
              </w:rPr>
            </w:pPr>
          </w:p>
          <w:p w14:paraId="22305A0E" w14:textId="77777777" w:rsidR="00FA57E4" w:rsidRPr="00427275" w:rsidRDefault="00FA57E4" w:rsidP="00BC07AD">
            <w:pPr>
              <w:pStyle w:val="PGKS3text"/>
              <w:rPr>
                <w:rFonts w:ascii="Arial" w:hAnsi="Arial"/>
              </w:rPr>
            </w:pPr>
          </w:p>
          <w:p w14:paraId="33FB915F" w14:textId="77777777" w:rsidR="00FA57E4" w:rsidRPr="00427275" w:rsidRDefault="00FA57E4" w:rsidP="00BC07AD">
            <w:pPr>
              <w:pStyle w:val="PGKS3text"/>
              <w:rPr>
                <w:rFonts w:ascii="Arial" w:hAnsi="Arial"/>
              </w:rPr>
            </w:pPr>
          </w:p>
          <w:p w14:paraId="5504AB86" w14:textId="77777777" w:rsidR="00FA57E4" w:rsidRPr="00427275" w:rsidRDefault="00FA57E4" w:rsidP="00BC07AD">
            <w:pPr>
              <w:pStyle w:val="PGKS3text"/>
              <w:rPr>
                <w:rFonts w:ascii="Arial" w:hAnsi="Arial"/>
              </w:rPr>
            </w:pPr>
          </w:p>
          <w:p w14:paraId="2F350E7E" w14:textId="77777777" w:rsidR="00FA57E4" w:rsidRPr="00427275" w:rsidRDefault="00FA57E4" w:rsidP="00BC07AD">
            <w:pPr>
              <w:pStyle w:val="PGKS3text"/>
              <w:rPr>
                <w:rFonts w:ascii="Arial" w:hAnsi="Arial"/>
              </w:rPr>
            </w:pPr>
          </w:p>
          <w:p w14:paraId="2179D74F" w14:textId="77777777" w:rsidR="00FA57E4" w:rsidRPr="00427275" w:rsidRDefault="00FA57E4" w:rsidP="00BC07AD">
            <w:pPr>
              <w:pStyle w:val="PGKS3text"/>
              <w:rPr>
                <w:rFonts w:ascii="Arial" w:hAnsi="Arial"/>
              </w:rPr>
            </w:pPr>
          </w:p>
          <w:p w14:paraId="5B35641F" w14:textId="77777777" w:rsidR="00FA57E4" w:rsidRPr="00427275" w:rsidRDefault="00FA57E4" w:rsidP="00FA57E4">
            <w:pPr>
              <w:pStyle w:val="PGKS3text"/>
              <w:rPr>
                <w:rFonts w:ascii="Arial" w:hAnsi="Arial"/>
              </w:rPr>
            </w:pPr>
            <w:r w:rsidRPr="00427275">
              <w:rPr>
                <w:rFonts w:ascii="Arial" w:hAnsi="Arial"/>
              </w:rPr>
              <w:t>albums.txt</w:t>
            </w:r>
          </w:p>
          <w:p w14:paraId="5A45BBE0" w14:textId="77777777" w:rsidR="00FA57E4" w:rsidRPr="00427275" w:rsidRDefault="00FA57E4" w:rsidP="00BC07AD">
            <w:pPr>
              <w:pStyle w:val="PGKS3text"/>
              <w:rPr>
                <w:rFonts w:ascii="Arial" w:hAnsi="Arial"/>
              </w:rPr>
            </w:pPr>
          </w:p>
          <w:p w14:paraId="404579D6" w14:textId="77777777" w:rsidR="00FA57E4" w:rsidRPr="00427275" w:rsidRDefault="00FA57E4" w:rsidP="00BC07AD">
            <w:pPr>
              <w:pStyle w:val="PGKS3text"/>
              <w:rPr>
                <w:rFonts w:ascii="Arial" w:hAnsi="Arial"/>
              </w:rPr>
            </w:pPr>
          </w:p>
          <w:p w14:paraId="445FCB14" w14:textId="77777777" w:rsidR="00FA57E4" w:rsidRPr="00427275" w:rsidRDefault="00FA57E4" w:rsidP="00BC07AD">
            <w:pPr>
              <w:pStyle w:val="PGKS3text"/>
              <w:rPr>
                <w:rFonts w:ascii="Arial" w:hAnsi="Arial"/>
              </w:rPr>
            </w:pPr>
          </w:p>
          <w:p w14:paraId="29FE8AEB" w14:textId="77777777" w:rsidR="00FA57E4" w:rsidRPr="00427275" w:rsidRDefault="00FA57E4" w:rsidP="00BC07AD">
            <w:pPr>
              <w:pStyle w:val="PGKS3text"/>
              <w:rPr>
                <w:rFonts w:ascii="Arial" w:hAnsi="Arial"/>
              </w:rPr>
            </w:pPr>
          </w:p>
          <w:p w14:paraId="25242C3E" w14:textId="77777777" w:rsidR="00FA57E4" w:rsidRPr="00427275" w:rsidRDefault="00FA57E4" w:rsidP="00BC07AD">
            <w:pPr>
              <w:pStyle w:val="PGKS3text"/>
              <w:rPr>
                <w:rFonts w:ascii="Arial" w:hAnsi="Arial"/>
              </w:rPr>
            </w:pPr>
          </w:p>
          <w:p w14:paraId="77C21C50" w14:textId="77777777" w:rsidR="00FA57E4" w:rsidRPr="00427275" w:rsidRDefault="00FA57E4" w:rsidP="00BC07AD">
            <w:pPr>
              <w:pStyle w:val="PGKS3text"/>
              <w:rPr>
                <w:rFonts w:ascii="Arial" w:hAnsi="Arial"/>
              </w:rPr>
            </w:pPr>
          </w:p>
          <w:p w14:paraId="6CC52870" w14:textId="77777777" w:rsidR="00FA57E4" w:rsidRPr="00427275" w:rsidRDefault="00FA57E4" w:rsidP="00BC07AD">
            <w:pPr>
              <w:pStyle w:val="PGKS3text"/>
              <w:rPr>
                <w:rFonts w:ascii="Arial" w:hAnsi="Arial"/>
              </w:rPr>
            </w:pPr>
          </w:p>
          <w:p w14:paraId="62AD48CC" w14:textId="77777777" w:rsidR="00FA57E4" w:rsidRPr="00427275" w:rsidRDefault="00FA57E4" w:rsidP="00BC07AD">
            <w:pPr>
              <w:pStyle w:val="PGKS3text"/>
              <w:rPr>
                <w:rFonts w:ascii="Arial" w:hAnsi="Arial"/>
              </w:rPr>
            </w:pPr>
          </w:p>
          <w:p w14:paraId="2CCE9A8B" w14:textId="77777777" w:rsidR="00FA57E4" w:rsidRPr="00427275" w:rsidRDefault="00FA57E4" w:rsidP="00BC07AD">
            <w:pPr>
              <w:pStyle w:val="PGKS3text"/>
              <w:rPr>
                <w:rFonts w:ascii="Arial" w:hAnsi="Arial"/>
              </w:rPr>
            </w:pPr>
          </w:p>
          <w:p w14:paraId="0D0B9792" w14:textId="77777777" w:rsidR="00FA57E4" w:rsidRPr="00427275" w:rsidRDefault="00FA57E4" w:rsidP="00BC07AD">
            <w:pPr>
              <w:pStyle w:val="PGKS3text"/>
              <w:rPr>
                <w:rFonts w:ascii="Arial" w:hAnsi="Arial"/>
              </w:rPr>
            </w:pPr>
          </w:p>
          <w:p w14:paraId="11508931" w14:textId="77777777" w:rsidR="00FA57E4" w:rsidRPr="00427275" w:rsidRDefault="00FA57E4" w:rsidP="00BC07AD">
            <w:pPr>
              <w:pStyle w:val="PGKS3text"/>
              <w:rPr>
                <w:rFonts w:ascii="Arial" w:hAnsi="Arial"/>
              </w:rPr>
            </w:pPr>
          </w:p>
          <w:p w14:paraId="78901796" w14:textId="04DF483D" w:rsidR="00BC07AD" w:rsidRPr="00427275" w:rsidRDefault="007B7B8D" w:rsidP="00BC07AD">
            <w:pPr>
              <w:pStyle w:val="PGKS3text"/>
              <w:rPr>
                <w:rFonts w:ascii="Arial" w:hAnsi="Arial"/>
              </w:rPr>
            </w:pPr>
            <w:r w:rsidRPr="00427275">
              <w:rPr>
                <w:rFonts w:ascii="Arial" w:hAnsi="Arial"/>
              </w:rPr>
              <w:t xml:space="preserve">Worksheet </w:t>
            </w:r>
            <w:r w:rsidR="005E47C3">
              <w:rPr>
                <w:rFonts w:ascii="Arial" w:hAnsi="Arial"/>
              </w:rPr>
              <w:t>7</w:t>
            </w:r>
            <w:r w:rsidR="008F13E9" w:rsidRPr="00427275">
              <w:rPr>
                <w:rFonts w:ascii="Arial" w:hAnsi="Arial"/>
              </w:rPr>
              <w:t>a</w:t>
            </w:r>
            <w:r w:rsidRPr="00427275">
              <w:rPr>
                <w:rFonts w:ascii="Arial" w:hAnsi="Arial"/>
              </w:rPr>
              <w:t xml:space="preserve"> Reading from a f</w:t>
            </w:r>
            <w:r w:rsidR="00BC07AD" w:rsidRPr="00427275">
              <w:rPr>
                <w:rFonts w:ascii="Arial" w:hAnsi="Arial"/>
              </w:rPr>
              <w:t>ile</w:t>
            </w:r>
          </w:p>
          <w:p w14:paraId="4BDB2F32" w14:textId="5B49D216" w:rsidR="007B7B8D" w:rsidRPr="00427275" w:rsidRDefault="007B7B8D" w:rsidP="007B7B8D">
            <w:pPr>
              <w:pStyle w:val="PGKS3text"/>
              <w:rPr>
                <w:rFonts w:ascii="Arial" w:hAnsi="Arial"/>
              </w:rPr>
            </w:pPr>
            <w:r w:rsidRPr="00427275">
              <w:rPr>
                <w:rFonts w:ascii="Arial" w:hAnsi="Arial"/>
              </w:rPr>
              <w:t xml:space="preserve">Worksheet </w:t>
            </w:r>
            <w:r w:rsidR="005E47C3">
              <w:rPr>
                <w:rFonts w:ascii="Arial" w:hAnsi="Arial"/>
              </w:rPr>
              <w:t>7</w:t>
            </w:r>
            <w:r w:rsidR="008F13E9" w:rsidRPr="00427275">
              <w:rPr>
                <w:rFonts w:ascii="Arial" w:hAnsi="Arial"/>
              </w:rPr>
              <w:t>a</w:t>
            </w:r>
            <w:r w:rsidRPr="00427275">
              <w:rPr>
                <w:rFonts w:ascii="Arial" w:hAnsi="Arial"/>
              </w:rPr>
              <w:t xml:space="preserve"> Answers</w:t>
            </w:r>
          </w:p>
          <w:p w14:paraId="59A3107B" w14:textId="77777777" w:rsidR="00FA57E4" w:rsidRPr="00427275" w:rsidRDefault="00FA57E4" w:rsidP="00FA57E4">
            <w:pPr>
              <w:pStyle w:val="PGKS3text"/>
              <w:rPr>
                <w:rFonts w:ascii="Arial" w:hAnsi="Arial"/>
              </w:rPr>
            </w:pPr>
            <w:r w:rsidRPr="00427275">
              <w:rPr>
                <w:rFonts w:ascii="Arial" w:hAnsi="Arial"/>
              </w:rPr>
              <w:t>people.txt</w:t>
            </w:r>
          </w:p>
          <w:p w14:paraId="68D8B0B2" w14:textId="77777777" w:rsidR="007B7B8D" w:rsidRPr="00427275" w:rsidRDefault="007B7B8D" w:rsidP="00BC07AD">
            <w:pPr>
              <w:pStyle w:val="PGKS3text"/>
              <w:rPr>
                <w:rFonts w:ascii="Arial" w:hAnsi="Arial"/>
              </w:rPr>
            </w:pPr>
          </w:p>
          <w:p w14:paraId="5BFF924D" w14:textId="77777777" w:rsidR="007B7B8D" w:rsidRPr="00427275" w:rsidRDefault="007B7B8D" w:rsidP="00BC07AD">
            <w:pPr>
              <w:pStyle w:val="PGKS3text"/>
              <w:rPr>
                <w:rFonts w:ascii="Arial" w:hAnsi="Arial"/>
              </w:rPr>
            </w:pPr>
          </w:p>
          <w:p w14:paraId="769C748D" w14:textId="77777777" w:rsidR="007B7B8D" w:rsidRPr="00427275" w:rsidRDefault="007B7B8D" w:rsidP="00BC07AD">
            <w:pPr>
              <w:pStyle w:val="PGKS3text"/>
              <w:rPr>
                <w:rFonts w:ascii="Arial" w:hAnsi="Arial"/>
              </w:rPr>
            </w:pPr>
          </w:p>
          <w:p w14:paraId="6B304A98" w14:textId="77777777" w:rsidR="007B7B8D" w:rsidRPr="00427275" w:rsidRDefault="007B7B8D" w:rsidP="00BC07AD">
            <w:pPr>
              <w:pStyle w:val="PGKS3text"/>
              <w:rPr>
                <w:rFonts w:ascii="Arial" w:hAnsi="Arial"/>
              </w:rPr>
            </w:pPr>
          </w:p>
          <w:p w14:paraId="36AA8F59" w14:textId="77777777" w:rsidR="007B7B8D" w:rsidRPr="00427275" w:rsidRDefault="007B7B8D" w:rsidP="00BC07AD">
            <w:pPr>
              <w:pStyle w:val="PGKS3text"/>
              <w:rPr>
                <w:rFonts w:ascii="Arial" w:hAnsi="Arial"/>
              </w:rPr>
            </w:pPr>
          </w:p>
          <w:p w14:paraId="484A12FD" w14:textId="77777777" w:rsidR="007B7B8D" w:rsidRPr="00427275" w:rsidRDefault="007B7B8D" w:rsidP="00BC07AD">
            <w:pPr>
              <w:pStyle w:val="PGKS3text"/>
              <w:rPr>
                <w:rFonts w:ascii="Arial" w:hAnsi="Arial"/>
              </w:rPr>
            </w:pPr>
          </w:p>
          <w:p w14:paraId="5CC73C97" w14:textId="77777777" w:rsidR="007B7B8D" w:rsidRPr="00427275" w:rsidRDefault="007B7B8D" w:rsidP="00BC07AD">
            <w:pPr>
              <w:pStyle w:val="PGKS3text"/>
              <w:rPr>
                <w:rFonts w:ascii="Arial" w:hAnsi="Arial"/>
              </w:rPr>
            </w:pPr>
          </w:p>
          <w:p w14:paraId="626C4E09" w14:textId="77777777" w:rsidR="007B7B8D" w:rsidRPr="00427275" w:rsidRDefault="007B7B8D" w:rsidP="00BC07AD">
            <w:pPr>
              <w:pStyle w:val="PGKS3text"/>
              <w:rPr>
                <w:rFonts w:ascii="Arial" w:hAnsi="Arial"/>
              </w:rPr>
            </w:pPr>
          </w:p>
          <w:p w14:paraId="6FFA9FA9" w14:textId="77777777" w:rsidR="007B7B8D" w:rsidRPr="00427275" w:rsidRDefault="007B7B8D" w:rsidP="00BC07AD">
            <w:pPr>
              <w:pStyle w:val="PGKS3text"/>
              <w:rPr>
                <w:rFonts w:ascii="Arial" w:hAnsi="Arial"/>
              </w:rPr>
            </w:pPr>
          </w:p>
          <w:p w14:paraId="7CCC01EA" w14:textId="77777777" w:rsidR="007B7B8D" w:rsidRPr="00427275" w:rsidRDefault="007B7B8D" w:rsidP="00BC07AD">
            <w:pPr>
              <w:pStyle w:val="PGKS3text"/>
              <w:rPr>
                <w:rFonts w:ascii="Arial" w:hAnsi="Arial"/>
              </w:rPr>
            </w:pPr>
          </w:p>
          <w:p w14:paraId="39726106" w14:textId="77777777" w:rsidR="007B7B8D" w:rsidRPr="00427275" w:rsidRDefault="007B7B8D" w:rsidP="00BC07AD">
            <w:pPr>
              <w:pStyle w:val="PGKS3text"/>
              <w:rPr>
                <w:rFonts w:ascii="Arial" w:hAnsi="Arial"/>
              </w:rPr>
            </w:pPr>
          </w:p>
          <w:p w14:paraId="7400F61F" w14:textId="77777777" w:rsidR="007B7B8D" w:rsidRPr="00427275" w:rsidRDefault="007B7B8D" w:rsidP="00BC07AD">
            <w:pPr>
              <w:pStyle w:val="PGKS3text"/>
              <w:rPr>
                <w:rFonts w:ascii="Arial" w:hAnsi="Arial"/>
              </w:rPr>
            </w:pPr>
          </w:p>
          <w:p w14:paraId="63EF0662" w14:textId="77777777" w:rsidR="007B7B8D" w:rsidRPr="00427275" w:rsidRDefault="007B7B8D" w:rsidP="00BC07AD">
            <w:pPr>
              <w:pStyle w:val="PGKS3text"/>
              <w:rPr>
                <w:rFonts w:ascii="Arial" w:hAnsi="Arial"/>
              </w:rPr>
            </w:pPr>
          </w:p>
          <w:p w14:paraId="63D4D902" w14:textId="77777777" w:rsidR="007B7B8D" w:rsidRPr="00427275" w:rsidRDefault="007B7B8D" w:rsidP="00BC07AD">
            <w:pPr>
              <w:pStyle w:val="PGKS3text"/>
              <w:rPr>
                <w:rFonts w:ascii="Arial" w:hAnsi="Arial"/>
              </w:rPr>
            </w:pPr>
          </w:p>
          <w:p w14:paraId="779601C8" w14:textId="77777777" w:rsidR="007B7B8D" w:rsidRPr="00427275" w:rsidRDefault="007B7B8D" w:rsidP="00BC07AD">
            <w:pPr>
              <w:pStyle w:val="PGKS3text"/>
              <w:rPr>
                <w:rFonts w:ascii="Arial" w:hAnsi="Arial"/>
              </w:rPr>
            </w:pPr>
          </w:p>
          <w:p w14:paraId="02200179" w14:textId="77777777" w:rsidR="00FA57E4" w:rsidRPr="00427275" w:rsidRDefault="00FA57E4" w:rsidP="00BC07AD">
            <w:pPr>
              <w:pStyle w:val="PGKS3text"/>
              <w:rPr>
                <w:rFonts w:ascii="Arial" w:hAnsi="Arial"/>
              </w:rPr>
            </w:pPr>
          </w:p>
          <w:p w14:paraId="20E531B0" w14:textId="77777777" w:rsidR="00FA57E4" w:rsidRPr="00427275" w:rsidRDefault="00FA57E4" w:rsidP="00BC07AD">
            <w:pPr>
              <w:pStyle w:val="PGKS3text"/>
              <w:rPr>
                <w:rFonts w:ascii="Arial" w:hAnsi="Arial"/>
              </w:rPr>
            </w:pPr>
          </w:p>
          <w:p w14:paraId="13AFDF4B" w14:textId="77777777" w:rsidR="00FA57E4" w:rsidRPr="00427275" w:rsidRDefault="00FA57E4" w:rsidP="00BC07AD">
            <w:pPr>
              <w:pStyle w:val="PGKS3text"/>
              <w:rPr>
                <w:rFonts w:ascii="Arial" w:hAnsi="Arial"/>
              </w:rPr>
            </w:pPr>
          </w:p>
          <w:p w14:paraId="5D160D1F" w14:textId="77777777" w:rsidR="00FA57E4" w:rsidRPr="00427275" w:rsidRDefault="00FA57E4" w:rsidP="00BC07AD">
            <w:pPr>
              <w:pStyle w:val="PGKS3text"/>
              <w:rPr>
                <w:rFonts w:ascii="Arial" w:hAnsi="Arial"/>
              </w:rPr>
            </w:pPr>
          </w:p>
          <w:p w14:paraId="3202460A" w14:textId="77777777" w:rsidR="00FA57E4" w:rsidRPr="00427275" w:rsidRDefault="00FA57E4" w:rsidP="00BC07AD">
            <w:pPr>
              <w:pStyle w:val="PGKS3text"/>
              <w:rPr>
                <w:rFonts w:ascii="Arial" w:hAnsi="Arial"/>
              </w:rPr>
            </w:pPr>
          </w:p>
          <w:p w14:paraId="1C45B711" w14:textId="77777777" w:rsidR="00FA57E4" w:rsidRPr="00427275" w:rsidRDefault="00FA57E4" w:rsidP="00BC07AD">
            <w:pPr>
              <w:pStyle w:val="PGKS3text"/>
              <w:rPr>
                <w:rFonts w:ascii="Arial" w:hAnsi="Arial"/>
              </w:rPr>
            </w:pPr>
          </w:p>
          <w:p w14:paraId="398CBAF4" w14:textId="77777777" w:rsidR="00FA57E4" w:rsidRPr="00427275" w:rsidRDefault="00FA57E4" w:rsidP="00BC07AD">
            <w:pPr>
              <w:pStyle w:val="PGKS3text"/>
              <w:rPr>
                <w:rFonts w:ascii="Arial" w:hAnsi="Arial"/>
              </w:rPr>
            </w:pPr>
          </w:p>
          <w:p w14:paraId="123F0D44" w14:textId="77777777" w:rsidR="00BE6B1A" w:rsidRPr="00427275" w:rsidRDefault="00BE6B1A" w:rsidP="00BC07AD">
            <w:pPr>
              <w:pStyle w:val="PGKS3text"/>
              <w:rPr>
                <w:rFonts w:ascii="Arial" w:hAnsi="Arial"/>
              </w:rPr>
            </w:pPr>
          </w:p>
          <w:p w14:paraId="21ABA962" w14:textId="77777777" w:rsidR="007B7B8D" w:rsidRPr="00427275" w:rsidRDefault="007B7B8D" w:rsidP="00BC07AD">
            <w:pPr>
              <w:pStyle w:val="PGKS3text"/>
              <w:rPr>
                <w:rFonts w:ascii="Arial" w:hAnsi="Arial"/>
              </w:rPr>
            </w:pPr>
          </w:p>
          <w:p w14:paraId="621C5454" w14:textId="77777777" w:rsidR="004A4DE0" w:rsidRPr="00427275" w:rsidRDefault="004A4DE0" w:rsidP="00BC07AD">
            <w:pPr>
              <w:pStyle w:val="PGKS3text"/>
              <w:rPr>
                <w:rFonts w:ascii="Arial" w:hAnsi="Arial"/>
              </w:rPr>
            </w:pPr>
          </w:p>
          <w:p w14:paraId="73DC05CF" w14:textId="77777777" w:rsidR="004A4DE0" w:rsidRPr="00427275" w:rsidRDefault="004A4DE0" w:rsidP="00BC07AD">
            <w:pPr>
              <w:pStyle w:val="PGKS3text"/>
              <w:rPr>
                <w:rFonts w:ascii="Arial" w:hAnsi="Arial"/>
              </w:rPr>
            </w:pPr>
          </w:p>
          <w:p w14:paraId="5AD7DA99" w14:textId="77777777" w:rsidR="004A4DE0" w:rsidRPr="00427275" w:rsidRDefault="004A4DE0" w:rsidP="00BC07AD">
            <w:pPr>
              <w:pStyle w:val="PGKS3text"/>
              <w:rPr>
                <w:rFonts w:ascii="Arial" w:hAnsi="Arial"/>
              </w:rPr>
            </w:pPr>
          </w:p>
          <w:p w14:paraId="25E9F7ED" w14:textId="77777777" w:rsidR="004A4DE0" w:rsidRPr="00427275" w:rsidRDefault="004A4DE0" w:rsidP="00BC07AD">
            <w:pPr>
              <w:pStyle w:val="PGKS3text"/>
              <w:rPr>
                <w:rFonts w:ascii="Arial" w:hAnsi="Arial"/>
              </w:rPr>
            </w:pPr>
          </w:p>
          <w:p w14:paraId="1BD8F87F" w14:textId="77777777" w:rsidR="004A4DE0" w:rsidRPr="00427275" w:rsidRDefault="004A4DE0" w:rsidP="00BC07AD">
            <w:pPr>
              <w:pStyle w:val="PGKS3text"/>
              <w:rPr>
                <w:rFonts w:ascii="Arial" w:hAnsi="Arial"/>
              </w:rPr>
            </w:pPr>
          </w:p>
          <w:p w14:paraId="6DC1D8DB" w14:textId="77777777" w:rsidR="004A4DE0" w:rsidRPr="00427275" w:rsidRDefault="004A4DE0" w:rsidP="00BC07AD">
            <w:pPr>
              <w:pStyle w:val="PGKS3text"/>
              <w:rPr>
                <w:rFonts w:ascii="Arial" w:hAnsi="Arial"/>
              </w:rPr>
            </w:pPr>
          </w:p>
          <w:p w14:paraId="40A936A8" w14:textId="77777777" w:rsidR="004A4DE0" w:rsidRPr="00427275" w:rsidRDefault="004A4DE0" w:rsidP="00BC07AD">
            <w:pPr>
              <w:pStyle w:val="PGKS3text"/>
              <w:rPr>
                <w:rFonts w:ascii="Arial" w:hAnsi="Arial"/>
              </w:rPr>
            </w:pPr>
          </w:p>
          <w:p w14:paraId="36A2907E" w14:textId="77777777" w:rsidR="004A4DE0" w:rsidRPr="00427275" w:rsidRDefault="004A4DE0" w:rsidP="00BC07AD">
            <w:pPr>
              <w:pStyle w:val="PGKS3text"/>
              <w:rPr>
                <w:rFonts w:ascii="Arial" w:hAnsi="Arial"/>
              </w:rPr>
            </w:pPr>
          </w:p>
          <w:p w14:paraId="158DF3DD" w14:textId="77777777" w:rsidR="004A4DE0" w:rsidRPr="00427275" w:rsidRDefault="004A4DE0" w:rsidP="00BC07AD">
            <w:pPr>
              <w:pStyle w:val="PGKS3text"/>
              <w:rPr>
                <w:rFonts w:ascii="Arial" w:hAnsi="Arial"/>
              </w:rPr>
            </w:pPr>
          </w:p>
          <w:p w14:paraId="01D120B5" w14:textId="77777777" w:rsidR="004A4DE0" w:rsidRPr="00427275" w:rsidRDefault="004A4DE0" w:rsidP="00BC07AD">
            <w:pPr>
              <w:pStyle w:val="PGKS3text"/>
              <w:rPr>
                <w:rFonts w:ascii="Arial" w:hAnsi="Arial"/>
              </w:rPr>
            </w:pPr>
          </w:p>
          <w:p w14:paraId="4EE074CD" w14:textId="77777777" w:rsidR="004A4DE0" w:rsidRPr="00427275" w:rsidRDefault="004A4DE0" w:rsidP="00BC07AD">
            <w:pPr>
              <w:pStyle w:val="PGKS3text"/>
              <w:rPr>
                <w:rFonts w:ascii="Arial" w:hAnsi="Arial"/>
              </w:rPr>
            </w:pPr>
          </w:p>
          <w:p w14:paraId="57179F18" w14:textId="77777777" w:rsidR="001A410E" w:rsidRDefault="001A410E" w:rsidP="00BC07AD">
            <w:pPr>
              <w:pStyle w:val="PGKS3text"/>
              <w:rPr>
                <w:rFonts w:ascii="Arial" w:hAnsi="Arial"/>
              </w:rPr>
            </w:pPr>
          </w:p>
          <w:p w14:paraId="6AA6C9DA" w14:textId="77777777" w:rsidR="00931F71" w:rsidRDefault="00931F71" w:rsidP="00BC07AD">
            <w:pPr>
              <w:pStyle w:val="PGKS3text"/>
              <w:rPr>
                <w:rFonts w:ascii="Arial" w:hAnsi="Arial"/>
              </w:rPr>
            </w:pPr>
          </w:p>
          <w:p w14:paraId="1B9A9A4C" w14:textId="77777777" w:rsidR="00931F71" w:rsidRDefault="00931F71" w:rsidP="00BC07AD">
            <w:pPr>
              <w:pStyle w:val="PGKS3text"/>
              <w:rPr>
                <w:rFonts w:ascii="Arial" w:hAnsi="Arial"/>
              </w:rPr>
            </w:pPr>
          </w:p>
          <w:p w14:paraId="151E10E1" w14:textId="77777777" w:rsidR="00931F71" w:rsidRDefault="00931F71" w:rsidP="00BC07AD">
            <w:pPr>
              <w:pStyle w:val="PGKS3text"/>
              <w:rPr>
                <w:rFonts w:ascii="Arial" w:hAnsi="Arial"/>
              </w:rPr>
            </w:pPr>
          </w:p>
          <w:p w14:paraId="3D7A5537" w14:textId="77777777" w:rsidR="00931F71" w:rsidRDefault="00931F71" w:rsidP="00BC07AD">
            <w:pPr>
              <w:pStyle w:val="PGKS3text"/>
              <w:rPr>
                <w:rFonts w:ascii="Arial" w:hAnsi="Arial"/>
              </w:rPr>
            </w:pPr>
          </w:p>
          <w:p w14:paraId="1923F1C7" w14:textId="77777777" w:rsidR="00931F71" w:rsidRDefault="00931F71" w:rsidP="00BC07AD">
            <w:pPr>
              <w:pStyle w:val="PGKS3text"/>
              <w:rPr>
                <w:rFonts w:ascii="Arial" w:hAnsi="Arial"/>
              </w:rPr>
            </w:pPr>
          </w:p>
          <w:p w14:paraId="12FF2E1F" w14:textId="77777777" w:rsidR="00931F71" w:rsidRDefault="00931F71" w:rsidP="00BC07AD">
            <w:pPr>
              <w:pStyle w:val="PGKS3text"/>
              <w:rPr>
                <w:rFonts w:ascii="Arial" w:hAnsi="Arial"/>
              </w:rPr>
            </w:pPr>
          </w:p>
          <w:p w14:paraId="62991208" w14:textId="77777777" w:rsidR="00931F71" w:rsidRDefault="00931F71" w:rsidP="00BC07AD">
            <w:pPr>
              <w:pStyle w:val="PGKS3text"/>
              <w:rPr>
                <w:rFonts w:ascii="Arial" w:hAnsi="Arial"/>
              </w:rPr>
            </w:pPr>
          </w:p>
          <w:p w14:paraId="2555B4A5" w14:textId="77777777" w:rsidR="00931F71" w:rsidRDefault="00931F71" w:rsidP="00BC07AD">
            <w:pPr>
              <w:pStyle w:val="PGKS3text"/>
              <w:rPr>
                <w:rFonts w:ascii="Arial" w:hAnsi="Arial"/>
              </w:rPr>
            </w:pPr>
          </w:p>
          <w:p w14:paraId="63FFDB75" w14:textId="77777777" w:rsidR="00931F71" w:rsidRDefault="00931F71" w:rsidP="00BC07AD">
            <w:pPr>
              <w:pStyle w:val="PGKS3text"/>
              <w:rPr>
                <w:rFonts w:ascii="Arial" w:hAnsi="Arial"/>
              </w:rPr>
            </w:pPr>
          </w:p>
          <w:p w14:paraId="20D83091" w14:textId="77777777" w:rsidR="00931F71" w:rsidRDefault="00931F71" w:rsidP="00BC07AD">
            <w:pPr>
              <w:pStyle w:val="PGKS3text"/>
              <w:rPr>
                <w:rFonts w:ascii="Arial" w:hAnsi="Arial"/>
              </w:rPr>
            </w:pPr>
          </w:p>
          <w:p w14:paraId="38D5EC64" w14:textId="77777777" w:rsidR="00931F71" w:rsidRPr="00427275" w:rsidRDefault="00931F71" w:rsidP="00931F71">
            <w:pPr>
              <w:pStyle w:val="PGKS3text"/>
              <w:rPr>
                <w:rFonts w:ascii="Arial" w:hAnsi="Arial"/>
              </w:rPr>
            </w:pPr>
            <w:r w:rsidRPr="00427275">
              <w:rPr>
                <w:rFonts w:ascii="Arial" w:hAnsi="Arial"/>
              </w:rPr>
              <w:t xml:space="preserve">Worksheet </w:t>
            </w:r>
            <w:r>
              <w:rPr>
                <w:rFonts w:ascii="Arial" w:hAnsi="Arial"/>
              </w:rPr>
              <w:t>7</w:t>
            </w:r>
            <w:r w:rsidRPr="00427275">
              <w:rPr>
                <w:rFonts w:ascii="Arial" w:hAnsi="Arial"/>
              </w:rPr>
              <w:t>b Interrogating a file</w:t>
            </w:r>
          </w:p>
          <w:p w14:paraId="7EEAE5DB" w14:textId="4CBF3A2B" w:rsidR="00931F71" w:rsidRDefault="00931F71" w:rsidP="00BC07AD">
            <w:pPr>
              <w:pStyle w:val="PGKS3text"/>
              <w:rPr>
                <w:rFonts w:ascii="Arial" w:hAnsi="Arial"/>
              </w:rPr>
            </w:pPr>
            <w:r w:rsidRPr="00427275">
              <w:rPr>
                <w:rFonts w:ascii="Arial" w:hAnsi="Arial"/>
              </w:rPr>
              <w:t xml:space="preserve">Worksheet </w:t>
            </w:r>
            <w:r>
              <w:rPr>
                <w:rFonts w:ascii="Arial" w:hAnsi="Arial"/>
              </w:rPr>
              <w:t>7</w:t>
            </w:r>
            <w:r w:rsidRPr="00427275">
              <w:rPr>
                <w:rFonts w:ascii="Arial" w:hAnsi="Arial"/>
              </w:rPr>
              <w:t>b</w:t>
            </w:r>
            <w:r>
              <w:rPr>
                <w:rFonts w:ascii="Arial" w:hAnsi="Arial"/>
              </w:rPr>
              <w:t xml:space="preserve"> Answers</w:t>
            </w:r>
          </w:p>
          <w:p w14:paraId="14810F80" w14:textId="77777777" w:rsidR="00931F71" w:rsidRDefault="00931F71" w:rsidP="00BC07AD">
            <w:pPr>
              <w:pStyle w:val="PGKS3text"/>
              <w:rPr>
                <w:rFonts w:ascii="Arial" w:hAnsi="Arial"/>
              </w:rPr>
            </w:pPr>
          </w:p>
          <w:p w14:paraId="5D6308E6" w14:textId="77777777" w:rsidR="00931F71" w:rsidRPr="00931F71" w:rsidRDefault="00931F71" w:rsidP="00931F71">
            <w:pPr>
              <w:pStyle w:val="PGKS3text"/>
              <w:rPr>
                <w:rFonts w:ascii="Arial" w:hAnsi="Arial"/>
              </w:rPr>
            </w:pPr>
            <w:r w:rsidRPr="00931F71">
              <w:rPr>
                <w:rFonts w:ascii="Arial" w:hAnsi="Arial"/>
              </w:rPr>
              <w:t xml:space="preserve">L7 interrogating data in a file v1.py </w:t>
            </w:r>
          </w:p>
          <w:p w14:paraId="5BB01465" w14:textId="77777777" w:rsidR="00931F71" w:rsidRPr="00931F71" w:rsidRDefault="00931F71" w:rsidP="00931F71">
            <w:pPr>
              <w:pStyle w:val="PGKS3text"/>
              <w:rPr>
                <w:rFonts w:ascii="Arial" w:hAnsi="Arial"/>
              </w:rPr>
            </w:pPr>
            <w:r w:rsidRPr="00931F71">
              <w:rPr>
                <w:rFonts w:ascii="Arial" w:hAnsi="Arial"/>
              </w:rPr>
              <w:t xml:space="preserve">L7 interrogating data in a file v2.py </w:t>
            </w:r>
          </w:p>
          <w:p w14:paraId="47517234" w14:textId="77777777" w:rsidR="00931F71" w:rsidRPr="00931F71" w:rsidRDefault="00931F71" w:rsidP="00931F71">
            <w:pPr>
              <w:pStyle w:val="PGKS3text"/>
              <w:rPr>
                <w:rFonts w:ascii="Arial" w:hAnsi="Arial"/>
              </w:rPr>
            </w:pPr>
            <w:r w:rsidRPr="00931F71">
              <w:rPr>
                <w:rFonts w:ascii="Arial" w:hAnsi="Arial"/>
              </w:rPr>
              <w:t xml:space="preserve">people.txt </w:t>
            </w:r>
          </w:p>
          <w:p w14:paraId="519F0A82" w14:textId="1A97007F" w:rsidR="00931F71" w:rsidRDefault="00931F71" w:rsidP="00931F71">
            <w:pPr>
              <w:pStyle w:val="PGKS3text"/>
              <w:rPr>
                <w:rFonts w:ascii="Arial" w:hAnsi="Arial"/>
              </w:rPr>
            </w:pPr>
            <w:r w:rsidRPr="00931F71">
              <w:rPr>
                <w:rFonts w:ascii="Arial" w:hAnsi="Arial"/>
              </w:rPr>
              <w:t>people2.txt</w:t>
            </w:r>
          </w:p>
          <w:p w14:paraId="18F337E6" w14:textId="77777777" w:rsidR="00B63BEA" w:rsidRDefault="00B63BEA" w:rsidP="00BC07AD">
            <w:pPr>
              <w:pStyle w:val="PGKS3text"/>
              <w:rPr>
                <w:rFonts w:ascii="Arial" w:hAnsi="Arial"/>
              </w:rPr>
            </w:pPr>
          </w:p>
          <w:p w14:paraId="363C6E9A" w14:textId="59623242" w:rsidR="00931F71" w:rsidRPr="00B63BEA" w:rsidRDefault="00B63BEA" w:rsidP="00BC07AD">
            <w:pPr>
              <w:pStyle w:val="PGKS3text"/>
              <w:rPr>
                <w:rFonts w:ascii="Arial" w:hAnsi="Arial"/>
              </w:rPr>
            </w:pPr>
            <w:r w:rsidRPr="00B63BEA">
              <w:rPr>
                <w:rFonts w:ascii="Arial" w:hAnsi="Arial"/>
              </w:rPr>
              <w:t xml:space="preserve">L7 WS7b Task 1 Albums.py </w:t>
            </w:r>
          </w:p>
          <w:p w14:paraId="476BE043" w14:textId="77777777" w:rsidR="00931F71" w:rsidRDefault="00931F71" w:rsidP="00BC07AD">
            <w:pPr>
              <w:pStyle w:val="PGKS3text"/>
              <w:rPr>
                <w:rFonts w:ascii="Arial" w:hAnsi="Arial"/>
              </w:rPr>
            </w:pPr>
          </w:p>
          <w:p w14:paraId="10874DC6" w14:textId="06920E84" w:rsidR="00931F71" w:rsidRDefault="00931F71" w:rsidP="00BC07AD">
            <w:pPr>
              <w:pStyle w:val="PGKS3text"/>
              <w:rPr>
                <w:rFonts w:ascii="Arial" w:hAnsi="Arial"/>
              </w:rPr>
            </w:pPr>
            <w:r w:rsidRPr="00931F71">
              <w:rPr>
                <w:rFonts w:ascii="Arial" w:hAnsi="Arial"/>
              </w:rPr>
              <w:t>L7 WS7b Task 2 Reading a text file.py</w:t>
            </w:r>
          </w:p>
          <w:p w14:paraId="31BF59D5" w14:textId="77777777" w:rsidR="00931F71" w:rsidRDefault="00931F71" w:rsidP="00BC07AD">
            <w:pPr>
              <w:pStyle w:val="PGKS3text"/>
              <w:rPr>
                <w:rFonts w:ascii="Arial" w:hAnsi="Arial"/>
              </w:rPr>
            </w:pPr>
          </w:p>
          <w:p w14:paraId="14E5FD00" w14:textId="77777777" w:rsidR="00931F71" w:rsidRDefault="00931F71" w:rsidP="00BC07AD">
            <w:pPr>
              <w:pStyle w:val="PGKS3text"/>
              <w:rPr>
                <w:rFonts w:ascii="Arial" w:hAnsi="Arial"/>
              </w:rPr>
            </w:pPr>
          </w:p>
          <w:p w14:paraId="56279A74" w14:textId="77777777" w:rsidR="00931F71" w:rsidRDefault="00931F71" w:rsidP="00BC07AD">
            <w:pPr>
              <w:pStyle w:val="PGKS3text"/>
              <w:rPr>
                <w:rFonts w:ascii="Arial" w:hAnsi="Arial"/>
              </w:rPr>
            </w:pPr>
          </w:p>
          <w:p w14:paraId="485D297C" w14:textId="77777777" w:rsidR="00931F71" w:rsidRDefault="00931F71" w:rsidP="00BC07AD">
            <w:pPr>
              <w:pStyle w:val="PGKS3text"/>
              <w:rPr>
                <w:rFonts w:ascii="Arial" w:hAnsi="Arial"/>
              </w:rPr>
            </w:pPr>
          </w:p>
          <w:p w14:paraId="390D4F9E" w14:textId="77777777" w:rsidR="00931F71" w:rsidRDefault="00931F71" w:rsidP="00BC07AD">
            <w:pPr>
              <w:pStyle w:val="PGKS3text"/>
              <w:rPr>
                <w:rFonts w:ascii="Arial" w:hAnsi="Arial"/>
              </w:rPr>
            </w:pPr>
          </w:p>
          <w:p w14:paraId="4EB42482" w14:textId="77777777" w:rsidR="00931F71" w:rsidRDefault="00931F71" w:rsidP="00BC07AD">
            <w:pPr>
              <w:pStyle w:val="PGKS3text"/>
              <w:rPr>
                <w:rFonts w:ascii="Arial" w:hAnsi="Arial"/>
              </w:rPr>
            </w:pPr>
          </w:p>
          <w:p w14:paraId="6FE96D55" w14:textId="77777777" w:rsidR="00931F71" w:rsidRDefault="00931F71" w:rsidP="00BC07AD">
            <w:pPr>
              <w:pStyle w:val="PGKS3text"/>
              <w:rPr>
                <w:rFonts w:ascii="Arial" w:hAnsi="Arial"/>
              </w:rPr>
            </w:pPr>
          </w:p>
          <w:p w14:paraId="00D54C5D" w14:textId="77777777" w:rsidR="00931F71" w:rsidRDefault="00931F71" w:rsidP="00BC07AD">
            <w:pPr>
              <w:pStyle w:val="PGKS3text"/>
              <w:rPr>
                <w:rFonts w:ascii="Arial" w:hAnsi="Arial"/>
              </w:rPr>
            </w:pPr>
          </w:p>
          <w:p w14:paraId="403F4033" w14:textId="77777777" w:rsidR="001A410E" w:rsidRPr="00427275" w:rsidRDefault="001A410E" w:rsidP="00BC07AD">
            <w:pPr>
              <w:pStyle w:val="PGKS3text"/>
              <w:rPr>
                <w:rFonts w:ascii="Arial" w:hAnsi="Arial"/>
              </w:rPr>
            </w:pPr>
          </w:p>
          <w:p w14:paraId="6F7491B3" w14:textId="5B53C82C" w:rsidR="00BC07AD" w:rsidRPr="00427275" w:rsidRDefault="007B7B8D" w:rsidP="00BC07AD">
            <w:pPr>
              <w:pStyle w:val="PGKS3text"/>
              <w:rPr>
                <w:rFonts w:ascii="Arial" w:hAnsi="Arial"/>
              </w:rPr>
            </w:pPr>
            <w:r w:rsidRPr="00427275">
              <w:rPr>
                <w:rFonts w:ascii="Arial" w:hAnsi="Arial"/>
              </w:rPr>
              <w:t xml:space="preserve">Homework </w:t>
            </w:r>
            <w:r w:rsidR="005E47C3">
              <w:rPr>
                <w:rFonts w:ascii="Arial" w:hAnsi="Arial"/>
              </w:rPr>
              <w:t>7</w:t>
            </w:r>
            <w:r w:rsidRPr="00427275">
              <w:rPr>
                <w:rFonts w:ascii="Arial" w:hAnsi="Arial"/>
              </w:rPr>
              <w:t xml:space="preserve"> Reading from a f</w:t>
            </w:r>
            <w:r w:rsidR="00BC07AD" w:rsidRPr="00427275">
              <w:rPr>
                <w:rFonts w:ascii="Arial" w:hAnsi="Arial"/>
              </w:rPr>
              <w:t>ile</w:t>
            </w:r>
          </w:p>
          <w:p w14:paraId="4017E056" w14:textId="4F299627" w:rsidR="00BC07AD" w:rsidRPr="00427275" w:rsidRDefault="007B7B8D" w:rsidP="008F13E9">
            <w:pPr>
              <w:pStyle w:val="PGKS3text"/>
              <w:spacing w:after="240"/>
              <w:rPr>
                <w:rFonts w:ascii="Arial" w:hAnsi="Arial"/>
              </w:rPr>
            </w:pPr>
            <w:r w:rsidRPr="00427275">
              <w:rPr>
                <w:rFonts w:ascii="Arial" w:hAnsi="Arial"/>
              </w:rPr>
              <w:t xml:space="preserve">Homework </w:t>
            </w:r>
            <w:r w:rsidR="005E47C3">
              <w:rPr>
                <w:rFonts w:ascii="Arial" w:hAnsi="Arial"/>
              </w:rPr>
              <w:t>7</w:t>
            </w:r>
            <w:r w:rsidR="00FA57E4" w:rsidRPr="00427275">
              <w:rPr>
                <w:rFonts w:ascii="Arial" w:hAnsi="Arial"/>
              </w:rPr>
              <w:t xml:space="preserve"> Answers</w:t>
            </w:r>
          </w:p>
        </w:tc>
      </w:tr>
    </w:tbl>
    <w:p w14:paraId="74A41C83" w14:textId="58BEF0E1" w:rsidR="00BC07AD" w:rsidRPr="00427275" w:rsidRDefault="00BC07AD" w:rsidP="00455D11"/>
    <w:p w14:paraId="0EA36F49" w14:textId="77777777" w:rsidR="00342B0C" w:rsidRPr="00427275" w:rsidRDefault="00342B0C">
      <w:pPr>
        <w:spacing w:after="200" w:line="276" w:lineRule="auto"/>
        <w:rPr>
          <w:rFonts w:eastAsia="SimSun"/>
          <w:b/>
          <w:bCs/>
          <w:color w:val="365F91"/>
          <w:sz w:val="28"/>
          <w:szCs w:val="28"/>
        </w:rPr>
      </w:pPr>
      <w:r w:rsidRPr="00427275">
        <w:br w:type="page"/>
      </w:r>
    </w:p>
    <w:tbl>
      <w:tblPr>
        <w:tblW w:w="9072" w:type="dxa"/>
        <w:jc w:val="center"/>
        <w:tblBorders>
          <w:top w:val="single" w:sz="8" w:space="0" w:color="4F81BD"/>
          <w:left w:val="single" w:sz="8" w:space="0" w:color="4F81BD"/>
          <w:right w:val="single" w:sz="8" w:space="0" w:color="4F81BD"/>
          <w:insideH w:val="single" w:sz="8" w:space="0" w:color="4F81BD"/>
        </w:tblBorders>
        <w:tblCellMar>
          <w:left w:w="0" w:type="dxa"/>
          <w:right w:w="0" w:type="dxa"/>
        </w:tblCellMar>
        <w:tblLook w:val="00A0" w:firstRow="1" w:lastRow="0" w:firstColumn="1" w:lastColumn="0" w:noHBand="0" w:noVBand="0"/>
      </w:tblPr>
      <w:tblGrid>
        <w:gridCol w:w="6583"/>
        <w:gridCol w:w="2489"/>
      </w:tblGrid>
      <w:tr w:rsidR="005E47C3" w:rsidRPr="00427275" w14:paraId="6A4B9471" w14:textId="77777777" w:rsidTr="005E47C3">
        <w:trPr>
          <w:jc w:val="center"/>
        </w:trPr>
        <w:tc>
          <w:tcPr>
            <w:tcW w:w="6583" w:type="dxa"/>
            <w:shd w:val="clear" w:color="auto" w:fill="0091C4"/>
            <w:tcMar>
              <w:top w:w="0" w:type="dxa"/>
              <w:left w:w="108" w:type="dxa"/>
              <w:bottom w:w="0" w:type="dxa"/>
              <w:right w:w="108" w:type="dxa"/>
            </w:tcMar>
          </w:tcPr>
          <w:p w14:paraId="6E03DD83" w14:textId="48057A57" w:rsidR="005E47C3" w:rsidRPr="00427275" w:rsidRDefault="005E47C3" w:rsidP="007B7B8D">
            <w:pPr>
              <w:pStyle w:val="PGLessonWeekContentTitle"/>
              <w:rPr>
                <w:sz w:val="22"/>
              </w:rPr>
            </w:pPr>
            <w:r w:rsidRPr="00427275">
              <w:rPr>
                <w:sz w:val="22"/>
              </w:rPr>
              <w:lastRenderedPageBreak/>
              <w:t xml:space="preserve">Lesson </w:t>
            </w:r>
            <w:r>
              <w:rPr>
                <w:sz w:val="22"/>
              </w:rPr>
              <w:t>8</w:t>
            </w:r>
            <w:r w:rsidRPr="00427275">
              <w:rPr>
                <w:sz w:val="22"/>
              </w:rPr>
              <w:t xml:space="preserve"> - Writing to a file</w:t>
            </w:r>
          </w:p>
        </w:tc>
        <w:tc>
          <w:tcPr>
            <w:tcW w:w="2489" w:type="dxa"/>
            <w:shd w:val="clear" w:color="auto" w:fill="0091C4"/>
            <w:tcMar>
              <w:top w:w="0" w:type="dxa"/>
              <w:left w:w="108" w:type="dxa"/>
              <w:bottom w:w="0" w:type="dxa"/>
              <w:right w:w="108" w:type="dxa"/>
            </w:tcMar>
          </w:tcPr>
          <w:p w14:paraId="2555DEA8" w14:textId="77777777" w:rsidR="005E47C3" w:rsidRPr="00427275" w:rsidRDefault="005E47C3" w:rsidP="00342B0C">
            <w:pPr>
              <w:pStyle w:val="PGLessonWeekContentTitle"/>
              <w:rPr>
                <w:sz w:val="22"/>
              </w:rPr>
            </w:pPr>
          </w:p>
        </w:tc>
      </w:tr>
      <w:tr w:rsidR="00342B0C" w:rsidRPr="00427275" w14:paraId="37D9344C" w14:textId="77777777" w:rsidTr="00342B0C">
        <w:trPr>
          <w:jc w:val="center"/>
        </w:trPr>
        <w:tc>
          <w:tcPr>
            <w:tcW w:w="9072" w:type="dxa"/>
            <w:gridSpan w:val="2"/>
            <w:tcMar>
              <w:top w:w="0" w:type="dxa"/>
              <w:left w:w="108" w:type="dxa"/>
              <w:bottom w:w="0" w:type="dxa"/>
              <w:right w:w="108" w:type="dxa"/>
            </w:tcMar>
          </w:tcPr>
          <w:p w14:paraId="708AA2D7" w14:textId="77777777" w:rsidR="00342B0C" w:rsidRPr="00427275" w:rsidRDefault="00342B0C" w:rsidP="00342B0C">
            <w:pPr>
              <w:pStyle w:val="ks3bold12pt"/>
              <w:rPr>
                <w:rFonts w:ascii="Arial" w:hAnsi="Arial"/>
                <w:sz w:val="22"/>
                <w:szCs w:val="22"/>
              </w:rPr>
            </w:pPr>
            <w:r w:rsidRPr="00427275">
              <w:rPr>
                <w:rFonts w:ascii="Arial" w:hAnsi="Arial"/>
                <w:sz w:val="22"/>
                <w:szCs w:val="22"/>
              </w:rPr>
              <w:t>Preparation</w:t>
            </w:r>
          </w:p>
          <w:p w14:paraId="1196129C" w14:textId="4CC5D529" w:rsidR="00342B0C" w:rsidRPr="00427275" w:rsidRDefault="00342B0C" w:rsidP="00342B0C">
            <w:pPr>
              <w:pStyle w:val="PGKS3bulletedlist"/>
              <w:rPr>
                <w:rFonts w:ascii="Arial" w:hAnsi="Arial"/>
              </w:rPr>
            </w:pPr>
            <w:r w:rsidRPr="00427275">
              <w:rPr>
                <w:rFonts w:ascii="Arial" w:hAnsi="Arial"/>
              </w:rPr>
              <w:t xml:space="preserve">Make sure Python 3.x is installed and running correctly. </w:t>
            </w:r>
          </w:p>
          <w:p w14:paraId="4554B1EE" w14:textId="77777777" w:rsidR="00342B0C" w:rsidRPr="00427275" w:rsidRDefault="00342B0C" w:rsidP="00342B0C">
            <w:pPr>
              <w:pStyle w:val="PGKS3bulletedlist"/>
              <w:rPr>
                <w:rFonts w:ascii="Arial" w:hAnsi="Arial"/>
              </w:rPr>
            </w:pPr>
            <w:r w:rsidRPr="00427275">
              <w:rPr>
                <w:rFonts w:ascii="Arial" w:hAnsi="Arial"/>
              </w:rPr>
              <w:t>Run through the programs mentioned in the PP Guide.</w:t>
            </w:r>
          </w:p>
          <w:p w14:paraId="5D3AC755" w14:textId="77777777" w:rsidR="00342B0C" w:rsidRPr="00427275" w:rsidRDefault="00342B0C" w:rsidP="00342B0C">
            <w:pPr>
              <w:pStyle w:val="ks3bold12pt"/>
              <w:rPr>
                <w:rFonts w:ascii="Arial" w:hAnsi="Arial"/>
                <w:sz w:val="22"/>
                <w:szCs w:val="22"/>
              </w:rPr>
            </w:pPr>
            <w:r w:rsidRPr="00427275">
              <w:rPr>
                <w:rFonts w:ascii="Arial" w:hAnsi="Arial"/>
                <w:sz w:val="22"/>
                <w:szCs w:val="22"/>
              </w:rPr>
              <w:t>Learning Objectives:</w:t>
            </w:r>
          </w:p>
          <w:p w14:paraId="326D88E7" w14:textId="77777777" w:rsidR="00FE1A00" w:rsidRPr="00427275" w:rsidRDefault="00FE1A00" w:rsidP="00FE1A00">
            <w:pPr>
              <w:pStyle w:val="PGKS3bulletedlist"/>
              <w:rPr>
                <w:rFonts w:ascii="Arial" w:hAnsi="Arial"/>
              </w:rPr>
            </w:pPr>
            <w:r w:rsidRPr="00427275">
              <w:rPr>
                <w:rFonts w:ascii="Arial" w:hAnsi="Arial"/>
              </w:rPr>
              <w:t>Be able to write data to a file</w:t>
            </w:r>
          </w:p>
          <w:p w14:paraId="2F29CB14" w14:textId="77777777" w:rsidR="00FE1A00" w:rsidRPr="00427275" w:rsidRDefault="00FE1A00" w:rsidP="00FE1A00">
            <w:pPr>
              <w:pStyle w:val="PGKS3bulletedlist"/>
              <w:rPr>
                <w:rFonts w:ascii="Arial" w:hAnsi="Arial"/>
              </w:rPr>
            </w:pPr>
            <w:r w:rsidRPr="00427275">
              <w:rPr>
                <w:rFonts w:ascii="Arial" w:hAnsi="Arial"/>
              </w:rPr>
              <w:t>Understand what “append” means</w:t>
            </w:r>
          </w:p>
          <w:p w14:paraId="71608AD7" w14:textId="77777777" w:rsidR="00FE1A00" w:rsidRPr="00427275" w:rsidRDefault="00FE1A00" w:rsidP="00FE1A00">
            <w:pPr>
              <w:pStyle w:val="PGKS3bulletedlist"/>
              <w:rPr>
                <w:rFonts w:ascii="Arial" w:hAnsi="Arial"/>
              </w:rPr>
            </w:pPr>
            <w:r w:rsidRPr="00427275">
              <w:rPr>
                <w:rFonts w:ascii="Arial" w:hAnsi="Arial"/>
              </w:rPr>
              <w:t>Know how to append data to a file</w:t>
            </w:r>
          </w:p>
          <w:p w14:paraId="10B982BD" w14:textId="77777777" w:rsidR="00342B0C" w:rsidRPr="00427275" w:rsidRDefault="00342B0C" w:rsidP="00342B0C">
            <w:pPr>
              <w:pStyle w:val="PGKS3bulletedlist"/>
              <w:numPr>
                <w:ilvl w:val="0"/>
                <w:numId w:val="0"/>
              </w:numPr>
              <w:ind w:left="397"/>
              <w:rPr>
                <w:rFonts w:ascii="Arial" w:hAnsi="Arial"/>
              </w:rPr>
            </w:pPr>
          </w:p>
        </w:tc>
      </w:tr>
      <w:tr w:rsidR="00342B0C" w:rsidRPr="00427275" w14:paraId="1F465440" w14:textId="77777777" w:rsidTr="00342B0C">
        <w:trPr>
          <w:jc w:val="center"/>
        </w:trPr>
        <w:tc>
          <w:tcPr>
            <w:tcW w:w="6583" w:type="dxa"/>
            <w:shd w:val="clear" w:color="auto" w:fill="00B0F0"/>
            <w:tcMar>
              <w:top w:w="0" w:type="dxa"/>
              <w:left w:w="108" w:type="dxa"/>
              <w:bottom w:w="0" w:type="dxa"/>
              <w:right w:w="108" w:type="dxa"/>
            </w:tcMar>
          </w:tcPr>
          <w:p w14:paraId="22B824D3" w14:textId="77777777" w:rsidR="00342B0C" w:rsidRPr="00427275" w:rsidRDefault="00342B0C" w:rsidP="00342B0C">
            <w:pPr>
              <w:pStyle w:val="PGLessonWeekContentTitle"/>
              <w:rPr>
                <w:sz w:val="22"/>
              </w:rPr>
            </w:pPr>
            <w:r w:rsidRPr="00427275">
              <w:rPr>
                <w:sz w:val="22"/>
              </w:rPr>
              <w:t>Content</w:t>
            </w:r>
          </w:p>
        </w:tc>
        <w:tc>
          <w:tcPr>
            <w:tcW w:w="2489" w:type="dxa"/>
            <w:shd w:val="clear" w:color="auto" w:fill="00B0F0"/>
            <w:tcMar>
              <w:top w:w="0" w:type="dxa"/>
              <w:left w:w="108" w:type="dxa"/>
              <w:bottom w:w="0" w:type="dxa"/>
              <w:right w:w="108" w:type="dxa"/>
            </w:tcMar>
          </w:tcPr>
          <w:p w14:paraId="0D6964A2" w14:textId="77777777" w:rsidR="00342B0C" w:rsidRPr="00427275" w:rsidRDefault="00342B0C" w:rsidP="00342B0C">
            <w:pPr>
              <w:pStyle w:val="PGLessonWeekContentTitle"/>
              <w:rPr>
                <w:sz w:val="22"/>
              </w:rPr>
            </w:pPr>
            <w:r w:rsidRPr="00427275">
              <w:rPr>
                <w:sz w:val="22"/>
              </w:rPr>
              <w:t>Resources</w:t>
            </w:r>
          </w:p>
        </w:tc>
      </w:tr>
      <w:tr w:rsidR="00342B0C" w:rsidRPr="00427275" w14:paraId="25353DF8" w14:textId="77777777" w:rsidTr="00342B0C">
        <w:trPr>
          <w:jc w:val="center"/>
        </w:trPr>
        <w:tc>
          <w:tcPr>
            <w:tcW w:w="6583" w:type="dxa"/>
            <w:tcBorders>
              <w:bottom w:val="single" w:sz="4" w:space="0" w:color="0070C0"/>
              <w:right w:val="single" w:sz="4" w:space="0" w:color="0070C0"/>
            </w:tcBorders>
            <w:tcMar>
              <w:top w:w="0" w:type="dxa"/>
              <w:left w:w="108" w:type="dxa"/>
              <w:bottom w:w="0" w:type="dxa"/>
              <w:right w:w="108" w:type="dxa"/>
            </w:tcMar>
          </w:tcPr>
          <w:p w14:paraId="15AE9DD9" w14:textId="3865DE4D" w:rsidR="00CD28CA" w:rsidRPr="00427275" w:rsidRDefault="00CD28CA" w:rsidP="00CD28CA">
            <w:pPr>
              <w:pStyle w:val="PGKS3text"/>
              <w:rPr>
                <w:rFonts w:ascii="Arial" w:hAnsi="Arial"/>
              </w:rPr>
            </w:pPr>
            <w:r w:rsidRPr="00427275">
              <w:rPr>
                <w:rFonts w:ascii="Arial" w:hAnsi="Arial"/>
                <w:b/>
              </w:rPr>
              <w:t>Starter</w:t>
            </w:r>
          </w:p>
          <w:p w14:paraId="66EA44AD" w14:textId="77777777" w:rsidR="00CD28CA" w:rsidRPr="00427275" w:rsidRDefault="00CD28CA" w:rsidP="00CD28CA">
            <w:pPr>
              <w:pStyle w:val="PGKS3text"/>
              <w:rPr>
                <w:rFonts w:ascii="Arial" w:hAnsi="Arial"/>
              </w:rPr>
            </w:pPr>
            <w:r w:rsidRPr="00427275">
              <w:rPr>
                <w:rFonts w:ascii="Arial" w:hAnsi="Arial"/>
              </w:rPr>
              <w:t>Ask students to recall the syntax for opening a file in read mode and ask them to guess what they might need to do to open a file in write mode.</w:t>
            </w:r>
            <w:r w:rsidRPr="00427275">
              <w:rPr>
                <w:rFonts w:ascii="Arial" w:hAnsi="Arial"/>
              </w:rPr>
              <w:br/>
              <w:t>Read mode is something like:</w:t>
            </w:r>
          </w:p>
          <w:p w14:paraId="44599F8D" w14:textId="18A060A8" w:rsidR="00CD28CA" w:rsidRPr="00427275" w:rsidRDefault="00CD28CA" w:rsidP="00CD28CA">
            <w:pPr>
              <w:pStyle w:val="PGKS3text"/>
              <w:rPr>
                <w:rFonts w:ascii="Arial" w:hAnsi="Arial"/>
              </w:rPr>
            </w:pPr>
            <w:r w:rsidRPr="00427275">
              <w:rPr>
                <w:rFonts w:ascii="Arial" w:hAnsi="Arial"/>
              </w:rPr>
              <w:t>file = open(</w:t>
            </w:r>
            <w:r w:rsidR="00CA36E4" w:rsidRPr="00427275">
              <w:rPr>
                <w:rFonts w:ascii="Arial" w:hAnsi="Arial"/>
              </w:rPr>
              <w:t>"</w:t>
            </w:r>
            <w:r w:rsidRPr="00427275">
              <w:rPr>
                <w:rFonts w:ascii="Arial" w:hAnsi="Arial"/>
              </w:rPr>
              <w:t>filename.txt</w:t>
            </w:r>
            <w:r w:rsidR="00CA36E4" w:rsidRPr="00427275">
              <w:rPr>
                <w:rFonts w:ascii="Arial" w:hAnsi="Arial"/>
              </w:rPr>
              <w:t>"</w:t>
            </w:r>
            <w:r w:rsidRPr="00427275">
              <w:rPr>
                <w:rFonts w:ascii="Arial" w:hAnsi="Arial"/>
              </w:rPr>
              <w:t>,</w:t>
            </w:r>
            <w:r w:rsidR="00CA36E4" w:rsidRPr="00427275">
              <w:rPr>
                <w:rFonts w:ascii="Arial" w:hAnsi="Arial"/>
              </w:rPr>
              <w:t>"</w:t>
            </w:r>
            <w:r w:rsidRPr="00427275">
              <w:rPr>
                <w:rFonts w:ascii="Arial" w:hAnsi="Arial"/>
              </w:rPr>
              <w:t>r</w:t>
            </w:r>
            <w:r w:rsidR="00CA36E4" w:rsidRPr="00427275">
              <w:rPr>
                <w:rFonts w:ascii="Arial" w:hAnsi="Arial"/>
              </w:rPr>
              <w:t>"</w:t>
            </w:r>
            <w:r w:rsidRPr="00427275">
              <w:rPr>
                <w:rFonts w:ascii="Arial" w:hAnsi="Arial"/>
              </w:rPr>
              <w:t>)</w:t>
            </w:r>
          </w:p>
          <w:p w14:paraId="3D4AC3FB" w14:textId="77777777" w:rsidR="00CD28CA" w:rsidRPr="00427275" w:rsidRDefault="00CD28CA" w:rsidP="00CD28CA">
            <w:pPr>
              <w:pStyle w:val="PGKS3text"/>
              <w:rPr>
                <w:rFonts w:ascii="Arial" w:hAnsi="Arial"/>
              </w:rPr>
            </w:pPr>
            <w:r w:rsidRPr="00427275">
              <w:rPr>
                <w:rFonts w:ascii="Arial" w:hAnsi="Arial"/>
              </w:rPr>
              <w:t xml:space="preserve">Write mode is something like: </w:t>
            </w:r>
          </w:p>
          <w:p w14:paraId="784D5344" w14:textId="2EE9C191" w:rsidR="00CD28CA" w:rsidRPr="00427275" w:rsidRDefault="00CD28CA" w:rsidP="00CD28CA">
            <w:pPr>
              <w:pStyle w:val="PGKS3text"/>
              <w:rPr>
                <w:rFonts w:ascii="Arial" w:hAnsi="Arial"/>
              </w:rPr>
            </w:pPr>
            <w:r w:rsidRPr="00427275">
              <w:rPr>
                <w:rFonts w:ascii="Arial" w:hAnsi="Arial"/>
              </w:rPr>
              <w:t>file = open(</w:t>
            </w:r>
            <w:r w:rsidR="00CA36E4" w:rsidRPr="00427275">
              <w:rPr>
                <w:rFonts w:ascii="Arial" w:hAnsi="Arial"/>
              </w:rPr>
              <w:t>"</w:t>
            </w:r>
            <w:r w:rsidRPr="00427275">
              <w:rPr>
                <w:rFonts w:ascii="Arial" w:hAnsi="Arial"/>
              </w:rPr>
              <w:t>filename.txt</w:t>
            </w:r>
            <w:r w:rsidR="00CA36E4" w:rsidRPr="00427275">
              <w:rPr>
                <w:rFonts w:ascii="Arial" w:hAnsi="Arial"/>
              </w:rPr>
              <w:t>"</w:t>
            </w:r>
            <w:r w:rsidRPr="00427275">
              <w:rPr>
                <w:rFonts w:ascii="Arial" w:hAnsi="Arial"/>
              </w:rPr>
              <w:t>,</w:t>
            </w:r>
            <w:r w:rsidR="00CA36E4" w:rsidRPr="00427275">
              <w:rPr>
                <w:rFonts w:ascii="Arial" w:hAnsi="Arial"/>
              </w:rPr>
              <w:t>"</w:t>
            </w:r>
            <w:r w:rsidRPr="00427275">
              <w:rPr>
                <w:rFonts w:ascii="Arial" w:hAnsi="Arial"/>
              </w:rPr>
              <w:t>w</w:t>
            </w:r>
            <w:r w:rsidR="00CA36E4" w:rsidRPr="00427275">
              <w:rPr>
                <w:rFonts w:ascii="Arial" w:hAnsi="Arial"/>
              </w:rPr>
              <w:t>"</w:t>
            </w:r>
            <w:r w:rsidRPr="00427275">
              <w:rPr>
                <w:rFonts w:ascii="Arial" w:hAnsi="Arial"/>
              </w:rPr>
              <w:t>)</w:t>
            </w:r>
          </w:p>
          <w:p w14:paraId="58DC31EE" w14:textId="097B1979" w:rsidR="00CD28CA" w:rsidRPr="00427275" w:rsidRDefault="00CD28CA" w:rsidP="00CD28CA">
            <w:pPr>
              <w:pStyle w:val="PGKS3text"/>
              <w:rPr>
                <w:rFonts w:ascii="Arial" w:hAnsi="Arial"/>
                <w:b/>
              </w:rPr>
            </w:pPr>
            <w:r w:rsidRPr="00427275">
              <w:rPr>
                <w:rFonts w:ascii="Arial" w:hAnsi="Arial"/>
                <w:b/>
              </w:rPr>
              <w:t xml:space="preserve">Writing </w:t>
            </w:r>
            <w:r w:rsidR="00A975F6">
              <w:rPr>
                <w:rFonts w:ascii="Arial" w:hAnsi="Arial"/>
                <w:b/>
              </w:rPr>
              <w:t>a new</w:t>
            </w:r>
            <w:r w:rsidRPr="00427275">
              <w:rPr>
                <w:rFonts w:ascii="Arial" w:hAnsi="Arial"/>
                <w:b/>
              </w:rPr>
              <w:t xml:space="preserve"> file</w:t>
            </w:r>
          </w:p>
          <w:p w14:paraId="12745FEA" w14:textId="7A0EDEED" w:rsidR="00CD28CA" w:rsidRPr="00427275" w:rsidRDefault="00B63BEA" w:rsidP="00CD28CA">
            <w:pPr>
              <w:pStyle w:val="PGKS3text"/>
              <w:rPr>
                <w:rFonts w:ascii="Arial" w:hAnsi="Arial"/>
              </w:rPr>
            </w:pPr>
            <w:r>
              <w:rPr>
                <w:rFonts w:ascii="Arial" w:hAnsi="Arial"/>
              </w:rPr>
              <w:t>Show</w:t>
            </w:r>
            <w:r w:rsidR="00CD28CA" w:rsidRPr="00427275">
              <w:rPr>
                <w:rFonts w:ascii="Arial" w:hAnsi="Arial"/>
              </w:rPr>
              <w:t xml:space="preserve"> students </w:t>
            </w:r>
            <w:r>
              <w:rPr>
                <w:rFonts w:ascii="Arial" w:hAnsi="Arial"/>
              </w:rPr>
              <w:t>the</w:t>
            </w:r>
            <w:r w:rsidR="00CD28CA" w:rsidRPr="00427275">
              <w:rPr>
                <w:rFonts w:ascii="Arial" w:hAnsi="Arial"/>
              </w:rPr>
              <w:t xml:space="preserve"> example program</w:t>
            </w:r>
            <w:r w:rsidR="00A975F6">
              <w:rPr>
                <w:rFonts w:ascii="Arial" w:hAnsi="Arial"/>
              </w:rPr>
              <w:t xml:space="preserve"> on the slide</w:t>
            </w:r>
            <w:r w:rsidR="00CD28CA" w:rsidRPr="00427275">
              <w:rPr>
                <w:rFonts w:ascii="Arial" w:hAnsi="Arial"/>
              </w:rPr>
              <w:t xml:space="preserve"> that will ask for</w:t>
            </w:r>
            <w:r>
              <w:rPr>
                <w:rFonts w:ascii="Arial" w:hAnsi="Arial"/>
              </w:rPr>
              <w:t xml:space="preserve"> their name</w:t>
            </w:r>
            <w:r w:rsidR="00CD28CA" w:rsidRPr="00427275">
              <w:rPr>
                <w:rFonts w:ascii="Arial" w:hAnsi="Arial"/>
              </w:rPr>
              <w:t>, open a file in write mode and write the data to a file. Students should copy and test the program – they should find a new file in the same folder as the program that contains the data they entered.</w:t>
            </w:r>
          </w:p>
          <w:p w14:paraId="15904F6E" w14:textId="630D0A42" w:rsidR="00CD28CA" w:rsidRPr="00427275" w:rsidRDefault="00CD28CA" w:rsidP="00CD28CA">
            <w:pPr>
              <w:pStyle w:val="PGKS3text"/>
              <w:rPr>
                <w:rFonts w:ascii="Arial" w:hAnsi="Arial"/>
              </w:rPr>
            </w:pPr>
            <w:r w:rsidRPr="00427275">
              <w:rPr>
                <w:rFonts w:ascii="Arial" w:hAnsi="Arial"/>
              </w:rPr>
              <w:t xml:space="preserve">Students should try to guess what will happen if they run the same program again and type in a different value when prompted. They will probably expect the new data to be added to the file, but opening a file in </w:t>
            </w:r>
            <w:r w:rsidR="00CA36E4" w:rsidRPr="00427275">
              <w:rPr>
                <w:rFonts w:ascii="Arial" w:hAnsi="Arial"/>
              </w:rPr>
              <w:t>"</w:t>
            </w:r>
            <w:r w:rsidRPr="00427275">
              <w:rPr>
                <w:rFonts w:ascii="Arial" w:hAnsi="Arial"/>
              </w:rPr>
              <w:t>w</w:t>
            </w:r>
            <w:r w:rsidR="00CA36E4" w:rsidRPr="00427275">
              <w:rPr>
                <w:rFonts w:ascii="Arial" w:hAnsi="Arial"/>
              </w:rPr>
              <w:t>"</w:t>
            </w:r>
            <w:r w:rsidRPr="00427275">
              <w:rPr>
                <w:rFonts w:ascii="Arial" w:hAnsi="Arial"/>
              </w:rPr>
              <w:t xml:space="preserve"> (write) mode clears any content already in the file – so when they check the file they will only see the new data.</w:t>
            </w:r>
          </w:p>
          <w:p w14:paraId="5C43E402" w14:textId="77777777" w:rsidR="00CD28CA" w:rsidRPr="00427275" w:rsidRDefault="00CD28CA" w:rsidP="00CD28CA">
            <w:pPr>
              <w:pStyle w:val="PGKS3text"/>
              <w:rPr>
                <w:rFonts w:ascii="Arial" w:hAnsi="Arial"/>
              </w:rPr>
            </w:pPr>
            <w:r w:rsidRPr="00427275">
              <w:rPr>
                <w:rFonts w:ascii="Arial" w:hAnsi="Arial"/>
              </w:rPr>
              <w:t xml:space="preserve">Explain to students that it is the </w:t>
            </w:r>
            <w:proofErr w:type="gramStart"/>
            <w:r w:rsidRPr="00427275">
              <w:rPr>
                <w:rFonts w:ascii="Arial" w:hAnsi="Arial"/>
              </w:rPr>
              <w:t>open(</w:t>
            </w:r>
            <w:proofErr w:type="gramEnd"/>
            <w:r w:rsidRPr="00427275">
              <w:rPr>
                <w:rFonts w:ascii="Arial" w:hAnsi="Arial"/>
              </w:rPr>
              <w:t>) function that clears the file – so once it is open they can enter data as often as they like.</w:t>
            </w:r>
          </w:p>
          <w:p w14:paraId="338F11A5" w14:textId="5BB89387" w:rsidR="00CD28CA" w:rsidRPr="00B63BEA" w:rsidRDefault="00B63BEA" w:rsidP="00CD28CA">
            <w:pPr>
              <w:pStyle w:val="PGKS3text"/>
              <w:rPr>
                <w:rFonts w:ascii="Arial" w:hAnsi="Arial"/>
                <w:b/>
              </w:rPr>
            </w:pPr>
            <w:r w:rsidRPr="00B63BEA">
              <w:rPr>
                <w:rFonts w:ascii="Arial" w:hAnsi="Arial"/>
                <w:b/>
              </w:rPr>
              <w:t>Writing several records</w:t>
            </w:r>
          </w:p>
          <w:p w14:paraId="5352E86D" w14:textId="43AB81B0" w:rsidR="00CD28CA" w:rsidRPr="00427275" w:rsidRDefault="00B63BEA" w:rsidP="00CD28CA">
            <w:pPr>
              <w:pStyle w:val="PGKS3text"/>
              <w:rPr>
                <w:rFonts w:ascii="Arial" w:hAnsi="Arial"/>
              </w:rPr>
            </w:pPr>
            <w:r>
              <w:rPr>
                <w:rFonts w:ascii="Arial" w:hAnsi="Arial"/>
              </w:rPr>
              <w:t>Show</w:t>
            </w:r>
            <w:r w:rsidR="00CD28CA" w:rsidRPr="00427275">
              <w:rPr>
                <w:rFonts w:ascii="Arial" w:hAnsi="Arial"/>
              </w:rPr>
              <w:t xml:space="preserve"> students </w:t>
            </w:r>
            <w:r>
              <w:rPr>
                <w:rFonts w:ascii="Arial" w:hAnsi="Arial"/>
              </w:rPr>
              <w:t>the</w:t>
            </w:r>
            <w:r w:rsidR="00CD28CA" w:rsidRPr="00427275">
              <w:rPr>
                <w:rFonts w:ascii="Arial" w:hAnsi="Arial"/>
              </w:rPr>
              <w:t xml:space="preserve"> extended version of the program that asks for two </w:t>
            </w:r>
            <w:r>
              <w:rPr>
                <w:rFonts w:ascii="Arial" w:hAnsi="Arial"/>
              </w:rPr>
              <w:t>names</w:t>
            </w:r>
            <w:r w:rsidR="00CD28CA" w:rsidRPr="00427275">
              <w:rPr>
                <w:rFonts w:ascii="Arial" w:hAnsi="Arial"/>
              </w:rPr>
              <w:t xml:space="preserve"> and writes them both to the file. Again, students should guess and then test how the program work</w:t>
            </w:r>
            <w:r w:rsidR="0073037A">
              <w:rPr>
                <w:rFonts w:ascii="Arial" w:hAnsi="Arial"/>
              </w:rPr>
              <w:t>s</w:t>
            </w:r>
            <w:r w:rsidR="00CD28CA" w:rsidRPr="00427275">
              <w:rPr>
                <w:rFonts w:ascii="Arial" w:hAnsi="Arial"/>
              </w:rPr>
              <w:t xml:space="preserve">. They will probably expect that each </w:t>
            </w:r>
            <w:proofErr w:type="gramStart"/>
            <w:r w:rsidR="00CD28CA" w:rsidRPr="00427275">
              <w:rPr>
                <w:rFonts w:ascii="Arial" w:hAnsi="Arial"/>
              </w:rPr>
              <w:t>write(</w:t>
            </w:r>
            <w:proofErr w:type="gramEnd"/>
            <w:r w:rsidR="00CD28CA" w:rsidRPr="00427275">
              <w:rPr>
                <w:rFonts w:ascii="Arial" w:hAnsi="Arial"/>
              </w:rPr>
              <w:t>) fun</w:t>
            </w:r>
            <w:r w:rsidR="009942BE" w:rsidRPr="00427275">
              <w:rPr>
                <w:rFonts w:ascii="Arial" w:hAnsi="Arial"/>
              </w:rPr>
              <w:t>ction will write the new data</w:t>
            </w:r>
            <w:r w:rsidR="00CD28CA" w:rsidRPr="00427275">
              <w:rPr>
                <w:rFonts w:ascii="Arial" w:hAnsi="Arial"/>
              </w:rPr>
              <w:t xml:space="preserve"> on one line, without any </w:t>
            </w:r>
            <w:r w:rsidR="007F4389">
              <w:rPr>
                <w:rFonts w:ascii="Arial" w:hAnsi="Arial"/>
              </w:rPr>
              <w:t>line</w:t>
            </w:r>
            <w:r w:rsidR="00CD28CA" w:rsidRPr="00427275">
              <w:rPr>
                <w:rFonts w:ascii="Arial" w:hAnsi="Arial"/>
              </w:rPr>
              <w:t xml:space="preserve"> breaks. This might be a familiar situation if you have tried to demonstrate HTML without using &lt;p&gt; or &lt;br&gt; tags.</w:t>
            </w:r>
          </w:p>
          <w:p w14:paraId="3454A730" w14:textId="77777777" w:rsidR="00D955E1" w:rsidRDefault="00D955E1" w:rsidP="00CD28CA">
            <w:pPr>
              <w:pStyle w:val="PGKS3text"/>
              <w:rPr>
                <w:rFonts w:ascii="Arial" w:hAnsi="Arial"/>
              </w:rPr>
            </w:pPr>
          </w:p>
          <w:p w14:paraId="1621EF8B" w14:textId="77777777" w:rsidR="00D955E1" w:rsidRDefault="00D955E1" w:rsidP="00CD28CA">
            <w:pPr>
              <w:pStyle w:val="PGKS3text"/>
              <w:rPr>
                <w:rFonts w:ascii="Arial" w:hAnsi="Arial"/>
              </w:rPr>
            </w:pPr>
          </w:p>
          <w:p w14:paraId="2E9EB501" w14:textId="2C500D7B" w:rsidR="00D955E1" w:rsidRPr="00D955E1" w:rsidRDefault="00D955E1" w:rsidP="00CD28CA">
            <w:pPr>
              <w:pStyle w:val="PGKS3text"/>
              <w:rPr>
                <w:rFonts w:ascii="Arial" w:hAnsi="Arial"/>
                <w:b/>
              </w:rPr>
            </w:pPr>
            <w:r w:rsidRPr="00D955E1">
              <w:rPr>
                <w:rFonts w:ascii="Arial" w:hAnsi="Arial"/>
                <w:b/>
              </w:rPr>
              <w:lastRenderedPageBreak/>
              <w:t>The newline character</w:t>
            </w:r>
          </w:p>
          <w:p w14:paraId="51708BB0" w14:textId="77777777" w:rsidR="00A975F6" w:rsidRDefault="00CD28CA" w:rsidP="00CD28CA">
            <w:pPr>
              <w:pStyle w:val="PGKS3text"/>
              <w:rPr>
                <w:rFonts w:ascii="Arial" w:hAnsi="Arial"/>
              </w:rPr>
            </w:pPr>
            <w:r w:rsidRPr="00427275">
              <w:rPr>
                <w:rFonts w:ascii="Arial" w:hAnsi="Arial"/>
              </w:rPr>
              <w:t xml:space="preserve">If you haven’t introduced it previously, explain to students how to use the </w:t>
            </w:r>
            <w:r w:rsidR="00CA36E4" w:rsidRPr="00427275">
              <w:rPr>
                <w:rFonts w:ascii="Arial" w:hAnsi="Arial"/>
              </w:rPr>
              <w:t>"</w:t>
            </w:r>
            <w:r w:rsidRPr="00427275">
              <w:rPr>
                <w:rFonts w:ascii="Arial" w:hAnsi="Arial"/>
              </w:rPr>
              <w:t>\n</w:t>
            </w:r>
            <w:r w:rsidR="00CA36E4" w:rsidRPr="00427275">
              <w:rPr>
                <w:rFonts w:ascii="Arial" w:hAnsi="Arial"/>
              </w:rPr>
              <w:t>"</w:t>
            </w:r>
            <w:r w:rsidRPr="00427275">
              <w:rPr>
                <w:rFonts w:ascii="Arial" w:hAnsi="Arial"/>
              </w:rPr>
              <w:t xml:space="preserve"> character to add a newline to a string. </w:t>
            </w:r>
          </w:p>
          <w:p w14:paraId="2EAB8021" w14:textId="27509E37" w:rsidR="00CD28CA" w:rsidRPr="00427275" w:rsidRDefault="00A975F6" w:rsidP="00CD28CA">
            <w:pPr>
              <w:pStyle w:val="PGKS3text"/>
              <w:rPr>
                <w:rFonts w:ascii="Arial" w:hAnsi="Arial"/>
              </w:rPr>
            </w:pPr>
            <w:r>
              <w:rPr>
                <w:rFonts w:ascii="Arial" w:hAnsi="Arial"/>
              </w:rPr>
              <w:t>Note that, b</w:t>
            </w:r>
            <w:r w:rsidR="00CD28CA" w:rsidRPr="00427275">
              <w:rPr>
                <w:rFonts w:ascii="Arial" w:hAnsi="Arial"/>
              </w:rPr>
              <w:t xml:space="preserve">y using the following </w:t>
            </w:r>
            <w:r>
              <w:rPr>
                <w:rFonts w:ascii="Arial" w:hAnsi="Arial"/>
              </w:rPr>
              <w:t xml:space="preserve">alternative line of </w:t>
            </w:r>
            <w:r w:rsidR="00CD28CA" w:rsidRPr="00427275">
              <w:rPr>
                <w:rFonts w:ascii="Arial" w:hAnsi="Arial"/>
              </w:rPr>
              <w:t>code</w:t>
            </w:r>
            <w:r>
              <w:rPr>
                <w:rFonts w:ascii="Arial" w:hAnsi="Arial"/>
              </w:rPr>
              <w:t>,</w:t>
            </w:r>
            <w:r w:rsidR="00CD28CA" w:rsidRPr="00427275">
              <w:rPr>
                <w:rFonts w:ascii="Arial" w:hAnsi="Arial"/>
              </w:rPr>
              <w:t xml:space="preserve"> the students can add the contents of a variable to a file and move to a new line ready for the next piece of data:</w:t>
            </w:r>
          </w:p>
          <w:p w14:paraId="045F465D" w14:textId="0CFFE78D" w:rsidR="00CD28CA" w:rsidRDefault="00CD28CA" w:rsidP="00CD28CA">
            <w:pPr>
              <w:pStyle w:val="PGKS3text"/>
              <w:rPr>
                <w:rFonts w:ascii="Arial" w:hAnsi="Arial"/>
              </w:rPr>
            </w:pPr>
            <w:r w:rsidRPr="00427275">
              <w:rPr>
                <w:rFonts w:ascii="Arial" w:hAnsi="Arial"/>
              </w:rPr>
              <w:t xml:space="preserve">file.write(variable + </w:t>
            </w:r>
            <w:r w:rsidR="00CA36E4" w:rsidRPr="00427275">
              <w:rPr>
                <w:rFonts w:ascii="Arial" w:hAnsi="Arial"/>
              </w:rPr>
              <w:t>"</w:t>
            </w:r>
            <w:r w:rsidRPr="00427275">
              <w:rPr>
                <w:rFonts w:ascii="Arial" w:hAnsi="Arial"/>
              </w:rPr>
              <w:t>\n</w:t>
            </w:r>
            <w:r w:rsidR="00CA36E4" w:rsidRPr="00427275">
              <w:rPr>
                <w:rFonts w:ascii="Arial" w:hAnsi="Arial"/>
              </w:rPr>
              <w:t>"</w:t>
            </w:r>
            <w:r w:rsidRPr="00427275">
              <w:rPr>
                <w:rFonts w:ascii="Arial" w:hAnsi="Arial"/>
              </w:rPr>
              <w:t>)</w:t>
            </w:r>
          </w:p>
          <w:p w14:paraId="4994C42A" w14:textId="00E079A5" w:rsidR="00B63BEA" w:rsidRDefault="00B63BEA" w:rsidP="00CD28CA">
            <w:pPr>
              <w:pStyle w:val="PGKS3text"/>
              <w:rPr>
                <w:rFonts w:ascii="Arial" w:hAnsi="Arial"/>
              </w:rPr>
            </w:pPr>
            <w:r>
              <w:rPr>
                <w:rFonts w:ascii="Arial" w:hAnsi="Arial"/>
              </w:rPr>
              <w:t>Note: If you want to have the newline character in a field of its own, with a comma at the end of each line, the code would be</w:t>
            </w:r>
          </w:p>
          <w:p w14:paraId="08C3CEDC" w14:textId="4AB0AF47" w:rsidR="00DD3C82" w:rsidRDefault="00DD3C82" w:rsidP="00DD3C82">
            <w:pPr>
              <w:pStyle w:val="PGKS3text"/>
              <w:rPr>
                <w:rFonts w:ascii="Arial" w:hAnsi="Arial"/>
              </w:rPr>
            </w:pPr>
            <w:r w:rsidRPr="00427275">
              <w:rPr>
                <w:rFonts w:ascii="Arial" w:hAnsi="Arial"/>
              </w:rPr>
              <w:t>file.write(variable +</w:t>
            </w:r>
            <w:r>
              <w:rPr>
                <w:rFonts w:ascii="Arial" w:hAnsi="Arial"/>
              </w:rPr>
              <w:t xml:space="preserve"> </w:t>
            </w:r>
            <w:r w:rsidRPr="00427275">
              <w:rPr>
                <w:rFonts w:ascii="Arial" w:hAnsi="Arial"/>
              </w:rPr>
              <w:t>"</w:t>
            </w:r>
            <w:r>
              <w:rPr>
                <w:rFonts w:ascii="Arial" w:hAnsi="Arial"/>
              </w:rPr>
              <w:t>,</w:t>
            </w:r>
            <w:r w:rsidRPr="00427275">
              <w:rPr>
                <w:rFonts w:ascii="Arial" w:hAnsi="Arial"/>
              </w:rPr>
              <w:t>\n")</w:t>
            </w:r>
          </w:p>
          <w:p w14:paraId="154AE963" w14:textId="5AE376AE" w:rsidR="00DD3C82" w:rsidRDefault="00DD3C82" w:rsidP="00B63BEA">
            <w:pPr>
              <w:pStyle w:val="PGKS3text"/>
              <w:rPr>
                <w:rFonts w:ascii="Arial" w:hAnsi="Arial"/>
              </w:rPr>
            </w:pPr>
            <w:r>
              <w:rPr>
                <w:rFonts w:ascii="Arial" w:hAnsi="Arial"/>
              </w:rPr>
              <w:t>or</w:t>
            </w:r>
          </w:p>
          <w:p w14:paraId="069AB1CC" w14:textId="46E49839" w:rsidR="00B63BEA" w:rsidRDefault="00B63BEA" w:rsidP="00B63BEA">
            <w:pPr>
              <w:pStyle w:val="PGKS3text"/>
              <w:rPr>
                <w:rFonts w:ascii="Arial" w:hAnsi="Arial"/>
              </w:rPr>
            </w:pPr>
            <w:r w:rsidRPr="00427275">
              <w:rPr>
                <w:rFonts w:ascii="Arial" w:hAnsi="Arial"/>
              </w:rPr>
              <w:t>file.write(variable +</w:t>
            </w:r>
            <w:r w:rsidR="00DD3C82">
              <w:rPr>
                <w:rFonts w:ascii="Arial" w:hAnsi="Arial"/>
              </w:rPr>
              <w:t xml:space="preserve"> </w:t>
            </w:r>
            <w:r w:rsidRPr="00427275">
              <w:rPr>
                <w:rFonts w:ascii="Arial" w:hAnsi="Arial"/>
              </w:rPr>
              <w:t>"</w:t>
            </w:r>
            <w:r w:rsidR="00077433">
              <w:rPr>
                <w:rFonts w:ascii="Arial" w:hAnsi="Arial"/>
              </w:rPr>
              <w:t>,</w:t>
            </w:r>
            <w:r w:rsidR="00DD3C82">
              <w:rPr>
                <w:rFonts w:ascii="Arial" w:hAnsi="Arial"/>
              </w:rPr>
              <w:t>” + “</w:t>
            </w:r>
            <w:r w:rsidRPr="00427275">
              <w:rPr>
                <w:rFonts w:ascii="Arial" w:hAnsi="Arial"/>
              </w:rPr>
              <w:t>\n")</w:t>
            </w:r>
          </w:p>
          <w:p w14:paraId="518EF8C4" w14:textId="77777777" w:rsidR="00A470BB" w:rsidRDefault="00D955E1" w:rsidP="00B63BEA">
            <w:pPr>
              <w:pStyle w:val="PGKS3text"/>
              <w:rPr>
                <w:rFonts w:ascii="Arial" w:hAnsi="Arial"/>
              </w:rPr>
            </w:pPr>
            <w:r>
              <w:rPr>
                <w:rFonts w:ascii="Arial" w:hAnsi="Arial"/>
              </w:rPr>
              <w:t xml:space="preserve">Doing this will mean that </w:t>
            </w:r>
            <w:r w:rsidR="00A470BB">
              <w:rPr>
                <w:rFonts w:ascii="Arial" w:hAnsi="Arial"/>
              </w:rPr>
              <w:t>the last data field does not have \n as the last character.</w:t>
            </w:r>
          </w:p>
          <w:p w14:paraId="23B5D96A" w14:textId="77777777" w:rsidR="00A470BB" w:rsidRPr="00A470BB" w:rsidRDefault="00A470BB" w:rsidP="00A470BB">
            <w:pPr>
              <w:tabs>
                <w:tab w:val="left" w:pos="851"/>
                <w:tab w:val="left" w:pos="1276"/>
                <w:tab w:val="left" w:pos="1560"/>
              </w:tabs>
              <w:spacing w:after="120"/>
              <w:ind w:left="425" w:hanging="425"/>
            </w:pPr>
            <w:r>
              <w:t xml:space="preserve">See programs </w:t>
            </w:r>
            <w:r w:rsidRPr="00A470BB">
              <w:rPr>
                <w:b/>
              </w:rPr>
              <w:t>L8 WS8 Ex4 write classmates data v1.py</w:t>
            </w:r>
            <w:r w:rsidRPr="00A470BB">
              <w:t xml:space="preserve">  and</w:t>
            </w:r>
          </w:p>
          <w:p w14:paraId="2EEF6264" w14:textId="3AFD1D31" w:rsidR="00D955E1" w:rsidRDefault="00A470BB" w:rsidP="00A470BB">
            <w:pPr>
              <w:pStyle w:val="PGKS3text"/>
              <w:rPr>
                <w:rFonts w:ascii="Arial" w:hAnsi="Arial"/>
              </w:rPr>
            </w:pPr>
            <w:r w:rsidRPr="00A470BB">
              <w:rPr>
                <w:rFonts w:ascii="Arial" w:hAnsi="Arial"/>
                <w:b/>
              </w:rPr>
              <w:t>L8 WS8 Ex4 write classmates data v2.py</w:t>
            </w:r>
            <w:r w:rsidRPr="00A470BB">
              <w:rPr>
                <w:rFonts w:ascii="Arial" w:hAnsi="Arial"/>
              </w:rPr>
              <w:t xml:space="preserve"> in Sample programs folder</w:t>
            </w:r>
            <w:r w:rsidRPr="00A470BB">
              <w:rPr>
                <w:rFonts w:ascii="Arial" w:hAnsi="Arial"/>
              </w:rPr>
              <w:tab/>
            </w:r>
            <w:r>
              <w:rPr>
                <w:rFonts w:ascii="Arial" w:hAnsi="Arial"/>
              </w:rPr>
              <w:t xml:space="preserve"> </w:t>
            </w:r>
          </w:p>
          <w:p w14:paraId="64BA684E" w14:textId="1AF65C39" w:rsidR="00CD28CA" w:rsidRPr="00427275" w:rsidRDefault="00CD28CA" w:rsidP="00CD28CA">
            <w:pPr>
              <w:pStyle w:val="PGKS3text"/>
              <w:rPr>
                <w:rFonts w:ascii="Arial" w:hAnsi="Arial"/>
                <w:b/>
              </w:rPr>
            </w:pPr>
            <w:r w:rsidRPr="00427275">
              <w:rPr>
                <w:rFonts w:ascii="Arial" w:hAnsi="Arial"/>
                <w:b/>
              </w:rPr>
              <w:t xml:space="preserve">Worksheet </w:t>
            </w:r>
            <w:r w:rsidR="005E47C3">
              <w:rPr>
                <w:rFonts w:ascii="Arial" w:hAnsi="Arial"/>
                <w:b/>
              </w:rPr>
              <w:t>8</w:t>
            </w:r>
            <w:r w:rsidR="00CA36E4" w:rsidRPr="00427275">
              <w:rPr>
                <w:rFonts w:ascii="Arial" w:hAnsi="Arial"/>
                <w:b/>
              </w:rPr>
              <w:t xml:space="preserve"> Task 1</w:t>
            </w:r>
          </w:p>
          <w:p w14:paraId="1CAC8453" w14:textId="625304A9" w:rsidR="00CA36E4" w:rsidRPr="00427275" w:rsidRDefault="00CA36E4" w:rsidP="00CD28CA">
            <w:pPr>
              <w:pStyle w:val="PGKS3text"/>
              <w:rPr>
                <w:rFonts w:ascii="Arial" w:hAnsi="Arial"/>
              </w:rPr>
            </w:pPr>
            <w:r w:rsidRPr="00427275">
              <w:rPr>
                <w:rFonts w:ascii="Arial" w:hAnsi="Arial"/>
              </w:rPr>
              <w:t>S</w:t>
            </w:r>
            <w:r w:rsidR="00BE6B1A" w:rsidRPr="00427275">
              <w:rPr>
                <w:rFonts w:ascii="Arial" w:hAnsi="Arial"/>
              </w:rPr>
              <w:t>tudents</w:t>
            </w:r>
            <w:r w:rsidR="00CD28CA" w:rsidRPr="00427275">
              <w:rPr>
                <w:rFonts w:ascii="Arial" w:hAnsi="Arial"/>
              </w:rPr>
              <w:t xml:space="preserve"> </w:t>
            </w:r>
            <w:r w:rsidRPr="00427275">
              <w:rPr>
                <w:rFonts w:ascii="Arial" w:hAnsi="Arial"/>
              </w:rPr>
              <w:t>can now be asked to</w:t>
            </w:r>
            <w:r w:rsidR="00CD28CA" w:rsidRPr="00427275">
              <w:rPr>
                <w:rFonts w:ascii="Arial" w:hAnsi="Arial"/>
              </w:rPr>
              <w:t xml:space="preserve"> complete </w:t>
            </w:r>
            <w:r w:rsidRPr="00427275">
              <w:rPr>
                <w:rFonts w:ascii="Arial" w:hAnsi="Arial"/>
              </w:rPr>
              <w:t>some or all of the questions in W</w:t>
            </w:r>
            <w:r w:rsidR="00CD28CA" w:rsidRPr="00427275">
              <w:rPr>
                <w:rFonts w:ascii="Arial" w:hAnsi="Arial"/>
              </w:rPr>
              <w:t xml:space="preserve">orksheet </w:t>
            </w:r>
            <w:r w:rsidR="008A2343">
              <w:rPr>
                <w:rFonts w:ascii="Arial" w:hAnsi="Arial"/>
              </w:rPr>
              <w:t>8</w:t>
            </w:r>
            <w:r w:rsidRPr="00427275">
              <w:rPr>
                <w:rFonts w:ascii="Arial" w:hAnsi="Arial"/>
              </w:rPr>
              <w:t>, Task 1.</w:t>
            </w:r>
          </w:p>
          <w:p w14:paraId="5E4077F0" w14:textId="37D7CDAA" w:rsidR="00CD28CA" w:rsidRPr="00427275" w:rsidRDefault="00CA36E4" w:rsidP="00CD28CA">
            <w:pPr>
              <w:pStyle w:val="PGKS3text"/>
              <w:rPr>
                <w:rFonts w:ascii="Arial" w:hAnsi="Arial"/>
              </w:rPr>
            </w:pPr>
            <w:r w:rsidRPr="00427275">
              <w:rPr>
                <w:rFonts w:ascii="Arial" w:hAnsi="Arial"/>
              </w:rPr>
              <w:t xml:space="preserve">There is a reference sheet called “Python Reference File Handling” </w:t>
            </w:r>
            <w:r w:rsidR="00C40E44">
              <w:rPr>
                <w:rFonts w:ascii="Arial" w:hAnsi="Arial"/>
              </w:rPr>
              <w:t>root</w:t>
            </w:r>
            <w:r w:rsidR="00835679" w:rsidRPr="00427275">
              <w:rPr>
                <w:rFonts w:ascii="Arial" w:hAnsi="Arial"/>
              </w:rPr>
              <w:t xml:space="preserve"> folder</w:t>
            </w:r>
            <w:r w:rsidRPr="00427275">
              <w:rPr>
                <w:rFonts w:ascii="Arial" w:hAnsi="Arial"/>
              </w:rPr>
              <w:t xml:space="preserve">, which you could give out to students, or which they could copy into their own areas. They may find it useful when doing the practical tasks. </w:t>
            </w:r>
            <w:r w:rsidR="00CD28CA" w:rsidRPr="00427275">
              <w:rPr>
                <w:rFonts w:ascii="Arial" w:hAnsi="Arial"/>
              </w:rPr>
              <w:t xml:space="preserve"> </w:t>
            </w:r>
          </w:p>
          <w:p w14:paraId="1E33C41A" w14:textId="77777777" w:rsidR="00CD28CA" w:rsidRPr="00427275" w:rsidRDefault="00CD28CA" w:rsidP="00CD28CA">
            <w:pPr>
              <w:pStyle w:val="PGKS3text"/>
              <w:rPr>
                <w:rFonts w:ascii="Arial" w:hAnsi="Arial"/>
                <w:b/>
              </w:rPr>
            </w:pPr>
            <w:r w:rsidRPr="00427275">
              <w:rPr>
                <w:rFonts w:ascii="Arial" w:hAnsi="Arial"/>
                <w:b/>
              </w:rPr>
              <w:t>Appending data to a file</w:t>
            </w:r>
          </w:p>
          <w:p w14:paraId="42F6E4AC" w14:textId="77777777" w:rsidR="00CD28CA" w:rsidRPr="00427275" w:rsidRDefault="00CD28CA" w:rsidP="00CD28CA">
            <w:pPr>
              <w:pStyle w:val="PGKS3text"/>
              <w:rPr>
                <w:rFonts w:ascii="Arial" w:hAnsi="Arial"/>
              </w:rPr>
            </w:pPr>
            <w:r w:rsidRPr="00427275">
              <w:rPr>
                <w:rFonts w:ascii="Arial" w:hAnsi="Arial"/>
              </w:rPr>
              <w:t>Based on the dangers of overwriting files by opening in write mode, explain that the append mode is the solution if you are adding data to an existing file.</w:t>
            </w:r>
          </w:p>
          <w:p w14:paraId="14AF826A" w14:textId="77CB968A" w:rsidR="00CD28CA" w:rsidRPr="00427275" w:rsidRDefault="00CD28CA" w:rsidP="00CD28CA">
            <w:pPr>
              <w:pStyle w:val="PGKS3text"/>
              <w:rPr>
                <w:rFonts w:ascii="Arial" w:hAnsi="Arial"/>
              </w:rPr>
            </w:pPr>
            <w:r w:rsidRPr="00427275">
              <w:rPr>
                <w:rFonts w:ascii="Arial" w:hAnsi="Arial"/>
              </w:rPr>
              <w:t xml:space="preserve">Provide students with some sample code similar to opening a file in write mode, but using an </w:t>
            </w:r>
            <w:r w:rsidR="00CA36E4" w:rsidRPr="00427275">
              <w:rPr>
                <w:rFonts w:ascii="Arial" w:hAnsi="Arial"/>
              </w:rPr>
              <w:t>"</w:t>
            </w:r>
            <w:r w:rsidRPr="00427275">
              <w:rPr>
                <w:rFonts w:ascii="Arial" w:hAnsi="Arial"/>
              </w:rPr>
              <w:t>a</w:t>
            </w:r>
            <w:r w:rsidR="00CA36E4" w:rsidRPr="00427275">
              <w:rPr>
                <w:rFonts w:ascii="Arial" w:hAnsi="Arial"/>
              </w:rPr>
              <w:t>"</w:t>
            </w:r>
            <w:r w:rsidRPr="00427275">
              <w:rPr>
                <w:rFonts w:ascii="Arial" w:hAnsi="Arial"/>
              </w:rPr>
              <w:t xml:space="preserve"> parameter to indicate append mode.</w:t>
            </w:r>
          </w:p>
          <w:p w14:paraId="2C2ACD83" w14:textId="493B68D2" w:rsidR="00CD28CA" w:rsidRPr="00427275" w:rsidRDefault="00CD28CA" w:rsidP="00CD28CA">
            <w:pPr>
              <w:pStyle w:val="PGKS3text"/>
              <w:rPr>
                <w:rFonts w:ascii="Arial" w:hAnsi="Arial"/>
              </w:rPr>
            </w:pPr>
            <w:r w:rsidRPr="00427275">
              <w:rPr>
                <w:rFonts w:ascii="Arial" w:hAnsi="Arial"/>
              </w:rPr>
              <w:t xml:space="preserve">Encourage students to test this out, still using the </w:t>
            </w:r>
            <w:r w:rsidR="00CA36E4" w:rsidRPr="00427275">
              <w:rPr>
                <w:rFonts w:ascii="Arial" w:hAnsi="Arial"/>
              </w:rPr>
              <w:t>"</w:t>
            </w:r>
            <w:r w:rsidRPr="00427275">
              <w:rPr>
                <w:rFonts w:ascii="Arial" w:hAnsi="Arial"/>
              </w:rPr>
              <w:t>\n</w:t>
            </w:r>
            <w:r w:rsidR="00CA36E4" w:rsidRPr="00427275">
              <w:rPr>
                <w:rFonts w:ascii="Arial" w:hAnsi="Arial"/>
              </w:rPr>
              <w:t>"</w:t>
            </w:r>
            <w:r w:rsidRPr="00427275">
              <w:rPr>
                <w:rFonts w:ascii="Arial" w:hAnsi="Arial"/>
              </w:rPr>
              <w:t xml:space="preserve"> newline character to add new data to an existing file.</w:t>
            </w:r>
          </w:p>
          <w:p w14:paraId="00EF3F58" w14:textId="3D995354" w:rsidR="00CD28CA" w:rsidRPr="00427275" w:rsidRDefault="00CD28CA" w:rsidP="00CD28CA">
            <w:pPr>
              <w:pStyle w:val="PGKS3text"/>
              <w:rPr>
                <w:rFonts w:ascii="Arial" w:hAnsi="Arial"/>
                <w:b/>
              </w:rPr>
            </w:pPr>
            <w:r w:rsidRPr="00427275">
              <w:rPr>
                <w:rFonts w:ascii="Arial" w:hAnsi="Arial"/>
                <w:b/>
              </w:rPr>
              <w:t xml:space="preserve">Worksheet </w:t>
            </w:r>
            <w:r w:rsidR="005E47C3">
              <w:rPr>
                <w:rFonts w:ascii="Arial" w:hAnsi="Arial"/>
                <w:b/>
              </w:rPr>
              <w:t>8</w:t>
            </w:r>
            <w:r w:rsidR="00CA36E4" w:rsidRPr="00427275">
              <w:rPr>
                <w:rFonts w:ascii="Arial" w:hAnsi="Arial"/>
                <w:b/>
              </w:rPr>
              <w:t xml:space="preserve"> Task 2</w:t>
            </w:r>
          </w:p>
          <w:p w14:paraId="755DD4D4" w14:textId="2EC29BCD" w:rsidR="00CD28CA" w:rsidRPr="00427275" w:rsidRDefault="00CD28CA" w:rsidP="00CD28CA">
            <w:pPr>
              <w:pStyle w:val="PGKS3text"/>
              <w:rPr>
                <w:rFonts w:ascii="Arial" w:hAnsi="Arial"/>
              </w:rPr>
            </w:pPr>
            <w:r w:rsidRPr="00427275">
              <w:rPr>
                <w:rFonts w:ascii="Arial" w:hAnsi="Arial"/>
              </w:rPr>
              <w:t xml:space="preserve">Students should now be able to complete </w:t>
            </w:r>
            <w:r w:rsidR="00CA36E4" w:rsidRPr="00427275">
              <w:rPr>
                <w:rFonts w:ascii="Arial" w:hAnsi="Arial"/>
              </w:rPr>
              <w:t>some or all of the questions in Task 2 of the worksheet.</w:t>
            </w:r>
            <w:r w:rsidRPr="00427275">
              <w:rPr>
                <w:rFonts w:ascii="Arial" w:hAnsi="Arial"/>
              </w:rPr>
              <w:t xml:space="preserve"> </w:t>
            </w:r>
          </w:p>
          <w:p w14:paraId="2BBAC7C2" w14:textId="65A8BA92" w:rsidR="00CD28CA" w:rsidRPr="00390776" w:rsidRDefault="00390776" w:rsidP="00CD28CA">
            <w:pPr>
              <w:pStyle w:val="PGKS3text"/>
              <w:rPr>
                <w:rFonts w:ascii="Arial" w:hAnsi="Arial"/>
                <w:b/>
              </w:rPr>
            </w:pPr>
            <w:r w:rsidRPr="00390776">
              <w:rPr>
                <w:rFonts w:ascii="Arial" w:hAnsi="Arial"/>
                <w:b/>
              </w:rPr>
              <w:t>Plenary</w:t>
            </w:r>
          </w:p>
          <w:p w14:paraId="150A6B27" w14:textId="51A1F86A" w:rsidR="00390776" w:rsidRPr="00427275" w:rsidRDefault="00390776" w:rsidP="00CD28CA">
            <w:pPr>
              <w:pStyle w:val="PGKS3text"/>
              <w:rPr>
                <w:rFonts w:ascii="Arial" w:hAnsi="Arial"/>
              </w:rPr>
            </w:pPr>
            <w:r>
              <w:rPr>
                <w:rFonts w:ascii="Arial" w:hAnsi="Arial"/>
              </w:rPr>
              <w:t>Discuss any problems encountered. Review the three modes Read, Write, Append.</w:t>
            </w:r>
          </w:p>
          <w:p w14:paraId="378E16A6" w14:textId="3815269B" w:rsidR="00CD28CA" w:rsidRPr="00390776" w:rsidRDefault="00390776" w:rsidP="00CD28CA">
            <w:pPr>
              <w:pStyle w:val="PGKS3text"/>
              <w:rPr>
                <w:rFonts w:ascii="Arial" w:hAnsi="Arial"/>
              </w:rPr>
            </w:pPr>
            <w:r w:rsidRPr="00390776">
              <w:rPr>
                <w:rFonts w:ascii="Arial" w:hAnsi="Arial"/>
              </w:rPr>
              <w:t>Note that i</w:t>
            </w:r>
            <w:r w:rsidR="00CD28CA" w:rsidRPr="00390776">
              <w:rPr>
                <w:rFonts w:ascii="Arial" w:hAnsi="Arial"/>
              </w:rPr>
              <w:t xml:space="preserve">t is not easy to edit existing data within a file, this requires the programmer to extract the data, alter it and prepare it for re-writing to a fresh version of the file. There are several Python modules that can make this process more straightforward. File handling at this level is not covered in this </w:t>
            </w:r>
            <w:r w:rsidR="00CD28CA" w:rsidRPr="00390776">
              <w:rPr>
                <w:rFonts w:ascii="Arial" w:hAnsi="Arial"/>
              </w:rPr>
              <w:lastRenderedPageBreak/>
              <w:t>unit, although capable students may well be able to tackle this as a stretch and challenge exercise.</w:t>
            </w:r>
          </w:p>
          <w:p w14:paraId="6107A87B" w14:textId="77777777" w:rsidR="00CD28CA" w:rsidRPr="00390776" w:rsidRDefault="00CD28CA" w:rsidP="00CD28CA">
            <w:pPr>
              <w:pStyle w:val="PGKS3text"/>
              <w:rPr>
                <w:rFonts w:ascii="Arial" w:hAnsi="Arial"/>
              </w:rPr>
            </w:pPr>
            <w:r w:rsidRPr="00390776">
              <w:rPr>
                <w:rFonts w:ascii="Arial" w:hAnsi="Arial"/>
              </w:rPr>
              <w:t>Students may wish to combine their knowledge that data can be read into a program using CSV (comma separated value) format with their new knowledge of writing data to files and write data using commas in order to make that data more usable in the future.</w:t>
            </w:r>
            <w:r w:rsidRPr="00390776">
              <w:rPr>
                <w:rFonts w:ascii="Arial" w:hAnsi="Arial"/>
              </w:rPr>
              <w:br/>
            </w:r>
          </w:p>
          <w:p w14:paraId="7DD77024" w14:textId="77777777" w:rsidR="00CD28CA" w:rsidRPr="00427275" w:rsidRDefault="00CD28CA" w:rsidP="00CD28CA">
            <w:pPr>
              <w:pStyle w:val="PGKS3text"/>
              <w:rPr>
                <w:rFonts w:ascii="Arial" w:hAnsi="Arial"/>
                <w:b/>
              </w:rPr>
            </w:pPr>
            <w:r w:rsidRPr="00427275">
              <w:rPr>
                <w:rFonts w:ascii="Arial" w:hAnsi="Arial"/>
                <w:b/>
              </w:rPr>
              <w:t>Homework</w:t>
            </w:r>
          </w:p>
          <w:p w14:paraId="48DDD760" w14:textId="4C7683F0" w:rsidR="00342B0C" w:rsidRPr="00427275" w:rsidRDefault="00390776" w:rsidP="00CD28CA">
            <w:pPr>
              <w:pStyle w:val="PGKS3text"/>
              <w:spacing w:after="240"/>
              <w:rPr>
                <w:rFonts w:ascii="Arial" w:hAnsi="Arial"/>
              </w:rPr>
            </w:pPr>
            <w:r>
              <w:rPr>
                <w:rFonts w:ascii="Arial" w:hAnsi="Arial"/>
              </w:rPr>
              <w:t xml:space="preserve">Give out </w:t>
            </w:r>
            <w:r w:rsidRPr="00D5682B">
              <w:rPr>
                <w:rFonts w:ascii="Arial" w:hAnsi="Arial"/>
                <w:b/>
              </w:rPr>
              <w:t>Homework 8</w:t>
            </w:r>
            <w:r w:rsidR="00D5682B" w:rsidRPr="00D5682B">
              <w:rPr>
                <w:rFonts w:ascii="Arial" w:hAnsi="Arial"/>
              </w:rPr>
              <w:t>.</w:t>
            </w:r>
          </w:p>
        </w:tc>
        <w:tc>
          <w:tcPr>
            <w:tcW w:w="2489" w:type="dxa"/>
            <w:tcBorders>
              <w:left w:val="single" w:sz="4" w:space="0" w:color="0070C0"/>
              <w:bottom w:val="single" w:sz="4" w:space="0" w:color="0070C0"/>
            </w:tcBorders>
            <w:tcMar>
              <w:top w:w="0" w:type="dxa"/>
              <w:left w:w="108" w:type="dxa"/>
              <w:bottom w:w="0" w:type="dxa"/>
              <w:right w:w="108" w:type="dxa"/>
            </w:tcMar>
          </w:tcPr>
          <w:p w14:paraId="019C6521" w14:textId="621ECCA7" w:rsidR="00342B0C" w:rsidRPr="00427275" w:rsidRDefault="00342B0C" w:rsidP="00342B0C">
            <w:pPr>
              <w:pStyle w:val="PGKS3text"/>
              <w:rPr>
                <w:rFonts w:ascii="Arial" w:hAnsi="Arial"/>
              </w:rPr>
            </w:pPr>
            <w:r w:rsidRPr="00427275">
              <w:rPr>
                <w:rFonts w:ascii="Arial" w:hAnsi="Arial"/>
              </w:rPr>
              <w:lastRenderedPageBreak/>
              <w:t xml:space="preserve">PowerPoint Guide: </w:t>
            </w:r>
            <w:r w:rsidR="007B7B8D" w:rsidRPr="00427275">
              <w:rPr>
                <w:rFonts w:ascii="Arial" w:hAnsi="Arial"/>
              </w:rPr>
              <w:t xml:space="preserve">Lesson </w:t>
            </w:r>
            <w:r w:rsidR="005E47C3">
              <w:rPr>
                <w:rFonts w:ascii="Arial" w:hAnsi="Arial"/>
              </w:rPr>
              <w:t>8</w:t>
            </w:r>
            <w:r w:rsidR="007B7B8D" w:rsidRPr="00427275">
              <w:rPr>
                <w:rFonts w:ascii="Arial" w:hAnsi="Arial"/>
              </w:rPr>
              <w:t xml:space="preserve"> Preparation – Writing to a file</w:t>
            </w:r>
          </w:p>
          <w:p w14:paraId="7995929B" w14:textId="77777777" w:rsidR="00EB6C4F" w:rsidRPr="00427275" w:rsidRDefault="00EB6C4F" w:rsidP="00342B0C">
            <w:pPr>
              <w:pStyle w:val="PGKS3text"/>
              <w:rPr>
                <w:rFonts w:ascii="Arial" w:hAnsi="Arial"/>
              </w:rPr>
            </w:pPr>
          </w:p>
          <w:p w14:paraId="7A2640FC" w14:textId="77777777" w:rsidR="00EB6C4F" w:rsidRPr="00427275" w:rsidRDefault="00EB6C4F" w:rsidP="00342B0C">
            <w:pPr>
              <w:pStyle w:val="PGKS3text"/>
              <w:rPr>
                <w:rFonts w:ascii="Arial" w:hAnsi="Arial"/>
              </w:rPr>
            </w:pPr>
          </w:p>
          <w:p w14:paraId="28980D57" w14:textId="77777777" w:rsidR="00EB6C4F" w:rsidRPr="00427275" w:rsidRDefault="00EB6C4F" w:rsidP="00342B0C">
            <w:pPr>
              <w:pStyle w:val="PGKS3text"/>
              <w:rPr>
                <w:rFonts w:ascii="Arial" w:hAnsi="Arial"/>
              </w:rPr>
            </w:pPr>
          </w:p>
          <w:p w14:paraId="6C449DF1" w14:textId="77777777" w:rsidR="00EB6C4F" w:rsidRPr="00427275" w:rsidRDefault="00EB6C4F" w:rsidP="00342B0C">
            <w:pPr>
              <w:pStyle w:val="PGKS3text"/>
              <w:rPr>
                <w:rFonts w:ascii="Arial" w:hAnsi="Arial"/>
              </w:rPr>
            </w:pPr>
          </w:p>
          <w:p w14:paraId="1F6C1080" w14:textId="77777777" w:rsidR="00EB6C4F" w:rsidRPr="00427275" w:rsidRDefault="00EB6C4F" w:rsidP="00342B0C">
            <w:pPr>
              <w:pStyle w:val="PGKS3text"/>
              <w:rPr>
                <w:rFonts w:ascii="Arial" w:hAnsi="Arial"/>
              </w:rPr>
            </w:pPr>
          </w:p>
          <w:p w14:paraId="0FC1D259" w14:textId="77777777" w:rsidR="00EB6C4F" w:rsidRPr="00427275" w:rsidRDefault="00EB6C4F" w:rsidP="00342B0C">
            <w:pPr>
              <w:pStyle w:val="PGKS3text"/>
              <w:rPr>
                <w:rFonts w:ascii="Arial" w:hAnsi="Arial"/>
              </w:rPr>
            </w:pPr>
          </w:p>
          <w:p w14:paraId="19AF5DA0" w14:textId="77777777" w:rsidR="00EB6C4F" w:rsidRPr="00427275" w:rsidRDefault="00EB6C4F" w:rsidP="00342B0C">
            <w:pPr>
              <w:pStyle w:val="PGKS3text"/>
              <w:rPr>
                <w:rFonts w:ascii="Arial" w:hAnsi="Arial"/>
              </w:rPr>
            </w:pPr>
          </w:p>
          <w:p w14:paraId="77A78CED" w14:textId="77777777" w:rsidR="00EB6C4F" w:rsidRPr="00427275" w:rsidRDefault="00EB6C4F" w:rsidP="00342B0C">
            <w:pPr>
              <w:pStyle w:val="PGKS3text"/>
              <w:rPr>
                <w:rFonts w:ascii="Arial" w:hAnsi="Arial"/>
              </w:rPr>
            </w:pPr>
          </w:p>
          <w:p w14:paraId="71D65D13" w14:textId="77777777" w:rsidR="00EB6C4F" w:rsidRPr="00427275" w:rsidRDefault="00EB6C4F" w:rsidP="00342B0C">
            <w:pPr>
              <w:pStyle w:val="PGKS3text"/>
              <w:rPr>
                <w:rFonts w:ascii="Arial" w:hAnsi="Arial"/>
              </w:rPr>
            </w:pPr>
          </w:p>
          <w:p w14:paraId="47BDA135" w14:textId="77777777" w:rsidR="00EB6C4F" w:rsidRPr="00427275" w:rsidRDefault="00EB6C4F" w:rsidP="00342B0C">
            <w:pPr>
              <w:pStyle w:val="PGKS3text"/>
              <w:rPr>
                <w:rFonts w:ascii="Arial" w:hAnsi="Arial"/>
              </w:rPr>
            </w:pPr>
          </w:p>
          <w:p w14:paraId="50DE391B" w14:textId="77777777" w:rsidR="00EB6C4F" w:rsidRPr="00427275" w:rsidRDefault="00EB6C4F" w:rsidP="00342B0C">
            <w:pPr>
              <w:pStyle w:val="PGKS3text"/>
              <w:rPr>
                <w:rFonts w:ascii="Arial" w:hAnsi="Arial"/>
              </w:rPr>
            </w:pPr>
          </w:p>
          <w:p w14:paraId="17ECA486" w14:textId="77777777" w:rsidR="00BE6B1A" w:rsidRPr="00427275" w:rsidRDefault="00BE6B1A" w:rsidP="00342B0C">
            <w:pPr>
              <w:pStyle w:val="PGKS3text"/>
              <w:rPr>
                <w:rFonts w:ascii="Arial" w:hAnsi="Arial"/>
              </w:rPr>
            </w:pPr>
          </w:p>
          <w:p w14:paraId="6C7072B5" w14:textId="77777777" w:rsidR="00BE6B1A" w:rsidRPr="00427275" w:rsidRDefault="00BE6B1A" w:rsidP="00342B0C">
            <w:pPr>
              <w:pStyle w:val="PGKS3text"/>
              <w:rPr>
                <w:rFonts w:ascii="Arial" w:hAnsi="Arial"/>
              </w:rPr>
            </w:pPr>
          </w:p>
          <w:p w14:paraId="30ED7547" w14:textId="77777777" w:rsidR="00BE6B1A" w:rsidRPr="00427275" w:rsidRDefault="00BE6B1A" w:rsidP="00342B0C">
            <w:pPr>
              <w:pStyle w:val="PGKS3text"/>
              <w:rPr>
                <w:rFonts w:ascii="Arial" w:hAnsi="Arial"/>
              </w:rPr>
            </w:pPr>
          </w:p>
          <w:p w14:paraId="20B8F172" w14:textId="77777777" w:rsidR="00BE6B1A" w:rsidRPr="00427275" w:rsidRDefault="00BE6B1A" w:rsidP="00342B0C">
            <w:pPr>
              <w:pStyle w:val="PGKS3text"/>
              <w:rPr>
                <w:rFonts w:ascii="Arial" w:hAnsi="Arial"/>
              </w:rPr>
            </w:pPr>
          </w:p>
          <w:p w14:paraId="72137548" w14:textId="77777777" w:rsidR="00BE6B1A" w:rsidRPr="00427275" w:rsidRDefault="00BE6B1A" w:rsidP="00342B0C">
            <w:pPr>
              <w:pStyle w:val="PGKS3text"/>
              <w:rPr>
                <w:rFonts w:ascii="Arial" w:hAnsi="Arial"/>
              </w:rPr>
            </w:pPr>
          </w:p>
          <w:p w14:paraId="6F87474F" w14:textId="77777777" w:rsidR="00BE6B1A" w:rsidRPr="00427275" w:rsidRDefault="00BE6B1A" w:rsidP="00342B0C">
            <w:pPr>
              <w:pStyle w:val="PGKS3text"/>
              <w:rPr>
                <w:rFonts w:ascii="Arial" w:hAnsi="Arial"/>
              </w:rPr>
            </w:pPr>
          </w:p>
          <w:p w14:paraId="33C7A127" w14:textId="77777777" w:rsidR="00BE6B1A" w:rsidRPr="00427275" w:rsidRDefault="00BE6B1A" w:rsidP="00342B0C">
            <w:pPr>
              <w:pStyle w:val="PGKS3text"/>
              <w:rPr>
                <w:rFonts w:ascii="Arial" w:hAnsi="Arial"/>
              </w:rPr>
            </w:pPr>
          </w:p>
          <w:p w14:paraId="0C7E2DF6" w14:textId="77777777" w:rsidR="00BE6B1A" w:rsidRPr="00427275" w:rsidRDefault="00BE6B1A" w:rsidP="00342B0C">
            <w:pPr>
              <w:pStyle w:val="PGKS3text"/>
              <w:rPr>
                <w:rFonts w:ascii="Arial" w:hAnsi="Arial"/>
              </w:rPr>
            </w:pPr>
          </w:p>
          <w:p w14:paraId="5FB5F335" w14:textId="77777777" w:rsidR="00BE6B1A" w:rsidRPr="00427275" w:rsidRDefault="00BE6B1A" w:rsidP="00342B0C">
            <w:pPr>
              <w:pStyle w:val="PGKS3text"/>
              <w:rPr>
                <w:rFonts w:ascii="Arial" w:hAnsi="Arial"/>
              </w:rPr>
            </w:pPr>
          </w:p>
          <w:p w14:paraId="624024F9" w14:textId="77777777" w:rsidR="00BE6B1A" w:rsidRPr="00427275" w:rsidRDefault="00BE6B1A" w:rsidP="00342B0C">
            <w:pPr>
              <w:pStyle w:val="PGKS3text"/>
              <w:rPr>
                <w:rFonts w:ascii="Arial" w:hAnsi="Arial"/>
              </w:rPr>
            </w:pPr>
          </w:p>
          <w:p w14:paraId="51D753CD" w14:textId="77777777" w:rsidR="00BE6B1A" w:rsidRPr="00427275" w:rsidRDefault="00BE6B1A" w:rsidP="00342B0C">
            <w:pPr>
              <w:pStyle w:val="PGKS3text"/>
              <w:rPr>
                <w:rFonts w:ascii="Arial" w:hAnsi="Arial"/>
              </w:rPr>
            </w:pPr>
          </w:p>
          <w:p w14:paraId="4CB6B62A" w14:textId="77777777" w:rsidR="00BE6B1A" w:rsidRPr="00427275" w:rsidRDefault="00BE6B1A" w:rsidP="00342B0C">
            <w:pPr>
              <w:pStyle w:val="PGKS3text"/>
              <w:rPr>
                <w:rFonts w:ascii="Arial" w:hAnsi="Arial"/>
              </w:rPr>
            </w:pPr>
          </w:p>
          <w:p w14:paraId="1877492B" w14:textId="77777777" w:rsidR="00BE6B1A" w:rsidRPr="00427275" w:rsidRDefault="00BE6B1A" w:rsidP="00342B0C">
            <w:pPr>
              <w:pStyle w:val="PGKS3text"/>
              <w:rPr>
                <w:rFonts w:ascii="Arial" w:hAnsi="Arial"/>
              </w:rPr>
            </w:pPr>
          </w:p>
          <w:p w14:paraId="333EBD48" w14:textId="77777777" w:rsidR="00BE6B1A" w:rsidRPr="00427275" w:rsidRDefault="00BE6B1A" w:rsidP="00342B0C">
            <w:pPr>
              <w:pStyle w:val="PGKS3text"/>
              <w:rPr>
                <w:rFonts w:ascii="Arial" w:hAnsi="Arial"/>
              </w:rPr>
            </w:pPr>
          </w:p>
          <w:p w14:paraId="005C2B14" w14:textId="77777777" w:rsidR="000D6651" w:rsidRPr="00427275" w:rsidRDefault="000D6651" w:rsidP="00342B0C">
            <w:pPr>
              <w:pStyle w:val="PGKS3text"/>
              <w:rPr>
                <w:rFonts w:ascii="Arial" w:hAnsi="Arial"/>
              </w:rPr>
            </w:pPr>
          </w:p>
          <w:p w14:paraId="6AED4214" w14:textId="77777777" w:rsidR="000D6651" w:rsidRPr="00427275" w:rsidRDefault="000D6651" w:rsidP="00342B0C">
            <w:pPr>
              <w:pStyle w:val="PGKS3text"/>
              <w:rPr>
                <w:rFonts w:ascii="Arial" w:hAnsi="Arial"/>
              </w:rPr>
            </w:pPr>
          </w:p>
          <w:p w14:paraId="120D843B" w14:textId="77777777" w:rsidR="00A470BB" w:rsidRDefault="00A470BB" w:rsidP="00342B0C">
            <w:pPr>
              <w:pStyle w:val="PGKS3text"/>
              <w:rPr>
                <w:rFonts w:ascii="Arial" w:hAnsi="Arial"/>
              </w:rPr>
            </w:pPr>
          </w:p>
          <w:p w14:paraId="2B969158" w14:textId="77777777" w:rsidR="00A470BB" w:rsidRDefault="00A470BB" w:rsidP="00342B0C">
            <w:pPr>
              <w:pStyle w:val="PGKS3text"/>
              <w:rPr>
                <w:rFonts w:ascii="Arial" w:hAnsi="Arial"/>
              </w:rPr>
            </w:pPr>
          </w:p>
          <w:p w14:paraId="4A52A280" w14:textId="77777777" w:rsidR="00A470BB" w:rsidRDefault="00A470BB" w:rsidP="00342B0C">
            <w:pPr>
              <w:pStyle w:val="PGKS3text"/>
              <w:rPr>
                <w:rFonts w:ascii="Arial" w:hAnsi="Arial"/>
              </w:rPr>
            </w:pPr>
          </w:p>
          <w:p w14:paraId="5F30F7EB" w14:textId="77777777" w:rsidR="00A470BB" w:rsidRDefault="00A470BB" w:rsidP="00342B0C">
            <w:pPr>
              <w:pStyle w:val="PGKS3text"/>
              <w:rPr>
                <w:rFonts w:ascii="Arial" w:hAnsi="Arial"/>
              </w:rPr>
            </w:pPr>
          </w:p>
          <w:p w14:paraId="217B14FB" w14:textId="77777777" w:rsidR="00A470BB" w:rsidRDefault="00A470BB" w:rsidP="00342B0C">
            <w:pPr>
              <w:pStyle w:val="PGKS3text"/>
              <w:rPr>
                <w:rFonts w:ascii="Arial" w:hAnsi="Arial"/>
              </w:rPr>
            </w:pPr>
          </w:p>
          <w:p w14:paraId="09E0A2AD" w14:textId="77777777" w:rsidR="00A470BB" w:rsidRDefault="00A470BB" w:rsidP="00342B0C">
            <w:pPr>
              <w:pStyle w:val="PGKS3text"/>
              <w:rPr>
                <w:rFonts w:ascii="Arial" w:hAnsi="Arial"/>
              </w:rPr>
            </w:pPr>
          </w:p>
          <w:p w14:paraId="09CD70E3" w14:textId="77777777" w:rsidR="00A470BB" w:rsidRDefault="00A470BB" w:rsidP="00342B0C">
            <w:pPr>
              <w:pStyle w:val="PGKS3text"/>
              <w:rPr>
                <w:rFonts w:ascii="Arial" w:hAnsi="Arial"/>
              </w:rPr>
            </w:pPr>
          </w:p>
          <w:p w14:paraId="2970641F" w14:textId="77777777" w:rsidR="00A470BB" w:rsidRDefault="00A470BB" w:rsidP="00342B0C">
            <w:pPr>
              <w:pStyle w:val="PGKS3text"/>
              <w:rPr>
                <w:rFonts w:ascii="Arial" w:hAnsi="Arial"/>
              </w:rPr>
            </w:pPr>
          </w:p>
          <w:p w14:paraId="57BDC0D1" w14:textId="77777777" w:rsidR="00A470BB" w:rsidRDefault="00A470BB" w:rsidP="00342B0C">
            <w:pPr>
              <w:pStyle w:val="PGKS3text"/>
              <w:rPr>
                <w:rFonts w:ascii="Arial" w:hAnsi="Arial"/>
              </w:rPr>
            </w:pPr>
          </w:p>
          <w:p w14:paraId="259AFDAD" w14:textId="77777777" w:rsidR="00A470BB" w:rsidRDefault="00A470BB" w:rsidP="00342B0C">
            <w:pPr>
              <w:pStyle w:val="PGKS3text"/>
              <w:rPr>
                <w:rFonts w:ascii="Arial" w:hAnsi="Arial"/>
              </w:rPr>
            </w:pPr>
          </w:p>
          <w:p w14:paraId="67E06200" w14:textId="55C02F1D" w:rsidR="00342B0C" w:rsidRPr="00427275" w:rsidRDefault="00342B0C" w:rsidP="00342B0C">
            <w:pPr>
              <w:pStyle w:val="PGKS3text"/>
              <w:rPr>
                <w:rFonts w:ascii="Arial" w:hAnsi="Arial"/>
              </w:rPr>
            </w:pPr>
            <w:r w:rsidRPr="00427275">
              <w:rPr>
                <w:rFonts w:ascii="Arial" w:hAnsi="Arial"/>
              </w:rPr>
              <w:t xml:space="preserve">Worksheet </w:t>
            </w:r>
            <w:r w:rsidR="005E47C3">
              <w:rPr>
                <w:rFonts w:ascii="Arial" w:hAnsi="Arial"/>
              </w:rPr>
              <w:t>8</w:t>
            </w:r>
            <w:r w:rsidRPr="00427275">
              <w:rPr>
                <w:rFonts w:ascii="Arial" w:hAnsi="Arial"/>
              </w:rPr>
              <w:t xml:space="preserve"> </w:t>
            </w:r>
            <w:r w:rsidR="00FE1A00" w:rsidRPr="00427275">
              <w:rPr>
                <w:rFonts w:ascii="Arial" w:hAnsi="Arial"/>
              </w:rPr>
              <w:t>Writing</w:t>
            </w:r>
            <w:r w:rsidRPr="00427275">
              <w:rPr>
                <w:rFonts w:ascii="Arial" w:hAnsi="Arial"/>
              </w:rPr>
              <w:t xml:space="preserve"> </w:t>
            </w:r>
            <w:r w:rsidR="007B7B8D" w:rsidRPr="00427275">
              <w:rPr>
                <w:rFonts w:ascii="Arial" w:hAnsi="Arial"/>
              </w:rPr>
              <w:t>t</w:t>
            </w:r>
            <w:r w:rsidR="00FE1A00" w:rsidRPr="00427275">
              <w:rPr>
                <w:rFonts w:ascii="Arial" w:hAnsi="Arial"/>
              </w:rPr>
              <w:t>o</w:t>
            </w:r>
            <w:r w:rsidRPr="00427275">
              <w:rPr>
                <w:rFonts w:ascii="Arial" w:hAnsi="Arial"/>
              </w:rPr>
              <w:t xml:space="preserve"> </w:t>
            </w:r>
            <w:r w:rsidR="007B7B8D" w:rsidRPr="00427275">
              <w:rPr>
                <w:rFonts w:ascii="Arial" w:hAnsi="Arial"/>
              </w:rPr>
              <w:t>a</w:t>
            </w:r>
            <w:r w:rsidRPr="00427275">
              <w:rPr>
                <w:rFonts w:ascii="Arial" w:hAnsi="Arial"/>
              </w:rPr>
              <w:t xml:space="preserve"> </w:t>
            </w:r>
            <w:r w:rsidR="007B7B8D" w:rsidRPr="00427275">
              <w:rPr>
                <w:rFonts w:ascii="Arial" w:hAnsi="Arial"/>
              </w:rPr>
              <w:t>f</w:t>
            </w:r>
            <w:r w:rsidRPr="00427275">
              <w:rPr>
                <w:rFonts w:ascii="Arial" w:hAnsi="Arial"/>
              </w:rPr>
              <w:t>ile</w:t>
            </w:r>
          </w:p>
          <w:p w14:paraId="20C6C0CE" w14:textId="0A5459BD" w:rsidR="00EB6C4F" w:rsidRPr="00427275" w:rsidRDefault="00EB6C4F" w:rsidP="00EB6C4F">
            <w:pPr>
              <w:pStyle w:val="PGKS3text"/>
              <w:rPr>
                <w:rFonts w:ascii="Arial" w:hAnsi="Arial"/>
              </w:rPr>
            </w:pPr>
            <w:r w:rsidRPr="00427275">
              <w:rPr>
                <w:rFonts w:ascii="Arial" w:hAnsi="Arial"/>
              </w:rPr>
              <w:t xml:space="preserve">Worksheet </w:t>
            </w:r>
            <w:r w:rsidR="005E47C3">
              <w:rPr>
                <w:rFonts w:ascii="Arial" w:hAnsi="Arial"/>
              </w:rPr>
              <w:t>8</w:t>
            </w:r>
            <w:r w:rsidRPr="00427275">
              <w:rPr>
                <w:rFonts w:ascii="Arial" w:hAnsi="Arial"/>
              </w:rPr>
              <w:t xml:space="preserve"> Answers</w:t>
            </w:r>
          </w:p>
          <w:p w14:paraId="49962999" w14:textId="7095B056" w:rsidR="00EB6C4F" w:rsidRPr="00427275" w:rsidRDefault="00CA36E4" w:rsidP="00342B0C">
            <w:pPr>
              <w:pStyle w:val="PGKS3text"/>
              <w:rPr>
                <w:rFonts w:ascii="Arial" w:hAnsi="Arial"/>
              </w:rPr>
            </w:pPr>
            <w:r w:rsidRPr="00427275">
              <w:rPr>
                <w:rFonts w:ascii="Arial" w:hAnsi="Arial"/>
              </w:rPr>
              <w:t>Python Reference File Handling.docx</w:t>
            </w:r>
          </w:p>
          <w:p w14:paraId="0A7A2597" w14:textId="77777777" w:rsidR="00EB6C4F" w:rsidRPr="00427275" w:rsidRDefault="00EB6C4F" w:rsidP="00342B0C">
            <w:pPr>
              <w:pStyle w:val="PGKS3text"/>
              <w:rPr>
                <w:rFonts w:ascii="Arial" w:hAnsi="Arial"/>
              </w:rPr>
            </w:pPr>
          </w:p>
          <w:p w14:paraId="0B00BB98" w14:textId="460290F7" w:rsidR="00EB6C4F" w:rsidRPr="00427275" w:rsidRDefault="00A470BB" w:rsidP="00342B0C">
            <w:pPr>
              <w:pStyle w:val="PGKS3text"/>
              <w:rPr>
                <w:rFonts w:ascii="Arial" w:hAnsi="Arial"/>
              </w:rPr>
            </w:pPr>
            <w:r w:rsidRPr="00A470BB">
              <w:rPr>
                <w:rFonts w:ascii="Arial" w:hAnsi="Arial"/>
              </w:rPr>
              <w:t xml:space="preserve">L8 WS8 Ex4 write classmates data v1.py  </w:t>
            </w:r>
          </w:p>
          <w:p w14:paraId="3629705D" w14:textId="1353B6FB" w:rsidR="00EB6C4F" w:rsidRPr="00427275" w:rsidRDefault="00A470BB" w:rsidP="00342B0C">
            <w:pPr>
              <w:pStyle w:val="PGKS3text"/>
              <w:rPr>
                <w:rFonts w:ascii="Arial" w:hAnsi="Arial"/>
              </w:rPr>
            </w:pPr>
            <w:r w:rsidRPr="00A470BB">
              <w:rPr>
                <w:rFonts w:ascii="Arial" w:hAnsi="Arial"/>
              </w:rPr>
              <w:t>L8 WS8 Ex4 write classmates data v2.py</w:t>
            </w:r>
          </w:p>
          <w:p w14:paraId="2F8AC934" w14:textId="77777777" w:rsidR="00BE6B1A" w:rsidRPr="00427275" w:rsidRDefault="00BE6B1A" w:rsidP="00342B0C">
            <w:pPr>
              <w:pStyle w:val="PGKS3text"/>
              <w:rPr>
                <w:rFonts w:ascii="Arial" w:hAnsi="Arial"/>
              </w:rPr>
            </w:pPr>
          </w:p>
          <w:p w14:paraId="7A559499" w14:textId="61C5FBE8" w:rsidR="00BE6B1A" w:rsidRPr="00427275" w:rsidRDefault="00A470BB" w:rsidP="00342B0C">
            <w:pPr>
              <w:pStyle w:val="PGKS3text"/>
              <w:rPr>
                <w:rFonts w:ascii="Arial" w:hAnsi="Arial"/>
              </w:rPr>
            </w:pPr>
            <w:r w:rsidRPr="00A470BB">
              <w:rPr>
                <w:rFonts w:ascii="Arial" w:hAnsi="Arial"/>
              </w:rPr>
              <w:t>L8 WS8 Ex5 read and write classmates.py</w:t>
            </w:r>
          </w:p>
          <w:p w14:paraId="4032A113" w14:textId="77777777" w:rsidR="00BE6B1A" w:rsidRPr="00427275" w:rsidRDefault="00BE6B1A" w:rsidP="00342B0C">
            <w:pPr>
              <w:pStyle w:val="PGKS3text"/>
              <w:rPr>
                <w:rFonts w:ascii="Arial" w:hAnsi="Arial"/>
              </w:rPr>
            </w:pPr>
          </w:p>
          <w:p w14:paraId="2A822BEF" w14:textId="70425001" w:rsidR="00EB6C4F" w:rsidRPr="00427275" w:rsidRDefault="00A470BB" w:rsidP="00342B0C">
            <w:pPr>
              <w:pStyle w:val="PGKS3text"/>
              <w:rPr>
                <w:rFonts w:ascii="Arial" w:hAnsi="Arial"/>
              </w:rPr>
            </w:pPr>
            <w:r w:rsidRPr="00A470BB">
              <w:rPr>
                <w:rFonts w:ascii="Arial" w:hAnsi="Arial"/>
              </w:rPr>
              <w:t>L8 WS8 Ex11.py</w:t>
            </w:r>
            <w:r w:rsidRPr="00427275">
              <w:rPr>
                <w:rFonts w:ascii="Arial" w:hAnsi="Arial"/>
              </w:rPr>
              <w:t xml:space="preserve"> </w:t>
            </w:r>
          </w:p>
          <w:p w14:paraId="1BA9C3E7" w14:textId="77777777" w:rsidR="00EB6C4F" w:rsidRPr="00427275" w:rsidRDefault="00EB6C4F" w:rsidP="00342B0C">
            <w:pPr>
              <w:pStyle w:val="PGKS3text"/>
              <w:rPr>
                <w:rFonts w:ascii="Arial" w:hAnsi="Arial"/>
              </w:rPr>
            </w:pPr>
          </w:p>
          <w:p w14:paraId="5ACD3E45" w14:textId="6944CCEF" w:rsidR="00EB6C4F" w:rsidRPr="00427275" w:rsidRDefault="00A470BB" w:rsidP="00342B0C">
            <w:pPr>
              <w:pStyle w:val="PGKS3text"/>
              <w:rPr>
                <w:rFonts w:ascii="Arial" w:hAnsi="Arial"/>
              </w:rPr>
            </w:pPr>
            <w:r w:rsidRPr="00A470BB">
              <w:rPr>
                <w:rFonts w:ascii="Arial" w:hAnsi="Arial"/>
              </w:rPr>
              <w:t>L8 WS8 Ex12.py</w:t>
            </w:r>
          </w:p>
          <w:p w14:paraId="4740DF75" w14:textId="77777777" w:rsidR="00BE6B1A" w:rsidRPr="00427275" w:rsidRDefault="00BE6B1A" w:rsidP="00342B0C">
            <w:pPr>
              <w:pStyle w:val="PGKS3text"/>
              <w:rPr>
                <w:rFonts w:ascii="Arial" w:hAnsi="Arial"/>
              </w:rPr>
            </w:pPr>
          </w:p>
          <w:p w14:paraId="149E1D20" w14:textId="77777777" w:rsidR="00390776" w:rsidRDefault="00390776" w:rsidP="00342B0C">
            <w:pPr>
              <w:pStyle w:val="PGKS3text"/>
              <w:rPr>
                <w:rFonts w:ascii="Arial" w:hAnsi="Arial"/>
              </w:rPr>
            </w:pPr>
          </w:p>
          <w:p w14:paraId="10D01956" w14:textId="77777777" w:rsidR="00390776" w:rsidRDefault="00390776" w:rsidP="00342B0C">
            <w:pPr>
              <w:pStyle w:val="PGKS3text"/>
              <w:rPr>
                <w:rFonts w:ascii="Arial" w:hAnsi="Arial"/>
              </w:rPr>
            </w:pPr>
          </w:p>
          <w:p w14:paraId="081DFE8B" w14:textId="77777777" w:rsidR="00A470BB" w:rsidRDefault="00A470BB" w:rsidP="00342B0C">
            <w:pPr>
              <w:pStyle w:val="PGKS3text"/>
              <w:rPr>
                <w:rFonts w:ascii="Arial" w:hAnsi="Arial"/>
              </w:rPr>
            </w:pPr>
          </w:p>
          <w:p w14:paraId="01BADFCF" w14:textId="77777777" w:rsidR="00A470BB" w:rsidRDefault="00A470BB" w:rsidP="00342B0C">
            <w:pPr>
              <w:pStyle w:val="PGKS3text"/>
              <w:rPr>
                <w:rFonts w:ascii="Arial" w:hAnsi="Arial"/>
              </w:rPr>
            </w:pPr>
          </w:p>
          <w:p w14:paraId="7928BC59" w14:textId="77777777" w:rsidR="00A470BB" w:rsidRDefault="00A470BB" w:rsidP="00342B0C">
            <w:pPr>
              <w:pStyle w:val="PGKS3text"/>
              <w:rPr>
                <w:rFonts w:ascii="Arial" w:hAnsi="Arial"/>
              </w:rPr>
            </w:pPr>
          </w:p>
          <w:p w14:paraId="2ACE8C5C" w14:textId="77777777" w:rsidR="00A470BB" w:rsidRDefault="00A470BB" w:rsidP="00342B0C">
            <w:pPr>
              <w:pStyle w:val="PGKS3text"/>
              <w:rPr>
                <w:rFonts w:ascii="Arial" w:hAnsi="Arial"/>
              </w:rPr>
            </w:pPr>
          </w:p>
          <w:p w14:paraId="50EB70B9" w14:textId="77777777" w:rsidR="00A470BB" w:rsidRDefault="00A470BB" w:rsidP="00342B0C">
            <w:pPr>
              <w:pStyle w:val="PGKS3text"/>
              <w:rPr>
                <w:rFonts w:ascii="Arial" w:hAnsi="Arial"/>
              </w:rPr>
            </w:pPr>
          </w:p>
          <w:p w14:paraId="73505819" w14:textId="77777777" w:rsidR="00A470BB" w:rsidRDefault="00A470BB" w:rsidP="00342B0C">
            <w:pPr>
              <w:pStyle w:val="PGKS3text"/>
              <w:rPr>
                <w:rFonts w:ascii="Arial" w:hAnsi="Arial"/>
              </w:rPr>
            </w:pPr>
          </w:p>
          <w:p w14:paraId="6C50B0B0" w14:textId="77777777" w:rsidR="00A470BB" w:rsidRDefault="00A470BB" w:rsidP="00342B0C">
            <w:pPr>
              <w:pStyle w:val="PGKS3text"/>
              <w:rPr>
                <w:rFonts w:ascii="Arial" w:hAnsi="Arial"/>
              </w:rPr>
            </w:pPr>
          </w:p>
          <w:p w14:paraId="1A68C160" w14:textId="77777777" w:rsidR="00390776" w:rsidRPr="00427275" w:rsidRDefault="00390776" w:rsidP="00342B0C">
            <w:pPr>
              <w:pStyle w:val="PGKS3text"/>
              <w:rPr>
                <w:rFonts w:ascii="Arial" w:hAnsi="Arial"/>
              </w:rPr>
            </w:pPr>
          </w:p>
          <w:p w14:paraId="76D0EF5C" w14:textId="45065EB8" w:rsidR="00342B0C" w:rsidRPr="00427275" w:rsidRDefault="00EB6C4F" w:rsidP="00342B0C">
            <w:pPr>
              <w:pStyle w:val="PGKS3text"/>
              <w:rPr>
                <w:rFonts w:ascii="Arial" w:hAnsi="Arial"/>
              </w:rPr>
            </w:pPr>
            <w:r w:rsidRPr="00427275">
              <w:rPr>
                <w:rFonts w:ascii="Arial" w:hAnsi="Arial"/>
              </w:rPr>
              <w:t>Homework</w:t>
            </w:r>
            <w:r w:rsidR="00EE1AEE">
              <w:rPr>
                <w:rFonts w:ascii="Arial" w:hAnsi="Arial"/>
              </w:rPr>
              <w:t xml:space="preserve"> 8</w:t>
            </w:r>
            <w:r w:rsidRPr="00427275">
              <w:rPr>
                <w:rFonts w:ascii="Arial" w:hAnsi="Arial"/>
              </w:rPr>
              <w:t xml:space="preserve"> </w:t>
            </w:r>
            <w:r w:rsidR="00FE1A00" w:rsidRPr="00427275">
              <w:rPr>
                <w:rFonts w:ascii="Arial" w:hAnsi="Arial"/>
              </w:rPr>
              <w:t>Writing</w:t>
            </w:r>
            <w:r w:rsidR="00342B0C" w:rsidRPr="00427275">
              <w:rPr>
                <w:rFonts w:ascii="Arial" w:hAnsi="Arial"/>
              </w:rPr>
              <w:t xml:space="preserve"> </w:t>
            </w:r>
            <w:r w:rsidRPr="00427275">
              <w:rPr>
                <w:rFonts w:ascii="Arial" w:hAnsi="Arial"/>
              </w:rPr>
              <w:t>t</w:t>
            </w:r>
            <w:r w:rsidR="00FE1A00" w:rsidRPr="00427275">
              <w:rPr>
                <w:rFonts w:ascii="Arial" w:hAnsi="Arial"/>
              </w:rPr>
              <w:t>o</w:t>
            </w:r>
            <w:r w:rsidRPr="00427275">
              <w:rPr>
                <w:rFonts w:ascii="Arial" w:hAnsi="Arial"/>
              </w:rPr>
              <w:t xml:space="preserve"> a f</w:t>
            </w:r>
            <w:r w:rsidR="00342B0C" w:rsidRPr="00427275">
              <w:rPr>
                <w:rFonts w:ascii="Arial" w:hAnsi="Arial"/>
              </w:rPr>
              <w:t>ile</w:t>
            </w:r>
          </w:p>
          <w:p w14:paraId="5A9CB3BD" w14:textId="7DB79299" w:rsidR="00EB6C4F" w:rsidRPr="00427275" w:rsidRDefault="00EB6C4F" w:rsidP="00EB6C4F">
            <w:pPr>
              <w:pStyle w:val="PGKS3text"/>
              <w:rPr>
                <w:rFonts w:ascii="Arial" w:hAnsi="Arial"/>
              </w:rPr>
            </w:pPr>
            <w:r w:rsidRPr="00427275">
              <w:rPr>
                <w:rFonts w:ascii="Arial" w:hAnsi="Arial"/>
              </w:rPr>
              <w:t>Homework</w:t>
            </w:r>
            <w:r w:rsidR="00EE1AEE">
              <w:rPr>
                <w:rFonts w:ascii="Arial" w:hAnsi="Arial"/>
              </w:rPr>
              <w:t xml:space="preserve"> 8</w:t>
            </w:r>
            <w:r w:rsidRPr="00427275">
              <w:rPr>
                <w:rFonts w:ascii="Arial" w:hAnsi="Arial"/>
              </w:rPr>
              <w:t xml:space="preserve"> Answers</w:t>
            </w:r>
          </w:p>
          <w:p w14:paraId="4156422B" w14:textId="77777777" w:rsidR="00342B0C" w:rsidRPr="00427275" w:rsidRDefault="00342B0C" w:rsidP="00342B0C">
            <w:pPr>
              <w:pStyle w:val="PGKS3text"/>
              <w:rPr>
                <w:rFonts w:ascii="Arial" w:hAnsi="Arial"/>
              </w:rPr>
            </w:pPr>
          </w:p>
        </w:tc>
      </w:tr>
    </w:tbl>
    <w:p w14:paraId="22433A3D" w14:textId="77777777" w:rsidR="00A470BB" w:rsidRDefault="00A470BB">
      <w:r>
        <w:rPr>
          <w:b/>
        </w:rPr>
        <w:lastRenderedPageBreak/>
        <w:br w:type="page"/>
      </w:r>
    </w:p>
    <w:tbl>
      <w:tblPr>
        <w:tblW w:w="9072" w:type="dxa"/>
        <w:jc w:val="center"/>
        <w:tblBorders>
          <w:top w:val="single" w:sz="8" w:space="0" w:color="4F81BD"/>
          <w:left w:val="single" w:sz="8" w:space="0" w:color="4F81BD"/>
          <w:right w:val="single" w:sz="8" w:space="0" w:color="4F81BD"/>
          <w:insideH w:val="single" w:sz="8" w:space="0" w:color="4F81BD"/>
        </w:tblBorders>
        <w:tblCellMar>
          <w:left w:w="0" w:type="dxa"/>
          <w:right w:w="0" w:type="dxa"/>
        </w:tblCellMar>
        <w:tblLook w:val="00A0" w:firstRow="1" w:lastRow="0" w:firstColumn="1" w:lastColumn="0" w:noHBand="0" w:noVBand="0"/>
      </w:tblPr>
      <w:tblGrid>
        <w:gridCol w:w="6597"/>
        <w:gridCol w:w="2475"/>
      </w:tblGrid>
      <w:tr w:rsidR="006C61F9" w:rsidRPr="00427275" w14:paraId="0BA03EAE" w14:textId="77777777" w:rsidTr="0019444D">
        <w:trPr>
          <w:jc w:val="center"/>
        </w:trPr>
        <w:tc>
          <w:tcPr>
            <w:tcW w:w="9072" w:type="dxa"/>
            <w:gridSpan w:val="2"/>
            <w:tcBorders>
              <w:top w:val="single" w:sz="8" w:space="0" w:color="4F81BD"/>
              <w:left w:val="single" w:sz="8" w:space="0" w:color="4F81BD"/>
              <w:bottom w:val="single" w:sz="8" w:space="0" w:color="4F81BD"/>
              <w:right w:val="single" w:sz="8" w:space="0" w:color="4F81BD"/>
            </w:tcBorders>
            <w:shd w:val="clear" w:color="auto" w:fill="0091C4"/>
            <w:tcMar>
              <w:top w:w="0" w:type="dxa"/>
              <w:left w:w="108" w:type="dxa"/>
              <w:bottom w:w="0" w:type="dxa"/>
              <w:right w:w="108" w:type="dxa"/>
            </w:tcMar>
          </w:tcPr>
          <w:p w14:paraId="0582F290" w14:textId="1B979BDD" w:rsidR="006C61F9" w:rsidRPr="00427275" w:rsidRDefault="006C61F9" w:rsidP="0019444D">
            <w:pPr>
              <w:pStyle w:val="PGLessonWeekContentTitle"/>
              <w:rPr>
                <w:sz w:val="22"/>
              </w:rPr>
            </w:pPr>
            <w:r w:rsidRPr="00427275">
              <w:rPr>
                <w:sz w:val="22"/>
              </w:rPr>
              <w:lastRenderedPageBreak/>
              <w:t xml:space="preserve">Lesson </w:t>
            </w:r>
            <w:r>
              <w:rPr>
                <w:sz w:val="22"/>
              </w:rPr>
              <w:t>9</w:t>
            </w:r>
            <w:r w:rsidRPr="00427275">
              <w:rPr>
                <w:sz w:val="22"/>
              </w:rPr>
              <w:t xml:space="preserve"> </w:t>
            </w:r>
            <w:r>
              <w:rPr>
                <w:sz w:val="22"/>
              </w:rPr>
              <w:t>–</w:t>
            </w:r>
            <w:r w:rsidRPr="00427275">
              <w:rPr>
                <w:sz w:val="22"/>
              </w:rPr>
              <w:t xml:space="preserve"> </w:t>
            </w:r>
            <w:r>
              <w:rPr>
                <w:sz w:val="22"/>
              </w:rPr>
              <w:t>2D Lists</w:t>
            </w:r>
          </w:p>
        </w:tc>
      </w:tr>
      <w:tr w:rsidR="006C61F9" w:rsidRPr="00427275" w14:paraId="1475EE15" w14:textId="77777777" w:rsidTr="0019444D">
        <w:trPr>
          <w:jc w:val="center"/>
        </w:trPr>
        <w:tc>
          <w:tcPr>
            <w:tcW w:w="9072" w:type="dxa"/>
            <w:gridSpan w:val="2"/>
            <w:tcBorders>
              <w:top w:val="single" w:sz="8" w:space="0" w:color="4F81BD"/>
              <w:left w:val="single" w:sz="8" w:space="0" w:color="4F81BD"/>
              <w:bottom w:val="single" w:sz="8" w:space="0" w:color="4F81BD"/>
              <w:right w:val="single" w:sz="8" w:space="0" w:color="4F81BD"/>
            </w:tcBorders>
            <w:shd w:val="clear" w:color="auto" w:fill="auto"/>
            <w:tcMar>
              <w:top w:w="0" w:type="dxa"/>
              <w:left w:w="108" w:type="dxa"/>
              <w:bottom w:w="0" w:type="dxa"/>
              <w:right w:w="108" w:type="dxa"/>
            </w:tcMar>
          </w:tcPr>
          <w:p w14:paraId="1D914DD0" w14:textId="77777777" w:rsidR="006C61F9" w:rsidRPr="00427275" w:rsidRDefault="006C61F9" w:rsidP="0019444D">
            <w:pPr>
              <w:pStyle w:val="ks3bold12pt"/>
              <w:rPr>
                <w:rFonts w:ascii="Arial" w:hAnsi="Arial"/>
                <w:sz w:val="22"/>
                <w:szCs w:val="22"/>
              </w:rPr>
            </w:pPr>
            <w:r w:rsidRPr="00427275">
              <w:rPr>
                <w:rFonts w:ascii="Arial" w:hAnsi="Arial"/>
                <w:sz w:val="22"/>
                <w:szCs w:val="22"/>
              </w:rPr>
              <w:t>Learning Objectives:</w:t>
            </w:r>
          </w:p>
          <w:p w14:paraId="67B7C68A" w14:textId="77777777" w:rsidR="00D33453" w:rsidRPr="00427275" w:rsidRDefault="00D33453" w:rsidP="00D33453">
            <w:pPr>
              <w:pStyle w:val="ks3bold12pt"/>
              <w:rPr>
                <w:rFonts w:ascii="Arial" w:hAnsi="Arial"/>
                <w:sz w:val="22"/>
                <w:szCs w:val="22"/>
              </w:rPr>
            </w:pPr>
            <w:r w:rsidRPr="00427275">
              <w:rPr>
                <w:rFonts w:ascii="Arial" w:hAnsi="Arial"/>
                <w:sz w:val="22"/>
                <w:szCs w:val="22"/>
              </w:rPr>
              <w:t>Preparation</w:t>
            </w:r>
          </w:p>
          <w:p w14:paraId="104893F2" w14:textId="77777777" w:rsidR="00D33453" w:rsidRPr="00427275" w:rsidRDefault="00D33453" w:rsidP="00D33453">
            <w:pPr>
              <w:pStyle w:val="PGKS3bulletedlist"/>
              <w:rPr>
                <w:rFonts w:ascii="Arial" w:hAnsi="Arial"/>
              </w:rPr>
            </w:pPr>
            <w:r w:rsidRPr="00427275">
              <w:rPr>
                <w:rFonts w:ascii="Arial" w:hAnsi="Arial"/>
              </w:rPr>
              <w:t xml:space="preserve">Make sure Python 3.x is installed and running correctly. </w:t>
            </w:r>
          </w:p>
          <w:p w14:paraId="4B606F66" w14:textId="77777777" w:rsidR="00D33453" w:rsidRPr="00427275" w:rsidRDefault="00D33453" w:rsidP="00D33453">
            <w:pPr>
              <w:pStyle w:val="PGKS3bulletedlist"/>
              <w:rPr>
                <w:rFonts w:ascii="Arial" w:hAnsi="Arial"/>
              </w:rPr>
            </w:pPr>
            <w:r w:rsidRPr="00427275">
              <w:rPr>
                <w:rFonts w:ascii="Arial" w:hAnsi="Arial"/>
              </w:rPr>
              <w:t>Run through the programs mentioned in the PP Guide.</w:t>
            </w:r>
          </w:p>
          <w:p w14:paraId="4D9E76A4" w14:textId="77777777" w:rsidR="00D33453" w:rsidRPr="00427275" w:rsidRDefault="00D33453" w:rsidP="00D33453">
            <w:pPr>
              <w:pStyle w:val="ks3bold12pt"/>
              <w:rPr>
                <w:rFonts w:ascii="Arial" w:hAnsi="Arial"/>
                <w:sz w:val="22"/>
                <w:szCs w:val="22"/>
              </w:rPr>
            </w:pPr>
            <w:r w:rsidRPr="00427275">
              <w:rPr>
                <w:rFonts w:ascii="Arial" w:hAnsi="Arial"/>
                <w:sz w:val="22"/>
                <w:szCs w:val="22"/>
              </w:rPr>
              <w:t>Learning Objectives:</w:t>
            </w:r>
          </w:p>
          <w:p w14:paraId="04A1DBEC" w14:textId="77777777" w:rsidR="002F7961" w:rsidRPr="00D33453" w:rsidRDefault="00013CC5" w:rsidP="00D33453">
            <w:pPr>
              <w:pStyle w:val="PGKS3bulletedlist"/>
              <w:rPr>
                <w:rFonts w:ascii="Arial" w:hAnsi="Arial"/>
              </w:rPr>
            </w:pPr>
            <w:r w:rsidRPr="00D33453">
              <w:rPr>
                <w:rFonts w:ascii="Arial" w:hAnsi="Arial"/>
              </w:rPr>
              <w:t>Understand the nature of a 2D list</w:t>
            </w:r>
          </w:p>
          <w:p w14:paraId="507E9412" w14:textId="77777777" w:rsidR="002F7961" w:rsidRPr="00D33453" w:rsidRDefault="00013CC5" w:rsidP="00D33453">
            <w:pPr>
              <w:pStyle w:val="PGKS3bulletedlist"/>
              <w:rPr>
                <w:rFonts w:ascii="Arial" w:hAnsi="Arial"/>
              </w:rPr>
            </w:pPr>
            <w:r w:rsidRPr="00D33453">
              <w:rPr>
                <w:rFonts w:ascii="Arial" w:hAnsi="Arial"/>
              </w:rPr>
              <w:t>Be able to use a 2D list to solve a problem</w:t>
            </w:r>
          </w:p>
          <w:p w14:paraId="6FF7E76B" w14:textId="364B5FAA" w:rsidR="006C61F9" w:rsidRPr="00D33453" w:rsidRDefault="006C61F9" w:rsidP="00D33453">
            <w:pPr>
              <w:pStyle w:val="PGKS3bulletedlist"/>
              <w:numPr>
                <w:ilvl w:val="0"/>
                <w:numId w:val="0"/>
              </w:numPr>
              <w:rPr>
                <w:rFonts w:ascii="Arial" w:hAnsi="Arial"/>
                <w:b/>
                <w:color w:val="FFFFFF"/>
              </w:rPr>
            </w:pPr>
          </w:p>
        </w:tc>
      </w:tr>
      <w:tr w:rsidR="006C61F9" w:rsidRPr="00427275" w14:paraId="594031A4" w14:textId="77777777" w:rsidTr="0019444D">
        <w:trPr>
          <w:jc w:val="center"/>
        </w:trPr>
        <w:tc>
          <w:tcPr>
            <w:tcW w:w="6597" w:type="dxa"/>
            <w:shd w:val="clear" w:color="auto" w:fill="00B0F0"/>
            <w:tcMar>
              <w:top w:w="0" w:type="dxa"/>
              <w:left w:w="108" w:type="dxa"/>
              <w:bottom w:w="0" w:type="dxa"/>
              <w:right w:w="108" w:type="dxa"/>
            </w:tcMar>
          </w:tcPr>
          <w:p w14:paraId="0B3B5900" w14:textId="77777777" w:rsidR="006C61F9" w:rsidRPr="00427275" w:rsidRDefault="006C61F9" w:rsidP="0019444D">
            <w:pPr>
              <w:pStyle w:val="PGLessonWeekContentTitle"/>
              <w:rPr>
                <w:sz w:val="22"/>
              </w:rPr>
            </w:pPr>
            <w:r w:rsidRPr="00427275">
              <w:rPr>
                <w:sz w:val="22"/>
              </w:rPr>
              <w:t>Content</w:t>
            </w:r>
          </w:p>
        </w:tc>
        <w:tc>
          <w:tcPr>
            <w:tcW w:w="2475" w:type="dxa"/>
            <w:shd w:val="clear" w:color="auto" w:fill="00B0F0"/>
            <w:tcMar>
              <w:top w:w="0" w:type="dxa"/>
              <w:left w:w="108" w:type="dxa"/>
              <w:bottom w:w="0" w:type="dxa"/>
              <w:right w:w="108" w:type="dxa"/>
            </w:tcMar>
          </w:tcPr>
          <w:p w14:paraId="7ED1FF68" w14:textId="77777777" w:rsidR="006C61F9" w:rsidRPr="00427275" w:rsidRDefault="006C61F9" w:rsidP="0019444D">
            <w:pPr>
              <w:pStyle w:val="PGLessonWeekContentTitle"/>
              <w:rPr>
                <w:sz w:val="22"/>
              </w:rPr>
            </w:pPr>
            <w:r w:rsidRPr="00427275">
              <w:rPr>
                <w:sz w:val="22"/>
              </w:rPr>
              <w:t>Resources</w:t>
            </w:r>
          </w:p>
        </w:tc>
      </w:tr>
      <w:tr w:rsidR="006C61F9" w:rsidRPr="00427275" w14:paraId="6533B4CD" w14:textId="77777777" w:rsidTr="0019444D">
        <w:trPr>
          <w:jc w:val="center"/>
        </w:trPr>
        <w:tc>
          <w:tcPr>
            <w:tcW w:w="6597" w:type="dxa"/>
            <w:tcBorders>
              <w:bottom w:val="single" w:sz="4" w:space="0" w:color="0070C0"/>
              <w:right w:val="single" w:sz="4" w:space="0" w:color="0070C0"/>
            </w:tcBorders>
            <w:tcMar>
              <w:top w:w="0" w:type="dxa"/>
              <w:left w:w="108" w:type="dxa"/>
              <w:bottom w:w="0" w:type="dxa"/>
              <w:right w:w="108" w:type="dxa"/>
            </w:tcMar>
          </w:tcPr>
          <w:p w14:paraId="0EBD39F9" w14:textId="363F3373" w:rsidR="006C61F9" w:rsidRPr="00427275" w:rsidRDefault="006C61F9" w:rsidP="0019444D">
            <w:pPr>
              <w:pStyle w:val="PGKS3text"/>
              <w:rPr>
                <w:rFonts w:ascii="Arial" w:hAnsi="Arial"/>
              </w:rPr>
            </w:pPr>
            <w:r w:rsidRPr="00427275">
              <w:rPr>
                <w:rFonts w:ascii="Arial" w:hAnsi="Arial"/>
                <w:b/>
              </w:rPr>
              <w:t>Starter</w:t>
            </w:r>
          </w:p>
          <w:p w14:paraId="0C65AD53" w14:textId="78EFEA6A" w:rsidR="006C61F9" w:rsidRPr="00427275" w:rsidRDefault="00EE1AEE" w:rsidP="0019444D">
            <w:pPr>
              <w:pStyle w:val="PGKS3text"/>
              <w:rPr>
                <w:rFonts w:ascii="Arial" w:hAnsi="Arial"/>
              </w:rPr>
            </w:pPr>
            <w:r>
              <w:rPr>
                <w:rFonts w:ascii="Arial" w:hAnsi="Arial"/>
              </w:rPr>
              <w:t xml:space="preserve">Data about rooms in a hotel could be held in a table, or two-dimensional list, with rows representing floors (starting at 0) and columns representing rooms. </w:t>
            </w:r>
          </w:p>
          <w:p w14:paraId="33B6EE8B" w14:textId="77777777" w:rsidR="006C61F9" w:rsidRPr="00427275" w:rsidRDefault="006C61F9" w:rsidP="0019444D">
            <w:pPr>
              <w:pStyle w:val="PGKS3text"/>
              <w:rPr>
                <w:rFonts w:ascii="Arial" w:hAnsi="Arial"/>
              </w:rPr>
            </w:pPr>
          </w:p>
          <w:p w14:paraId="0BEA167A" w14:textId="77777777" w:rsidR="006C61F9" w:rsidRDefault="006C61F9" w:rsidP="0019444D">
            <w:pPr>
              <w:pStyle w:val="PGKS3text"/>
              <w:rPr>
                <w:rFonts w:ascii="Arial" w:hAnsi="Arial"/>
                <w:b/>
              </w:rPr>
            </w:pPr>
            <w:r w:rsidRPr="00427275">
              <w:rPr>
                <w:rFonts w:ascii="Arial" w:hAnsi="Arial"/>
                <w:b/>
              </w:rPr>
              <w:t>Main</w:t>
            </w:r>
          </w:p>
          <w:p w14:paraId="2E6D00D7" w14:textId="28004859" w:rsidR="006C61F9" w:rsidRPr="006C61F9" w:rsidRDefault="00EE1AEE" w:rsidP="0019444D">
            <w:pPr>
              <w:pStyle w:val="PGKS3text"/>
              <w:rPr>
                <w:rFonts w:ascii="Arial" w:hAnsi="Arial"/>
              </w:rPr>
            </w:pPr>
            <w:r>
              <w:rPr>
                <w:rFonts w:ascii="Arial" w:hAnsi="Arial"/>
              </w:rPr>
              <w:t>Compare one- and two-dimensional lists. Show how each element in a 2-D list is referenced with [row][column] indices.</w:t>
            </w:r>
          </w:p>
          <w:p w14:paraId="26C60CA0" w14:textId="04371838" w:rsidR="006C61F9" w:rsidRDefault="00EE1AEE" w:rsidP="0019444D">
            <w:pPr>
              <w:pStyle w:val="PGKS3text"/>
              <w:rPr>
                <w:rFonts w:ascii="Arial" w:hAnsi="Arial"/>
              </w:rPr>
            </w:pPr>
            <w:r w:rsidRPr="00EE1AEE">
              <w:rPr>
                <w:rFonts w:ascii="Arial" w:hAnsi="Arial"/>
              </w:rPr>
              <w:t>Ask</w:t>
            </w:r>
            <w:r>
              <w:rPr>
                <w:rFonts w:ascii="Arial" w:hAnsi="Arial"/>
                <w:b/>
              </w:rPr>
              <w:t xml:space="preserve"> students to do Question 1 on Worksheet </w:t>
            </w:r>
            <w:r w:rsidR="001F4D45">
              <w:rPr>
                <w:rFonts w:ascii="Arial" w:hAnsi="Arial"/>
                <w:b/>
              </w:rPr>
              <w:t>9a</w:t>
            </w:r>
            <w:r>
              <w:rPr>
                <w:rFonts w:ascii="Arial" w:hAnsi="Arial"/>
                <w:b/>
              </w:rPr>
              <w:t xml:space="preserve"> </w:t>
            </w:r>
            <w:r>
              <w:rPr>
                <w:rFonts w:ascii="Arial" w:hAnsi="Arial"/>
              </w:rPr>
              <w:t>which gives practice at referencing individual elements in a 2-D list.</w:t>
            </w:r>
          </w:p>
          <w:p w14:paraId="79D703AF" w14:textId="31EB85F5" w:rsidR="00EE1AEE" w:rsidRPr="00EE1AEE" w:rsidRDefault="00EE1AEE" w:rsidP="0019444D">
            <w:pPr>
              <w:pStyle w:val="PGKS3text"/>
              <w:rPr>
                <w:rFonts w:ascii="Arial" w:hAnsi="Arial"/>
                <w:b/>
              </w:rPr>
            </w:pPr>
            <w:r w:rsidRPr="00EE1AEE">
              <w:rPr>
                <w:rFonts w:ascii="Arial" w:hAnsi="Arial"/>
                <w:b/>
              </w:rPr>
              <w:t>Creating a 2-D list</w:t>
            </w:r>
          </w:p>
          <w:p w14:paraId="48B546E3" w14:textId="1DB6F854" w:rsidR="00EE1AEE" w:rsidRDefault="00EE1AEE" w:rsidP="0019444D">
            <w:pPr>
              <w:pStyle w:val="PGKS3text"/>
              <w:rPr>
                <w:rFonts w:ascii="Arial" w:hAnsi="Arial"/>
              </w:rPr>
            </w:pPr>
            <w:r>
              <w:rPr>
                <w:rFonts w:ascii="Arial" w:hAnsi="Arial"/>
              </w:rPr>
              <w:t>Demonstrate how a 2-D list can be defined in a Python program. It is basically a “list of lists”</w:t>
            </w:r>
          </w:p>
          <w:p w14:paraId="0F615F39" w14:textId="4E18A5E3" w:rsidR="00EE1AEE" w:rsidRDefault="00EE1AEE" w:rsidP="0019444D">
            <w:pPr>
              <w:pStyle w:val="PGKS3text"/>
              <w:rPr>
                <w:rFonts w:ascii="Arial" w:hAnsi="Arial"/>
              </w:rPr>
            </w:pPr>
            <w:r>
              <w:rPr>
                <w:rFonts w:ascii="Arial" w:hAnsi="Arial"/>
              </w:rPr>
              <w:t xml:space="preserve">You cannot insert an extra element into an existing list, but you can use the </w:t>
            </w:r>
            <w:r w:rsidRPr="00EE1AEE">
              <w:rPr>
                <w:rFonts w:ascii="Arial" w:hAnsi="Arial"/>
                <w:b/>
              </w:rPr>
              <w:t>append</w:t>
            </w:r>
            <w:r>
              <w:rPr>
                <w:rFonts w:ascii="Arial" w:hAnsi="Arial"/>
              </w:rPr>
              <w:t xml:space="preserve"> method to add a new element to the end of a list.</w:t>
            </w:r>
          </w:p>
          <w:p w14:paraId="22A0D66D" w14:textId="672FC084" w:rsidR="00EE1AEE" w:rsidRDefault="001F4D45" w:rsidP="0019444D">
            <w:pPr>
              <w:pStyle w:val="PGKS3text"/>
              <w:rPr>
                <w:rFonts w:ascii="Arial" w:hAnsi="Arial"/>
              </w:rPr>
            </w:pPr>
            <w:r>
              <w:rPr>
                <w:rFonts w:ascii="Arial" w:hAnsi="Arial"/>
              </w:rPr>
              <w:t>Ask students to do Questions 2-5 on the worksheet.</w:t>
            </w:r>
          </w:p>
          <w:p w14:paraId="6D6D451C" w14:textId="4D32A296" w:rsidR="00EE1AEE" w:rsidRPr="001F4D45" w:rsidRDefault="001F4D45" w:rsidP="0019444D">
            <w:pPr>
              <w:pStyle w:val="PGKS3text"/>
              <w:rPr>
                <w:rFonts w:ascii="Arial" w:hAnsi="Arial"/>
                <w:b/>
              </w:rPr>
            </w:pPr>
            <w:r w:rsidRPr="001F4D45">
              <w:rPr>
                <w:rFonts w:ascii="Arial" w:hAnsi="Arial"/>
                <w:b/>
              </w:rPr>
              <w:t>Finding the size of a list</w:t>
            </w:r>
          </w:p>
          <w:p w14:paraId="2A944483" w14:textId="05EBE5F4" w:rsidR="001F4D45" w:rsidRDefault="001F4D45" w:rsidP="0019444D">
            <w:pPr>
              <w:pStyle w:val="PGKS3text"/>
              <w:rPr>
                <w:rFonts w:ascii="Arial" w:hAnsi="Arial"/>
              </w:rPr>
            </w:pPr>
            <w:r>
              <w:rPr>
                <w:rFonts w:ascii="Arial" w:hAnsi="Arial"/>
              </w:rPr>
              <w:t xml:space="preserve">It is possible to find the number of rows or columns in a 2-D list. </w:t>
            </w:r>
            <w:r w:rsidR="007D6339">
              <w:rPr>
                <w:rFonts w:ascii="Arial" w:hAnsi="Arial"/>
              </w:rPr>
              <w:t xml:space="preserve">The number of rows is the number of sublists in the 2-D list. </w:t>
            </w:r>
          </w:p>
          <w:p w14:paraId="45E162E9" w14:textId="0EA6B4DA" w:rsidR="007D6339" w:rsidRDefault="007D6339" w:rsidP="0019444D">
            <w:pPr>
              <w:pStyle w:val="PGKS3text"/>
              <w:rPr>
                <w:rFonts w:ascii="Arial" w:hAnsi="Arial"/>
              </w:rPr>
            </w:pPr>
            <w:r>
              <w:rPr>
                <w:rFonts w:ascii="Arial" w:hAnsi="Arial"/>
              </w:rPr>
              <w:t xml:space="preserve">Hand out </w:t>
            </w:r>
            <w:r w:rsidRPr="007D6339">
              <w:rPr>
                <w:rFonts w:ascii="Arial" w:hAnsi="Arial"/>
                <w:b/>
              </w:rPr>
              <w:t>Worksheet 9b</w:t>
            </w:r>
            <w:r>
              <w:rPr>
                <w:rFonts w:ascii="Arial" w:hAnsi="Arial"/>
              </w:rPr>
              <w:t xml:space="preserve"> and ask students to do </w:t>
            </w:r>
            <w:r w:rsidRPr="007D6339">
              <w:rPr>
                <w:rFonts w:ascii="Arial" w:hAnsi="Arial"/>
                <w:b/>
              </w:rPr>
              <w:t>Question 1.</w:t>
            </w:r>
          </w:p>
          <w:p w14:paraId="14012A6D" w14:textId="3F6EC906" w:rsidR="00EE1AEE" w:rsidRPr="007D6339" w:rsidRDefault="007D6339" w:rsidP="0019444D">
            <w:pPr>
              <w:pStyle w:val="PGKS3text"/>
              <w:rPr>
                <w:rFonts w:ascii="Arial" w:hAnsi="Arial"/>
                <w:b/>
              </w:rPr>
            </w:pPr>
            <w:r w:rsidRPr="007D6339">
              <w:rPr>
                <w:rFonts w:ascii="Arial" w:hAnsi="Arial"/>
                <w:b/>
              </w:rPr>
              <w:t>Stepping through a list</w:t>
            </w:r>
          </w:p>
          <w:p w14:paraId="0BC556C4" w14:textId="3B6FCAB9" w:rsidR="00EE1AEE" w:rsidRDefault="007D6339" w:rsidP="0019444D">
            <w:pPr>
              <w:pStyle w:val="PGKS3text"/>
              <w:rPr>
                <w:rFonts w:ascii="Arial" w:hAnsi="Arial"/>
              </w:rPr>
            </w:pPr>
            <w:r>
              <w:rPr>
                <w:rFonts w:ascii="Arial" w:hAnsi="Arial"/>
              </w:rPr>
              <w:t>Go through these slides and then ask s</w:t>
            </w:r>
            <w:r w:rsidR="006E74D1">
              <w:rPr>
                <w:rFonts w:ascii="Arial" w:hAnsi="Arial"/>
              </w:rPr>
              <w:t>t</w:t>
            </w:r>
            <w:r>
              <w:rPr>
                <w:rFonts w:ascii="Arial" w:hAnsi="Arial"/>
              </w:rPr>
              <w:t xml:space="preserve">udents to try Questions 2-and 3 on the worksheet. </w:t>
            </w:r>
          </w:p>
          <w:p w14:paraId="4D59E66E" w14:textId="5E47AE58" w:rsidR="006E74D1" w:rsidRDefault="006E74D1" w:rsidP="0019444D">
            <w:pPr>
              <w:pStyle w:val="PGKS3text"/>
              <w:rPr>
                <w:rFonts w:ascii="Arial" w:hAnsi="Arial"/>
              </w:rPr>
            </w:pPr>
            <w:r>
              <w:rPr>
                <w:rFonts w:ascii="Arial" w:hAnsi="Arial"/>
              </w:rPr>
              <w:t xml:space="preserve">Demonstrate how to find a running total of a given column in a 2-D list. </w:t>
            </w:r>
          </w:p>
          <w:p w14:paraId="7EF8572F" w14:textId="649FFE9A" w:rsidR="006E74D1" w:rsidRDefault="006E74D1" w:rsidP="0019444D">
            <w:pPr>
              <w:pStyle w:val="PGKS3text"/>
              <w:rPr>
                <w:rFonts w:ascii="Arial" w:hAnsi="Arial"/>
              </w:rPr>
            </w:pPr>
            <w:r>
              <w:rPr>
                <w:rFonts w:ascii="Arial" w:hAnsi="Arial"/>
              </w:rPr>
              <w:t>Students can now do questions 4 and 5 on the worksheet.</w:t>
            </w:r>
          </w:p>
          <w:p w14:paraId="2E0228DA" w14:textId="77777777" w:rsidR="00AE56D3" w:rsidRDefault="00AE56D3" w:rsidP="0019444D">
            <w:pPr>
              <w:pStyle w:val="PGKS3text"/>
              <w:rPr>
                <w:rFonts w:ascii="Arial" w:hAnsi="Arial"/>
                <w:b/>
              </w:rPr>
            </w:pPr>
          </w:p>
          <w:p w14:paraId="23E60372" w14:textId="77777777" w:rsidR="00AE56D3" w:rsidRDefault="00AE56D3" w:rsidP="0019444D">
            <w:pPr>
              <w:pStyle w:val="PGKS3text"/>
              <w:rPr>
                <w:rFonts w:ascii="Arial" w:hAnsi="Arial"/>
                <w:b/>
              </w:rPr>
            </w:pPr>
          </w:p>
          <w:p w14:paraId="68F736DB" w14:textId="7A659034" w:rsidR="006E74D1" w:rsidRPr="006E74D1" w:rsidRDefault="006E74D1" w:rsidP="0019444D">
            <w:pPr>
              <w:pStyle w:val="PGKS3text"/>
              <w:rPr>
                <w:rFonts w:ascii="Arial" w:hAnsi="Arial"/>
                <w:b/>
              </w:rPr>
            </w:pPr>
            <w:r w:rsidRPr="006E74D1">
              <w:rPr>
                <w:rFonts w:ascii="Arial" w:hAnsi="Arial"/>
                <w:b/>
              </w:rPr>
              <w:lastRenderedPageBreak/>
              <w:t>Sorting  a 2-D list</w:t>
            </w:r>
          </w:p>
          <w:p w14:paraId="255A1EFE" w14:textId="203E3DEA" w:rsidR="006E74D1" w:rsidRDefault="006E74D1" w:rsidP="0019444D">
            <w:pPr>
              <w:pStyle w:val="PGKS3text"/>
              <w:rPr>
                <w:rFonts w:ascii="Arial" w:hAnsi="Arial"/>
              </w:rPr>
            </w:pPr>
            <w:r>
              <w:rPr>
                <w:rFonts w:ascii="Arial" w:hAnsi="Arial"/>
              </w:rPr>
              <w:t>A 2-D list can be sorted on any particular column. One way of doing this is to use a bubble sort, and this is shown on the slides.</w:t>
            </w:r>
          </w:p>
          <w:p w14:paraId="0EDA107A" w14:textId="2057EE43" w:rsidR="006E74D1" w:rsidRDefault="006E74D1" w:rsidP="0019444D">
            <w:pPr>
              <w:pStyle w:val="PGKS3text"/>
              <w:rPr>
                <w:rFonts w:ascii="Arial" w:hAnsi="Arial"/>
              </w:rPr>
            </w:pPr>
            <w:r>
              <w:rPr>
                <w:rFonts w:ascii="Arial" w:hAnsi="Arial"/>
              </w:rPr>
              <w:t>A simpler method is to use the lambda function, shown next.</w:t>
            </w:r>
          </w:p>
          <w:p w14:paraId="68C81758" w14:textId="77777777" w:rsidR="0068025C" w:rsidRDefault="006E74D1" w:rsidP="0019444D">
            <w:pPr>
              <w:pStyle w:val="PGKS3text"/>
              <w:rPr>
                <w:rFonts w:ascii="Arial" w:hAnsi="Arial"/>
              </w:rPr>
            </w:pPr>
            <w:r>
              <w:rPr>
                <w:rFonts w:ascii="Arial" w:hAnsi="Arial"/>
              </w:rPr>
              <w:t>Ask students to do the three questions in Worksheet 9c.</w:t>
            </w:r>
          </w:p>
          <w:p w14:paraId="5459F3AF" w14:textId="2FF81D22" w:rsidR="00EE1AEE" w:rsidRPr="00EE1AEE" w:rsidRDefault="006E74D1" w:rsidP="0019444D">
            <w:pPr>
              <w:pStyle w:val="PGKS3text"/>
              <w:rPr>
                <w:rFonts w:ascii="Arial" w:hAnsi="Arial"/>
              </w:rPr>
            </w:pPr>
            <w:r>
              <w:rPr>
                <w:rFonts w:ascii="Arial" w:hAnsi="Arial"/>
              </w:rPr>
              <w:t xml:space="preserve"> </w:t>
            </w:r>
          </w:p>
          <w:p w14:paraId="16DF2BC5" w14:textId="77777777" w:rsidR="006C61F9" w:rsidRPr="00427275" w:rsidRDefault="006C61F9" w:rsidP="0019444D">
            <w:pPr>
              <w:pStyle w:val="PGKS3text"/>
              <w:rPr>
                <w:rFonts w:ascii="Arial" w:hAnsi="Arial"/>
                <w:b/>
              </w:rPr>
            </w:pPr>
            <w:r>
              <w:rPr>
                <w:rFonts w:ascii="Arial" w:hAnsi="Arial"/>
                <w:b/>
              </w:rPr>
              <w:t>Plenary</w:t>
            </w:r>
          </w:p>
          <w:p w14:paraId="71AC00E9" w14:textId="307D32A8" w:rsidR="0068025C" w:rsidRDefault="0068025C" w:rsidP="0019444D">
            <w:pPr>
              <w:pStyle w:val="PGKS3text"/>
              <w:spacing w:after="240"/>
              <w:rPr>
                <w:rFonts w:ascii="Arial" w:hAnsi="Arial"/>
              </w:rPr>
            </w:pPr>
            <w:r>
              <w:rPr>
                <w:rFonts w:ascii="Arial" w:hAnsi="Arial"/>
              </w:rPr>
              <w:t xml:space="preserve">Go over the answers to the first three questions. Some students may have time to try writing a program for the extension task. </w:t>
            </w:r>
          </w:p>
          <w:p w14:paraId="6EABE4ED" w14:textId="77777777" w:rsidR="0068025C" w:rsidRDefault="0068025C" w:rsidP="0019444D">
            <w:pPr>
              <w:pStyle w:val="PGKS3text"/>
              <w:spacing w:after="240"/>
              <w:rPr>
                <w:rFonts w:ascii="Arial" w:hAnsi="Arial"/>
              </w:rPr>
            </w:pPr>
          </w:p>
          <w:p w14:paraId="4E0D148C" w14:textId="77777777" w:rsidR="006C61F9" w:rsidRDefault="0068025C" w:rsidP="0019444D">
            <w:pPr>
              <w:pStyle w:val="PGKS3text"/>
              <w:spacing w:after="240"/>
              <w:rPr>
                <w:rFonts w:ascii="Arial" w:hAnsi="Arial"/>
              </w:rPr>
            </w:pPr>
            <w:r>
              <w:rPr>
                <w:rFonts w:ascii="Arial" w:hAnsi="Arial"/>
              </w:rPr>
              <w:t>Make sure that all students know how to refer to an individual element in a 2-D list, and can give the length of the list (the number of columns).</w:t>
            </w:r>
            <w:r w:rsidR="006C61F9" w:rsidRPr="00427275">
              <w:rPr>
                <w:rFonts w:ascii="Arial" w:hAnsi="Arial"/>
              </w:rPr>
              <w:t xml:space="preserve"> </w:t>
            </w:r>
          </w:p>
          <w:p w14:paraId="0A9EEFA6" w14:textId="6027B758" w:rsidR="0068025C" w:rsidRPr="00427275" w:rsidRDefault="0068025C" w:rsidP="0019444D">
            <w:pPr>
              <w:pStyle w:val="PGKS3text"/>
              <w:spacing w:after="240"/>
              <w:rPr>
                <w:rFonts w:ascii="Arial" w:hAnsi="Arial"/>
              </w:rPr>
            </w:pPr>
            <w:r>
              <w:rPr>
                <w:rFonts w:ascii="Arial" w:hAnsi="Arial"/>
              </w:rPr>
              <w:t xml:space="preserve">Give out </w:t>
            </w:r>
            <w:r w:rsidRPr="00D5682B">
              <w:rPr>
                <w:rFonts w:ascii="Arial" w:hAnsi="Arial"/>
                <w:b/>
              </w:rPr>
              <w:t>Homework 9</w:t>
            </w:r>
            <w:r w:rsidR="00D5682B">
              <w:rPr>
                <w:rFonts w:ascii="Arial" w:hAnsi="Arial"/>
              </w:rPr>
              <w:t>.</w:t>
            </w:r>
          </w:p>
        </w:tc>
        <w:tc>
          <w:tcPr>
            <w:tcW w:w="2475" w:type="dxa"/>
            <w:tcBorders>
              <w:left w:val="single" w:sz="4" w:space="0" w:color="0070C0"/>
              <w:bottom w:val="single" w:sz="4" w:space="0" w:color="0070C0"/>
            </w:tcBorders>
            <w:tcMar>
              <w:top w:w="0" w:type="dxa"/>
              <w:left w:w="108" w:type="dxa"/>
              <w:bottom w:w="0" w:type="dxa"/>
              <w:right w:w="108" w:type="dxa"/>
            </w:tcMar>
          </w:tcPr>
          <w:p w14:paraId="0E5C66EF" w14:textId="7E37EFFD" w:rsidR="006C61F9" w:rsidRPr="00427275" w:rsidRDefault="006C61F9" w:rsidP="0019444D">
            <w:pPr>
              <w:pStyle w:val="PGKS3text"/>
              <w:rPr>
                <w:rFonts w:ascii="Arial" w:hAnsi="Arial"/>
              </w:rPr>
            </w:pPr>
            <w:r w:rsidRPr="00427275">
              <w:rPr>
                <w:rFonts w:ascii="Arial" w:hAnsi="Arial"/>
              </w:rPr>
              <w:lastRenderedPageBreak/>
              <w:t xml:space="preserve">PowerPoint Guide: Lesson </w:t>
            </w:r>
            <w:r w:rsidR="00D33453">
              <w:rPr>
                <w:rFonts w:ascii="Arial" w:hAnsi="Arial"/>
              </w:rPr>
              <w:t>9 two-dimensional lists</w:t>
            </w:r>
          </w:p>
          <w:p w14:paraId="09E59813" w14:textId="77777777" w:rsidR="006C61F9" w:rsidRPr="00427275" w:rsidRDefault="006C61F9" w:rsidP="0019444D">
            <w:pPr>
              <w:pStyle w:val="PGKS3text"/>
              <w:rPr>
                <w:rFonts w:ascii="Arial" w:hAnsi="Arial"/>
              </w:rPr>
            </w:pPr>
          </w:p>
          <w:p w14:paraId="51F7015F" w14:textId="77777777" w:rsidR="00EE1AEE" w:rsidRDefault="00EE1AEE" w:rsidP="0019444D">
            <w:pPr>
              <w:pStyle w:val="PGKS3text"/>
              <w:rPr>
                <w:rFonts w:ascii="Arial" w:hAnsi="Arial"/>
              </w:rPr>
            </w:pPr>
          </w:p>
          <w:p w14:paraId="0BFC8304" w14:textId="77777777" w:rsidR="00EE1AEE" w:rsidRDefault="00EE1AEE" w:rsidP="0019444D">
            <w:pPr>
              <w:pStyle w:val="PGKS3text"/>
              <w:rPr>
                <w:rFonts w:ascii="Arial" w:hAnsi="Arial"/>
              </w:rPr>
            </w:pPr>
          </w:p>
          <w:p w14:paraId="713ADA56" w14:textId="77777777" w:rsidR="00EE1AEE" w:rsidRDefault="00EE1AEE" w:rsidP="0019444D">
            <w:pPr>
              <w:pStyle w:val="PGKS3text"/>
              <w:rPr>
                <w:rFonts w:ascii="Arial" w:hAnsi="Arial"/>
              </w:rPr>
            </w:pPr>
          </w:p>
          <w:p w14:paraId="4807BBB0" w14:textId="50A8DD15" w:rsidR="006C61F9" w:rsidRPr="00427275" w:rsidRDefault="006C61F9" w:rsidP="0019444D">
            <w:pPr>
              <w:pStyle w:val="PGKS3text"/>
              <w:rPr>
                <w:rFonts w:ascii="Arial" w:hAnsi="Arial"/>
              </w:rPr>
            </w:pPr>
            <w:r w:rsidRPr="00427275">
              <w:rPr>
                <w:rFonts w:ascii="Arial" w:hAnsi="Arial"/>
              </w:rPr>
              <w:t xml:space="preserve">Worksheet </w:t>
            </w:r>
            <w:r w:rsidR="00D33453">
              <w:rPr>
                <w:rFonts w:ascii="Arial" w:hAnsi="Arial"/>
              </w:rPr>
              <w:t>9</w:t>
            </w:r>
            <w:r w:rsidR="001F4D45">
              <w:rPr>
                <w:rFonts w:ascii="Arial" w:hAnsi="Arial"/>
              </w:rPr>
              <w:t>a</w:t>
            </w:r>
          </w:p>
          <w:p w14:paraId="6BB81DE9" w14:textId="79364611" w:rsidR="006C61F9" w:rsidRPr="00427275" w:rsidRDefault="006C61F9" w:rsidP="0019444D">
            <w:pPr>
              <w:pStyle w:val="PGKS3text"/>
              <w:rPr>
                <w:rFonts w:ascii="Arial" w:hAnsi="Arial"/>
              </w:rPr>
            </w:pPr>
            <w:r w:rsidRPr="00427275">
              <w:rPr>
                <w:rFonts w:ascii="Arial" w:hAnsi="Arial"/>
              </w:rPr>
              <w:t xml:space="preserve">Worksheet </w:t>
            </w:r>
            <w:r w:rsidR="00D33453">
              <w:rPr>
                <w:rFonts w:ascii="Arial" w:hAnsi="Arial"/>
              </w:rPr>
              <w:t>9</w:t>
            </w:r>
            <w:r w:rsidR="001F4D45">
              <w:rPr>
                <w:rFonts w:ascii="Arial" w:hAnsi="Arial"/>
              </w:rPr>
              <w:t>a</w:t>
            </w:r>
            <w:r w:rsidRPr="00427275">
              <w:rPr>
                <w:rFonts w:ascii="Arial" w:hAnsi="Arial"/>
              </w:rPr>
              <w:t xml:space="preserve"> Answers</w:t>
            </w:r>
          </w:p>
          <w:p w14:paraId="11605EB8" w14:textId="77777777" w:rsidR="006C61F9" w:rsidRPr="00427275" w:rsidRDefault="006C61F9" w:rsidP="0019444D">
            <w:pPr>
              <w:pStyle w:val="PGKS3text"/>
              <w:rPr>
                <w:rFonts w:ascii="Arial" w:hAnsi="Arial"/>
              </w:rPr>
            </w:pPr>
          </w:p>
          <w:p w14:paraId="391E820D" w14:textId="77777777" w:rsidR="006C61F9" w:rsidRPr="00427275" w:rsidRDefault="006C61F9" w:rsidP="0019444D">
            <w:pPr>
              <w:pStyle w:val="PGKS3text"/>
              <w:rPr>
                <w:rFonts w:ascii="Arial" w:hAnsi="Arial"/>
              </w:rPr>
            </w:pPr>
            <w:r>
              <w:rPr>
                <w:rFonts w:ascii="Arial" w:hAnsi="Arial"/>
              </w:rPr>
              <w:t>Sample Python programs</w:t>
            </w:r>
          </w:p>
          <w:p w14:paraId="626FF1F4" w14:textId="77777777" w:rsidR="006C61F9" w:rsidRPr="00427275" w:rsidRDefault="006C61F9" w:rsidP="0019444D">
            <w:pPr>
              <w:pStyle w:val="PGKS3text"/>
              <w:rPr>
                <w:rFonts w:ascii="Arial" w:hAnsi="Arial"/>
              </w:rPr>
            </w:pPr>
          </w:p>
          <w:p w14:paraId="7BA2178C" w14:textId="0E67A103" w:rsidR="006C61F9" w:rsidRPr="00427275" w:rsidRDefault="006C61F9" w:rsidP="0019444D">
            <w:pPr>
              <w:pStyle w:val="PGKS3text"/>
              <w:rPr>
                <w:rFonts w:ascii="Arial" w:hAnsi="Arial"/>
              </w:rPr>
            </w:pPr>
            <w:r w:rsidRPr="00427275">
              <w:rPr>
                <w:rFonts w:ascii="Arial" w:hAnsi="Arial"/>
              </w:rPr>
              <w:t xml:space="preserve">Homework </w:t>
            </w:r>
            <w:r w:rsidR="00D33453">
              <w:rPr>
                <w:rFonts w:ascii="Arial" w:hAnsi="Arial"/>
              </w:rPr>
              <w:t>9</w:t>
            </w:r>
          </w:p>
          <w:p w14:paraId="0886F7B9" w14:textId="77777777" w:rsidR="007D6339" w:rsidRDefault="007D6339" w:rsidP="007D6339">
            <w:pPr>
              <w:pStyle w:val="PGKS3text"/>
              <w:rPr>
                <w:rFonts w:ascii="Arial" w:hAnsi="Arial"/>
              </w:rPr>
            </w:pPr>
          </w:p>
          <w:p w14:paraId="3CDA352C" w14:textId="77777777" w:rsidR="007D6339" w:rsidRDefault="007D6339" w:rsidP="007D6339">
            <w:pPr>
              <w:pStyle w:val="PGKS3text"/>
              <w:rPr>
                <w:rFonts w:ascii="Arial" w:hAnsi="Arial"/>
              </w:rPr>
            </w:pPr>
          </w:p>
          <w:p w14:paraId="1A369EF8" w14:textId="77777777" w:rsidR="007D6339" w:rsidRDefault="007D6339" w:rsidP="007D6339">
            <w:pPr>
              <w:pStyle w:val="PGKS3text"/>
              <w:rPr>
                <w:rFonts w:ascii="Arial" w:hAnsi="Arial"/>
              </w:rPr>
            </w:pPr>
          </w:p>
          <w:p w14:paraId="1D09BDD2" w14:textId="72DD8BFC" w:rsidR="007D6339" w:rsidRPr="00427275" w:rsidRDefault="007D6339" w:rsidP="007D6339">
            <w:pPr>
              <w:pStyle w:val="PGKS3text"/>
              <w:rPr>
                <w:rFonts w:ascii="Arial" w:hAnsi="Arial"/>
              </w:rPr>
            </w:pPr>
            <w:r w:rsidRPr="00427275">
              <w:rPr>
                <w:rFonts w:ascii="Arial" w:hAnsi="Arial"/>
              </w:rPr>
              <w:t xml:space="preserve">Worksheet </w:t>
            </w:r>
            <w:r>
              <w:rPr>
                <w:rFonts w:ascii="Arial" w:hAnsi="Arial"/>
              </w:rPr>
              <w:t>9b</w:t>
            </w:r>
          </w:p>
          <w:p w14:paraId="19C3D31E" w14:textId="79E13449" w:rsidR="007D6339" w:rsidRPr="00427275" w:rsidRDefault="007D6339" w:rsidP="007D6339">
            <w:pPr>
              <w:pStyle w:val="PGKS3text"/>
              <w:rPr>
                <w:rFonts w:ascii="Arial" w:hAnsi="Arial"/>
              </w:rPr>
            </w:pPr>
            <w:r w:rsidRPr="00427275">
              <w:rPr>
                <w:rFonts w:ascii="Arial" w:hAnsi="Arial"/>
              </w:rPr>
              <w:t xml:space="preserve">Worksheet </w:t>
            </w:r>
            <w:r>
              <w:rPr>
                <w:rFonts w:ascii="Arial" w:hAnsi="Arial"/>
              </w:rPr>
              <w:t>9b</w:t>
            </w:r>
            <w:r w:rsidRPr="00427275">
              <w:rPr>
                <w:rFonts w:ascii="Arial" w:hAnsi="Arial"/>
              </w:rPr>
              <w:t xml:space="preserve"> Answers</w:t>
            </w:r>
          </w:p>
          <w:p w14:paraId="1143692D" w14:textId="77777777" w:rsidR="006C61F9" w:rsidRDefault="006C61F9" w:rsidP="00D33453">
            <w:pPr>
              <w:pStyle w:val="PGKS3text"/>
              <w:rPr>
                <w:rFonts w:ascii="Arial" w:hAnsi="Arial"/>
              </w:rPr>
            </w:pPr>
          </w:p>
          <w:p w14:paraId="6226AFD9" w14:textId="77777777" w:rsidR="0068025C" w:rsidRDefault="0068025C" w:rsidP="00D33453">
            <w:pPr>
              <w:pStyle w:val="PGKS3text"/>
              <w:rPr>
                <w:rFonts w:ascii="Arial" w:hAnsi="Arial"/>
              </w:rPr>
            </w:pPr>
          </w:p>
          <w:p w14:paraId="01350322" w14:textId="77777777" w:rsidR="0068025C" w:rsidRDefault="0068025C" w:rsidP="00D33453">
            <w:pPr>
              <w:pStyle w:val="PGKS3text"/>
              <w:rPr>
                <w:rFonts w:ascii="Arial" w:hAnsi="Arial"/>
              </w:rPr>
            </w:pPr>
          </w:p>
          <w:p w14:paraId="69C5E705" w14:textId="77777777" w:rsidR="0068025C" w:rsidRDefault="0068025C" w:rsidP="00D33453">
            <w:pPr>
              <w:pStyle w:val="PGKS3text"/>
              <w:rPr>
                <w:rFonts w:ascii="Arial" w:hAnsi="Arial"/>
              </w:rPr>
            </w:pPr>
          </w:p>
          <w:p w14:paraId="683CA972" w14:textId="77777777" w:rsidR="0068025C" w:rsidRDefault="0068025C" w:rsidP="00D33453">
            <w:pPr>
              <w:pStyle w:val="PGKS3text"/>
              <w:rPr>
                <w:rFonts w:ascii="Arial" w:hAnsi="Arial"/>
              </w:rPr>
            </w:pPr>
          </w:p>
          <w:p w14:paraId="7A3D5EAA" w14:textId="77777777" w:rsidR="0068025C" w:rsidRDefault="0068025C" w:rsidP="00D33453">
            <w:pPr>
              <w:pStyle w:val="PGKS3text"/>
              <w:rPr>
                <w:rFonts w:ascii="Arial" w:hAnsi="Arial"/>
              </w:rPr>
            </w:pPr>
          </w:p>
          <w:p w14:paraId="618798F2" w14:textId="701E6F8E" w:rsidR="0068025C" w:rsidRPr="00427275" w:rsidRDefault="0068025C" w:rsidP="0068025C">
            <w:pPr>
              <w:pStyle w:val="PGKS3text"/>
              <w:rPr>
                <w:rFonts w:ascii="Arial" w:hAnsi="Arial"/>
              </w:rPr>
            </w:pPr>
            <w:r w:rsidRPr="00427275">
              <w:rPr>
                <w:rFonts w:ascii="Arial" w:hAnsi="Arial"/>
              </w:rPr>
              <w:lastRenderedPageBreak/>
              <w:t xml:space="preserve">Worksheet </w:t>
            </w:r>
            <w:r>
              <w:rPr>
                <w:rFonts w:ascii="Arial" w:hAnsi="Arial"/>
              </w:rPr>
              <w:t>9c</w:t>
            </w:r>
          </w:p>
          <w:p w14:paraId="2A035574" w14:textId="5E010921" w:rsidR="0068025C" w:rsidRPr="00427275" w:rsidRDefault="0068025C" w:rsidP="0068025C">
            <w:pPr>
              <w:pStyle w:val="PGKS3text"/>
              <w:rPr>
                <w:rFonts w:ascii="Arial" w:hAnsi="Arial"/>
              </w:rPr>
            </w:pPr>
            <w:r w:rsidRPr="00427275">
              <w:rPr>
                <w:rFonts w:ascii="Arial" w:hAnsi="Arial"/>
              </w:rPr>
              <w:t xml:space="preserve">Worksheet </w:t>
            </w:r>
            <w:r>
              <w:rPr>
                <w:rFonts w:ascii="Arial" w:hAnsi="Arial"/>
              </w:rPr>
              <w:t>9c</w:t>
            </w:r>
            <w:r w:rsidRPr="00427275">
              <w:rPr>
                <w:rFonts w:ascii="Arial" w:hAnsi="Arial"/>
              </w:rPr>
              <w:t xml:space="preserve"> Answers</w:t>
            </w:r>
          </w:p>
          <w:p w14:paraId="07BBFB50" w14:textId="77777777" w:rsidR="0068025C" w:rsidRDefault="0068025C" w:rsidP="0068025C">
            <w:pPr>
              <w:pStyle w:val="PGKS3text"/>
              <w:rPr>
                <w:rFonts w:ascii="Arial" w:hAnsi="Arial"/>
              </w:rPr>
            </w:pPr>
          </w:p>
          <w:p w14:paraId="51A4EC46" w14:textId="77777777" w:rsidR="0068025C" w:rsidRDefault="0068025C" w:rsidP="0068025C">
            <w:pPr>
              <w:pStyle w:val="PGKS3text"/>
              <w:rPr>
                <w:rFonts w:ascii="Arial" w:hAnsi="Arial"/>
              </w:rPr>
            </w:pPr>
          </w:p>
          <w:p w14:paraId="3F092CD2" w14:textId="77777777" w:rsidR="0068025C" w:rsidRDefault="0068025C" w:rsidP="0068025C">
            <w:pPr>
              <w:pStyle w:val="PGKS3text"/>
              <w:rPr>
                <w:rFonts w:ascii="Arial" w:hAnsi="Arial"/>
              </w:rPr>
            </w:pPr>
          </w:p>
          <w:p w14:paraId="5E0943A3" w14:textId="77777777" w:rsidR="0068025C" w:rsidRDefault="0068025C" w:rsidP="0068025C">
            <w:pPr>
              <w:pStyle w:val="PGKS3text"/>
              <w:rPr>
                <w:rFonts w:ascii="Arial" w:hAnsi="Arial"/>
              </w:rPr>
            </w:pPr>
          </w:p>
          <w:p w14:paraId="2474ABC5" w14:textId="77777777" w:rsidR="0068025C" w:rsidRDefault="0068025C" w:rsidP="0068025C">
            <w:pPr>
              <w:pStyle w:val="PGKS3text"/>
              <w:rPr>
                <w:rFonts w:ascii="Arial" w:hAnsi="Arial"/>
              </w:rPr>
            </w:pPr>
          </w:p>
          <w:p w14:paraId="2AEE5918" w14:textId="77777777" w:rsidR="0068025C" w:rsidRDefault="0068025C" w:rsidP="0068025C">
            <w:pPr>
              <w:pStyle w:val="PGKS3text"/>
              <w:rPr>
                <w:rFonts w:ascii="Arial" w:hAnsi="Arial"/>
              </w:rPr>
            </w:pPr>
          </w:p>
          <w:p w14:paraId="14DCADDC" w14:textId="77777777" w:rsidR="0068025C" w:rsidRDefault="0068025C" w:rsidP="0068025C">
            <w:pPr>
              <w:pStyle w:val="PGKS3text"/>
              <w:rPr>
                <w:rFonts w:ascii="Arial" w:hAnsi="Arial"/>
              </w:rPr>
            </w:pPr>
          </w:p>
          <w:p w14:paraId="710696FA" w14:textId="77777777" w:rsidR="0068025C" w:rsidRDefault="0068025C" w:rsidP="0068025C">
            <w:pPr>
              <w:pStyle w:val="PGKS3text"/>
              <w:rPr>
                <w:rFonts w:ascii="Arial" w:hAnsi="Arial"/>
              </w:rPr>
            </w:pPr>
          </w:p>
          <w:p w14:paraId="24DAEEA8" w14:textId="1E08E76A" w:rsidR="0068025C" w:rsidRDefault="0068025C" w:rsidP="0068025C">
            <w:pPr>
              <w:pStyle w:val="PGKS3text"/>
              <w:rPr>
                <w:rFonts w:ascii="Arial" w:hAnsi="Arial"/>
              </w:rPr>
            </w:pPr>
            <w:r w:rsidRPr="00427275">
              <w:rPr>
                <w:rFonts w:ascii="Arial" w:hAnsi="Arial"/>
              </w:rPr>
              <w:t xml:space="preserve">Homework </w:t>
            </w:r>
            <w:r>
              <w:rPr>
                <w:rFonts w:ascii="Arial" w:hAnsi="Arial"/>
              </w:rPr>
              <w:t>9</w:t>
            </w:r>
          </w:p>
          <w:p w14:paraId="146E4402" w14:textId="5CF21F4D" w:rsidR="0068025C" w:rsidRPr="00427275" w:rsidRDefault="0068025C" w:rsidP="0068025C">
            <w:pPr>
              <w:pStyle w:val="PGKS3text"/>
              <w:rPr>
                <w:rFonts w:ascii="Arial" w:hAnsi="Arial"/>
              </w:rPr>
            </w:pPr>
            <w:r w:rsidRPr="00427275">
              <w:rPr>
                <w:rFonts w:ascii="Arial" w:hAnsi="Arial"/>
              </w:rPr>
              <w:t xml:space="preserve">Homework </w:t>
            </w:r>
            <w:r>
              <w:rPr>
                <w:rFonts w:ascii="Arial" w:hAnsi="Arial"/>
              </w:rPr>
              <w:t>9</w:t>
            </w:r>
            <w:r w:rsidRPr="00427275">
              <w:rPr>
                <w:rFonts w:ascii="Arial" w:hAnsi="Arial"/>
              </w:rPr>
              <w:t xml:space="preserve"> Answers</w:t>
            </w:r>
          </w:p>
        </w:tc>
      </w:tr>
    </w:tbl>
    <w:p w14:paraId="04E372DC" w14:textId="77777777" w:rsidR="006C61F9" w:rsidRDefault="006C61F9">
      <w:r>
        <w:rPr>
          <w:b/>
        </w:rPr>
        <w:lastRenderedPageBreak/>
        <w:br w:type="page"/>
      </w:r>
    </w:p>
    <w:tbl>
      <w:tblPr>
        <w:tblW w:w="9072" w:type="dxa"/>
        <w:jc w:val="center"/>
        <w:tblBorders>
          <w:top w:val="single" w:sz="8" w:space="0" w:color="4F81BD"/>
          <w:left w:val="single" w:sz="8" w:space="0" w:color="4F81BD"/>
          <w:right w:val="single" w:sz="8" w:space="0" w:color="4F81BD"/>
          <w:insideH w:val="single" w:sz="8" w:space="0" w:color="4F81BD"/>
        </w:tblBorders>
        <w:tblCellMar>
          <w:left w:w="0" w:type="dxa"/>
          <w:right w:w="0" w:type="dxa"/>
        </w:tblCellMar>
        <w:tblLook w:val="00A0" w:firstRow="1" w:lastRow="0" w:firstColumn="1" w:lastColumn="0" w:noHBand="0" w:noVBand="0"/>
      </w:tblPr>
      <w:tblGrid>
        <w:gridCol w:w="6597"/>
        <w:gridCol w:w="2475"/>
      </w:tblGrid>
      <w:tr w:rsidR="006C61F9" w:rsidRPr="00427275" w14:paraId="4907B85A" w14:textId="77777777" w:rsidTr="0019444D">
        <w:trPr>
          <w:jc w:val="center"/>
        </w:trPr>
        <w:tc>
          <w:tcPr>
            <w:tcW w:w="9072" w:type="dxa"/>
            <w:gridSpan w:val="2"/>
            <w:tcBorders>
              <w:top w:val="single" w:sz="8" w:space="0" w:color="4F81BD"/>
              <w:left w:val="single" w:sz="8" w:space="0" w:color="4F81BD"/>
              <w:bottom w:val="single" w:sz="8" w:space="0" w:color="4F81BD"/>
              <w:right w:val="single" w:sz="8" w:space="0" w:color="4F81BD"/>
            </w:tcBorders>
            <w:shd w:val="clear" w:color="auto" w:fill="0091C4"/>
            <w:tcMar>
              <w:top w:w="0" w:type="dxa"/>
              <w:left w:w="108" w:type="dxa"/>
              <w:bottom w:w="0" w:type="dxa"/>
              <w:right w:w="108" w:type="dxa"/>
            </w:tcMar>
          </w:tcPr>
          <w:p w14:paraId="1B989E90" w14:textId="651D5560" w:rsidR="006C61F9" w:rsidRPr="00427275" w:rsidRDefault="006C61F9" w:rsidP="0019444D">
            <w:pPr>
              <w:pStyle w:val="PGLessonWeekContentTitle"/>
              <w:rPr>
                <w:sz w:val="22"/>
              </w:rPr>
            </w:pPr>
            <w:r w:rsidRPr="00427275">
              <w:rPr>
                <w:sz w:val="22"/>
              </w:rPr>
              <w:lastRenderedPageBreak/>
              <w:t xml:space="preserve">Lesson </w:t>
            </w:r>
            <w:r>
              <w:rPr>
                <w:sz w:val="22"/>
              </w:rPr>
              <w:t>10</w:t>
            </w:r>
            <w:r w:rsidRPr="00427275">
              <w:rPr>
                <w:sz w:val="22"/>
              </w:rPr>
              <w:t xml:space="preserve"> </w:t>
            </w:r>
            <w:r>
              <w:rPr>
                <w:sz w:val="22"/>
              </w:rPr>
              <w:t>–</w:t>
            </w:r>
            <w:r w:rsidRPr="00427275">
              <w:rPr>
                <w:sz w:val="22"/>
              </w:rPr>
              <w:t xml:space="preserve"> </w:t>
            </w:r>
            <w:r>
              <w:rPr>
                <w:sz w:val="22"/>
              </w:rPr>
              <w:t>Programming techniques</w:t>
            </w:r>
          </w:p>
        </w:tc>
      </w:tr>
      <w:tr w:rsidR="006C61F9" w:rsidRPr="00427275" w14:paraId="0B5C15A5" w14:textId="77777777" w:rsidTr="0019444D">
        <w:trPr>
          <w:jc w:val="center"/>
        </w:trPr>
        <w:tc>
          <w:tcPr>
            <w:tcW w:w="9072" w:type="dxa"/>
            <w:gridSpan w:val="2"/>
            <w:tcBorders>
              <w:top w:val="single" w:sz="8" w:space="0" w:color="4F81BD"/>
              <w:left w:val="single" w:sz="8" w:space="0" w:color="4F81BD"/>
              <w:bottom w:val="single" w:sz="8" w:space="0" w:color="4F81BD"/>
              <w:right w:val="single" w:sz="8" w:space="0" w:color="4F81BD"/>
            </w:tcBorders>
            <w:shd w:val="clear" w:color="auto" w:fill="auto"/>
            <w:tcMar>
              <w:top w:w="0" w:type="dxa"/>
              <w:left w:w="108" w:type="dxa"/>
              <w:bottom w:w="0" w:type="dxa"/>
              <w:right w:w="108" w:type="dxa"/>
            </w:tcMar>
          </w:tcPr>
          <w:p w14:paraId="48383DD2" w14:textId="77777777" w:rsidR="006C61F9" w:rsidRPr="00427275" w:rsidRDefault="006C61F9" w:rsidP="0019444D">
            <w:pPr>
              <w:pStyle w:val="ks3bold12pt"/>
              <w:rPr>
                <w:rFonts w:ascii="Arial" w:hAnsi="Arial"/>
                <w:sz w:val="22"/>
                <w:szCs w:val="22"/>
              </w:rPr>
            </w:pPr>
            <w:r w:rsidRPr="00427275">
              <w:rPr>
                <w:rFonts w:ascii="Arial" w:hAnsi="Arial"/>
                <w:sz w:val="22"/>
                <w:szCs w:val="22"/>
              </w:rPr>
              <w:t>Learning Objectives:</w:t>
            </w:r>
          </w:p>
          <w:p w14:paraId="2F4FCD8B" w14:textId="77777777" w:rsidR="002F7961" w:rsidRPr="00B14EC0" w:rsidRDefault="00013CC5" w:rsidP="00B14EC0">
            <w:pPr>
              <w:pStyle w:val="PGKS3bulletedlist"/>
              <w:rPr>
                <w:rFonts w:ascii="Arial" w:hAnsi="Arial"/>
              </w:rPr>
            </w:pPr>
            <w:r w:rsidRPr="00B14EC0">
              <w:rPr>
                <w:rFonts w:ascii="Arial" w:hAnsi="Arial"/>
              </w:rPr>
              <w:t>Use programming ’set pieces’ for common problems</w:t>
            </w:r>
          </w:p>
          <w:p w14:paraId="238D192D" w14:textId="77777777" w:rsidR="002F7961" w:rsidRPr="00B14EC0" w:rsidRDefault="00013CC5" w:rsidP="00B14EC0">
            <w:pPr>
              <w:pStyle w:val="PGKS3bulletedlist"/>
              <w:numPr>
                <w:ilvl w:val="1"/>
                <w:numId w:val="1"/>
              </w:numPr>
              <w:rPr>
                <w:rFonts w:ascii="Arial" w:hAnsi="Arial"/>
              </w:rPr>
            </w:pPr>
            <w:r w:rsidRPr="00B14EC0">
              <w:rPr>
                <w:rFonts w:ascii="Arial" w:hAnsi="Arial"/>
              </w:rPr>
              <w:t>Use a ‘flag’</w:t>
            </w:r>
          </w:p>
          <w:p w14:paraId="770B985B" w14:textId="77777777" w:rsidR="002F7961" w:rsidRPr="00B14EC0" w:rsidRDefault="00013CC5" w:rsidP="00B14EC0">
            <w:pPr>
              <w:pStyle w:val="PGKS3bulletedlist"/>
              <w:numPr>
                <w:ilvl w:val="1"/>
                <w:numId w:val="1"/>
              </w:numPr>
              <w:rPr>
                <w:rFonts w:ascii="Arial" w:hAnsi="Arial"/>
              </w:rPr>
            </w:pPr>
            <w:r w:rsidRPr="00B14EC0">
              <w:rPr>
                <w:rFonts w:ascii="Arial" w:hAnsi="Arial"/>
              </w:rPr>
              <w:t>Use a while loop to validate data entry</w:t>
            </w:r>
          </w:p>
          <w:p w14:paraId="12E0C011" w14:textId="77777777" w:rsidR="002F7961" w:rsidRPr="00B14EC0" w:rsidRDefault="00013CC5" w:rsidP="00B14EC0">
            <w:pPr>
              <w:pStyle w:val="PGKS3bulletedlist"/>
              <w:numPr>
                <w:ilvl w:val="1"/>
                <w:numId w:val="1"/>
              </w:numPr>
              <w:rPr>
                <w:rFonts w:ascii="Arial" w:hAnsi="Arial"/>
              </w:rPr>
            </w:pPr>
            <w:r w:rsidRPr="00B14EC0">
              <w:rPr>
                <w:rFonts w:ascii="Arial" w:hAnsi="Arial"/>
              </w:rPr>
              <w:t>Create a menu system</w:t>
            </w:r>
          </w:p>
          <w:p w14:paraId="499F9D23" w14:textId="77777777" w:rsidR="006C61F9" w:rsidRPr="006C61F9" w:rsidRDefault="006C61F9" w:rsidP="0019444D">
            <w:pPr>
              <w:pStyle w:val="PGKS3bulletedlist"/>
              <w:numPr>
                <w:ilvl w:val="0"/>
                <w:numId w:val="0"/>
              </w:numPr>
              <w:rPr>
                <w:rFonts w:ascii="Arial" w:hAnsi="Arial"/>
                <w:b/>
                <w:color w:val="FFFFFF"/>
              </w:rPr>
            </w:pPr>
          </w:p>
        </w:tc>
      </w:tr>
      <w:tr w:rsidR="006C61F9" w:rsidRPr="00427275" w14:paraId="4CD50322" w14:textId="77777777" w:rsidTr="0019444D">
        <w:trPr>
          <w:jc w:val="center"/>
        </w:trPr>
        <w:tc>
          <w:tcPr>
            <w:tcW w:w="6597" w:type="dxa"/>
            <w:shd w:val="clear" w:color="auto" w:fill="00B0F0"/>
            <w:tcMar>
              <w:top w:w="0" w:type="dxa"/>
              <w:left w:w="108" w:type="dxa"/>
              <w:bottom w:w="0" w:type="dxa"/>
              <w:right w:w="108" w:type="dxa"/>
            </w:tcMar>
          </w:tcPr>
          <w:p w14:paraId="66B70AD2" w14:textId="77777777" w:rsidR="006C61F9" w:rsidRPr="00427275" w:rsidRDefault="006C61F9" w:rsidP="0019444D">
            <w:pPr>
              <w:pStyle w:val="PGLessonWeekContentTitle"/>
              <w:rPr>
                <w:sz w:val="22"/>
              </w:rPr>
            </w:pPr>
            <w:r w:rsidRPr="00427275">
              <w:rPr>
                <w:sz w:val="22"/>
              </w:rPr>
              <w:t>Content</w:t>
            </w:r>
          </w:p>
        </w:tc>
        <w:tc>
          <w:tcPr>
            <w:tcW w:w="2475" w:type="dxa"/>
            <w:shd w:val="clear" w:color="auto" w:fill="00B0F0"/>
            <w:tcMar>
              <w:top w:w="0" w:type="dxa"/>
              <w:left w:w="108" w:type="dxa"/>
              <w:bottom w:w="0" w:type="dxa"/>
              <w:right w:w="108" w:type="dxa"/>
            </w:tcMar>
          </w:tcPr>
          <w:p w14:paraId="1726F6C1" w14:textId="77777777" w:rsidR="006C61F9" w:rsidRPr="00427275" w:rsidRDefault="006C61F9" w:rsidP="0019444D">
            <w:pPr>
              <w:pStyle w:val="PGLessonWeekContentTitle"/>
              <w:rPr>
                <w:sz w:val="22"/>
              </w:rPr>
            </w:pPr>
            <w:r w:rsidRPr="00427275">
              <w:rPr>
                <w:sz w:val="22"/>
              </w:rPr>
              <w:t>Resources</w:t>
            </w:r>
          </w:p>
        </w:tc>
      </w:tr>
      <w:tr w:rsidR="006C61F9" w:rsidRPr="00427275" w14:paraId="27007945" w14:textId="77777777" w:rsidTr="0019444D">
        <w:trPr>
          <w:jc w:val="center"/>
        </w:trPr>
        <w:tc>
          <w:tcPr>
            <w:tcW w:w="6597" w:type="dxa"/>
            <w:tcBorders>
              <w:bottom w:val="single" w:sz="4" w:space="0" w:color="0070C0"/>
              <w:right w:val="single" w:sz="4" w:space="0" w:color="0070C0"/>
            </w:tcBorders>
            <w:tcMar>
              <w:top w:w="0" w:type="dxa"/>
              <w:left w:w="108" w:type="dxa"/>
              <w:bottom w:w="0" w:type="dxa"/>
              <w:right w:w="108" w:type="dxa"/>
            </w:tcMar>
          </w:tcPr>
          <w:p w14:paraId="22E611F6" w14:textId="77777777" w:rsidR="006C61F9" w:rsidRPr="00427275" w:rsidRDefault="006C61F9" w:rsidP="0019444D">
            <w:pPr>
              <w:pStyle w:val="PGKS3text"/>
              <w:rPr>
                <w:rFonts w:ascii="Arial" w:hAnsi="Arial"/>
              </w:rPr>
            </w:pPr>
            <w:r w:rsidRPr="00427275">
              <w:rPr>
                <w:rFonts w:ascii="Arial" w:hAnsi="Arial"/>
                <w:b/>
              </w:rPr>
              <w:t>Starter</w:t>
            </w:r>
          </w:p>
          <w:p w14:paraId="6F4BBF57" w14:textId="152EAEB8" w:rsidR="006C61F9" w:rsidRPr="00427275" w:rsidRDefault="00B14EC0" w:rsidP="0019444D">
            <w:pPr>
              <w:pStyle w:val="PGKS3text"/>
              <w:rPr>
                <w:rFonts w:ascii="Arial" w:hAnsi="Arial"/>
              </w:rPr>
            </w:pPr>
            <w:r>
              <w:rPr>
                <w:rFonts w:ascii="Arial" w:hAnsi="Arial"/>
              </w:rPr>
              <w:t xml:space="preserve">Do a quick warm-up, revising lists and how to sort them, recapping the previous lesson. </w:t>
            </w:r>
          </w:p>
          <w:p w14:paraId="47F8568E" w14:textId="77777777" w:rsidR="006C61F9" w:rsidRPr="00427275" w:rsidRDefault="006C61F9" w:rsidP="0019444D">
            <w:pPr>
              <w:pStyle w:val="PGKS3text"/>
              <w:rPr>
                <w:rFonts w:ascii="Arial" w:hAnsi="Arial"/>
              </w:rPr>
            </w:pPr>
          </w:p>
          <w:p w14:paraId="1D1D596F" w14:textId="77777777" w:rsidR="006C61F9" w:rsidRDefault="006C61F9" w:rsidP="0019444D">
            <w:pPr>
              <w:pStyle w:val="PGKS3text"/>
              <w:rPr>
                <w:rFonts w:ascii="Arial" w:hAnsi="Arial"/>
                <w:b/>
              </w:rPr>
            </w:pPr>
            <w:r w:rsidRPr="00427275">
              <w:rPr>
                <w:rFonts w:ascii="Arial" w:hAnsi="Arial"/>
                <w:b/>
              </w:rPr>
              <w:t>Main</w:t>
            </w:r>
          </w:p>
          <w:p w14:paraId="09FCB49F" w14:textId="359F038E" w:rsidR="006C61F9" w:rsidRPr="00B14EC0" w:rsidRDefault="00B14EC0" w:rsidP="0019444D">
            <w:pPr>
              <w:pStyle w:val="PGKS3text"/>
              <w:rPr>
                <w:rFonts w:ascii="Arial" w:hAnsi="Arial"/>
                <w:b/>
              </w:rPr>
            </w:pPr>
            <w:r w:rsidRPr="00B14EC0">
              <w:rPr>
                <w:rFonts w:ascii="Arial" w:hAnsi="Arial"/>
                <w:b/>
              </w:rPr>
              <w:t>Flag</w:t>
            </w:r>
          </w:p>
          <w:p w14:paraId="3EA9DB34" w14:textId="71A88F4D" w:rsidR="006C61F9" w:rsidRDefault="00B14EC0" w:rsidP="0019444D">
            <w:pPr>
              <w:pStyle w:val="PGKS3text"/>
              <w:rPr>
                <w:rFonts w:ascii="Arial" w:hAnsi="Arial"/>
              </w:rPr>
            </w:pPr>
            <w:r w:rsidRPr="00B14EC0">
              <w:rPr>
                <w:rFonts w:ascii="Arial" w:hAnsi="Arial"/>
              </w:rPr>
              <w:t>A flag is a variable used to indicate that something has happened or that some condition is True or False. The variable can then be tested in a conditional</w:t>
            </w:r>
            <w:r>
              <w:rPr>
                <w:rFonts w:ascii="Arial" w:hAnsi="Arial"/>
              </w:rPr>
              <w:t xml:space="preserve"> statement and appropriate action taken.</w:t>
            </w:r>
          </w:p>
          <w:p w14:paraId="5259C3DA" w14:textId="14757806" w:rsidR="00B14EC0" w:rsidRDefault="00B14EC0" w:rsidP="0019444D">
            <w:pPr>
              <w:pStyle w:val="PGKS3text"/>
              <w:rPr>
                <w:rFonts w:ascii="Arial" w:hAnsi="Arial"/>
              </w:rPr>
            </w:pPr>
            <w:r>
              <w:rPr>
                <w:rFonts w:ascii="Arial" w:hAnsi="Arial"/>
              </w:rPr>
              <w:t xml:space="preserve">Give out Worksheet 10a and ask students to do Questions 1, 2 and 3. </w:t>
            </w:r>
            <w:r w:rsidR="00E45BBC">
              <w:rPr>
                <w:rFonts w:ascii="Arial" w:hAnsi="Arial"/>
              </w:rPr>
              <w:t>Give assistance where required and go over answers as a class exercise.</w:t>
            </w:r>
          </w:p>
          <w:p w14:paraId="58BB6BC5" w14:textId="4F446482" w:rsidR="00B14EC0" w:rsidRPr="00B14EC0" w:rsidRDefault="00B14EC0" w:rsidP="0019444D">
            <w:pPr>
              <w:pStyle w:val="PGKS3text"/>
              <w:rPr>
                <w:rFonts w:ascii="Arial" w:hAnsi="Arial"/>
                <w:b/>
              </w:rPr>
            </w:pPr>
            <w:r w:rsidRPr="00B14EC0">
              <w:rPr>
                <w:rFonts w:ascii="Arial" w:hAnsi="Arial"/>
                <w:b/>
              </w:rPr>
              <w:t>The break statement</w:t>
            </w:r>
          </w:p>
          <w:p w14:paraId="54186258" w14:textId="6EDF54AA" w:rsidR="0064411E" w:rsidRDefault="0064411E" w:rsidP="0064411E">
            <w:pPr>
              <w:pStyle w:val="PGKS3text"/>
              <w:rPr>
                <w:rFonts w:ascii="Arial" w:hAnsi="Arial"/>
              </w:rPr>
            </w:pPr>
            <w:r>
              <w:rPr>
                <w:rFonts w:ascii="Arial" w:hAnsi="Arial"/>
              </w:rPr>
              <w:t xml:space="preserve">The next slide shows the use of the </w:t>
            </w:r>
            <w:r w:rsidRPr="0064411E">
              <w:rPr>
                <w:rFonts w:ascii="Arial" w:hAnsi="Arial"/>
                <w:b/>
              </w:rPr>
              <w:t>break</w:t>
            </w:r>
            <w:r>
              <w:rPr>
                <w:rFonts w:ascii="Arial" w:hAnsi="Arial"/>
              </w:rPr>
              <w:t xml:space="preserve"> statement.</w:t>
            </w:r>
          </w:p>
          <w:p w14:paraId="0DD0B582" w14:textId="1690807D" w:rsidR="00B14EC0" w:rsidRDefault="00B14EC0" w:rsidP="0019444D">
            <w:pPr>
              <w:pStyle w:val="PGKS3text"/>
              <w:rPr>
                <w:rFonts w:ascii="Arial" w:hAnsi="Arial"/>
              </w:rPr>
            </w:pPr>
            <w:r>
              <w:rPr>
                <w:rFonts w:ascii="Arial" w:hAnsi="Arial"/>
              </w:rPr>
              <w:t>This can be a useful way of terminating a loop if some condition has been met. In general it is not considered good practice in structured programming</w:t>
            </w:r>
            <w:r w:rsidR="00202EB5">
              <w:rPr>
                <w:rFonts w:ascii="Arial" w:hAnsi="Arial"/>
              </w:rPr>
              <w:t xml:space="preserve"> -</w:t>
            </w:r>
            <w:r>
              <w:rPr>
                <w:rFonts w:ascii="Arial" w:hAnsi="Arial"/>
              </w:rPr>
              <w:t xml:space="preserve"> </w:t>
            </w:r>
            <w:r w:rsidR="00202EB5">
              <w:rPr>
                <w:rFonts w:ascii="Arial" w:hAnsi="Arial"/>
              </w:rPr>
              <w:t>t</w:t>
            </w:r>
            <w:r>
              <w:rPr>
                <w:rFonts w:ascii="Arial" w:hAnsi="Arial"/>
              </w:rPr>
              <w:t xml:space="preserve">he same effect can always be achieved by writing an appropriate </w:t>
            </w:r>
            <w:r w:rsidRPr="00E45BBC">
              <w:rPr>
                <w:rFonts w:ascii="Arial" w:hAnsi="Arial"/>
                <w:b/>
              </w:rPr>
              <w:t>while</w:t>
            </w:r>
            <w:r>
              <w:rPr>
                <w:rFonts w:ascii="Arial" w:hAnsi="Arial"/>
              </w:rPr>
              <w:t xml:space="preserve"> loop. </w:t>
            </w:r>
          </w:p>
          <w:p w14:paraId="482E1BBC" w14:textId="4CC6DB12" w:rsidR="0064411E" w:rsidRDefault="0064411E" w:rsidP="0019444D">
            <w:pPr>
              <w:pStyle w:val="PGKS3text"/>
              <w:rPr>
                <w:rFonts w:ascii="Arial" w:hAnsi="Arial"/>
              </w:rPr>
            </w:pPr>
            <w:r>
              <w:rPr>
                <w:rFonts w:ascii="Arial" w:hAnsi="Arial"/>
              </w:rPr>
              <w:t xml:space="preserve">Students should be encouraged to write code which not only works correctly, but which does the job efficiently and is easy to follow. </w:t>
            </w:r>
          </w:p>
          <w:p w14:paraId="08BFFBDE" w14:textId="392D0AE0" w:rsidR="0064411E" w:rsidRPr="0064411E" w:rsidRDefault="0064411E" w:rsidP="0019444D">
            <w:pPr>
              <w:pStyle w:val="PGKS3text"/>
              <w:rPr>
                <w:rFonts w:ascii="Arial" w:hAnsi="Arial"/>
                <w:b/>
              </w:rPr>
            </w:pPr>
            <w:r w:rsidRPr="0064411E">
              <w:rPr>
                <w:rFonts w:ascii="Arial" w:hAnsi="Arial"/>
                <w:b/>
              </w:rPr>
              <w:t>Validation</w:t>
            </w:r>
          </w:p>
          <w:p w14:paraId="1006F4F1" w14:textId="07CBAC80" w:rsidR="0064411E" w:rsidRDefault="0064411E" w:rsidP="0019444D">
            <w:pPr>
              <w:pStyle w:val="PGKS3text"/>
              <w:rPr>
                <w:rFonts w:ascii="Arial" w:hAnsi="Arial"/>
              </w:rPr>
            </w:pPr>
            <w:r>
              <w:rPr>
                <w:rFonts w:ascii="Arial" w:hAnsi="Arial"/>
              </w:rPr>
              <w:t>Validation of user input is essential, and is used to ensure that the user enters something reasonable and that the program will check for anything which will cause the program to crash, for example an alphabetic character when a numerical value is expected. Validation normally involves a loop which repeatedly asks the user to re-enter a value if they make an invalid entry, until they enter an acceptable value or run out of attempts.</w:t>
            </w:r>
          </w:p>
          <w:p w14:paraId="2BA56DB6" w14:textId="77777777" w:rsidR="0064411E" w:rsidRDefault="0064411E" w:rsidP="0019444D">
            <w:pPr>
              <w:pStyle w:val="PGKS3text"/>
              <w:rPr>
                <w:rFonts w:ascii="Arial" w:hAnsi="Arial"/>
              </w:rPr>
            </w:pPr>
          </w:p>
          <w:p w14:paraId="046EB656" w14:textId="59E3063B" w:rsidR="0064411E" w:rsidRDefault="0064411E" w:rsidP="0019444D">
            <w:pPr>
              <w:pStyle w:val="PGKS3text"/>
              <w:rPr>
                <w:rFonts w:ascii="Arial" w:hAnsi="Arial"/>
              </w:rPr>
            </w:pPr>
            <w:r>
              <w:rPr>
                <w:rFonts w:ascii="Arial" w:hAnsi="Arial"/>
              </w:rPr>
              <w:t>Set Worksheet 10b, which has several questions giving practice at writing validation routines.</w:t>
            </w:r>
            <w:r w:rsidR="00BA24C3">
              <w:rPr>
                <w:rFonts w:ascii="Arial" w:hAnsi="Arial"/>
              </w:rPr>
              <w:t xml:space="preserve"> Notice the technique in the answer to Question 4, of converting the user’s answer to lowercase </w:t>
            </w:r>
            <w:r w:rsidR="00BA24C3">
              <w:rPr>
                <w:rFonts w:ascii="Arial" w:hAnsi="Arial"/>
              </w:rPr>
              <w:lastRenderedPageBreak/>
              <w:t xml:space="preserve">before checking it, which ensures that whatever case individual letters are typed in, a correct answer will be accepted. </w:t>
            </w:r>
            <w:r>
              <w:rPr>
                <w:rFonts w:ascii="Arial" w:hAnsi="Arial"/>
              </w:rPr>
              <w:t xml:space="preserve"> </w:t>
            </w:r>
          </w:p>
          <w:p w14:paraId="7572DD06" w14:textId="529615FB" w:rsidR="00BA24C3" w:rsidRPr="00BA24C3" w:rsidRDefault="00BA24C3" w:rsidP="0019444D">
            <w:pPr>
              <w:pStyle w:val="PGKS3text"/>
              <w:rPr>
                <w:rFonts w:ascii="Arial" w:hAnsi="Arial"/>
                <w:b/>
              </w:rPr>
            </w:pPr>
            <w:r w:rsidRPr="00BA24C3">
              <w:rPr>
                <w:rFonts w:ascii="Arial" w:hAnsi="Arial"/>
                <w:b/>
              </w:rPr>
              <w:t>Menu system</w:t>
            </w:r>
          </w:p>
          <w:p w14:paraId="29223BC9" w14:textId="2EAF7484" w:rsidR="00B14EC0" w:rsidRDefault="00BA24C3" w:rsidP="0019444D">
            <w:pPr>
              <w:pStyle w:val="PGKS3text"/>
              <w:rPr>
                <w:rFonts w:ascii="Arial" w:hAnsi="Arial"/>
              </w:rPr>
            </w:pPr>
            <w:r>
              <w:rPr>
                <w:rFonts w:ascii="Arial" w:hAnsi="Arial"/>
              </w:rPr>
              <w:t>Many programs which offer different options will have some kind of menu system, with each option being written as a separate function. This is a good way of structuring a program.</w:t>
            </w:r>
          </w:p>
          <w:p w14:paraId="1C15B3BD" w14:textId="71329830" w:rsidR="00BA24C3" w:rsidRDefault="00BA24C3" w:rsidP="0019444D">
            <w:pPr>
              <w:pStyle w:val="PGKS3text"/>
              <w:rPr>
                <w:rFonts w:ascii="Arial" w:hAnsi="Arial"/>
              </w:rPr>
            </w:pPr>
            <w:r w:rsidRPr="00BA24C3">
              <w:rPr>
                <w:rFonts w:ascii="Arial" w:hAnsi="Arial"/>
                <w:b/>
              </w:rPr>
              <w:t>Worksheet 10c</w:t>
            </w:r>
            <w:r>
              <w:rPr>
                <w:rFonts w:ascii="Arial" w:hAnsi="Arial"/>
              </w:rPr>
              <w:t xml:space="preserve"> has practical exercises which give students practice at developing, structuring and coding programs in this way.</w:t>
            </w:r>
          </w:p>
          <w:p w14:paraId="5BB9808F" w14:textId="77777777" w:rsidR="00BA24C3" w:rsidRPr="00B14EC0" w:rsidRDefault="00BA24C3" w:rsidP="0019444D">
            <w:pPr>
              <w:pStyle w:val="PGKS3text"/>
              <w:rPr>
                <w:rFonts w:ascii="Arial" w:hAnsi="Arial"/>
              </w:rPr>
            </w:pPr>
          </w:p>
          <w:p w14:paraId="154B3083" w14:textId="77777777" w:rsidR="006C61F9" w:rsidRPr="00427275" w:rsidRDefault="006C61F9" w:rsidP="0019444D">
            <w:pPr>
              <w:pStyle w:val="PGKS3text"/>
              <w:rPr>
                <w:rFonts w:ascii="Arial" w:hAnsi="Arial"/>
                <w:b/>
              </w:rPr>
            </w:pPr>
            <w:r>
              <w:rPr>
                <w:rFonts w:ascii="Arial" w:hAnsi="Arial"/>
                <w:b/>
              </w:rPr>
              <w:t>Plenary</w:t>
            </w:r>
          </w:p>
          <w:p w14:paraId="531B3A1C" w14:textId="77777777" w:rsidR="00BA24C3" w:rsidRDefault="00BA24C3" w:rsidP="0019444D">
            <w:pPr>
              <w:pStyle w:val="PGKS3text"/>
              <w:spacing w:after="240"/>
              <w:rPr>
                <w:rFonts w:ascii="Arial" w:hAnsi="Arial"/>
              </w:rPr>
            </w:pPr>
            <w:r>
              <w:rPr>
                <w:rFonts w:ascii="Arial" w:hAnsi="Arial"/>
              </w:rPr>
              <w:t>Recap the useful techniques covered in this lesson.</w:t>
            </w:r>
          </w:p>
          <w:p w14:paraId="0090C42C" w14:textId="7DBF0D49" w:rsidR="006C61F9" w:rsidRPr="00427275" w:rsidRDefault="00BA24C3" w:rsidP="0019444D">
            <w:pPr>
              <w:pStyle w:val="PGKS3text"/>
              <w:spacing w:after="240"/>
              <w:rPr>
                <w:rFonts w:ascii="Arial" w:hAnsi="Arial"/>
              </w:rPr>
            </w:pPr>
            <w:r>
              <w:rPr>
                <w:rFonts w:ascii="Arial" w:hAnsi="Arial"/>
              </w:rPr>
              <w:t xml:space="preserve">Give out </w:t>
            </w:r>
            <w:r w:rsidRPr="00D5682B">
              <w:rPr>
                <w:rFonts w:ascii="Arial" w:hAnsi="Arial"/>
                <w:b/>
              </w:rPr>
              <w:t>Homework 10</w:t>
            </w:r>
            <w:r>
              <w:rPr>
                <w:rFonts w:ascii="Arial" w:hAnsi="Arial"/>
              </w:rPr>
              <w:t>.</w:t>
            </w:r>
            <w:r w:rsidR="006C61F9" w:rsidRPr="00427275">
              <w:rPr>
                <w:rFonts w:ascii="Arial" w:hAnsi="Arial"/>
              </w:rPr>
              <w:t xml:space="preserve"> </w:t>
            </w:r>
          </w:p>
        </w:tc>
        <w:tc>
          <w:tcPr>
            <w:tcW w:w="2475" w:type="dxa"/>
            <w:tcBorders>
              <w:left w:val="single" w:sz="4" w:space="0" w:color="0070C0"/>
              <w:bottom w:val="single" w:sz="4" w:space="0" w:color="0070C0"/>
            </w:tcBorders>
            <w:tcMar>
              <w:top w:w="0" w:type="dxa"/>
              <w:left w:w="108" w:type="dxa"/>
              <w:bottom w:w="0" w:type="dxa"/>
              <w:right w:w="108" w:type="dxa"/>
            </w:tcMar>
          </w:tcPr>
          <w:p w14:paraId="4CC27066" w14:textId="67D00644" w:rsidR="006C61F9" w:rsidRPr="00427275" w:rsidRDefault="006C61F9" w:rsidP="0019444D">
            <w:pPr>
              <w:pStyle w:val="PGKS3text"/>
              <w:rPr>
                <w:rFonts w:ascii="Arial" w:hAnsi="Arial"/>
              </w:rPr>
            </w:pPr>
            <w:r w:rsidRPr="00427275">
              <w:rPr>
                <w:rFonts w:ascii="Arial" w:hAnsi="Arial"/>
              </w:rPr>
              <w:lastRenderedPageBreak/>
              <w:t xml:space="preserve">PowerPoint Guide: Lesson </w:t>
            </w:r>
            <w:r w:rsidR="00B14EC0">
              <w:rPr>
                <w:rFonts w:ascii="Arial" w:hAnsi="Arial"/>
              </w:rPr>
              <w:t>10 Programming techniques</w:t>
            </w:r>
          </w:p>
          <w:p w14:paraId="5A5EDD89" w14:textId="77777777" w:rsidR="006C61F9" w:rsidRDefault="006C61F9" w:rsidP="0019444D">
            <w:pPr>
              <w:pStyle w:val="PGKS3text"/>
              <w:rPr>
                <w:rFonts w:ascii="Arial" w:hAnsi="Arial"/>
              </w:rPr>
            </w:pPr>
          </w:p>
          <w:p w14:paraId="03CF1AC8" w14:textId="77777777" w:rsidR="0064411E" w:rsidRDefault="0064411E" w:rsidP="0019444D">
            <w:pPr>
              <w:pStyle w:val="PGKS3text"/>
              <w:rPr>
                <w:rFonts w:ascii="Arial" w:hAnsi="Arial"/>
              </w:rPr>
            </w:pPr>
          </w:p>
          <w:p w14:paraId="3B432AF2" w14:textId="77777777" w:rsidR="0064411E" w:rsidRDefault="0064411E" w:rsidP="0019444D">
            <w:pPr>
              <w:pStyle w:val="PGKS3text"/>
              <w:rPr>
                <w:rFonts w:ascii="Arial" w:hAnsi="Arial"/>
              </w:rPr>
            </w:pPr>
          </w:p>
          <w:p w14:paraId="1AD359E9" w14:textId="77777777" w:rsidR="0064411E" w:rsidRPr="00427275" w:rsidRDefault="0064411E" w:rsidP="0019444D">
            <w:pPr>
              <w:pStyle w:val="PGKS3text"/>
              <w:rPr>
                <w:rFonts w:ascii="Arial" w:hAnsi="Arial"/>
              </w:rPr>
            </w:pPr>
          </w:p>
          <w:p w14:paraId="0465A5F8" w14:textId="716DFF42" w:rsidR="006C61F9" w:rsidRPr="00427275" w:rsidRDefault="006C61F9" w:rsidP="0019444D">
            <w:pPr>
              <w:pStyle w:val="PGKS3text"/>
              <w:rPr>
                <w:rFonts w:ascii="Arial" w:hAnsi="Arial"/>
              </w:rPr>
            </w:pPr>
            <w:r w:rsidRPr="00427275">
              <w:rPr>
                <w:rFonts w:ascii="Arial" w:hAnsi="Arial"/>
              </w:rPr>
              <w:t xml:space="preserve">Worksheet </w:t>
            </w:r>
            <w:r>
              <w:rPr>
                <w:rFonts w:ascii="Arial" w:hAnsi="Arial"/>
              </w:rPr>
              <w:t>1</w:t>
            </w:r>
            <w:r w:rsidR="00B14EC0">
              <w:rPr>
                <w:rFonts w:ascii="Arial" w:hAnsi="Arial"/>
              </w:rPr>
              <w:t>0a</w:t>
            </w:r>
            <w:r w:rsidRPr="00427275">
              <w:rPr>
                <w:rFonts w:ascii="Arial" w:hAnsi="Arial"/>
              </w:rPr>
              <w:t xml:space="preserve"> </w:t>
            </w:r>
          </w:p>
          <w:p w14:paraId="4A9CBC5D" w14:textId="301B266E" w:rsidR="006C61F9" w:rsidRPr="00427275" w:rsidRDefault="006C61F9" w:rsidP="0019444D">
            <w:pPr>
              <w:pStyle w:val="PGKS3text"/>
              <w:rPr>
                <w:rFonts w:ascii="Arial" w:hAnsi="Arial"/>
              </w:rPr>
            </w:pPr>
            <w:r w:rsidRPr="00427275">
              <w:rPr>
                <w:rFonts w:ascii="Arial" w:hAnsi="Arial"/>
              </w:rPr>
              <w:t xml:space="preserve">Worksheet </w:t>
            </w:r>
            <w:r>
              <w:rPr>
                <w:rFonts w:ascii="Arial" w:hAnsi="Arial"/>
              </w:rPr>
              <w:t>1</w:t>
            </w:r>
            <w:r w:rsidR="00B14EC0">
              <w:rPr>
                <w:rFonts w:ascii="Arial" w:hAnsi="Arial"/>
              </w:rPr>
              <w:t>0a</w:t>
            </w:r>
            <w:r w:rsidRPr="00427275">
              <w:rPr>
                <w:rFonts w:ascii="Arial" w:hAnsi="Arial"/>
              </w:rPr>
              <w:t xml:space="preserve"> Answers</w:t>
            </w:r>
          </w:p>
          <w:p w14:paraId="79F30822" w14:textId="77777777" w:rsidR="006C61F9" w:rsidRPr="00427275" w:rsidRDefault="006C61F9" w:rsidP="0019444D">
            <w:pPr>
              <w:pStyle w:val="PGKS3text"/>
              <w:rPr>
                <w:rFonts w:ascii="Arial" w:hAnsi="Arial"/>
              </w:rPr>
            </w:pPr>
          </w:p>
          <w:p w14:paraId="7B8C0412" w14:textId="77777777" w:rsidR="006C61F9" w:rsidRPr="00427275" w:rsidRDefault="006C61F9" w:rsidP="0019444D">
            <w:pPr>
              <w:pStyle w:val="PGKS3text"/>
              <w:rPr>
                <w:rFonts w:ascii="Arial" w:hAnsi="Arial"/>
              </w:rPr>
            </w:pPr>
            <w:r>
              <w:rPr>
                <w:rFonts w:ascii="Arial" w:hAnsi="Arial"/>
              </w:rPr>
              <w:t>Sample Python programs</w:t>
            </w:r>
          </w:p>
          <w:p w14:paraId="45853354" w14:textId="77777777" w:rsidR="006C61F9" w:rsidRDefault="006C61F9" w:rsidP="0019444D">
            <w:pPr>
              <w:pStyle w:val="PGKS3text"/>
              <w:rPr>
                <w:rFonts w:ascii="Arial" w:hAnsi="Arial"/>
              </w:rPr>
            </w:pPr>
          </w:p>
          <w:p w14:paraId="2D407C0C" w14:textId="77777777" w:rsidR="00B14EC0" w:rsidRDefault="00B14EC0" w:rsidP="0019444D">
            <w:pPr>
              <w:pStyle w:val="PGKS3text"/>
              <w:rPr>
                <w:rFonts w:ascii="Arial" w:hAnsi="Arial"/>
              </w:rPr>
            </w:pPr>
          </w:p>
          <w:p w14:paraId="4D3BF618" w14:textId="77777777" w:rsidR="0064411E" w:rsidRDefault="0064411E" w:rsidP="0019444D">
            <w:pPr>
              <w:pStyle w:val="PGKS3text"/>
              <w:rPr>
                <w:rFonts w:ascii="Arial" w:hAnsi="Arial"/>
              </w:rPr>
            </w:pPr>
          </w:p>
          <w:p w14:paraId="105CE2D8" w14:textId="77777777" w:rsidR="0064411E" w:rsidRDefault="0064411E" w:rsidP="0019444D">
            <w:pPr>
              <w:pStyle w:val="PGKS3text"/>
              <w:rPr>
                <w:rFonts w:ascii="Arial" w:hAnsi="Arial"/>
              </w:rPr>
            </w:pPr>
          </w:p>
          <w:p w14:paraId="56773011" w14:textId="77777777" w:rsidR="0064411E" w:rsidRDefault="0064411E" w:rsidP="0019444D">
            <w:pPr>
              <w:pStyle w:val="PGKS3text"/>
              <w:rPr>
                <w:rFonts w:ascii="Arial" w:hAnsi="Arial"/>
              </w:rPr>
            </w:pPr>
          </w:p>
          <w:p w14:paraId="357BCD79" w14:textId="77777777" w:rsidR="0064411E" w:rsidRDefault="0064411E" w:rsidP="0019444D">
            <w:pPr>
              <w:pStyle w:val="PGKS3text"/>
              <w:rPr>
                <w:rFonts w:ascii="Arial" w:hAnsi="Arial"/>
              </w:rPr>
            </w:pPr>
          </w:p>
          <w:p w14:paraId="698677DE" w14:textId="77777777" w:rsidR="0064411E" w:rsidRDefault="0064411E" w:rsidP="0019444D">
            <w:pPr>
              <w:pStyle w:val="PGKS3text"/>
              <w:rPr>
                <w:rFonts w:ascii="Arial" w:hAnsi="Arial"/>
              </w:rPr>
            </w:pPr>
          </w:p>
          <w:p w14:paraId="66B1627A" w14:textId="77777777" w:rsidR="0064411E" w:rsidRDefault="0064411E" w:rsidP="0019444D">
            <w:pPr>
              <w:pStyle w:val="PGKS3text"/>
              <w:rPr>
                <w:rFonts w:ascii="Arial" w:hAnsi="Arial"/>
              </w:rPr>
            </w:pPr>
          </w:p>
          <w:p w14:paraId="3E1BD290" w14:textId="77777777" w:rsidR="0064411E" w:rsidRDefault="0064411E" w:rsidP="0019444D">
            <w:pPr>
              <w:pStyle w:val="PGKS3text"/>
              <w:rPr>
                <w:rFonts w:ascii="Arial" w:hAnsi="Arial"/>
              </w:rPr>
            </w:pPr>
          </w:p>
          <w:p w14:paraId="4C69BBE6" w14:textId="77777777" w:rsidR="0064411E" w:rsidRDefault="0064411E" w:rsidP="0019444D">
            <w:pPr>
              <w:pStyle w:val="PGKS3text"/>
              <w:rPr>
                <w:rFonts w:ascii="Arial" w:hAnsi="Arial"/>
              </w:rPr>
            </w:pPr>
          </w:p>
          <w:p w14:paraId="0F5A3B60" w14:textId="77777777" w:rsidR="0064411E" w:rsidRDefault="0064411E" w:rsidP="0019444D">
            <w:pPr>
              <w:pStyle w:val="PGKS3text"/>
              <w:rPr>
                <w:rFonts w:ascii="Arial" w:hAnsi="Arial"/>
              </w:rPr>
            </w:pPr>
          </w:p>
          <w:p w14:paraId="422FAC19" w14:textId="2E619FE0" w:rsidR="00B14EC0" w:rsidRPr="00427275" w:rsidRDefault="00B14EC0" w:rsidP="00B14EC0">
            <w:pPr>
              <w:pStyle w:val="PGKS3text"/>
              <w:rPr>
                <w:rFonts w:ascii="Arial" w:hAnsi="Arial"/>
              </w:rPr>
            </w:pPr>
            <w:r w:rsidRPr="00427275">
              <w:rPr>
                <w:rFonts w:ascii="Arial" w:hAnsi="Arial"/>
              </w:rPr>
              <w:t xml:space="preserve">Worksheet </w:t>
            </w:r>
            <w:r>
              <w:rPr>
                <w:rFonts w:ascii="Arial" w:hAnsi="Arial"/>
              </w:rPr>
              <w:t>10b</w:t>
            </w:r>
            <w:r w:rsidRPr="00427275">
              <w:rPr>
                <w:rFonts w:ascii="Arial" w:hAnsi="Arial"/>
              </w:rPr>
              <w:t xml:space="preserve"> </w:t>
            </w:r>
          </w:p>
          <w:p w14:paraId="39EA0FFA" w14:textId="7C4D0C1E" w:rsidR="00B14EC0" w:rsidRPr="00427275" w:rsidRDefault="00B14EC0" w:rsidP="00B14EC0">
            <w:pPr>
              <w:pStyle w:val="PGKS3text"/>
              <w:rPr>
                <w:rFonts w:ascii="Arial" w:hAnsi="Arial"/>
              </w:rPr>
            </w:pPr>
            <w:r w:rsidRPr="00427275">
              <w:rPr>
                <w:rFonts w:ascii="Arial" w:hAnsi="Arial"/>
              </w:rPr>
              <w:t xml:space="preserve">Worksheet </w:t>
            </w:r>
            <w:r>
              <w:rPr>
                <w:rFonts w:ascii="Arial" w:hAnsi="Arial"/>
              </w:rPr>
              <w:t>10b</w:t>
            </w:r>
            <w:r w:rsidRPr="00427275">
              <w:rPr>
                <w:rFonts w:ascii="Arial" w:hAnsi="Arial"/>
              </w:rPr>
              <w:t xml:space="preserve"> Answers</w:t>
            </w:r>
          </w:p>
          <w:p w14:paraId="1DE3AB4F" w14:textId="77777777" w:rsidR="00B14EC0" w:rsidRDefault="00B14EC0" w:rsidP="0019444D">
            <w:pPr>
              <w:pStyle w:val="PGKS3text"/>
              <w:rPr>
                <w:rFonts w:ascii="Arial" w:hAnsi="Arial"/>
              </w:rPr>
            </w:pPr>
          </w:p>
          <w:p w14:paraId="6373BBF1" w14:textId="77777777" w:rsidR="00B14EC0" w:rsidRDefault="00B14EC0" w:rsidP="0019444D">
            <w:pPr>
              <w:pStyle w:val="PGKS3text"/>
              <w:rPr>
                <w:rFonts w:ascii="Arial" w:hAnsi="Arial"/>
              </w:rPr>
            </w:pPr>
          </w:p>
          <w:p w14:paraId="69FDE962" w14:textId="77777777" w:rsidR="00B14EC0" w:rsidRDefault="00B14EC0" w:rsidP="0019444D">
            <w:pPr>
              <w:pStyle w:val="PGKS3text"/>
              <w:rPr>
                <w:rFonts w:ascii="Arial" w:hAnsi="Arial"/>
              </w:rPr>
            </w:pPr>
          </w:p>
          <w:p w14:paraId="3D054F91" w14:textId="77777777" w:rsidR="00BA24C3" w:rsidRDefault="00BA24C3" w:rsidP="0019444D">
            <w:pPr>
              <w:pStyle w:val="PGKS3text"/>
              <w:rPr>
                <w:rFonts w:ascii="Arial" w:hAnsi="Arial"/>
              </w:rPr>
            </w:pPr>
          </w:p>
          <w:p w14:paraId="0FCA3755" w14:textId="77777777" w:rsidR="00BA24C3" w:rsidRDefault="00BA24C3" w:rsidP="0019444D">
            <w:pPr>
              <w:pStyle w:val="PGKS3text"/>
              <w:rPr>
                <w:rFonts w:ascii="Arial" w:hAnsi="Arial"/>
              </w:rPr>
            </w:pPr>
          </w:p>
          <w:p w14:paraId="14E2D105" w14:textId="3E8E23D7" w:rsidR="00B14EC0" w:rsidRPr="00427275" w:rsidRDefault="00B14EC0" w:rsidP="00B14EC0">
            <w:pPr>
              <w:pStyle w:val="PGKS3text"/>
              <w:rPr>
                <w:rFonts w:ascii="Arial" w:hAnsi="Arial"/>
              </w:rPr>
            </w:pPr>
            <w:r w:rsidRPr="00427275">
              <w:rPr>
                <w:rFonts w:ascii="Arial" w:hAnsi="Arial"/>
              </w:rPr>
              <w:t xml:space="preserve">Worksheet </w:t>
            </w:r>
            <w:r>
              <w:rPr>
                <w:rFonts w:ascii="Arial" w:hAnsi="Arial"/>
              </w:rPr>
              <w:t>10c</w:t>
            </w:r>
            <w:r w:rsidRPr="00427275">
              <w:rPr>
                <w:rFonts w:ascii="Arial" w:hAnsi="Arial"/>
              </w:rPr>
              <w:t xml:space="preserve"> </w:t>
            </w:r>
          </w:p>
          <w:p w14:paraId="5C7963AA" w14:textId="564FF488" w:rsidR="00B14EC0" w:rsidRPr="00427275" w:rsidRDefault="00B14EC0" w:rsidP="00B14EC0">
            <w:pPr>
              <w:pStyle w:val="PGKS3text"/>
              <w:rPr>
                <w:rFonts w:ascii="Arial" w:hAnsi="Arial"/>
              </w:rPr>
            </w:pPr>
            <w:r w:rsidRPr="00427275">
              <w:rPr>
                <w:rFonts w:ascii="Arial" w:hAnsi="Arial"/>
              </w:rPr>
              <w:t xml:space="preserve">Worksheet </w:t>
            </w:r>
            <w:r>
              <w:rPr>
                <w:rFonts w:ascii="Arial" w:hAnsi="Arial"/>
              </w:rPr>
              <w:t>10c</w:t>
            </w:r>
            <w:r w:rsidRPr="00427275">
              <w:rPr>
                <w:rFonts w:ascii="Arial" w:hAnsi="Arial"/>
              </w:rPr>
              <w:t xml:space="preserve"> Answers</w:t>
            </w:r>
          </w:p>
          <w:p w14:paraId="4CEF56D4" w14:textId="77777777" w:rsidR="00B14EC0" w:rsidRDefault="00B14EC0" w:rsidP="0019444D">
            <w:pPr>
              <w:pStyle w:val="PGKS3text"/>
              <w:rPr>
                <w:rFonts w:ascii="Arial" w:hAnsi="Arial"/>
              </w:rPr>
            </w:pPr>
          </w:p>
          <w:p w14:paraId="256DB2A4" w14:textId="77777777" w:rsidR="00BA24C3" w:rsidRPr="00427275" w:rsidRDefault="00BA24C3" w:rsidP="0019444D">
            <w:pPr>
              <w:pStyle w:val="PGKS3text"/>
              <w:rPr>
                <w:rFonts w:ascii="Arial" w:hAnsi="Arial"/>
              </w:rPr>
            </w:pPr>
          </w:p>
          <w:p w14:paraId="220F030C" w14:textId="73C13CEB" w:rsidR="006C61F9" w:rsidRPr="00427275" w:rsidRDefault="006C61F9" w:rsidP="0019444D">
            <w:pPr>
              <w:pStyle w:val="PGKS3text"/>
              <w:rPr>
                <w:rFonts w:ascii="Arial" w:hAnsi="Arial"/>
              </w:rPr>
            </w:pPr>
            <w:r w:rsidRPr="00427275">
              <w:rPr>
                <w:rFonts w:ascii="Arial" w:hAnsi="Arial"/>
              </w:rPr>
              <w:t xml:space="preserve">Homework </w:t>
            </w:r>
            <w:r>
              <w:rPr>
                <w:rFonts w:ascii="Arial" w:hAnsi="Arial"/>
              </w:rPr>
              <w:t>1</w:t>
            </w:r>
            <w:r w:rsidR="00B14EC0">
              <w:rPr>
                <w:rFonts w:ascii="Arial" w:hAnsi="Arial"/>
              </w:rPr>
              <w:t>0</w:t>
            </w:r>
          </w:p>
          <w:p w14:paraId="34F49B8E" w14:textId="574AFC61" w:rsidR="006C61F9" w:rsidRPr="00427275" w:rsidRDefault="006C61F9" w:rsidP="0019444D">
            <w:pPr>
              <w:pStyle w:val="PGKS3text"/>
              <w:rPr>
                <w:rFonts w:ascii="Arial" w:hAnsi="Arial"/>
              </w:rPr>
            </w:pPr>
            <w:r w:rsidRPr="00427275">
              <w:rPr>
                <w:rFonts w:ascii="Arial" w:hAnsi="Arial"/>
              </w:rPr>
              <w:t xml:space="preserve">Homework </w:t>
            </w:r>
            <w:r>
              <w:rPr>
                <w:rFonts w:ascii="Arial" w:hAnsi="Arial"/>
              </w:rPr>
              <w:t>1</w:t>
            </w:r>
            <w:r w:rsidR="00B14EC0">
              <w:rPr>
                <w:rFonts w:ascii="Arial" w:hAnsi="Arial"/>
              </w:rPr>
              <w:t>0</w:t>
            </w:r>
            <w:r w:rsidRPr="00427275">
              <w:rPr>
                <w:rFonts w:ascii="Arial" w:hAnsi="Arial"/>
              </w:rPr>
              <w:t xml:space="preserve"> Answers</w:t>
            </w:r>
          </w:p>
        </w:tc>
      </w:tr>
    </w:tbl>
    <w:p w14:paraId="5A655EEE" w14:textId="77777777" w:rsidR="006C61F9" w:rsidRDefault="006C61F9">
      <w:pPr>
        <w:spacing w:after="200" w:line="276" w:lineRule="auto"/>
      </w:pPr>
    </w:p>
    <w:p w14:paraId="25608EB3" w14:textId="77777777" w:rsidR="006C61F9" w:rsidRDefault="006C61F9">
      <w:pPr>
        <w:spacing w:after="200" w:line="276" w:lineRule="auto"/>
      </w:pPr>
      <w:r>
        <w:br w:type="page"/>
      </w:r>
    </w:p>
    <w:tbl>
      <w:tblPr>
        <w:tblW w:w="9072" w:type="dxa"/>
        <w:jc w:val="center"/>
        <w:tblBorders>
          <w:top w:val="single" w:sz="8" w:space="0" w:color="4F81BD"/>
          <w:left w:val="single" w:sz="8" w:space="0" w:color="4F81BD"/>
          <w:right w:val="single" w:sz="8" w:space="0" w:color="4F81BD"/>
          <w:insideH w:val="single" w:sz="8" w:space="0" w:color="4F81BD"/>
        </w:tblBorders>
        <w:tblCellMar>
          <w:left w:w="0" w:type="dxa"/>
          <w:right w:w="0" w:type="dxa"/>
        </w:tblCellMar>
        <w:tblLook w:val="00A0" w:firstRow="1" w:lastRow="0" w:firstColumn="1" w:lastColumn="0" w:noHBand="0" w:noVBand="0"/>
      </w:tblPr>
      <w:tblGrid>
        <w:gridCol w:w="6597"/>
        <w:gridCol w:w="2475"/>
      </w:tblGrid>
      <w:tr w:rsidR="006C61F9" w:rsidRPr="00427275" w14:paraId="6C53C739" w14:textId="77777777" w:rsidTr="0019444D">
        <w:trPr>
          <w:jc w:val="center"/>
        </w:trPr>
        <w:tc>
          <w:tcPr>
            <w:tcW w:w="9072" w:type="dxa"/>
            <w:gridSpan w:val="2"/>
            <w:tcBorders>
              <w:top w:val="single" w:sz="8" w:space="0" w:color="4F81BD"/>
              <w:left w:val="single" w:sz="8" w:space="0" w:color="4F81BD"/>
              <w:bottom w:val="single" w:sz="8" w:space="0" w:color="4F81BD"/>
              <w:right w:val="single" w:sz="8" w:space="0" w:color="4F81BD"/>
            </w:tcBorders>
            <w:shd w:val="clear" w:color="auto" w:fill="0091C4"/>
            <w:tcMar>
              <w:top w:w="0" w:type="dxa"/>
              <w:left w:w="108" w:type="dxa"/>
              <w:bottom w:w="0" w:type="dxa"/>
              <w:right w:w="108" w:type="dxa"/>
            </w:tcMar>
          </w:tcPr>
          <w:p w14:paraId="09DC87D6" w14:textId="4F26AD9C" w:rsidR="006C61F9" w:rsidRPr="00427275" w:rsidRDefault="00E45644" w:rsidP="0019444D">
            <w:pPr>
              <w:pStyle w:val="PGLessonWeekContentTitle"/>
              <w:rPr>
                <w:sz w:val="22"/>
              </w:rPr>
            </w:pPr>
            <w:r>
              <w:rPr>
                <w:sz w:val="22"/>
              </w:rPr>
              <w:lastRenderedPageBreak/>
              <w:t>Practical problems</w:t>
            </w:r>
          </w:p>
        </w:tc>
      </w:tr>
      <w:tr w:rsidR="006C61F9" w:rsidRPr="00427275" w14:paraId="6DAFB3EA" w14:textId="77777777" w:rsidTr="0019444D">
        <w:trPr>
          <w:jc w:val="center"/>
        </w:trPr>
        <w:tc>
          <w:tcPr>
            <w:tcW w:w="9072" w:type="dxa"/>
            <w:gridSpan w:val="2"/>
            <w:tcBorders>
              <w:top w:val="single" w:sz="8" w:space="0" w:color="4F81BD"/>
              <w:left w:val="single" w:sz="8" w:space="0" w:color="4F81BD"/>
              <w:bottom w:val="single" w:sz="8" w:space="0" w:color="4F81BD"/>
              <w:right w:val="single" w:sz="8" w:space="0" w:color="4F81BD"/>
            </w:tcBorders>
            <w:shd w:val="clear" w:color="auto" w:fill="auto"/>
            <w:tcMar>
              <w:top w:w="0" w:type="dxa"/>
              <w:left w:w="108" w:type="dxa"/>
              <w:bottom w:w="0" w:type="dxa"/>
              <w:right w:w="108" w:type="dxa"/>
            </w:tcMar>
          </w:tcPr>
          <w:p w14:paraId="650ED588" w14:textId="77777777" w:rsidR="006C61F9" w:rsidRPr="00427275" w:rsidRDefault="006C61F9" w:rsidP="0019444D">
            <w:pPr>
              <w:pStyle w:val="ks3bold12pt"/>
              <w:rPr>
                <w:rFonts w:ascii="Arial" w:hAnsi="Arial"/>
                <w:sz w:val="22"/>
                <w:szCs w:val="22"/>
              </w:rPr>
            </w:pPr>
            <w:r w:rsidRPr="00427275">
              <w:rPr>
                <w:rFonts w:ascii="Arial" w:hAnsi="Arial"/>
                <w:sz w:val="22"/>
                <w:szCs w:val="22"/>
              </w:rPr>
              <w:t>Learning Objectives:</w:t>
            </w:r>
          </w:p>
          <w:p w14:paraId="0522BE1E" w14:textId="77777777" w:rsidR="006C61F9" w:rsidRPr="00427275" w:rsidRDefault="006C61F9" w:rsidP="0019444D">
            <w:pPr>
              <w:pStyle w:val="PGKS3bulletedlist"/>
              <w:rPr>
                <w:rFonts w:ascii="Arial" w:hAnsi="Arial"/>
              </w:rPr>
            </w:pPr>
            <w:r w:rsidRPr="00427275">
              <w:rPr>
                <w:rFonts w:ascii="Arial" w:hAnsi="Arial"/>
              </w:rPr>
              <w:t>Review the programming techniques that may be helpful to complete the controlled assessment tasks</w:t>
            </w:r>
          </w:p>
          <w:p w14:paraId="20E4341B" w14:textId="77777777" w:rsidR="006C61F9" w:rsidRPr="006C61F9" w:rsidRDefault="006C61F9" w:rsidP="0019444D">
            <w:pPr>
              <w:pStyle w:val="PGKS3bulletedlist"/>
              <w:numPr>
                <w:ilvl w:val="0"/>
                <w:numId w:val="0"/>
              </w:numPr>
              <w:rPr>
                <w:rFonts w:ascii="Arial" w:hAnsi="Arial"/>
                <w:b/>
                <w:color w:val="FFFFFF"/>
              </w:rPr>
            </w:pPr>
          </w:p>
        </w:tc>
      </w:tr>
      <w:tr w:rsidR="006C61F9" w:rsidRPr="00427275" w14:paraId="0F85010B" w14:textId="77777777" w:rsidTr="0019444D">
        <w:trPr>
          <w:jc w:val="center"/>
        </w:trPr>
        <w:tc>
          <w:tcPr>
            <w:tcW w:w="6597" w:type="dxa"/>
            <w:shd w:val="clear" w:color="auto" w:fill="00B0F0"/>
            <w:tcMar>
              <w:top w:w="0" w:type="dxa"/>
              <w:left w:w="108" w:type="dxa"/>
              <w:bottom w:w="0" w:type="dxa"/>
              <w:right w:w="108" w:type="dxa"/>
            </w:tcMar>
          </w:tcPr>
          <w:p w14:paraId="08961C7C" w14:textId="77777777" w:rsidR="006C61F9" w:rsidRPr="00427275" w:rsidRDefault="006C61F9" w:rsidP="0019444D">
            <w:pPr>
              <w:pStyle w:val="PGLessonWeekContentTitle"/>
              <w:rPr>
                <w:sz w:val="22"/>
              </w:rPr>
            </w:pPr>
            <w:r w:rsidRPr="00427275">
              <w:rPr>
                <w:sz w:val="22"/>
              </w:rPr>
              <w:t>Content</w:t>
            </w:r>
          </w:p>
        </w:tc>
        <w:tc>
          <w:tcPr>
            <w:tcW w:w="2475" w:type="dxa"/>
            <w:shd w:val="clear" w:color="auto" w:fill="00B0F0"/>
            <w:tcMar>
              <w:top w:w="0" w:type="dxa"/>
              <w:left w:w="108" w:type="dxa"/>
              <w:bottom w:w="0" w:type="dxa"/>
              <w:right w:w="108" w:type="dxa"/>
            </w:tcMar>
          </w:tcPr>
          <w:p w14:paraId="01CF79EC" w14:textId="77777777" w:rsidR="006C61F9" w:rsidRPr="00427275" w:rsidRDefault="006C61F9" w:rsidP="0019444D">
            <w:pPr>
              <w:pStyle w:val="PGLessonWeekContentTitle"/>
              <w:rPr>
                <w:sz w:val="22"/>
              </w:rPr>
            </w:pPr>
            <w:r w:rsidRPr="00427275">
              <w:rPr>
                <w:sz w:val="22"/>
              </w:rPr>
              <w:t>Resources</w:t>
            </w:r>
          </w:p>
        </w:tc>
      </w:tr>
      <w:tr w:rsidR="006C61F9" w:rsidRPr="00427275" w14:paraId="0A0F60E8" w14:textId="77777777" w:rsidTr="0019444D">
        <w:trPr>
          <w:jc w:val="center"/>
        </w:trPr>
        <w:tc>
          <w:tcPr>
            <w:tcW w:w="6597" w:type="dxa"/>
            <w:tcBorders>
              <w:bottom w:val="single" w:sz="4" w:space="0" w:color="0070C0"/>
              <w:right w:val="single" w:sz="4" w:space="0" w:color="0070C0"/>
            </w:tcBorders>
            <w:tcMar>
              <w:top w:w="0" w:type="dxa"/>
              <w:left w:w="108" w:type="dxa"/>
              <w:bottom w:w="0" w:type="dxa"/>
              <w:right w:w="108" w:type="dxa"/>
            </w:tcMar>
          </w:tcPr>
          <w:p w14:paraId="51495474" w14:textId="43BCE1A2" w:rsidR="006C61F9" w:rsidRDefault="007F5E37" w:rsidP="007F5E37">
            <w:pPr>
              <w:pStyle w:val="PGKS3text"/>
              <w:spacing w:after="240"/>
              <w:rPr>
                <w:rFonts w:ascii="Arial" w:hAnsi="Arial"/>
              </w:rPr>
            </w:pPr>
            <w:r w:rsidRPr="00EF61A0">
              <w:rPr>
                <w:rFonts w:ascii="Arial" w:hAnsi="Arial"/>
              </w:rPr>
              <w:t>The document</w:t>
            </w:r>
            <w:r>
              <w:rPr>
                <w:rFonts w:ascii="Arial" w:hAnsi="Arial"/>
                <w:b/>
              </w:rPr>
              <w:t xml:space="preserve"> Practical Problems</w:t>
            </w:r>
            <w:r w:rsidR="00202EB5">
              <w:rPr>
                <w:rFonts w:ascii="Arial" w:hAnsi="Arial"/>
                <w:b/>
              </w:rPr>
              <w:t xml:space="preserve"> - Introduction</w:t>
            </w:r>
            <w:r>
              <w:rPr>
                <w:rFonts w:ascii="Arial" w:hAnsi="Arial"/>
                <w:b/>
              </w:rPr>
              <w:t xml:space="preserve">.doc </w:t>
            </w:r>
            <w:r>
              <w:rPr>
                <w:rFonts w:ascii="Arial" w:hAnsi="Arial"/>
              </w:rPr>
              <w:t xml:space="preserve">describes five longer programming projects which students could tackle in advance of any practical task required to be completed as part of their course. </w:t>
            </w:r>
            <w:r w:rsidR="006C61F9" w:rsidRPr="00427275">
              <w:rPr>
                <w:rFonts w:ascii="Arial" w:hAnsi="Arial"/>
              </w:rPr>
              <w:t xml:space="preserve"> </w:t>
            </w:r>
          </w:p>
          <w:p w14:paraId="71F5FEA8" w14:textId="1D6F01D6" w:rsidR="007F5E37" w:rsidRPr="00427275" w:rsidRDefault="007F5E37" w:rsidP="007F5E37">
            <w:pPr>
              <w:pStyle w:val="PGKS3text"/>
              <w:spacing w:after="240"/>
              <w:rPr>
                <w:rFonts w:ascii="Arial" w:hAnsi="Arial"/>
              </w:rPr>
            </w:pPr>
            <w:r>
              <w:rPr>
                <w:rFonts w:ascii="Arial" w:hAnsi="Arial"/>
              </w:rPr>
              <w:t>Folders for each of these tasks show how a program can be developed in stages, with exemplar solutions for each task being provided.</w:t>
            </w:r>
          </w:p>
        </w:tc>
        <w:tc>
          <w:tcPr>
            <w:tcW w:w="2475" w:type="dxa"/>
            <w:tcBorders>
              <w:left w:val="single" w:sz="4" w:space="0" w:color="0070C0"/>
              <w:bottom w:val="single" w:sz="4" w:space="0" w:color="0070C0"/>
            </w:tcBorders>
            <w:tcMar>
              <w:top w:w="0" w:type="dxa"/>
              <w:left w:w="108" w:type="dxa"/>
              <w:bottom w:w="0" w:type="dxa"/>
              <w:right w:w="108" w:type="dxa"/>
            </w:tcMar>
          </w:tcPr>
          <w:p w14:paraId="3D5F3F62" w14:textId="789390DB" w:rsidR="006C61F9" w:rsidRPr="00427275" w:rsidRDefault="007F5E37" w:rsidP="0019444D">
            <w:pPr>
              <w:pStyle w:val="PGKS3text"/>
              <w:rPr>
                <w:rFonts w:ascii="Arial" w:hAnsi="Arial"/>
              </w:rPr>
            </w:pPr>
            <w:r>
              <w:rPr>
                <w:rFonts w:ascii="Arial" w:hAnsi="Arial"/>
              </w:rPr>
              <w:t>Practical problems</w:t>
            </w:r>
          </w:p>
        </w:tc>
      </w:tr>
    </w:tbl>
    <w:p w14:paraId="5A7C4A72" w14:textId="7DF7C57F" w:rsidR="00427275" w:rsidRDefault="00427275">
      <w:pPr>
        <w:spacing w:after="200" w:line="276" w:lineRule="auto"/>
        <w:rPr>
          <w:rFonts w:eastAsia="SimSun"/>
          <w:b/>
          <w:bCs/>
          <w:color w:val="365F91"/>
          <w:sz w:val="28"/>
          <w:szCs w:val="28"/>
        </w:rPr>
      </w:pPr>
      <w:r>
        <w:br w:type="page"/>
      </w:r>
    </w:p>
    <w:p w14:paraId="0B8DD425" w14:textId="51022618" w:rsidR="00133DE6" w:rsidRPr="00427275" w:rsidRDefault="00133DE6" w:rsidP="00133DE6">
      <w:pPr>
        <w:pStyle w:val="PGHeading2"/>
        <w:rPr>
          <w:rFonts w:cs="Arial"/>
        </w:rPr>
      </w:pPr>
      <w:r w:rsidRPr="00427275">
        <w:rPr>
          <w:rFonts w:cs="Arial"/>
        </w:rPr>
        <w:lastRenderedPageBreak/>
        <w:t>Acknowledgements</w:t>
      </w:r>
    </w:p>
    <w:p w14:paraId="5B1056C6" w14:textId="6BAE409B" w:rsidR="00133DE6" w:rsidRPr="00427275" w:rsidRDefault="00133DE6" w:rsidP="00133DE6">
      <w:pPr>
        <w:pStyle w:val="PGKS3text"/>
        <w:rPr>
          <w:rFonts w:ascii="Arial" w:hAnsi="Arial"/>
        </w:rPr>
      </w:pPr>
      <w:r w:rsidRPr="00427275">
        <w:rPr>
          <w:rFonts w:ascii="Arial" w:hAnsi="Arial"/>
        </w:rPr>
        <w:t xml:space="preserve">The authors and publisher would like to thank all contributors for their kind permission to reproduce </w:t>
      </w:r>
      <w:r w:rsidR="007D7740">
        <w:rPr>
          <w:rFonts w:ascii="Arial" w:hAnsi="Arial"/>
        </w:rPr>
        <w:t>any</w:t>
      </w:r>
      <w:r w:rsidRPr="00427275">
        <w:rPr>
          <w:rFonts w:ascii="Arial" w:hAnsi="Arial"/>
        </w:rPr>
        <w:t xml:space="preserve"> copyright material in the PowerPoint Guides.</w:t>
      </w:r>
    </w:p>
    <w:p w14:paraId="2BCCAA61" w14:textId="0488AACD" w:rsidR="00E112EC" w:rsidRPr="00427275" w:rsidRDefault="00E112EC" w:rsidP="00133DE6">
      <w:pPr>
        <w:pStyle w:val="PGKS3text"/>
        <w:rPr>
          <w:rFonts w:ascii="Arial" w:hAnsi="Arial"/>
        </w:rPr>
      </w:pPr>
      <w:r w:rsidRPr="00427275">
        <w:rPr>
          <w:rFonts w:ascii="Arial" w:hAnsi="Arial"/>
        </w:rPr>
        <w:t>All images unless otherwise stated © Shutterstock.com</w:t>
      </w:r>
    </w:p>
    <w:p w14:paraId="1CDDC0C6" w14:textId="77777777" w:rsidR="00133DE6" w:rsidRPr="00427275" w:rsidRDefault="00133DE6" w:rsidP="00133DE6">
      <w:pPr>
        <w:pStyle w:val="PGKS3text"/>
        <w:rPr>
          <w:rFonts w:ascii="Arial" w:hAnsi="Arial"/>
        </w:rPr>
      </w:pPr>
      <w:r w:rsidRPr="00427275">
        <w:rPr>
          <w:rFonts w:ascii="Arial" w:hAnsi="Arial"/>
        </w:rPr>
        <w:t xml:space="preserve">Every effort has been made to trace the copyright holders and we apologise in advance for any unintentional omissions. We would be pleased to insert the appropriate acknowledgement in any subsequent edition of this publication. </w:t>
      </w:r>
    </w:p>
    <w:p w14:paraId="0239336A" w14:textId="547ACFD7" w:rsidR="00133DE6" w:rsidRPr="00427275" w:rsidRDefault="00133DE6" w:rsidP="00133DE6">
      <w:pPr>
        <w:pStyle w:val="PGKS3text"/>
        <w:rPr>
          <w:rFonts w:ascii="Arial" w:hAnsi="Arial"/>
        </w:rPr>
      </w:pPr>
      <w:r w:rsidRPr="00427275">
        <w:rPr>
          <w:rFonts w:ascii="Arial" w:hAnsi="Arial"/>
        </w:rPr>
        <w:t xml:space="preserve">This material </w:t>
      </w:r>
      <w:r w:rsidR="00F24D38">
        <w:rPr>
          <w:rFonts w:ascii="Arial" w:hAnsi="Arial"/>
        </w:rPr>
        <w:t>may contain</w:t>
      </w:r>
      <w:r w:rsidRPr="00427275">
        <w:rPr>
          <w:rFonts w:ascii="Arial" w:hAnsi="Arial"/>
        </w:rPr>
        <w:t xml:space="preserve"> links to relevant websites featured in the teacher’s guide. Every effort has been made to ensure that at the time of distribution, the links remain unbroken, the material remains up-to-date and that links are not inadvertently linked to sites that could be considered offensive. PG Online cannot be held responsible for the content of any website mentioned in this material. It is sometimes possible to find relocated sites by typing the original URL into a browser. Any errors </w:t>
      </w:r>
      <w:r w:rsidR="00C75B06" w:rsidRPr="00427275">
        <w:rPr>
          <w:rFonts w:ascii="Arial" w:hAnsi="Arial"/>
        </w:rPr>
        <w:t>should</w:t>
      </w:r>
      <w:r w:rsidRPr="00427275">
        <w:rPr>
          <w:rFonts w:ascii="Arial" w:hAnsi="Arial"/>
        </w:rPr>
        <w:t xml:space="preserve"> be reported directly to support@pgonline.co.uk and changes will be made in any subsequent editions of the material.</w:t>
      </w:r>
    </w:p>
    <w:p w14:paraId="1FF1E2C1" w14:textId="77777777" w:rsidR="006C61F9" w:rsidRPr="002077E3" w:rsidRDefault="006C61F9" w:rsidP="006C61F9">
      <w:pPr>
        <w:pStyle w:val="PGHeading2"/>
        <w:rPr>
          <w:rFonts w:cs="Arial"/>
        </w:rPr>
      </w:pPr>
      <w:r w:rsidRPr="002077E3">
        <w:rPr>
          <w:rFonts w:cs="Arial"/>
        </w:rPr>
        <w:t>Artwork</w:t>
      </w:r>
    </w:p>
    <w:p w14:paraId="1D94D6F7" w14:textId="1B82DC82" w:rsidR="006C61F9" w:rsidRPr="00D22063" w:rsidRDefault="005838D7" w:rsidP="006C61F9">
      <w:pPr>
        <w:pStyle w:val="PGHeading2"/>
        <w:rPr>
          <w:rFonts w:cs="Arial"/>
        </w:rPr>
      </w:pPr>
      <w:r w:rsidRPr="005838D7">
        <w:t xml:space="preserve"> </w:t>
      </w:r>
      <w:r>
        <w:rPr>
          <w:noProof/>
        </w:rPr>
        <w:drawing>
          <wp:inline distT="0" distB="0" distL="0" distR="0" wp14:anchorId="71741494" wp14:editId="34E6A73B">
            <wp:extent cx="1447273" cy="1440000"/>
            <wp:effectExtent l="0" t="0" r="635" b="8255"/>
            <wp:docPr id="5" name="Picture 5" descr="C:\Users\Rob\AppData\Roaming\PixelMetrics\CaptureWiz\Te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AppData\Roaming\PixelMetrics\CaptureWiz\Temp\3.png"/>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1447273" cy="1440000"/>
                    </a:xfrm>
                    <a:prstGeom prst="rect">
                      <a:avLst/>
                    </a:prstGeom>
                    <a:noFill/>
                    <a:ln>
                      <a:noFill/>
                    </a:ln>
                  </pic:spPr>
                </pic:pic>
              </a:graphicData>
            </a:graphic>
          </wp:inline>
        </w:drawing>
      </w:r>
    </w:p>
    <w:p w14:paraId="1B3E899C" w14:textId="5D1DDE04" w:rsidR="005838D7" w:rsidRPr="00715845" w:rsidRDefault="005838D7" w:rsidP="005838D7">
      <w:pPr>
        <w:pStyle w:val="PGKS3text"/>
        <w:rPr>
          <w:rFonts w:ascii="Arial" w:hAnsi="Arial"/>
        </w:rPr>
      </w:pPr>
      <w:r>
        <w:rPr>
          <w:rFonts w:ascii="Arial" w:hAnsi="Arial"/>
        </w:rPr>
        <w:t>Fosse No. 3 © 2015</w:t>
      </w:r>
      <w:r w:rsidRPr="00715845">
        <w:rPr>
          <w:rFonts w:ascii="Arial" w:hAnsi="Arial"/>
        </w:rPr>
        <w:t xml:space="preserve"> </w:t>
      </w:r>
      <w:r>
        <w:rPr>
          <w:rFonts w:ascii="Arial" w:hAnsi="Arial"/>
        </w:rPr>
        <w:t>Barbara Burns</w:t>
      </w:r>
    </w:p>
    <w:p w14:paraId="4931D840" w14:textId="77777777" w:rsidR="005838D7" w:rsidRPr="00715845" w:rsidRDefault="005838D7" w:rsidP="005838D7">
      <w:pPr>
        <w:pStyle w:val="PGKS3text"/>
        <w:rPr>
          <w:rFonts w:ascii="Arial" w:hAnsi="Arial"/>
        </w:rPr>
      </w:pPr>
      <w:r>
        <w:rPr>
          <w:rFonts w:ascii="Arial" w:hAnsi="Arial"/>
        </w:rPr>
        <w:t>Oil on linen, 3</w:t>
      </w:r>
      <w:r w:rsidRPr="00715845">
        <w:rPr>
          <w:rFonts w:ascii="Arial" w:hAnsi="Arial"/>
        </w:rPr>
        <w:t>0x</w:t>
      </w:r>
      <w:r>
        <w:rPr>
          <w:rFonts w:ascii="Arial" w:hAnsi="Arial"/>
        </w:rPr>
        <w:t>3</w:t>
      </w:r>
      <w:r w:rsidRPr="00715845">
        <w:rPr>
          <w:rFonts w:ascii="Arial" w:hAnsi="Arial"/>
        </w:rPr>
        <w:t>0cm</w:t>
      </w:r>
    </w:p>
    <w:p w14:paraId="1841DA08" w14:textId="77777777" w:rsidR="005838D7" w:rsidRPr="00715845" w:rsidRDefault="005838D7" w:rsidP="005838D7">
      <w:pPr>
        <w:pStyle w:val="PGKS3text"/>
        <w:rPr>
          <w:rFonts w:ascii="Arial" w:hAnsi="Arial"/>
        </w:rPr>
      </w:pPr>
      <w:r w:rsidRPr="00715845">
        <w:rPr>
          <w:rFonts w:ascii="Arial" w:hAnsi="Arial"/>
        </w:rPr>
        <w:t>www.</w:t>
      </w:r>
      <w:r>
        <w:rPr>
          <w:rFonts w:ascii="Arial" w:hAnsi="Arial"/>
        </w:rPr>
        <w:t>slaneart</w:t>
      </w:r>
      <w:r w:rsidRPr="00715845">
        <w:rPr>
          <w:rFonts w:ascii="Arial" w:hAnsi="Arial"/>
        </w:rPr>
        <w:t>.com</w:t>
      </w:r>
    </w:p>
    <w:p w14:paraId="677627EC" w14:textId="77777777" w:rsidR="00A33826" w:rsidRPr="00427275" w:rsidRDefault="00A33826" w:rsidP="005F517E">
      <w:pPr>
        <w:pStyle w:val="PGHeading1"/>
        <w:rPr>
          <w:rFonts w:cs="Arial"/>
        </w:rPr>
      </w:pPr>
    </w:p>
    <w:sectPr w:rsidR="00A33826" w:rsidRPr="00427275" w:rsidSect="006014EA">
      <w:headerReference w:type="default" r:id="rId15"/>
      <w:footerReference w:type="default" r:id="rId16"/>
      <w:pgSz w:w="11906" w:h="16838"/>
      <w:pgMar w:top="1440" w:right="1440" w:bottom="1440" w:left="144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D57D77" w14:textId="77777777" w:rsidR="00D220D0" w:rsidRDefault="00D220D0" w:rsidP="00F25B9C">
      <w:r>
        <w:separator/>
      </w:r>
    </w:p>
  </w:endnote>
  <w:endnote w:type="continuationSeparator" w:id="0">
    <w:p w14:paraId="6B200755" w14:textId="77777777" w:rsidR="00D220D0" w:rsidRDefault="00D220D0" w:rsidP="00F25B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9293F" w14:textId="10638EF3" w:rsidR="003F0DAB" w:rsidRPr="00450325" w:rsidRDefault="003F0DAB" w:rsidP="00736C4E">
    <w:pPr>
      <w:pStyle w:val="PGFooter"/>
      <w:rPr>
        <w:rFonts w:ascii="Arial" w:hAnsi="Arial"/>
      </w:rPr>
    </w:pPr>
    <w:r w:rsidRPr="00427275">
      <w:rPr>
        <w:rFonts w:ascii="Arial" w:hAnsi="Arial"/>
      </w:rPr>
      <w:t>Practical programming skills in Python</w:t>
    </w:r>
    <w:r w:rsidRPr="00450325">
      <w:rPr>
        <w:rFonts w:ascii="Arial" w:hAnsi="Arial"/>
      </w:rPr>
      <w:t xml:space="preserve"> © 201</w:t>
    </w:r>
    <w:r>
      <w:rPr>
        <w:rFonts w:ascii="Arial" w:hAnsi="Arial"/>
      </w:rPr>
      <w:t>7</w:t>
    </w:r>
    <w:r w:rsidRPr="00450325">
      <w:rPr>
        <w:rFonts w:ascii="Arial" w:hAnsi="Arial"/>
      </w:rPr>
      <w:t xml:space="preserve"> PG Online Limited</w:t>
    </w:r>
    <w:r w:rsidRPr="00450325">
      <w:rPr>
        <w:rFonts w:ascii="Arial" w:hAnsi="Arial"/>
      </w:rPr>
      <w:tab/>
    </w:r>
    <w:r w:rsidRPr="00450325">
      <w:rPr>
        <w:rFonts w:ascii="Arial" w:hAnsi="Arial"/>
      </w:rPr>
      <w:fldChar w:fldCharType="begin"/>
    </w:r>
    <w:r w:rsidRPr="00450325">
      <w:rPr>
        <w:rFonts w:ascii="Arial" w:hAnsi="Arial"/>
      </w:rPr>
      <w:instrText xml:space="preserve"> PAGE </w:instrText>
    </w:r>
    <w:r w:rsidRPr="00450325">
      <w:rPr>
        <w:rFonts w:ascii="Arial" w:hAnsi="Arial"/>
      </w:rPr>
      <w:fldChar w:fldCharType="separate"/>
    </w:r>
    <w:r w:rsidR="00A77D1D">
      <w:rPr>
        <w:rFonts w:ascii="Arial" w:hAnsi="Arial"/>
        <w:noProof/>
      </w:rPr>
      <w:t>30</w:t>
    </w:r>
    <w:r w:rsidRPr="00450325">
      <w:rPr>
        <w:rFonts w:ascii="Arial" w:hAnsi="Arial"/>
      </w:rPr>
      <w:fldChar w:fldCharType="end"/>
    </w:r>
  </w:p>
  <w:p w14:paraId="15303DE4" w14:textId="77777777" w:rsidR="003F0DAB" w:rsidRDefault="003F0DAB" w:rsidP="00F25B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208E41" w14:textId="77777777" w:rsidR="00D220D0" w:rsidRDefault="00D220D0" w:rsidP="00F25B9C">
      <w:r>
        <w:separator/>
      </w:r>
    </w:p>
  </w:footnote>
  <w:footnote w:type="continuationSeparator" w:id="0">
    <w:p w14:paraId="25680C3E" w14:textId="77777777" w:rsidR="00D220D0" w:rsidRDefault="00D220D0" w:rsidP="00F25B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6193C9" w14:textId="77777777" w:rsidR="003F0DAB" w:rsidRDefault="003F0DAB" w:rsidP="006014EA">
    <w:pPr>
      <w:pStyle w:val="PGFooter"/>
    </w:pPr>
    <w:r>
      <w:tab/>
    </w:r>
    <w:r>
      <w:tab/>
    </w:r>
    <w:r>
      <w:rPr>
        <w:noProof/>
      </w:rPr>
      <w:drawing>
        <wp:inline distT="0" distB="0" distL="0" distR="0" wp14:anchorId="630CB0B4" wp14:editId="78E3DC07">
          <wp:extent cx="1581150" cy="413385"/>
          <wp:effectExtent l="0" t="0" r="0" b="0"/>
          <wp:docPr id="3" name="Picture 3" descr="C:\Users\Rob\Dropbox\KS3 Project\pg_online_logo\jpeg_png\pg_online_normal_v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Dropbox\KS3 Project\pg_online_logo\jpeg_png\pg_online_normal_ver-02.jp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2459" t="38384" r="15117" b="32828"/>
                  <a:stretch/>
                </pic:blipFill>
                <pic:spPr bwMode="auto">
                  <a:xfrm>
                    <a:off x="0" y="0"/>
                    <a:ext cx="1581150" cy="4133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30977"/>
    <w:multiLevelType w:val="hybridMultilevel"/>
    <w:tmpl w:val="91BA09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CD6A70"/>
    <w:multiLevelType w:val="hybridMultilevel"/>
    <w:tmpl w:val="27D47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C866D4"/>
    <w:multiLevelType w:val="hybridMultilevel"/>
    <w:tmpl w:val="5A002F1E"/>
    <w:lvl w:ilvl="0" w:tplc="EEB890FA">
      <w:start w:val="1"/>
      <w:numFmt w:val="bullet"/>
      <w:lvlText w:val="•"/>
      <w:lvlJc w:val="left"/>
      <w:pPr>
        <w:tabs>
          <w:tab w:val="num" w:pos="720"/>
        </w:tabs>
        <w:ind w:left="720" w:hanging="360"/>
      </w:pPr>
      <w:rPr>
        <w:rFonts w:ascii="Arial" w:hAnsi="Arial" w:hint="default"/>
      </w:rPr>
    </w:lvl>
    <w:lvl w:ilvl="1" w:tplc="6ED2C8D0" w:tentative="1">
      <w:start w:val="1"/>
      <w:numFmt w:val="bullet"/>
      <w:lvlText w:val="•"/>
      <w:lvlJc w:val="left"/>
      <w:pPr>
        <w:tabs>
          <w:tab w:val="num" w:pos="1440"/>
        </w:tabs>
        <w:ind w:left="1440" w:hanging="360"/>
      </w:pPr>
      <w:rPr>
        <w:rFonts w:ascii="Arial" w:hAnsi="Arial" w:hint="default"/>
      </w:rPr>
    </w:lvl>
    <w:lvl w:ilvl="2" w:tplc="56FA0A42" w:tentative="1">
      <w:start w:val="1"/>
      <w:numFmt w:val="bullet"/>
      <w:lvlText w:val="•"/>
      <w:lvlJc w:val="left"/>
      <w:pPr>
        <w:tabs>
          <w:tab w:val="num" w:pos="2160"/>
        </w:tabs>
        <w:ind w:left="2160" w:hanging="360"/>
      </w:pPr>
      <w:rPr>
        <w:rFonts w:ascii="Arial" w:hAnsi="Arial" w:hint="default"/>
      </w:rPr>
    </w:lvl>
    <w:lvl w:ilvl="3" w:tplc="F268197E" w:tentative="1">
      <w:start w:val="1"/>
      <w:numFmt w:val="bullet"/>
      <w:lvlText w:val="•"/>
      <w:lvlJc w:val="left"/>
      <w:pPr>
        <w:tabs>
          <w:tab w:val="num" w:pos="2880"/>
        </w:tabs>
        <w:ind w:left="2880" w:hanging="360"/>
      </w:pPr>
      <w:rPr>
        <w:rFonts w:ascii="Arial" w:hAnsi="Arial" w:hint="default"/>
      </w:rPr>
    </w:lvl>
    <w:lvl w:ilvl="4" w:tplc="6A4C3BA8" w:tentative="1">
      <w:start w:val="1"/>
      <w:numFmt w:val="bullet"/>
      <w:lvlText w:val="•"/>
      <w:lvlJc w:val="left"/>
      <w:pPr>
        <w:tabs>
          <w:tab w:val="num" w:pos="3600"/>
        </w:tabs>
        <w:ind w:left="3600" w:hanging="360"/>
      </w:pPr>
      <w:rPr>
        <w:rFonts w:ascii="Arial" w:hAnsi="Arial" w:hint="default"/>
      </w:rPr>
    </w:lvl>
    <w:lvl w:ilvl="5" w:tplc="01A092F2" w:tentative="1">
      <w:start w:val="1"/>
      <w:numFmt w:val="bullet"/>
      <w:lvlText w:val="•"/>
      <w:lvlJc w:val="left"/>
      <w:pPr>
        <w:tabs>
          <w:tab w:val="num" w:pos="4320"/>
        </w:tabs>
        <w:ind w:left="4320" w:hanging="360"/>
      </w:pPr>
      <w:rPr>
        <w:rFonts w:ascii="Arial" w:hAnsi="Arial" w:hint="default"/>
      </w:rPr>
    </w:lvl>
    <w:lvl w:ilvl="6" w:tplc="F0129592" w:tentative="1">
      <w:start w:val="1"/>
      <w:numFmt w:val="bullet"/>
      <w:lvlText w:val="•"/>
      <w:lvlJc w:val="left"/>
      <w:pPr>
        <w:tabs>
          <w:tab w:val="num" w:pos="5040"/>
        </w:tabs>
        <w:ind w:left="5040" w:hanging="360"/>
      </w:pPr>
      <w:rPr>
        <w:rFonts w:ascii="Arial" w:hAnsi="Arial" w:hint="default"/>
      </w:rPr>
    </w:lvl>
    <w:lvl w:ilvl="7" w:tplc="66A2BED2" w:tentative="1">
      <w:start w:val="1"/>
      <w:numFmt w:val="bullet"/>
      <w:lvlText w:val="•"/>
      <w:lvlJc w:val="left"/>
      <w:pPr>
        <w:tabs>
          <w:tab w:val="num" w:pos="5760"/>
        </w:tabs>
        <w:ind w:left="5760" w:hanging="360"/>
      </w:pPr>
      <w:rPr>
        <w:rFonts w:ascii="Arial" w:hAnsi="Arial" w:hint="default"/>
      </w:rPr>
    </w:lvl>
    <w:lvl w:ilvl="8" w:tplc="04C8CCA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F137AEA"/>
    <w:multiLevelType w:val="hybridMultilevel"/>
    <w:tmpl w:val="69B262CE"/>
    <w:lvl w:ilvl="0" w:tplc="E8D618EE">
      <w:start w:val="1"/>
      <w:numFmt w:val="bullet"/>
      <w:lvlText w:val="•"/>
      <w:lvlJc w:val="left"/>
      <w:pPr>
        <w:tabs>
          <w:tab w:val="num" w:pos="720"/>
        </w:tabs>
        <w:ind w:left="720" w:hanging="360"/>
      </w:pPr>
      <w:rPr>
        <w:rFonts w:ascii="Arial" w:hAnsi="Arial" w:hint="default"/>
      </w:rPr>
    </w:lvl>
    <w:lvl w:ilvl="1" w:tplc="AFC82590" w:tentative="1">
      <w:start w:val="1"/>
      <w:numFmt w:val="bullet"/>
      <w:lvlText w:val="•"/>
      <w:lvlJc w:val="left"/>
      <w:pPr>
        <w:tabs>
          <w:tab w:val="num" w:pos="1440"/>
        </w:tabs>
        <w:ind w:left="1440" w:hanging="360"/>
      </w:pPr>
      <w:rPr>
        <w:rFonts w:ascii="Arial" w:hAnsi="Arial" w:hint="default"/>
      </w:rPr>
    </w:lvl>
    <w:lvl w:ilvl="2" w:tplc="5EAC50F6" w:tentative="1">
      <w:start w:val="1"/>
      <w:numFmt w:val="bullet"/>
      <w:lvlText w:val="•"/>
      <w:lvlJc w:val="left"/>
      <w:pPr>
        <w:tabs>
          <w:tab w:val="num" w:pos="2160"/>
        </w:tabs>
        <w:ind w:left="2160" w:hanging="360"/>
      </w:pPr>
      <w:rPr>
        <w:rFonts w:ascii="Arial" w:hAnsi="Arial" w:hint="default"/>
      </w:rPr>
    </w:lvl>
    <w:lvl w:ilvl="3" w:tplc="558A19DE" w:tentative="1">
      <w:start w:val="1"/>
      <w:numFmt w:val="bullet"/>
      <w:lvlText w:val="•"/>
      <w:lvlJc w:val="left"/>
      <w:pPr>
        <w:tabs>
          <w:tab w:val="num" w:pos="2880"/>
        </w:tabs>
        <w:ind w:left="2880" w:hanging="360"/>
      </w:pPr>
      <w:rPr>
        <w:rFonts w:ascii="Arial" w:hAnsi="Arial" w:hint="default"/>
      </w:rPr>
    </w:lvl>
    <w:lvl w:ilvl="4" w:tplc="E0AEF2F4" w:tentative="1">
      <w:start w:val="1"/>
      <w:numFmt w:val="bullet"/>
      <w:lvlText w:val="•"/>
      <w:lvlJc w:val="left"/>
      <w:pPr>
        <w:tabs>
          <w:tab w:val="num" w:pos="3600"/>
        </w:tabs>
        <w:ind w:left="3600" w:hanging="360"/>
      </w:pPr>
      <w:rPr>
        <w:rFonts w:ascii="Arial" w:hAnsi="Arial" w:hint="default"/>
      </w:rPr>
    </w:lvl>
    <w:lvl w:ilvl="5" w:tplc="19E6F3D4" w:tentative="1">
      <w:start w:val="1"/>
      <w:numFmt w:val="bullet"/>
      <w:lvlText w:val="•"/>
      <w:lvlJc w:val="left"/>
      <w:pPr>
        <w:tabs>
          <w:tab w:val="num" w:pos="4320"/>
        </w:tabs>
        <w:ind w:left="4320" w:hanging="360"/>
      </w:pPr>
      <w:rPr>
        <w:rFonts w:ascii="Arial" w:hAnsi="Arial" w:hint="default"/>
      </w:rPr>
    </w:lvl>
    <w:lvl w:ilvl="6" w:tplc="9744A436" w:tentative="1">
      <w:start w:val="1"/>
      <w:numFmt w:val="bullet"/>
      <w:lvlText w:val="•"/>
      <w:lvlJc w:val="left"/>
      <w:pPr>
        <w:tabs>
          <w:tab w:val="num" w:pos="5040"/>
        </w:tabs>
        <w:ind w:left="5040" w:hanging="360"/>
      </w:pPr>
      <w:rPr>
        <w:rFonts w:ascii="Arial" w:hAnsi="Arial" w:hint="default"/>
      </w:rPr>
    </w:lvl>
    <w:lvl w:ilvl="7" w:tplc="4D40176E" w:tentative="1">
      <w:start w:val="1"/>
      <w:numFmt w:val="bullet"/>
      <w:lvlText w:val="•"/>
      <w:lvlJc w:val="left"/>
      <w:pPr>
        <w:tabs>
          <w:tab w:val="num" w:pos="5760"/>
        </w:tabs>
        <w:ind w:left="5760" w:hanging="360"/>
      </w:pPr>
      <w:rPr>
        <w:rFonts w:ascii="Arial" w:hAnsi="Arial" w:hint="default"/>
      </w:rPr>
    </w:lvl>
    <w:lvl w:ilvl="8" w:tplc="252ED3F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43735F"/>
    <w:multiLevelType w:val="hybridMultilevel"/>
    <w:tmpl w:val="A67C5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8F1659"/>
    <w:multiLevelType w:val="hybridMultilevel"/>
    <w:tmpl w:val="EC46E958"/>
    <w:lvl w:ilvl="0" w:tplc="6180F414">
      <w:start w:val="1"/>
      <w:numFmt w:val="bullet"/>
      <w:lvlText w:val="•"/>
      <w:lvlJc w:val="left"/>
      <w:pPr>
        <w:tabs>
          <w:tab w:val="num" w:pos="720"/>
        </w:tabs>
        <w:ind w:left="720" w:hanging="360"/>
      </w:pPr>
      <w:rPr>
        <w:rFonts w:ascii="Arial" w:hAnsi="Arial" w:hint="default"/>
      </w:rPr>
    </w:lvl>
    <w:lvl w:ilvl="1" w:tplc="2B92FD90" w:tentative="1">
      <w:start w:val="1"/>
      <w:numFmt w:val="bullet"/>
      <w:lvlText w:val="•"/>
      <w:lvlJc w:val="left"/>
      <w:pPr>
        <w:tabs>
          <w:tab w:val="num" w:pos="1440"/>
        </w:tabs>
        <w:ind w:left="1440" w:hanging="360"/>
      </w:pPr>
      <w:rPr>
        <w:rFonts w:ascii="Arial" w:hAnsi="Arial" w:hint="default"/>
      </w:rPr>
    </w:lvl>
    <w:lvl w:ilvl="2" w:tplc="102A75F6" w:tentative="1">
      <w:start w:val="1"/>
      <w:numFmt w:val="bullet"/>
      <w:lvlText w:val="•"/>
      <w:lvlJc w:val="left"/>
      <w:pPr>
        <w:tabs>
          <w:tab w:val="num" w:pos="2160"/>
        </w:tabs>
        <w:ind w:left="2160" w:hanging="360"/>
      </w:pPr>
      <w:rPr>
        <w:rFonts w:ascii="Arial" w:hAnsi="Arial" w:hint="default"/>
      </w:rPr>
    </w:lvl>
    <w:lvl w:ilvl="3" w:tplc="FFC257D6" w:tentative="1">
      <w:start w:val="1"/>
      <w:numFmt w:val="bullet"/>
      <w:lvlText w:val="•"/>
      <w:lvlJc w:val="left"/>
      <w:pPr>
        <w:tabs>
          <w:tab w:val="num" w:pos="2880"/>
        </w:tabs>
        <w:ind w:left="2880" w:hanging="360"/>
      </w:pPr>
      <w:rPr>
        <w:rFonts w:ascii="Arial" w:hAnsi="Arial" w:hint="default"/>
      </w:rPr>
    </w:lvl>
    <w:lvl w:ilvl="4" w:tplc="3F94797E" w:tentative="1">
      <w:start w:val="1"/>
      <w:numFmt w:val="bullet"/>
      <w:lvlText w:val="•"/>
      <w:lvlJc w:val="left"/>
      <w:pPr>
        <w:tabs>
          <w:tab w:val="num" w:pos="3600"/>
        </w:tabs>
        <w:ind w:left="3600" w:hanging="360"/>
      </w:pPr>
      <w:rPr>
        <w:rFonts w:ascii="Arial" w:hAnsi="Arial" w:hint="default"/>
      </w:rPr>
    </w:lvl>
    <w:lvl w:ilvl="5" w:tplc="3F7A8018" w:tentative="1">
      <w:start w:val="1"/>
      <w:numFmt w:val="bullet"/>
      <w:lvlText w:val="•"/>
      <w:lvlJc w:val="left"/>
      <w:pPr>
        <w:tabs>
          <w:tab w:val="num" w:pos="4320"/>
        </w:tabs>
        <w:ind w:left="4320" w:hanging="360"/>
      </w:pPr>
      <w:rPr>
        <w:rFonts w:ascii="Arial" w:hAnsi="Arial" w:hint="default"/>
      </w:rPr>
    </w:lvl>
    <w:lvl w:ilvl="6" w:tplc="A7201F52" w:tentative="1">
      <w:start w:val="1"/>
      <w:numFmt w:val="bullet"/>
      <w:lvlText w:val="•"/>
      <w:lvlJc w:val="left"/>
      <w:pPr>
        <w:tabs>
          <w:tab w:val="num" w:pos="5040"/>
        </w:tabs>
        <w:ind w:left="5040" w:hanging="360"/>
      </w:pPr>
      <w:rPr>
        <w:rFonts w:ascii="Arial" w:hAnsi="Arial" w:hint="default"/>
      </w:rPr>
    </w:lvl>
    <w:lvl w:ilvl="7" w:tplc="DE8054D0" w:tentative="1">
      <w:start w:val="1"/>
      <w:numFmt w:val="bullet"/>
      <w:lvlText w:val="•"/>
      <w:lvlJc w:val="left"/>
      <w:pPr>
        <w:tabs>
          <w:tab w:val="num" w:pos="5760"/>
        </w:tabs>
        <w:ind w:left="5760" w:hanging="360"/>
      </w:pPr>
      <w:rPr>
        <w:rFonts w:ascii="Arial" w:hAnsi="Arial" w:hint="default"/>
      </w:rPr>
    </w:lvl>
    <w:lvl w:ilvl="8" w:tplc="478C39D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4A81909"/>
    <w:multiLevelType w:val="hybridMultilevel"/>
    <w:tmpl w:val="41302DFC"/>
    <w:lvl w:ilvl="0" w:tplc="88605734">
      <w:start w:val="1"/>
      <w:numFmt w:val="bullet"/>
      <w:lvlText w:val="•"/>
      <w:lvlJc w:val="left"/>
      <w:pPr>
        <w:tabs>
          <w:tab w:val="num" w:pos="720"/>
        </w:tabs>
        <w:ind w:left="720" w:hanging="360"/>
      </w:pPr>
      <w:rPr>
        <w:rFonts w:ascii="Arial" w:hAnsi="Arial" w:hint="default"/>
      </w:rPr>
    </w:lvl>
    <w:lvl w:ilvl="1" w:tplc="FC224EA8" w:tentative="1">
      <w:start w:val="1"/>
      <w:numFmt w:val="bullet"/>
      <w:lvlText w:val="•"/>
      <w:lvlJc w:val="left"/>
      <w:pPr>
        <w:tabs>
          <w:tab w:val="num" w:pos="1440"/>
        </w:tabs>
        <w:ind w:left="1440" w:hanging="360"/>
      </w:pPr>
      <w:rPr>
        <w:rFonts w:ascii="Arial" w:hAnsi="Arial" w:hint="default"/>
      </w:rPr>
    </w:lvl>
    <w:lvl w:ilvl="2" w:tplc="FE34A55E" w:tentative="1">
      <w:start w:val="1"/>
      <w:numFmt w:val="bullet"/>
      <w:lvlText w:val="•"/>
      <w:lvlJc w:val="left"/>
      <w:pPr>
        <w:tabs>
          <w:tab w:val="num" w:pos="2160"/>
        </w:tabs>
        <w:ind w:left="2160" w:hanging="360"/>
      </w:pPr>
      <w:rPr>
        <w:rFonts w:ascii="Arial" w:hAnsi="Arial" w:hint="default"/>
      </w:rPr>
    </w:lvl>
    <w:lvl w:ilvl="3" w:tplc="ADA64A6E" w:tentative="1">
      <w:start w:val="1"/>
      <w:numFmt w:val="bullet"/>
      <w:lvlText w:val="•"/>
      <w:lvlJc w:val="left"/>
      <w:pPr>
        <w:tabs>
          <w:tab w:val="num" w:pos="2880"/>
        </w:tabs>
        <w:ind w:left="2880" w:hanging="360"/>
      </w:pPr>
      <w:rPr>
        <w:rFonts w:ascii="Arial" w:hAnsi="Arial" w:hint="default"/>
      </w:rPr>
    </w:lvl>
    <w:lvl w:ilvl="4" w:tplc="C7802362" w:tentative="1">
      <w:start w:val="1"/>
      <w:numFmt w:val="bullet"/>
      <w:lvlText w:val="•"/>
      <w:lvlJc w:val="left"/>
      <w:pPr>
        <w:tabs>
          <w:tab w:val="num" w:pos="3600"/>
        </w:tabs>
        <w:ind w:left="3600" w:hanging="360"/>
      </w:pPr>
      <w:rPr>
        <w:rFonts w:ascii="Arial" w:hAnsi="Arial" w:hint="default"/>
      </w:rPr>
    </w:lvl>
    <w:lvl w:ilvl="5" w:tplc="DA767E60" w:tentative="1">
      <w:start w:val="1"/>
      <w:numFmt w:val="bullet"/>
      <w:lvlText w:val="•"/>
      <w:lvlJc w:val="left"/>
      <w:pPr>
        <w:tabs>
          <w:tab w:val="num" w:pos="4320"/>
        </w:tabs>
        <w:ind w:left="4320" w:hanging="360"/>
      </w:pPr>
      <w:rPr>
        <w:rFonts w:ascii="Arial" w:hAnsi="Arial" w:hint="default"/>
      </w:rPr>
    </w:lvl>
    <w:lvl w:ilvl="6" w:tplc="9BDCD102" w:tentative="1">
      <w:start w:val="1"/>
      <w:numFmt w:val="bullet"/>
      <w:lvlText w:val="•"/>
      <w:lvlJc w:val="left"/>
      <w:pPr>
        <w:tabs>
          <w:tab w:val="num" w:pos="5040"/>
        </w:tabs>
        <w:ind w:left="5040" w:hanging="360"/>
      </w:pPr>
      <w:rPr>
        <w:rFonts w:ascii="Arial" w:hAnsi="Arial" w:hint="default"/>
      </w:rPr>
    </w:lvl>
    <w:lvl w:ilvl="7" w:tplc="BFC44440" w:tentative="1">
      <w:start w:val="1"/>
      <w:numFmt w:val="bullet"/>
      <w:lvlText w:val="•"/>
      <w:lvlJc w:val="left"/>
      <w:pPr>
        <w:tabs>
          <w:tab w:val="num" w:pos="5760"/>
        </w:tabs>
        <w:ind w:left="5760" w:hanging="360"/>
      </w:pPr>
      <w:rPr>
        <w:rFonts w:ascii="Arial" w:hAnsi="Arial" w:hint="default"/>
      </w:rPr>
    </w:lvl>
    <w:lvl w:ilvl="8" w:tplc="9616561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C2A1AC2"/>
    <w:multiLevelType w:val="hybridMultilevel"/>
    <w:tmpl w:val="63C4B1E6"/>
    <w:lvl w:ilvl="0" w:tplc="D0F84030">
      <w:start w:val="1"/>
      <w:numFmt w:val="bullet"/>
      <w:pStyle w:val="PGKS3bulletedlist"/>
      <w:lvlText w:val=""/>
      <w:lvlJc w:val="left"/>
      <w:pPr>
        <w:tabs>
          <w:tab w:val="num" w:pos="397"/>
        </w:tabs>
        <w:ind w:left="397" w:hanging="397"/>
      </w:pPr>
      <w:rPr>
        <w:rFonts w:ascii="Symbol" w:hAnsi="Symbol" w:hint="default"/>
      </w:rPr>
    </w:lvl>
    <w:lvl w:ilvl="1" w:tplc="08090003">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C83729"/>
    <w:multiLevelType w:val="hybridMultilevel"/>
    <w:tmpl w:val="A67EC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893247"/>
    <w:multiLevelType w:val="hybridMultilevel"/>
    <w:tmpl w:val="1CA2D5BC"/>
    <w:lvl w:ilvl="0" w:tplc="23DCFB18">
      <w:start w:val="1"/>
      <w:numFmt w:val="bullet"/>
      <w:lvlText w:val="•"/>
      <w:lvlJc w:val="left"/>
      <w:pPr>
        <w:tabs>
          <w:tab w:val="num" w:pos="720"/>
        </w:tabs>
        <w:ind w:left="720" w:hanging="360"/>
      </w:pPr>
      <w:rPr>
        <w:rFonts w:ascii="Arial" w:hAnsi="Arial" w:hint="default"/>
      </w:rPr>
    </w:lvl>
    <w:lvl w:ilvl="1" w:tplc="544A090E" w:tentative="1">
      <w:start w:val="1"/>
      <w:numFmt w:val="bullet"/>
      <w:lvlText w:val="•"/>
      <w:lvlJc w:val="left"/>
      <w:pPr>
        <w:tabs>
          <w:tab w:val="num" w:pos="1440"/>
        </w:tabs>
        <w:ind w:left="1440" w:hanging="360"/>
      </w:pPr>
      <w:rPr>
        <w:rFonts w:ascii="Arial" w:hAnsi="Arial" w:hint="default"/>
      </w:rPr>
    </w:lvl>
    <w:lvl w:ilvl="2" w:tplc="C6E27594" w:tentative="1">
      <w:start w:val="1"/>
      <w:numFmt w:val="bullet"/>
      <w:lvlText w:val="•"/>
      <w:lvlJc w:val="left"/>
      <w:pPr>
        <w:tabs>
          <w:tab w:val="num" w:pos="2160"/>
        </w:tabs>
        <w:ind w:left="2160" w:hanging="360"/>
      </w:pPr>
      <w:rPr>
        <w:rFonts w:ascii="Arial" w:hAnsi="Arial" w:hint="default"/>
      </w:rPr>
    </w:lvl>
    <w:lvl w:ilvl="3" w:tplc="3DC4DA3C" w:tentative="1">
      <w:start w:val="1"/>
      <w:numFmt w:val="bullet"/>
      <w:lvlText w:val="•"/>
      <w:lvlJc w:val="left"/>
      <w:pPr>
        <w:tabs>
          <w:tab w:val="num" w:pos="2880"/>
        </w:tabs>
        <w:ind w:left="2880" w:hanging="360"/>
      </w:pPr>
      <w:rPr>
        <w:rFonts w:ascii="Arial" w:hAnsi="Arial" w:hint="default"/>
      </w:rPr>
    </w:lvl>
    <w:lvl w:ilvl="4" w:tplc="ECD2C22E" w:tentative="1">
      <w:start w:val="1"/>
      <w:numFmt w:val="bullet"/>
      <w:lvlText w:val="•"/>
      <w:lvlJc w:val="left"/>
      <w:pPr>
        <w:tabs>
          <w:tab w:val="num" w:pos="3600"/>
        </w:tabs>
        <w:ind w:left="3600" w:hanging="360"/>
      </w:pPr>
      <w:rPr>
        <w:rFonts w:ascii="Arial" w:hAnsi="Arial" w:hint="default"/>
      </w:rPr>
    </w:lvl>
    <w:lvl w:ilvl="5" w:tplc="FA682960" w:tentative="1">
      <w:start w:val="1"/>
      <w:numFmt w:val="bullet"/>
      <w:lvlText w:val="•"/>
      <w:lvlJc w:val="left"/>
      <w:pPr>
        <w:tabs>
          <w:tab w:val="num" w:pos="4320"/>
        </w:tabs>
        <w:ind w:left="4320" w:hanging="360"/>
      </w:pPr>
      <w:rPr>
        <w:rFonts w:ascii="Arial" w:hAnsi="Arial" w:hint="default"/>
      </w:rPr>
    </w:lvl>
    <w:lvl w:ilvl="6" w:tplc="AE70A800" w:tentative="1">
      <w:start w:val="1"/>
      <w:numFmt w:val="bullet"/>
      <w:lvlText w:val="•"/>
      <w:lvlJc w:val="left"/>
      <w:pPr>
        <w:tabs>
          <w:tab w:val="num" w:pos="5040"/>
        </w:tabs>
        <w:ind w:left="5040" w:hanging="360"/>
      </w:pPr>
      <w:rPr>
        <w:rFonts w:ascii="Arial" w:hAnsi="Arial" w:hint="default"/>
      </w:rPr>
    </w:lvl>
    <w:lvl w:ilvl="7" w:tplc="980477BA" w:tentative="1">
      <w:start w:val="1"/>
      <w:numFmt w:val="bullet"/>
      <w:lvlText w:val="•"/>
      <w:lvlJc w:val="left"/>
      <w:pPr>
        <w:tabs>
          <w:tab w:val="num" w:pos="5760"/>
        </w:tabs>
        <w:ind w:left="5760" w:hanging="360"/>
      </w:pPr>
      <w:rPr>
        <w:rFonts w:ascii="Arial" w:hAnsi="Arial" w:hint="default"/>
      </w:rPr>
    </w:lvl>
    <w:lvl w:ilvl="8" w:tplc="929860A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C933B29"/>
    <w:multiLevelType w:val="hybridMultilevel"/>
    <w:tmpl w:val="CA02255A"/>
    <w:lvl w:ilvl="0" w:tplc="5C58261C">
      <w:start w:val="1"/>
      <w:numFmt w:val="bullet"/>
      <w:lvlText w:val="•"/>
      <w:lvlJc w:val="left"/>
      <w:pPr>
        <w:tabs>
          <w:tab w:val="num" w:pos="720"/>
        </w:tabs>
        <w:ind w:left="720" w:hanging="360"/>
      </w:pPr>
      <w:rPr>
        <w:rFonts w:ascii="Arial" w:hAnsi="Arial" w:hint="default"/>
      </w:rPr>
    </w:lvl>
    <w:lvl w:ilvl="1" w:tplc="509AA5E8" w:tentative="1">
      <w:start w:val="1"/>
      <w:numFmt w:val="bullet"/>
      <w:lvlText w:val="•"/>
      <w:lvlJc w:val="left"/>
      <w:pPr>
        <w:tabs>
          <w:tab w:val="num" w:pos="1440"/>
        </w:tabs>
        <w:ind w:left="1440" w:hanging="360"/>
      </w:pPr>
      <w:rPr>
        <w:rFonts w:ascii="Arial" w:hAnsi="Arial" w:hint="default"/>
      </w:rPr>
    </w:lvl>
    <w:lvl w:ilvl="2" w:tplc="58DC71A0" w:tentative="1">
      <w:start w:val="1"/>
      <w:numFmt w:val="bullet"/>
      <w:lvlText w:val="•"/>
      <w:lvlJc w:val="left"/>
      <w:pPr>
        <w:tabs>
          <w:tab w:val="num" w:pos="2160"/>
        </w:tabs>
        <w:ind w:left="2160" w:hanging="360"/>
      </w:pPr>
      <w:rPr>
        <w:rFonts w:ascii="Arial" w:hAnsi="Arial" w:hint="default"/>
      </w:rPr>
    </w:lvl>
    <w:lvl w:ilvl="3" w:tplc="A9C2E466" w:tentative="1">
      <w:start w:val="1"/>
      <w:numFmt w:val="bullet"/>
      <w:lvlText w:val="•"/>
      <w:lvlJc w:val="left"/>
      <w:pPr>
        <w:tabs>
          <w:tab w:val="num" w:pos="2880"/>
        </w:tabs>
        <w:ind w:left="2880" w:hanging="360"/>
      </w:pPr>
      <w:rPr>
        <w:rFonts w:ascii="Arial" w:hAnsi="Arial" w:hint="default"/>
      </w:rPr>
    </w:lvl>
    <w:lvl w:ilvl="4" w:tplc="C48258B0" w:tentative="1">
      <w:start w:val="1"/>
      <w:numFmt w:val="bullet"/>
      <w:lvlText w:val="•"/>
      <w:lvlJc w:val="left"/>
      <w:pPr>
        <w:tabs>
          <w:tab w:val="num" w:pos="3600"/>
        </w:tabs>
        <w:ind w:left="3600" w:hanging="360"/>
      </w:pPr>
      <w:rPr>
        <w:rFonts w:ascii="Arial" w:hAnsi="Arial" w:hint="default"/>
      </w:rPr>
    </w:lvl>
    <w:lvl w:ilvl="5" w:tplc="D520D340" w:tentative="1">
      <w:start w:val="1"/>
      <w:numFmt w:val="bullet"/>
      <w:lvlText w:val="•"/>
      <w:lvlJc w:val="left"/>
      <w:pPr>
        <w:tabs>
          <w:tab w:val="num" w:pos="4320"/>
        </w:tabs>
        <w:ind w:left="4320" w:hanging="360"/>
      </w:pPr>
      <w:rPr>
        <w:rFonts w:ascii="Arial" w:hAnsi="Arial" w:hint="default"/>
      </w:rPr>
    </w:lvl>
    <w:lvl w:ilvl="6" w:tplc="DDD828B0" w:tentative="1">
      <w:start w:val="1"/>
      <w:numFmt w:val="bullet"/>
      <w:lvlText w:val="•"/>
      <w:lvlJc w:val="left"/>
      <w:pPr>
        <w:tabs>
          <w:tab w:val="num" w:pos="5040"/>
        </w:tabs>
        <w:ind w:left="5040" w:hanging="360"/>
      </w:pPr>
      <w:rPr>
        <w:rFonts w:ascii="Arial" w:hAnsi="Arial" w:hint="default"/>
      </w:rPr>
    </w:lvl>
    <w:lvl w:ilvl="7" w:tplc="5274AE1E" w:tentative="1">
      <w:start w:val="1"/>
      <w:numFmt w:val="bullet"/>
      <w:lvlText w:val="•"/>
      <w:lvlJc w:val="left"/>
      <w:pPr>
        <w:tabs>
          <w:tab w:val="num" w:pos="5760"/>
        </w:tabs>
        <w:ind w:left="5760" w:hanging="360"/>
      </w:pPr>
      <w:rPr>
        <w:rFonts w:ascii="Arial" w:hAnsi="Arial" w:hint="default"/>
      </w:rPr>
    </w:lvl>
    <w:lvl w:ilvl="8" w:tplc="20F6E5E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FF45922"/>
    <w:multiLevelType w:val="hybridMultilevel"/>
    <w:tmpl w:val="6A7EB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463427"/>
    <w:multiLevelType w:val="hybridMultilevel"/>
    <w:tmpl w:val="0B94A81A"/>
    <w:lvl w:ilvl="0" w:tplc="6F6E5290">
      <w:start w:val="1"/>
      <w:numFmt w:val="bullet"/>
      <w:lvlText w:val="•"/>
      <w:lvlJc w:val="left"/>
      <w:pPr>
        <w:tabs>
          <w:tab w:val="num" w:pos="720"/>
        </w:tabs>
        <w:ind w:left="720" w:hanging="360"/>
      </w:pPr>
      <w:rPr>
        <w:rFonts w:ascii="Arial" w:hAnsi="Arial" w:hint="default"/>
      </w:rPr>
    </w:lvl>
    <w:lvl w:ilvl="1" w:tplc="F65E034C" w:tentative="1">
      <w:start w:val="1"/>
      <w:numFmt w:val="bullet"/>
      <w:lvlText w:val="•"/>
      <w:lvlJc w:val="left"/>
      <w:pPr>
        <w:tabs>
          <w:tab w:val="num" w:pos="1440"/>
        </w:tabs>
        <w:ind w:left="1440" w:hanging="360"/>
      </w:pPr>
      <w:rPr>
        <w:rFonts w:ascii="Arial" w:hAnsi="Arial" w:hint="default"/>
      </w:rPr>
    </w:lvl>
    <w:lvl w:ilvl="2" w:tplc="F0687B40" w:tentative="1">
      <w:start w:val="1"/>
      <w:numFmt w:val="bullet"/>
      <w:lvlText w:val="•"/>
      <w:lvlJc w:val="left"/>
      <w:pPr>
        <w:tabs>
          <w:tab w:val="num" w:pos="2160"/>
        </w:tabs>
        <w:ind w:left="2160" w:hanging="360"/>
      </w:pPr>
      <w:rPr>
        <w:rFonts w:ascii="Arial" w:hAnsi="Arial" w:hint="default"/>
      </w:rPr>
    </w:lvl>
    <w:lvl w:ilvl="3" w:tplc="D90094F6" w:tentative="1">
      <w:start w:val="1"/>
      <w:numFmt w:val="bullet"/>
      <w:lvlText w:val="•"/>
      <w:lvlJc w:val="left"/>
      <w:pPr>
        <w:tabs>
          <w:tab w:val="num" w:pos="2880"/>
        </w:tabs>
        <w:ind w:left="2880" w:hanging="360"/>
      </w:pPr>
      <w:rPr>
        <w:rFonts w:ascii="Arial" w:hAnsi="Arial" w:hint="default"/>
      </w:rPr>
    </w:lvl>
    <w:lvl w:ilvl="4" w:tplc="1F0EC902" w:tentative="1">
      <w:start w:val="1"/>
      <w:numFmt w:val="bullet"/>
      <w:lvlText w:val="•"/>
      <w:lvlJc w:val="left"/>
      <w:pPr>
        <w:tabs>
          <w:tab w:val="num" w:pos="3600"/>
        </w:tabs>
        <w:ind w:left="3600" w:hanging="360"/>
      </w:pPr>
      <w:rPr>
        <w:rFonts w:ascii="Arial" w:hAnsi="Arial" w:hint="default"/>
      </w:rPr>
    </w:lvl>
    <w:lvl w:ilvl="5" w:tplc="016277F6" w:tentative="1">
      <w:start w:val="1"/>
      <w:numFmt w:val="bullet"/>
      <w:lvlText w:val="•"/>
      <w:lvlJc w:val="left"/>
      <w:pPr>
        <w:tabs>
          <w:tab w:val="num" w:pos="4320"/>
        </w:tabs>
        <w:ind w:left="4320" w:hanging="360"/>
      </w:pPr>
      <w:rPr>
        <w:rFonts w:ascii="Arial" w:hAnsi="Arial" w:hint="default"/>
      </w:rPr>
    </w:lvl>
    <w:lvl w:ilvl="6" w:tplc="93CA2144" w:tentative="1">
      <w:start w:val="1"/>
      <w:numFmt w:val="bullet"/>
      <w:lvlText w:val="•"/>
      <w:lvlJc w:val="left"/>
      <w:pPr>
        <w:tabs>
          <w:tab w:val="num" w:pos="5040"/>
        </w:tabs>
        <w:ind w:left="5040" w:hanging="360"/>
      </w:pPr>
      <w:rPr>
        <w:rFonts w:ascii="Arial" w:hAnsi="Arial" w:hint="default"/>
      </w:rPr>
    </w:lvl>
    <w:lvl w:ilvl="7" w:tplc="894E0542" w:tentative="1">
      <w:start w:val="1"/>
      <w:numFmt w:val="bullet"/>
      <w:lvlText w:val="•"/>
      <w:lvlJc w:val="left"/>
      <w:pPr>
        <w:tabs>
          <w:tab w:val="num" w:pos="5760"/>
        </w:tabs>
        <w:ind w:left="5760" w:hanging="360"/>
      </w:pPr>
      <w:rPr>
        <w:rFonts w:ascii="Arial" w:hAnsi="Arial" w:hint="default"/>
      </w:rPr>
    </w:lvl>
    <w:lvl w:ilvl="8" w:tplc="332C795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33E62A7"/>
    <w:multiLevelType w:val="hybridMultilevel"/>
    <w:tmpl w:val="E294F6B6"/>
    <w:lvl w:ilvl="0" w:tplc="2E307610">
      <w:start w:val="1"/>
      <w:numFmt w:val="bullet"/>
      <w:lvlText w:val="•"/>
      <w:lvlJc w:val="left"/>
      <w:pPr>
        <w:tabs>
          <w:tab w:val="num" w:pos="720"/>
        </w:tabs>
        <w:ind w:left="720" w:hanging="360"/>
      </w:pPr>
      <w:rPr>
        <w:rFonts w:ascii="Arial" w:hAnsi="Arial" w:hint="default"/>
      </w:rPr>
    </w:lvl>
    <w:lvl w:ilvl="1" w:tplc="A9CA1C8C" w:tentative="1">
      <w:start w:val="1"/>
      <w:numFmt w:val="bullet"/>
      <w:lvlText w:val="•"/>
      <w:lvlJc w:val="left"/>
      <w:pPr>
        <w:tabs>
          <w:tab w:val="num" w:pos="1440"/>
        </w:tabs>
        <w:ind w:left="1440" w:hanging="360"/>
      </w:pPr>
      <w:rPr>
        <w:rFonts w:ascii="Arial" w:hAnsi="Arial" w:hint="default"/>
      </w:rPr>
    </w:lvl>
    <w:lvl w:ilvl="2" w:tplc="825A1880" w:tentative="1">
      <w:start w:val="1"/>
      <w:numFmt w:val="bullet"/>
      <w:lvlText w:val="•"/>
      <w:lvlJc w:val="left"/>
      <w:pPr>
        <w:tabs>
          <w:tab w:val="num" w:pos="2160"/>
        </w:tabs>
        <w:ind w:left="2160" w:hanging="360"/>
      </w:pPr>
      <w:rPr>
        <w:rFonts w:ascii="Arial" w:hAnsi="Arial" w:hint="default"/>
      </w:rPr>
    </w:lvl>
    <w:lvl w:ilvl="3" w:tplc="60F6353C" w:tentative="1">
      <w:start w:val="1"/>
      <w:numFmt w:val="bullet"/>
      <w:lvlText w:val="•"/>
      <w:lvlJc w:val="left"/>
      <w:pPr>
        <w:tabs>
          <w:tab w:val="num" w:pos="2880"/>
        </w:tabs>
        <w:ind w:left="2880" w:hanging="360"/>
      </w:pPr>
      <w:rPr>
        <w:rFonts w:ascii="Arial" w:hAnsi="Arial" w:hint="default"/>
      </w:rPr>
    </w:lvl>
    <w:lvl w:ilvl="4" w:tplc="8BDC19C8" w:tentative="1">
      <w:start w:val="1"/>
      <w:numFmt w:val="bullet"/>
      <w:lvlText w:val="•"/>
      <w:lvlJc w:val="left"/>
      <w:pPr>
        <w:tabs>
          <w:tab w:val="num" w:pos="3600"/>
        </w:tabs>
        <w:ind w:left="3600" w:hanging="360"/>
      </w:pPr>
      <w:rPr>
        <w:rFonts w:ascii="Arial" w:hAnsi="Arial" w:hint="default"/>
      </w:rPr>
    </w:lvl>
    <w:lvl w:ilvl="5" w:tplc="8446FA6E" w:tentative="1">
      <w:start w:val="1"/>
      <w:numFmt w:val="bullet"/>
      <w:lvlText w:val="•"/>
      <w:lvlJc w:val="left"/>
      <w:pPr>
        <w:tabs>
          <w:tab w:val="num" w:pos="4320"/>
        </w:tabs>
        <w:ind w:left="4320" w:hanging="360"/>
      </w:pPr>
      <w:rPr>
        <w:rFonts w:ascii="Arial" w:hAnsi="Arial" w:hint="default"/>
      </w:rPr>
    </w:lvl>
    <w:lvl w:ilvl="6" w:tplc="FF144FFA" w:tentative="1">
      <w:start w:val="1"/>
      <w:numFmt w:val="bullet"/>
      <w:lvlText w:val="•"/>
      <w:lvlJc w:val="left"/>
      <w:pPr>
        <w:tabs>
          <w:tab w:val="num" w:pos="5040"/>
        </w:tabs>
        <w:ind w:left="5040" w:hanging="360"/>
      </w:pPr>
      <w:rPr>
        <w:rFonts w:ascii="Arial" w:hAnsi="Arial" w:hint="default"/>
      </w:rPr>
    </w:lvl>
    <w:lvl w:ilvl="7" w:tplc="C1B85340" w:tentative="1">
      <w:start w:val="1"/>
      <w:numFmt w:val="bullet"/>
      <w:lvlText w:val="•"/>
      <w:lvlJc w:val="left"/>
      <w:pPr>
        <w:tabs>
          <w:tab w:val="num" w:pos="5760"/>
        </w:tabs>
        <w:ind w:left="5760" w:hanging="360"/>
      </w:pPr>
      <w:rPr>
        <w:rFonts w:ascii="Arial" w:hAnsi="Arial" w:hint="default"/>
      </w:rPr>
    </w:lvl>
    <w:lvl w:ilvl="8" w:tplc="25CE973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5C25D33"/>
    <w:multiLevelType w:val="hybridMultilevel"/>
    <w:tmpl w:val="7650503A"/>
    <w:lvl w:ilvl="0" w:tplc="27A44454">
      <w:start w:val="1"/>
      <w:numFmt w:val="bullet"/>
      <w:lvlText w:val="•"/>
      <w:lvlJc w:val="left"/>
      <w:pPr>
        <w:tabs>
          <w:tab w:val="num" w:pos="720"/>
        </w:tabs>
        <w:ind w:left="720" w:hanging="360"/>
      </w:pPr>
      <w:rPr>
        <w:rFonts w:ascii="Arial" w:hAnsi="Arial" w:hint="default"/>
      </w:rPr>
    </w:lvl>
    <w:lvl w:ilvl="1" w:tplc="D69E2088" w:tentative="1">
      <w:start w:val="1"/>
      <w:numFmt w:val="bullet"/>
      <w:lvlText w:val="•"/>
      <w:lvlJc w:val="left"/>
      <w:pPr>
        <w:tabs>
          <w:tab w:val="num" w:pos="1440"/>
        </w:tabs>
        <w:ind w:left="1440" w:hanging="360"/>
      </w:pPr>
      <w:rPr>
        <w:rFonts w:ascii="Arial" w:hAnsi="Arial" w:hint="default"/>
      </w:rPr>
    </w:lvl>
    <w:lvl w:ilvl="2" w:tplc="8DB6145A" w:tentative="1">
      <w:start w:val="1"/>
      <w:numFmt w:val="bullet"/>
      <w:lvlText w:val="•"/>
      <w:lvlJc w:val="left"/>
      <w:pPr>
        <w:tabs>
          <w:tab w:val="num" w:pos="2160"/>
        </w:tabs>
        <w:ind w:left="2160" w:hanging="360"/>
      </w:pPr>
      <w:rPr>
        <w:rFonts w:ascii="Arial" w:hAnsi="Arial" w:hint="default"/>
      </w:rPr>
    </w:lvl>
    <w:lvl w:ilvl="3" w:tplc="24180B02" w:tentative="1">
      <w:start w:val="1"/>
      <w:numFmt w:val="bullet"/>
      <w:lvlText w:val="•"/>
      <w:lvlJc w:val="left"/>
      <w:pPr>
        <w:tabs>
          <w:tab w:val="num" w:pos="2880"/>
        </w:tabs>
        <w:ind w:left="2880" w:hanging="360"/>
      </w:pPr>
      <w:rPr>
        <w:rFonts w:ascii="Arial" w:hAnsi="Arial" w:hint="default"/>
      </w:rPr>
    </w:lvl>
    <w:lvl w:ilvl="4" w:tplc="C5F03F9C" w:tentative="1">
      <w:start w:val="1"/>
      <w:numFmt w:val="bullet"/>
      <w:lvlText w:val="•"/>
      <w:lvlJc w:val="left"/>
      <w:pPr>
        <w:tabs>
          <w:tab w:val="num" w:pos="3600"/>
        </w:tabs>
        <w:ind w:left="3600" w:hanging="360"/>
      </w:pPr>
      <w:rPr>
        <w:rFonts w:ascii="Arial" w:hAnsi="Arial" w:hint="default"/>
      </w:rPr>
    </w:lvl>
    <w:lvl w:ilvl="5" w:tplc="B1823E46" w:tentative="1">
      <w:start w:val="1"/>
      <w:numFmt w:val="bullet"/>
      <w:lvlText w:val="•"/>
      <w:lvlJc w:val="left"/>
      <w:pPr>
        <w:tabs>
          <w:tab w:val="num" w:pos="4320"/>
        </w:tabs>
        <w:ind w:left="4320" w:hanging="360"/>
      </w:pPr>
      <w:rPr>
        <w:rFonts w:ascii="Arial" w:hAnsi="Arial" w:hint="default"/>
      </w:rPr>
    </w:lvl>
    <w:lvl w:ilvl="6" w:tplc="80641BB2" w:tentative="1">
      <w:start w:val="1"/>
      <w:numFmt w:val="bullet"/>
      <w:lvlText w:val="•"/>
      <w:lvlJc w:val="left"/>
      <w:pPr>
        <w:tabs>
          <w:tab w:val="num" w:pos="5040"/>
        </w:tabs>
        <w:ind w:left="5040" w:hanging="360"/>
      </w:pPr>
      <w:rPr>
        <w:rFonts w:ascii="Arial" w:hAnsi="Arial" w:hint="default"/>
      </w:rPr>
    </w:lvl>
    <w:lvl w:ilvl="7" w:tplc="C26EA320" w:tentative="1">
      <w:start w:val="1"/>
      <w:numFmt w:val="bullet"/>
      <w:lvlText w:val="•"/>
      <w:lvlJc w:val="left"/>
      <w:pPr>
        <w:tabs>
          <w:tab w:val="num" w:pos="5760"/>
        </w:tabs>
        <w:ind w:left="5760" w:hanging="360"/>
      </w:pPr>
      <w:rPr>
        <w:rFonts w:ascii="Arial" w:hAnsi="Arial" w:hint="default"/>
      </w:rPr>
    </w:lvl>
    <w:lvl w:ilvl="8" w:tplc="7CBA716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65D343F"/>
    <w:multiLevelType w:val="hybridMultilevel"/>
    <w:tmpl w:val="44DC0C7A"/>
    <w:lvl w:ilvl="0" w:tplc="FC5AAB6C">
      <w:start w:val="1"/>
      <w:numFmt w:val="bullet"/>
      <w:lvlText w:val="•"/>
      <w:lvlJc w:val="left"/>
      <w:pPr>
        <w:tabs>
          <w:tab w:val="num" w:pos="720"/>
        </w:tabs>
        <w:ind w:left="720" w:hanging="360"/>
      </w:pPr>
      <w:rPr>
        <w:rFonts w:ascii="Arial" w:hAnsi="Arial" w:hint="default"/>
      </w:rPr>
    </w:lvl>
    <w:lvl w:ilvl="1" w:tplc="CB0880E4" w:tentative="1">
      <w:start w:val="1"/>
      <w:numFmt w:val="bullet"/>
      <w:lvlText w:val="•"/>
      <w:lvlJc w:val="left"/>
      <w:pPr>
        <w:tabs>
          <w:tab w:val="num" w:pos="1440"/>
        </w:tabs>
        <w:ind w:left="1440" w:hanging="360"/>
      </w:pPr>
      <w:rPr>
        <w:rFonts w:ascii="Arial" w:hAnsi="Arial" w:hint="default"/>
      </w:rPr>
    </w:lvl>
    <w:lvl w:ilvl="2" w:tplc="0D9089F0">
      <w:start w:val="238"/>
      <w:numFmt w:val="bullet"/>
      <w:lvlText w:val="•"/>
      <w:lvlJc w:val="left"/>
      <w:pPr>
        <w:tabs>
          <w:tab w:val="num" w:pos="2160"/>
        </w:tabs>
        <w:ind w:left="2160" w:hanging="360"/>
      </w:pPr>
      <w:rPr>
        <w:rFonts w:ascii="Arial" w:hAnsi="Arial" w:hint="default"/>
      </w:rPr>
    </w:lvl>
    <w:lvl w:ilvl="3" w:tplc="470CEA3A" w:tentative="1">
      <w:start w:val="1"/>
      <w:numFmt w:val="bullet"/>
      <w:lvlText w:val="•"/>
      <w:lvlJc w:val="left"/>
      <w:pPr>
        <w:tabs>
          <w:tab w:val="num" w:pos="2880"/>
        </w:tabs>
        <w:ind w:left="2880" w:hanging="360"/>
      </w:pPr>
      <w:rPr>
        <w:rFonts w:ascii="Arial" w:hAnsi="Arial" w:hint="default"/>
      </w:rPr>
    </w:lvl>
    <w:lvl w:ilvl="4" w:tplc="672C9BF0" w:tentative="1">
      <w:start w:val="1"/>
      <w:numFmt w:val="bullet"/>
      <w:lvlText w:val="•"/>
      <w:lvlJc w:val="left"/>
      <w:pPr>
        <w:tabs>
          <w:tab w:val="num" w:pos="3600"/>
        </w:tabs>
        <w:ind w:left="3600" w:hanging="360"/>
      </w:pPr>
      <w:rPr>
        <w:rFonts w:ascii="Arial" w:hAnsi="Arial" w:hint="default"/>
      </w:rPr>
    </w:lvl>
    <w:lvl w:ilvl="5" w:tplc="DF02025E" w:tentative="1">
      <w:start w:val="1"/>
      <w:numFmt w:val="bullet"/>
      <w:lvlText w:val="•"/>
      <w:lvlJc w:val="left"/>
      <w:pPr>
        <w:tabs>
          <w:tab w:val="num" w:pos="4320"/>
        </w:tabs>
        <w:ind w:left="4320" w:hanging="360"/>
      </w:pPr>
      <w:rPr>
        <w:rFonts w:ascii="Arial" w:hAnsi="Arial" w:hint="default"/>
      </w:rPr>
    </w:lvl>
    <w:lvl w:ilvl="6" w:tplc="06FA01B2" w:tentative="1">
      <w:start w:val="1"/>
      <w:numFmt w:val="bullet"/>
      <w:lvlText w:val="•"/>
      <w:lvlJc w:val="left"/>
      <w:pPr>
        <w:tabs>
          <w:tab w:val="num" w:pos="5040"/>
        </w:tabs>
        <w:ind w:left="5040" w:hanging="360"/>
      </w:pPr>
      <w:rPr>
        <w:rFonts w:ascii="Arial" w:hAnsi="Arial" w:hint="default"/>
      </w:rPr>
    </w:lvl>
    <w:lvl w:ilvl="7" w:tplc="773A8F22" w:tentative="1">
      <w:start w:val="1"/>
      <w:numFmt w:val="bullet"/>
      <w:lvlText w:val="•"/>
      <w:lvlJc w:val="left"/>
      <w:pPr>
        <w:tabs>
          <w:tab w:val="num" w:pos="5760"/>
        </w:tabs>
        <w:ind w:left="5760" w:hanging="360"/>
      </w:pPr>
      <w:rPr>
        <w:rFonts w:ascii="Arial" w:hAnsi="Arial" w:hint="default"/>
      </w:rPr>
    </w:lvl>
    <w:lvl w:ilvl="8" w:tplc="777096D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FCD406C"/>
    <w:multiLevelType w:val="hybridMultilevel"/>
    <w:tmpl w:val="68CE3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7201EF6"/>
    <w:multiLevelType w:val="hybridMultilevel"/>
    <w:tmpl w:val="1BA4CDDC"/>
    <w:lvl w:ilvl="0" w:tplc="FA8200BC">
      <w:start w:val="1"/>
      <w:numFmt w:val="bullet"/>
      <w:lvlText w:val="•"/>
      <w:lvlJc w:val="left"/>
      <w:pPr>
        <w:tabs>
          <w:tab w:val="num" w:pos="720"/>
        </w:tabs>
        <w:ind w:left="720" w:hanging="360"/>
      </w:pPr>
      <w:rPr>
        <w:rFonts w:ascii="Arial" w:hAnsi="Arial" w:hint="default"/>
      </w:rPr>
    </w:lvl>
    <w:lvl w:ilvl="1" w:tplc="70446D0E" w:tentative="1">
      <w:start w:val="1"/>
      <w:numFmt w:val="bullet"/>
      <w:lvlText w:val="•"/>
      <w:lvlJc w:val="left"/>
      <w:pPr>
        <w:tabs>
          <w:tab w:val="num" w:pos="1440"/>
        </w:tabs>
        <w:ind w:left="1440" w:hanging="360"/>
      </w:pPr>
      <w:rPr>
        <w:rFonts w:ascii="Arial" w:hAnsi="Arial" w:hint="default"/>
      </w:rPr>
    </w:lvl>
    <w:lvl w:ilvl="2" w:tplc="3746D6EE" w:tentative="1">
      <w:start w:val="1"/>
      <w:numFmt w:val="bullet"/>
      <w:lvlText w:val="•"/>
      <w:lvlJc w:val="left"/>
      <w:pPr>
        <w:tabs>
          <w:tab w:val="num" w:pos="2160"/>
        </w:tabs>
        <w:ind w:left="2160" w:hanging="360"/>
      </w:pPr>
      <w:rPr>
        <w:rFonts w:ascii="Arial" w:hAnsi="Arial" w:hint="default"/>
      </w:rPr>
    </w:lvl>
    <w:lvl w:ilvl="3" w:tplc="FAE022C0" w:tentative="1">
      <w:start w:val="1"/>
      <w:numFmt w:val="bullet"/>
      <w:lvlText w:val="•"/>
      <w:lvlJc w:val="left"/>
      <w:pPr>
        <w:tabs>
          <w:tab w:val="num" w:pos="2880"/>
        </w:tabs>
        <w:ind w:left="2880" w:hanging="360"/>
      </w:pPr>
      <w:rPr>
        <w:rFonts w:ascii="Arial" w:hAnsi="Arial" w:hint="default"/>
      </w:rPr>
    </w:lvl>
    <w:lvl w:ilvl="4" w:tplc="88D26352" w:tentative="1">
      <w:start w:val="1"/>
      <w:numFmt w:val="bullet"/>
      <w:lvlText w:val="•"/>
      <w:lvlJc w:val="left"/>
      <w:pPr>
        <w:tabs>
          <w:tab w:val="num" w:pos="3600"/>
        </w:tabs>
        <w:ind w:left="3600" w:hanging="360"/>
      </w:pPr>
      <w:rPr>
        <w:rFonts w:ascii="Arial" w:hAnsi="Arial" w:hint="default"/>
      </w:rPr>
    </w:lvl>
    <w:lvl w:ilvl="5" w:tplc="C2BE81C6" w:tentative="1">
      <w:start w:val="1"/>
      <w:numFmt w:val="bullet"/>
      <w:lvlText w:val="•"/>
      <w:lvlJc w:val="left"/>
      <w:pPr>
        <w:tabs>
          <w:tab w:val="num" w:pos="4320"/>
        </w:tabs>
        <w:ind w:left="4320" w:hanging="360"/>
      </w:pPr>
      <w:rPr>
        <w:rFonts w:ascii="Arial" w:hAnsi="Arial" w:hint="default"/>
      </w:rPr>
    </w:lvl>
    <w:lvl w:ilvl="6" w:tplc="19900C18" w:tentative="1">
      <w:start w:val="1"/>
      <w:numFmt w:val="bullet"/>
      <w:lvlText w:val="•"/>
      <w:lvlJc w:val="left"/>
      <w:pPr>
        <w:tabs>
          <w:tab w:val="num" w:pos="5040"/>
        </w:tabs>
        <w:ind w:left="5040" w:hanging="360"/>
      </w:pPr>
      <w:rPr>
        <w:rFonts w:ascii="Arial" w:hAnsi="Arial" w:hint="default"/>
      </w:rPr>
    </w:lvl>
    <w:lvl w:ilvl="7" w:tplc="663209FE" w:tentative="1">
      <w:start w:val="1"/>
      <w:numFmt w:val="bullet"/>
      <w:lvlText w:val="•"/>
      <w:lvlJc w:val="left"/>
      <w:pPr>
        <w:tabs>
          <w:tab w:val="num" w:pos="5760"/>
        </w:tabs>
        <w:ind w:left="5760" w:hanging="360"/>
      </w:pPr>
      <w:rPr>
        <w:rFonts w:ascii="Arial" w:hAnsi="Arial" w:hint="default"/>
      </w:rPr>
    </w:lvl>
    <w:lvl w:ilvl="8" w:tplc="998E76D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9486391"/>
    <w:multiLevelType w:val="hybridMultilevel"/>
    <w:tmpl w:val="E8500172"/>
    <w:lvl w:ilvl="0" w:tplc="E39C775A">
      <w:start w:val="1"/>
      <w:numFmt w:val="bullet"/>
      <w:lvlText w:val="•"/>
      <w:lvlJc w:val="left"/>
      <w:pPr>
        <w:tabs>
          <w:tab w:val="num" w:pos="720"/>
        </w:tabs>
        <w:ind w:left="720" w:hanging="360"/>
      </w:pPr>
      <w:rPr>
        <w:rFonts w:ascii="Arial" w:hAnsi="Arial" w:hint="default"/>
      </w:rPr>
    </w:lvl>
    <w:lvl w:ilvl="1" w:tplc="2BE0A2C0" w:tentative="1">
      <w:start w:val="1"/>
      <w:numFmt w:val="bullet"/>
      <w:lvlText w:val="•"/>
      <w:lvlJc w:val="left"/>
      <w:pPr>
        <w:tabs>
          <w:tab w:val="num" w:pos="1440"/>
        </w:tabs>
        <w:ind w:left="1440" w:hanging="360"/>
      </w:pPr>
      <w:rPr>
        <w:rFonts w:ascii="Arial" w:hAnsi="Arial" w:hint="default"/>
      </w:rPr>
    </w:lvl>
    <w:lvl w:ilvl="2" w:tplc="226C0918" w:tentative="1">
      <w:start w:val="1"/>
      <w:numFmt w:val="bullet"/>
      <w:lvlText w:val="•"/>
      <w:lvlJc w:val="left"/>
      <w:pPr>
        <w:tabs>
          <w:tab w:val="num" w:pos="2160"/>
        </w:tabs>
        <w:ind w:left="2160" w:hanging="360"/>
      </w:pPr>
      <w:rPr>
        <w:rFonts w:ascii="Arial" w:hAnsi="Arial" w:hint="default"/>
      </w:rPr>
    </w:lvl>
    <w:lvl w:ilvl="3" w:tplc="4B5214A0" w:tentative="1">
      <w:start w:val="1"/>
      <w:numFmt w:val="bullet"/>
      <w:lvlText w:val="•"/>
      <w:lvlJc w:val="left"/>
      <w:pPr>
        <w:tabs>
          <w:tab w:val="num" w:pos="2880"/>
        </w:tabs>
        <w:ind w:left="2880" w:hanging="360"/>
      </w:pPr>
      <w:rPr>
        <w:rFonts w:ascii="Arial" w:hAnsi="Arial" w:hint="default"/>
      </w:rPr>
    </w:lvl>
    <w:lvl w:ilvl="4" w:tplc="849A7B2C" w:tentative="1">
      <w:start w:val="1"/>
      <w:numFmt w:val="bullet"/>
      <w:lvlText w:val="•"/>
      <w:lvlJc w:val="left"/>
      <w:pPr>
        <w:tabs>
          <w:tab w:val="num" w:pos="3600"/>
        </w:tabs>
        <w:ind w:left="3600" w:hanging="360"/>
      </w:pPr>
      <w:rPr>
        <w:rFonts w:ascii="Arial" w:hAnsi="Arial" w:hint="default"/>
      </w:rPr>
    </w:lvl>
    <w:lvl w:ilvl="5" w:tplc="E0EEB7CE" w:tentative="1">
      <w:start w:val="1"/>
      <w:numFmt w:val="bullet"/>
      <w:lvlText w:val="•"/>
      <w:lvlJc w:val="left"/>
      <w:pPr>
        <w:tabs>
          <w:tab w:val="num" w:pos="4320"/>
        </w:tabs>
        <w:ind w:left="4320" w:hanging="360"/>
      </w:pPr>
      <w:rPr>
        <w:rFonts w:ascii="Arial" w:hAnsi="Arial" w:hint="default"/>
      </w:rPr>
    </w:lvl>
    <w:lvl w:ilvl="6" w:tplc="ECC626DA" w:tentative="1">
      <w:start w:val="1"/>
      <w:numFmt w:val="bullet"/>
      <w:lvlText w:val="•"/>
      <w:lvlJc w:val="left"/>
      <w:pPr>
        <w:tabs>
          <w:tab w:val="num" w:pos="5040"/>
        </w:tabs>
        <w:ind w:left="5040" w:hanging="360"/>
      </w:pPr>
      <w:rPr>
        <w:rFonts w:ascii="Arial" w:hAnsi="Arial" w:hint="default"/>
      </w:rPr>
    </w:lvl>
    <w:lvl w:ilvl="7" w:tplc="D828F686" w:tentative="1">
      <w:start w:val="1"/>
      <w:numFmt w:val="bullet"/>
      <w:lvlText w:val="•"/>
      <w:lvlJc w:val="left"/>
      <w:pPr>
        <w:tabs>
          <w:tab w:val="num" w:pos="5760"/>
        </w:tabs>
        <w:ind w:left="5760" w:hanging="360"/>
      </w:pPr>
      <w:rPr>
        <w:rFonts w:ascii="Arial" w:hAnsi="Arial" w:hint="default"/>
      </w:rPr>
    </w:lvl>
    <w:lvl w:ilvl="8" w:tplc="1B7A82B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D1A0368"/>
    <w:multiLevelType w:val="hybridMultilevel"/>
    <w:tmpl w:val="DA069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717175"/>
    <w:multiLevelType w:val="hybridMultilevel"/>
    <w:tmpl w:val="BB4CDFEE"/>
    <w:lvl w:ilvl="0" w:tplc="445007BE">
      <w:start w:val="1"/>
      <w:numFmt w:val="bullet"/>
      <w:lvlText w:val="•"/>
      <w:lvlJc w:val="left"/>
      <w:pPr>
        <w:tabs>
          <w:tab w:val="num" w:pos="720"/>
        </w:tabs>
        <w:ind w:left="720" w:hanging="360"/>
      </w:pPr>
      <w:rPr>
        <w:rFonts w:ascii="Arial" w:hAnsi="Arial" w:hint="default"/>
      </w:rPr>
    </w:lvl>
    <w:lvl w:ilvl="1" w:tplc="75EC7DB8" w:tentative="1">
      <w:start w:val="1"/>
      <w:numFmt w:val="bullet"/>
      <w:lvlText w:val="•"/>
      <w:lvlJc w:val="left"/>
      <w:pPr>
        <w:tabs>
          <w:tab w:val="num" w:pos="1440"/>
        </w:tabs>
        <w:ind w:left="1440" w:hanging="360"/>
      </w:pPr>
      <w:rPr>
        <w:rFonts w:ascii="Arial" w:hAnsi="Arial" w:hint="default"/>
      </w:rPr>
    </w:lvl>
    <w:lvl w:ilvl="2" w:tplc="60C28E0A" w:tentative="1">
      <w:start w:val="1"/>
      <w:numFmt w:val="bullet"/>
      <w:lvlText w:val="•"/>
      <w:lvlJc w:val="left"/>
      <w:pPr>
        <w:tabs>
          <w:tab w:val="num" w:pos="2160"/>
        </w:tabs>
        <w:ind w:left="2160" w:hanging="360"/>
      </w:pPr>
      <w:rPr>
        <w:rFonts w:ascii="Arial" w:hAnsi="Arial" w:hint="default"/>
      </w:rPr>
    </w:lvl>
    <w:lvl w:ilvl="3" w:tplc="9BA0E410" w:tentative="1">
      <w:start w:val="1"/>
      <w:numFmt w:val="bullet"/>
      <w:lvlText w:val="•"/>
      <w:lvlJc w:val="left"/>
      <w:pPr>
        <w:tabs>
          <w:tab w:val="num" w:pos="2880"/>
        </w:tabs>
        <w:ind w:left="2880" w:hanging="360"/>
      </w:pPr>
      <w:rPr>
        <w:rFonts w:ascii="Arial" w:hAnsi="Arial" w:hint="default"/>
      </w:rPr>
    </w:lvl>
    <w:lvl w:ilvl="4" w:tplc="B8203EC0" w:tentative="1">
      <w:start w:val="1"/>
      <w:numFmt w:val="bullet"/>
      <w:lvlText w:val="•"/>
      <w:lvlJc w:val="left"/>
      <w:pPr>
        <w:tabs>
          <w:tab w:val="num" w:pos="3600"/>
        </w:tabs>
        <w:ind w:left="3600" w:hanging="360"/>
      </w:pPr>
      <w:rPr>
        <w:rFonts w:ascii="Arial" w:hAnsi="Arial" w:hint="default"/>
      </w:rPr>
    </w:lvl>
    <w:lvl w:ilvl="5" w:tplc="9BFA3010" w:tentative="1">
      <w:start w:val="1"/>
      <w:numFmt w:val="bullet"/>
      <w:lvlText w:val="•"/>
      <w:lvlJc w:val="left"/>
      <w:pPr>
        <w:tabs>
          <w:tab w:val="num" w:pos="4320"/>
        </w:tabs>
        <w:ind w:left="4320" w:hanging="360"/>
      </w:pPr>
      <w:rPr>
        <w:rFonts w:ascii="Arial" w:hAnsi="Arial" w:hint="default"/>
      </w:rPr>
    </w:lvl>
    <w:lvl w:ilvl="6" w:tplc="4C167482" w:tentative="1">
      <w:start w:val="1"/>
      <w:numFmt w:val="bullet"/>
      <w:lvlText w:val="•"/>
      <w:lvlJc w:val="left"/>
      <w:pPr>
        <w:tabs>
          <w:tab w:val="num" w:pos="5040"/>
        </w:tabs>
        <w:ind w:left="5040" w:hanging="360"/>
      </w:pPr>
      <w:rPr>
        <w:rFonts w:ascii="Arial" w:hAnsi="Arial" w:hint="default"/>
      </w:rPr>
    </w:lvl>
    <w:lvl w:ilvl="7" w:tplc="32CC0762" w:tentative="1">
      <w:start w:val="1"/>
      <w:numFmt w:val="bullet"/>
      <w:lvlText w:val="•"/>
      <w:lvlJc w:val="left"/>
      <w:pPr>
        <w:tabs>
          <w:tab w:val="num" w:pos="5760"/>
        </w:tabs>
        <w:ind w:left="5760" w:hanging="360"/>
      </w:pPr>
      <w:rPr>
        <w:rFonts w:ascii="Arial" w:hAnsi="Arial" w:hint="default"/>
      </w:rPr>
    </w:lvl>
    <w:lvl w:ilvl="8" w:tplc="B9DA77B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D5B0F84"/>
    <w:multiLevelType w:val="hybridMultilevel"/>
    <w:tmpl w:val="D3F0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D65522"/>
    <w:multiLevelType w:val="hybridMultilevel"/>
    <w:tmpl w:val="5DBA369C"/>
    <w:lvl w:ilvl="0" w:tplc="475E3EDA">
      <w:start w:val="1"/>
      <w:numFmt w:val="bullet"/>
      <w:lvlText w:val="•"/>
      <w:lvlJc w:val="left"/>
      <w:pPr>
        <w:tabs>
          <w:tab w:val="num" w:pos="720"/>
        </w:tabs>
        <w:ind w:left="720" w:hanging="360"/>
      </w:pPr>
      <w:rPr>
        <w:rFonts w:ascii="Arial" w:hAnsi="Arial" w:hint="default"/>
      </w:rPr>
    </w:lvl>
    <w:lvl w:ilvl="1" w:tplc="BBEAAA42" w:tentative="1">
      <w:start w:val="1"/>
      <w:numFmt w:val="bullet"/>
      <w:lvlText w:val="•"/>
      <w:lvlJc w:val="left"/>
      <w:pPr>
        <w:tabs>
          <w:tab w:val="num" w:pos="1440"/>
        </w:tabs>
        <w:ind w:left="1440" w:hanging="360"/>
      </w:pPr>
      <w:rPr>
        <w:rFonts w:ascii="Arial" w:hAnsi="Arial" w:hint="default"/>
      </w:rPr>
    </w:lvl>
    <w:lvl w:ilvl="2" w:tplc="15361B3C" w:tentative="1">
      <w:start w:val="1"/>
      <w:numFmt w:val="bullet"/>
      <w:lvlText w:val="•"/>
      <w:lvlJc w:val="left"/>
      <w:pPr>
        <w:tabs>
          <w:tab w:val="num" w:pos="2160"/>
        </w:tabs>
        <w:ind w:left="2160" w:hanging="360"/>
      </w:pPr>
      <w:rPr>
        <w:rFonts w:ascii="Arial" w:hAnsi="Arial" w:hint="default"/>
      </w:rPr>
    </w:lvl>
    <w:lvl w:ilvl="3" w:tplc="0EFEA8A8" w:tentative="1">
      <w:start w:val="1"/>
      <w:numFmt w:val="bullet"/>
      <w:lvlText w:val="•"/>
      <w:lvlJc w:val="left"/>
      <w:pPr>
        <w:tabs>
          <w:tab w:val="num" w:pos="2880"/>
        </w:tabs>
        <w:ind w:left="2880" w:hanging="360"/>
      </w:pPr>
      <w:rPr>
        <w:rFonts w:ascii="Arial" w:hAnsi="Arial" w:hint="default"/>
      </w:rPr>
    </w:lvl>
    <w:lvl w:ilvl="4" w:tplc="E280ECA0" w:tentative="1">
      <w:start w:val="1"/>
      <w:numFmt w:val="bullet"/>
      <w:lvlText w:val="•"/>
      <w:lvlJc w:val="left"/>
      <w:pPr>
        <w:tabs>
          <w:tab w:val="num" w:pos="3600"/>
        </w:tabs>
        <w:ind w:left="3600" w:hanging="360"/>
      </w:pPr>
      <w:rPr>
        <w:rFonts w:ascii="Arial" w:hAnsi="Arial" w:hint="default"/>
      </w:rPr>
    </w:lvl>
    <w:lvl w:ilvl="5" w:tplc="7E6445BC" w:tentative="1">
      <w:start w:val="1"/>
      <w:numFmt w:val="bullet"/>
      <w:lvlText w:val="•"/>
      <w:lvlJc w:val="left"/>
      <w:pPr>
        <w:tabs>
          <w:tab w:val="num" w:pos="4320"/>
        </w:tabs>
        <w:ind w:left="4320" w:hanging="360"/>
      </w:pPr>
      <w:rPr>
        <w:rFonts w:ascii="Arial" w:hAnsi="Arial" w:hint="default"/>
      </w:rPr>
    </w:lvl>
    <w:lvl w:ilvl="6" w:tplc="D194B254" w:tentative="1">
      <w:start w:val="1"/>
      <w:numFmt w:val="bullet"/>
      <w:lvlText w:val="•"/>
      <w:lvlJc w:val="left"/>
      <w:pPr>
        <w:tabs>
          <w:tab w:val="num" w:pos="5040"/>
        </w:tabs>
        <w:ind w:left="5040" w:hanging="360"/>
      </w:pPr>
      <w:rPr>
        <w:rFonts w:ascii="Arial" w:hAnsi="Arial" w:hint="default"/>
      </w:rPr>
    </w:lvl>
    <w:lvl w:ilvl="7" w:tplc="F6DE33C0" w:tentative="1">
      <w:start w:val="1"/>
      <w:numFmt w:val="bullet"/>
      <w:lvlText w:val="•"/>
      <w:lvlJc w:val="left"/>
      <w:pPr>
        <w:tabs>
          <w:tab w:val="num" w:pos="5760"/>
        </w:tabs>
        <w:ind w:left="5760" w:hanging="360"/>
      </w:pPr>
      <w:rPr>
        <w:rFonts w:ascii="Arial" w:hAnsi="Arial" w:hint="default"/>
      </w:rPr>
    </w:lvl>
    <w:lvl w:ilvl="8" w:tplc="A954997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0887399"/>
    <w:multiLevelType w:val="hybridMultilevel"/>
    <w:tmpl w:val="F7E6BC18"/>
    <w:lvl w:ilvl="0" w:tplc="59AC7D42">
      <w:start w:val="1"/>
      <w:numFmt w:val="bullet"/>
      <w:lvlText w:val="•"/>
      <w:lvlJc w:val="left"/>
      <w:pPr>
        <w:tabs>
          <w:tab w:val="num" w:pos="720"/>
        </w:tabs>
        <w:ind w:left="720" w:hanging="360"/>
      </w:pPr>
      <w:rPr>
        <w:rFonts w:ascii="Arial" w:hAnsi="Arial" w:hint="default"/>
      </w:rPr>
    </w:lvl>
    <w:lvl w:ilvl="1" w:tplc="A948DD48" w:tentative="1">
      <w:start w:val="1"/>
      <w:numFmt w:val="bullet"/>
      <w:lvlText w:val="•"/>
      <w:lvlJc w:val="left"/>
      <w:pPr>
        <w:tabs>
          <w:tab w:val="num" w:pos="1440"/>
        </w:tabs>
        <w:ind w:left="1440" w:hanging="360"/>
      </w:pPr>
      <w:rPr>
        <w:rFonts w:ascii="Arial" w:hAnsi="Arial" w:hint="default"/>
      </w:rPr>
    </w:lvl>
    <w:lvl w:ilvl="2" w:tplc="997A70CC" w:tentative="1">
      <w:start w:val="1"/>
      <w:numFmt w:val="bullet"/>
      <w:lvlText w:val="•"/>
      <w:lvlJc w:val="left"/>
      <w:pPr>
        <w:tabs>
          <w:tab w:val="num" w:pos="2160"/>
        </w:tabs>
        <w:ind w:left="2160" w:hanging="360"/>
      </w:pPr>
      <w:rPr>
        <w:rFonts w:ascii="Arial" w:hAnsi="Arial" w:hint="default"/>
      </w:rPr>
    </w:lvl>
    <w:lvl w:ilvl="3" w:tplc="C45C978A" w:tentative="1">
      <w:start w:val="1"/>
      <w:numFmt w:val="bullet"/>
      <w:lvlText w:val="•"/>
      <w:lvlJc w:val="left"/>
      <w:pPr>
        <w:tabs>
          <w:tab w:val="num" w:pos="2880"/>
        </w:tabs>
        <w:ind w:left="2880" w:hanging="360"/>
      </w:pPr>
      <w:rPr>
        <w:rFonts w:ascii="Arial" w:hAnsi="Arial" w:hint="default"/>
      </w:rPr>
    </w:lvl>
    <w:lvl w:ilvl="4" w:tplc="1C2E734C" w:tentative="1">
      <w:start w:val="1"/>
      <w:numFmt w:val="bullet"/>
      <w:lvlText w:val="•"/>
      <w:lvlJc w:val="left"/>
      <w:pPr>
        <w:tabs>
          <w:tab w:val="num" w:pos="3600"/>
        </w:tabs>
        <w:ind w:left="3600" w:hanging="360"/>
      </w:pPr>
      <w:rPr>
        <w:rFonts w:ascii="Arial" w:hAnsi="Arial" w:hint="default"/>
      </w:rPr>
    </w:lvl>
    <w:lvl w:ilvl="5" w:tplc="C608CB52" w:tentative="1">
      <w:start w:val="1"/>
      <w:numFmt w:val="bullet"/>
      <w:lvlText w:val="•"/>
      <w:lvlJc w:val="left"/>
      <w:pPr>
        <w:tabs>
          <w:tab w:val="num" w:pos="4320"/>
        </w:tabs>
        <w:ind w:left="4320" w:hanging="360"/>
      </w:pPr>
      <w:rPr>
        <w:rFonts w:ascii="Arial" w:hAnsi="Arial" w:hint="default"/>
      </w:rPr>
    </w:lvl>
    <w:lvl w:ilvl="6" w:tplc="9A089044" w:tentative="1">
      <w:start w:val="1"/>
      <w:numFmt w:val="bullet"/>
      <w:lvlText w:val="•"/>
      <w:lvlJc w:val="left"/>
      <w:pPr>
        <w:tabs>
          <w:tab w:val="num" w:pos="5040"/>
        </w:tabs>
        <w:ind w:left="5040" w:hanging="360"/>
      </w:pPr>
      <w:rPr>
        <w:rFonts w:ascii="Arial" w:hAnsi="Arial" w:hint="default"/>
      </w:rPr>
    </w:lvl>
    <w:lvl w:ilvl="7" w:tplc="1CB6DEB4" w:tentative="1">
      <w:start w:val="1"/>
      <w:numFmt w:val="bullet"/>
      <w:lvlText w:val="•"/>
      <w:lvlJc w:val="left"/>
      <w:pPr>
        <w:tabs>
          <w:tab w:val="num" w:pos="5760"/>
        </w:tabs>
        <w:ind w:left="5760" w:hanging="360"/>
      </w:pPr>
      <w:rPr>
        <w:rFonts w:ascii="Arial" w:hAnsi="Arial" w:hint="default"/>
      </w:rPr>
    </w:lvl>
    <w:lvl w:ilvl="8" w:tplc="527A920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4930597"/>
    <w:multiLevelType w:val="hybridMultilevel"/>
    <w:tmpl w:val="54666592"/>
    <w:lvl w:ilvl="0" w:tplc="1B4C7760">
      <w:start w:val="1"/>
      <w:numFmt w:val="bullet"/>
      <w:lvlText w:val=""/>
      <w:lvlJc w:val="left"/>
      <w:pPr>
        <w:tabs>
          <w:tab w:val="num" w:pos="-1158"/>
        </w:tabs>
        <w:ind w:left="-1158" w:hanging="397"/>
      </w:pPr>
      <w:rPr>
        <w:rFonts w:ascii="Symbol" w:hAnsi="Symbol" w:hint="default"/>
      </w:rPr>
    </w:lvl>
    <w:lvl w:ilvl="1" w:tplc="08090003" w:tentative="1">
      <w:start w:val="1"/>
      <w:numFmt w:val="bullet"/>
      <w:lvlText w:val="o"/>
      <w:lvlJc w:val="left"/>
      <w:pPr>
        <w:tabs>
          <w:tab w:val="num" w:pos="-115"/>
        </w:tabs>
        <w:ind w:left="-115" w:hanging="360"/>
      </w:pPr>
      <w:rPr>
        <w:rFonts w:ascii="Courier New" w:hAnsi="Courier New" w:cs="Courier New" w:hint="default"/>
      </w:rPr>
    </w:lvl>
    <w:lvl w:ilvl="2" w:tplc="08090005" w:tentative="1">
      <w:start w:val="1"/>
      <w:numFmt w:val="bullet"/>
      <w:lvlText w:val=""/>
      <w:lvlJc w:val="left"/>
      <w:pPr>
        <w:tabs>
          <w:tab w:val="num" w:pos="605"/>
        </w:tabs>
        <w:ind w:left="605" w:hanging="360"/>
      </w:pPr>
      <w:rPr>
        <w:rFonts w:ascii="Wingdings" w:hAnsi="Wingdings" w:hint="default"/>
      </w:rPr>
    </w:lvl>
    <w:lvl w:ilvl="3" w:tplc="08090001" w:tentative="1">
      <w:start w:val="1"/>
      <w:numFmt w:val="bullet"/>
      <w:lvlText w:val=""/>
      <w:lvlJc w:val="left"/>
      <w:pPr>
        <w:tabs>
          <w:tab w:val="num" w:pos="1325"/>
        </w:tabs>
        <w:ind w:left="1325" w:hanging="360"/>
      </w:pPr>
      <w:rPr>
        <w:rFonts w:ascii="Symbol" w:hAnsi="Symbol" w:hint="default"/>
      </w:rPr>
    </w:lvl>
    <w:lvl w:ilvl="4" w:tplc="08090003" w:tentative="1">
      <w:start w:val="1"/>
      <w:numFmt w:val="bullet"/>
      <w:lvlText w:val="o"/>
      <w:lvlJc w:val="left"/>
      <w:pPr>
        <w:tabs>
          <w:tab w:val="num" w:pos="2045"/>
        </w:tabs>
        <w:ind w:left="2045" w:hanging="360"/>
      </w:pPr>
      <w:rPr>
        <w:rFonts w:ascii="Courier New" w:hAnsi="Courier New" w:cs="Courier New" w:hint="default"/>
      </w:rPr>
    </w:lvl>
    <w:lvl w:ilvl="5" w:tplc="08090005" w:tentative="1">
      <w:start w:val="1"/>
      <w:numFmt w:val="bullet"/>
      <w:lvlText w:val=""/>
      <w:lvlJc w:val="left"/>
      <w:pPr>
        <w:tabs>
          <w:tab w:val="num" w:pos="2765"/>
        </w:tabs>
        <w:ind w:left="2765" w:hanging="360"/>
      </w:pPr>
      <w:rPr>
        <w:rFonts w:ascii="Wingdings" w:hAnsi="Wingdings" w:hint="default"/>
      </w:rPr>
    </w:lvl>
    <w:lvl w:ilvl="6" w:tplc="08090001" w:tentative="1">
      <w:start w:val="1"/>
      <w:numFmt w:val="bullet"/>
      <w:lvlText w:val=""/>
      <w:lvlJc w:val="left"/>
      <w:pPr>
        <w:tabs>
          <w:tab w:val="num" w:pos="3485"/>
        </w:tabs>
        <w:ind w:left="3485" w:hanging="360"/>
      </w:pPr>
      <w:rPr>
        <w:rFonts w:ascii="Symbol" w:hAnsi="Symbol" w:hint="default"/>
      </w:rPr>
    </w:lvl>
    <w:lvl w:ilvl="7" w:tplc="08090003" w:tentative="1">
      <w:start w:val="1"/>
      <w:numFmt w:val="bullet"/>
      <w:lvlText w:val="o"/>
      <w:lvlJc w:val="left"/>
      <w:pPr>
        <w:tabs>
          <w:tab w:val="num" w:pos="4205"/>
        </w:tabs>
        <w:ind w:left="4205" w:hanging="360"/>
      </w:pPr>
      <w:rPr>
        <w:rFonts w:ascii="Courier New" w:hAnsi="Courier New" w:cs="Courier New" w:hint="default"/>
      </w:rPr>
    </w:lvl>
    <w:lvl w:ilvl="8" w:tplc="08090005" w:tentative="1">
      <w:start w:val="1"/>
      <w:numFmt w:val="bullet"/>
      <w:lvlText w:val=""/>
      <w:lvlJc w:val="left"/>
      <w:pPr>
        <w:tabs>
          <w:tab w:val="num" w:pos="4925"/>
        </w:tabs>
        <w:ind w:left="4925" w:hanging="360"/>
      </w:pPr>
      <w:rPr>
        <w:rFonts w:ascii="Wingdings" w:hAnsi="Wingdings" w:hint="default"/>
      </w:rPr>
    </w:lvl>
  </w:abstractNum>
  <w:abstractNum w:abstractNumId="25" w15:restartNumberingAfterBreak="0">
    <w:nsid w:val="7A877172"/>
    <w:multiLevelType w:val="hybridMultilevel"/>
    <w:tmpl w:val="E36C2AC6"/>
    <w:lvl w:ilvl="0" w:tplc="56C2D1AE">
      <w:start w:val="1"/>
      <w:numFmt w:val="bullet"/>
      <w:lvlText w:val="•"/>
      <w:lvlJc w:val="left"/>
      <w:pPr>
        <w:tabs>
          <w:tab w:val="num" w:pos="720"/>
        </w:tabs>
        <w:ind w:left="720" w:hanging="360"/>
      </w:pPr>
      <w:rPr>
        <w:rFonts w:ascii="Arial" w:hAnsi="Arial" w:hint="default"/>
      </w:rPr>
    </w:lvl>
    <w:lvl w:ilvl="1" w:tplc="85C4561E" w:tentative="1">
      <w:start w:val="1"/>
      <w:numFmt w:val="bullet"/>
      <w:lvlText w:val="•"/>
      <w:lvlJc w:val="left"/>
      <w:pPr>
        <w:tabs>
          <w:tab w:val="num" w:pos="1440"/>
        </w:tabs>
        <w:ind w:left="1440" w:hanging="360"/>
      </w:pPr>
      <w:rPr>
        <w:rFonts w:ascii="Arial" w:hAnsi="Arial" w:hint="default"/>
      </w:rPr>
    </w:lvl>
    <w:lvl w:ilvl="2" w:tplc="17742AB2" w:tentative="1">
      <w:start w:val="1"/>
      <w:numFmt w:val="bullet"/>
      <w:lvlText w:val="•"/>
      <w:lvlJc w:val="left"/>
      <w:pPr>
        <w:tabs>
          <w:tab w:val="num" w:pos="2160"/>
        </w:tabs>
        <w:ind w:left="2160" w:hanging="360"/>
      </w:pPr>
      <w:rPr>
        <w:rFonts w:ascii="Arial" w:hAnsi="Arial" w:hint="default"/>
      </w:rPr>
    </w:lvl>
    <w:lvl w:ilvl="3" w:tplc="413E68FE" w:tentative="1">
      <w:start w:val="1"/>
      <w:numFmt w:val="bullet"/>
      <w:lvlText w:val="•"/>
      <w:lvlJc w:val="left"/>
      <w:pPr>
        <w:tabs>
          <w:tab w:val="num" w:pos="2880"/>
        </w:tabs>
        <w:ind w:left="2880" w:hanging="360"/>
      </w:pPr>
      <w:rPr>
        <w:rFonts w:ascii="Arial" w:hAnsi="Arial" w:hint="default"/>
      </w:rPr>
    </w:lvl>
    <w:lvl w:ilvl="4" w:tplc="54862D5E" w:tentative="1">
      <w:start w:val="1"/>
      <w:numFmt w:val="bullet"/>
      <w:lvlText w:val="•"/>
      <w:lvlJc w:val="left"/>
      <w:pPr>
        <w:tabs>
          <w:tab w:val="num" w:pos="3600"/>
        </w:tabs>
        <w:ind w:left="3600" w:hanging="360"/>
      </w:pPr>
      <w:rPr>
        <w:rFonts w:ascii="Arial" w:hAnsi="Arial" w:hint="default"/>
      </w:rPr>
    </w:lvl>
    <w:lvl w:ilvl="5" w:tplc="E08E3FC2" w:tentative="1">
      <w:start w:val="1"/>
      <w:numFmt w:val="bullet"/>
      <w:lvlText w:val="•"/>
      <w:lvlJc w:val="left"/>
      <w:pPr>
        <w:tabs>
          <w:tab w:val="num" w:pos="4320"/>
        </w:tabs>
        <w:ind w:left="4320" w:hanging="360"/>
      </w:pPr>
      <w:rPr>
        <w:rFonts w:ascii="Arial" w:hAnsi="Arial" w:hint="default"/>
      </w:rPr>
    </w:lvl>
    <w:lvl w:ilvl="6" w:tplc="81FAB9DE" w:tentative="1">
      <w:start w:val="1"/>
      <w:numFmt w:val="bullet"/>
      <w:lvlText w:val="•"/>
      <w:lvlJc w:val="left"/>
      <w:pPr>
        <w:tabs>
          <w:tab w:val="num" w:pos="5040"/>
        </w:tabs>
        <w:ind w:left="5040" w:hanging="360"/>
      </w:pPr>
      <w:rPr>
        <w:rFonts w:ascii="Arial" w:hAnsi="Arial" w:hint="default"/>
      </w:rPr>
    </w:lvl>
    <w:lvl w:ilvl="7" w:tplc="0FCE92F6" w:tentative="1">
      <w:start w:val="1"/>
      <w:numFmt w:val="bullet"/>
      <w:lvlText w:val="•"/>
      <w:lvlJc w:val="left"/>
      <w:pPr>
        <w:tabs>
          <w:tab w:val="num" w:pos="5760"/>
        </w:tabs>
        <w:ind w:left="5760" w:hanging="360"/>
      </w:pPr>
      <w:rPr>
        <w:rFonts w:ascii="Arial" w:hAnsi="Arial" w:hint="default"/>
      </w:rPr>
    </w:lvl>
    <w:lvl w:ilvl="8" w:tplc="90B88D3A"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24"/>
  </w:num>
  <w:num w:numId="3">
    <w:abstractNumId w:val="1"/>
  </w:num>
  <w:num w:numId="4">
    <w:abstractNumId w:val="0"/>
  </w:num>
  <w:num w:numId="5">
    <w:abstractNumId w:val="4"/>
  </w:num>
  <w:num w:numId="6">
    <w:abstractNumId w:val="11"/>
  </w:num>
  <w:num w:numId="7">
    <w:abstractNumId w:val="21"/>
  </w:num>
  <w:num w:numId="8">
    <w:abstractNumId w:val="13"/>
  </w:num>
  <w:num w:numId="9">
    <w:abstractNumId w:val="14"/>
  </w:num>
  <w:num w:numId="10">
    <w:abstractNumId w:val="10"/>
  </w:num>
  <w:num w:numId="11">
    <w:abstractNumId w:val="8"/>
  </w:num>
  <w:num w:numId="12">
    <w:abstractNumId w:val="6"/>
  </w:num>
  <w:num w:numId="13">
    <w:abstractNumId w:val="12"/>
  </w:num>
  <w:num w:numId="14">
    <w:abstractNumId w:val="3"/>
  </w:num>
  <w:num w:numId="15">
    <w:abstractNumId w:val="18"/>
  </w:num>
  <w:num w:numId="16">
    <w:abstractNumId w:val="22"/>
  </w:num>
  <w:num w:numId="17">
    <w:abstractNumId w:val="2"/>
  </w:num>
  <w:num w:numId="18">
    <w:abstractNumId w:val="19"/>
  </w:num>
  <w:num w:numId="19">
    <w:abstractNumId w:val="20"/>
  </w:num>
  <w:num w:numId="20">
    <w:abstractNumId w:val="16"/>
  </w:num>
  <w:num w:numId="21">
    <w:abstractNumId w:val="23"/>
  </w:num>
  <w:num w:numId="22">
    <w:abstractNumId w:val="5"/>
  </w:num>
  <w:num w:numId="23">
    <w:abstractNumId w:val="17"/>
  </w:num>
  <w:num w:numId="24">
    <w:abstractNumId w:val="25"/>
  </w:num>
  <w:num w:numId="25">
    <w:abstractNumId w:val="9"/>
  </w:num>
  <w:num w:numId="26">
    <w:abstractNumId w:val="7"/>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A45"/>
    <w:rsid w:val="00001683"/>
    <w:rsid w:val="00012F04"/>
    <w:rsid w:val="00013CC5"/>
    <w:rsid w:val="00051A8C"/>
    <w:rsid w:val="0005374B"/>
    <w:rsid w:val="0005712F"/>
    <w:rsid w:val="00066B28"/>
    <w:rsid w:val="00077433"/>
    <w:rsid w:val="00077582"/>
    <w:rsid w:val="0008139E"/>
    <w:rsid w:val="00081BD8"/>
    <w:rsid w:val="000963B0"/>
    <w:rsid w:val="0009695A"/>
    <w:rsid w:val="000A4813"/>
    <w:rsid w:val="000B085B"/>
    <w:rsid w:val="000C2434"/>
    <w:rsid w:val="000C2AC8"/>
    <w:rsid w:val="000D6651"/>
    <w:rsid w:val="000E53BA"/>
    <w:rsid w:val="000F517B"/>
    <w:rsid w:val="000F62C0"/>
    <w:rsid w:val="00101DDF"/>
    <w:rsid w:val="00107B2F"/>
    <w:rsid w:val="00133DE6"/>
    <w:rsid w:val="001468AF"/>
    <w:rsid w:val="001623FF"/>
    <w:rsid w:val="00181797"/>
    <w:rsid w:val="0019444D"/>
    <w:rsid w:val="0019786C"/>
    <w:rsid w:val="001A29DE"/>
    <w:rsid w:val="001A410E"/>
    <w:rsid w:val="001A5AF1"/>
    <w:rsid w:val="001B3A96"/>
    <w:rsid w:val="001B4774"/>
    <w:rsid w:val="001B7501"/>
    <w:rsid w:val="001D0F39"/>
    <w:rsid w:val="001D5869"/>
    <w:rsid w:val="001E44A4"/>
    <w:rsid w:val="001F4D45"/>
    <w:rsid w:val="002017E4"/>
    <w:rsid w:val="00202EB5"/>
    <w:rsid w:val="00224F3B"/>
    <w:rsid w:val="0023014A"/>
    <w:rsid w:val="00231BE9"/>
    <w:rsid w:val="0023294E"/>
    <w:rsid w:val="0023360C"/>
    <w:rsid w:val="00242F6D"/>
    <w:rsid w:val="00247989"/>
    <w:rsid w:val="00260162"/>
    <w:rsid w:val="00261E96"/>
    <w:rsid w:val="00276D38"/>
    <w:rsid w:val="00280E1D"/>
    <w:rsid w:val="00285C1D"/>
    <w:rsid w:val="00292F40"/>
    <w:rsid w:val="0029479D"/>
    <w:rsid w:val="002B773E"/>
    <w:rsid w:val="002D3026"/>
    <w:rsid w:val="002F7961"/>
    <w:rsid w:val="00307C49"/>
    <w:rsid w:val="00311382"/>
    <w:rsid w:val="003368BE"/>
    <w:rsid w:val="0034108E"/>
    <w:rsid w:val="00342B0C"/>
    <w:rsid w:val="00343C7D"/>
    <w:rsid w:val="00355A2A"/>
    <w:rsid w:val="003626AB"/>
    <w:rsid w:val="00390776"/>
    <w:rsid w:val="003B6644"/>
    <w:rsid w:val="003C7CFC"/>
    <w:rsid w:val="003E5246"/>
    <w:rsid w:val="003F0DAB"/>
    <w:rsid w:val="00402E99"/>
    <w:rsid w:val="0041596B"/>
    <w:rsid w:val="00415AD8"/>
    <w:rsid w:val="00415C5A"/>
    <w:rsid w:val="00427275"/>
    <w:rsid w:val="00433F2B"/>
    <w:rsid w:val="00441134"/>
    <w:rsid w:val="00450325"/>
    <w:rsid w:val="00452FFB"/>
    <w:rsid w:val="00455D11"/>
    <w:rsid w:val="00455E1A"/>
    <w:rsid w:val="0045782D"/>
    <w:rsid w:val="0048156A"/>
    <w:rsid w:val="00481A9B"/>
    <w:rsid w:val="0048275D"/>
    <w:rsid w:val="00483911"/>
    <w:rsid w:val="004870C7"/>
    <w:rsid w:val="004A1EB0"/>
    <w:rsid w:val="004A2D00"/>
    <w:rsid w:val="004A4DE0"/>
    <w:rsid w:val="004A5AE7"/>
    <w:rsid w:val="004A72F8"/>
    <w:rsid w:val="004B0AA7"/>
    <w:rsid w:val="004B11B7"/>
    <w:rsid w:val="004B2EAC"/>
    <w:rsid w:val="004B5BC8"/>
    <w:rsid w:val="004D1C7A"/>
    <w:rsid w:val="004D5A3B"/>
    <w:rsid w:val="004D750A"/>
    <w:rsid w:val="004F5671"/>
    <w:rsid w:val="0050180E"/>
    <w:rsid w:val="005040E9"/>
    <w:rsid w:val="00511842"/>
    <w:rsid w:val="005134CA"/>
    <w:rsid w:val="005140DE"/>
    <w:rsid w:val="00515CC7"/>
    <w:rsid w:val="00522656"/>
    <w:rsid w:val="00531D93"/>
    <w:rsid w:val="00550CEB"/>
    <w:rsid w:val="0056127C"/>
    <w:rsid w:val="00575FA8"/>
    <w:rsid w:val="005838D7"/>
    <w:rsid w:val="00587EF0"/>
    <w:rsid w:val="00591A42"/>
    <w:rsid w:val="0059295C"/>
    <w:rsid w:val="005A2419"/>
    <w:rsid w:val="005A2CA5"/>
    <w:rsid w:val="005D0FD3"/>
    <w:rsid w:val="005D146A"/>
    <w:rsid w:val="005E3D2C"/>
    <w:rsid w:val="005E47C3"/>
    <w:rsid w:val="005E621A"/>
    <w:rsid w:val="005E77C7"/>
    <w:rsid w:val="005F517E"/>
    <w:rsid w:val="005F70DE"/>
    <w:rsid w:val="006014EA"/>
    <w:rsid w:val="006071CA"/>
    <w:rsid w:val="00641C2E"/>
    <w:rsid w:val="0064411E"/>
    <w:rsid w:val="00653B52"/>
    <w:rsid w:val="0066192E"/>
    <w:rsid w:val="0068025C"/>
    <w:rsid w:val="00686183"/>
    <w:rsid w:val="00695FA2"/>
    <w:rsid w:val="006B52C6"/>
    <w:rsid w:val="006C3829"/>
    <w:rsid w:val="006C4F79"/>
    <w:rsid w:val="006C61F9"/>
    <w:rsid w:val="006D3126"/>
    <w:rsid w:val="006E5A8A"/>
    <w:rsid w:val="006E5E1C"/>
    <w:rsid w:val="006E74D1"/>
    <w:rsid w:val="006F6450"/>
    <w:rsid w:val="006F7A82"/>
    <w:rsid w:val="007054A1"/>
    <w:rsid w:val="007138A8"/>
    <w:rsid w:val="00715ABA"/>
    <w:rsid w:val="00717874"/>
    <w:rsid w:val="00726776"/>
    <w:rsid w:val="0073037A"/>
    <w:rsid w:val="00733291"/>
    <w:rsid w:val="00734A85"/>
    <w:rsid w:val="00736C4E"/>
    <w:rsid w:val="00765899"/>
    <w:rsid w:val="00775C49"/>
    <w:rsid w:val="007835B6"/>
    <w:rsid w:val="00794442"/>
    <w:rsid w:val="007A185E"/>
    <w:rsid w:val="007A4276"/>
    <w:rsid w:val="007A6E5D"/>
    <w:rsid w:val="007B5A8D"/>
    <w:rsid w:val="007B7B8D"/>
    <w:rsid w:val="007C33C5"/>
    <w:rsid w:val="007D2CA9"/>
    <w:rsid w:val="007D39C4"/>
    <w:rsid w:val="007D6339"/>
    <w:rsid w:val="007D7740"/>
    <w:rsid w:val="007F4389"/>
    <w:rsid w:val="007F525A"/>
    <w:rsid w:val="007F5E37"/>
    <w:rsid w:val="008152D1"/>
    <w:rsid w:val="00821C5C"/>
    <w:rsid w:val="00824D54"/>
    <w:rsid w:val="00835679"/>
    <w:rsid w:val="0085007D"/>
    <w:rsid w:val="0085045E"/>
    <w:rsid w:val="00867A5C"/>
    <w:rsid w:val="0087666F"/>
    <w:rsid w:val="0088256A"/>
    <w:rsid w:val="0088562D"/>
    <w:rsid w:val="008868DC"/>
    <w:rsid w:val="00891A80"/>
    <w:rsid w:val="008A2343"/>
    <w:rsid w:val="008A4A16"/>
    <w:rsid w:val="008A7E26"/>
    <w:rsid w:val="008B3E8E"/>
    <w:rsid w:val="008D55F8"/>
    <w:rsid w:val="008D762D"/>
    <w:rsid w:val="008E4752"/>
    <w:rsid w:val="008F0B9B"/>
    <w:rsid w:val="008F13E9"/>
    <w:rsid w:val="00921AF2"/>
    <w:rsid w:val="00927EBF"/>
    <w:rsid w:val="00931F71"/>
    <w:rsid w:val="0093232C"/>
    <w:rsid w:val="009375A7"/>
    <w:rsid w:val="00940AA9"/>
    <w:rsid w:val="009559D4"/>
    <w:rsid w:val="00962253"/>
    <w:rsid w:val="00981336"/>
    <w:rsid w:val="009942BE"/>
    <w:rsid w:val="00997176"/>
    <w:rsid w:val="009973BB"/>
    <w:rsid w:val="009A3AC6"/>
    <w:rsid w:val="009B103E"/>
    <w:rsid w:val="009B1390"/>
    <w:rsid w:val="009C6641"/>
    <w:rsid w:val="00A03799"/>
    <w:rsid w:val="00A05D0E"/>
    <w:rsid w:val="00A24E9C"/>
    <w:rsid w:val="00A32BE0"/>
    <w:rsid w:val="00A33826"/>
    <w:rsid w:val="00A470BB"/>
    <w:rsid w:val="00A54DBF"/>
    <w:rsid w:val="00A57ADF"/>
    <w:rsid w:val="00A6493E"/>
    <w:rsid w:val="00A77D1D"/>
    <w:rsid w:val="00A8088E"/>
    <w:rsid w:val="00A84648"/>
    <w:rsid w:val="00A975F6"/>
    <w:rsid w:val="00AB6F52"/>
    <w:rsid w:val="00AD7D25"/>
    <w:rsid w:val="00AE1395"/>
    <w:rsid w:val="00AE446E"/>
    <w:rsid w:val="00AE56D3"/>
    <w:rsid w:val="00AE693B"/>
    <w:rsid w:val="00B14EC0"/>
    <w:rsid w:val="00B165B2"/>
    <w:rsid w:val="00B24FA3"/>
    <w:rsid w:val="00B41D16"/>
    <w:rsid w:val="00B460AE"/>
    <w:rsid w:val="00B46469"/>
    <w:rsid w:val="00B63BEA"/>
    <w:rsid w:val="00B74847"/>
    <w:rsid w:val="00B7663D"/>
    <w:rsid w:val="00B807E3"/>
    <w:rsid w:val="00B879EE"/>
    <w:rsid w:val="00BA24C3"/>
    <w:rsid w:val="00BB4033"/>
    <w:rsid w:val="00BB5893"/>
    <w:rsid w:val="00BC07AD"/>
    <w:rsid w:val="00BE56F3"/>
    <w:rsid w:val="00BE6B1A"/>
    <w:rsid w:val="00BF4207"/>
    <w:rsid w:val="00BF615F"/>
    <w:rsid w:val="00C2042F"/>
    <w:rsid w:val="00C240DB"/>
    <w:rsid w:val="00C30AF0"/>
    <w:rsid w:val="00C40E44"/>
    <w:rsid w:val="00C42F1E"/>
    <w:rsid w:val="00C43398"/>
    <w:rsid w:val="00C5112E"/>
    <w:rsid w:val="00C56669"/>
    <w:rsid w:val="00C57766"/>
    <w:rsid w:val="00C621C0"/>
    <w:rsid w:val="00C64616"/>
    <w:rsid w:val="00C73CF9"/>
    <w:rsid w:val="00C74732"/>
    <w:rsid w:val="00C75B06"/>
    <w:rsid w:val="00C90601"/>
    <w:rsid w:val="00CA36E4"/>
    <w:rsid w:val="00CB27C4"/>
    <w:rsid w:val="00CB49A6"/>
    <w:rsid w:val="00CB7F92"/>
    <w:rsid w:val="00CC4A14"/>
    <w:rsid w:val="00CC7F90"/>
    <w:rsid w:val="00CD03D7"/>
    <w:rsid w:val="00CD28CA"/>
    <w:rsid w:val="00CD5284"/>
    <w:rsid w:val="00CE6B87"/>
    <w:rsid w:val="00CF6D51"/>
    <w:rsid w:val="00D11F59"/>
    <w:rsid w:val="00D165FB"/>
    <w:rsid w:val="00D220D0"/>
    <w:rsid w:val="00D22FE1"/>
    <w:rsid w:val="00D33453"/>
    <w:rsid w:val="00D436BF"/>
    <w:rsid w:val="00D50A45"/>
    <w:rsid w:val="00D50F61"/>
    <w:rsid w:val="00D51EB5"/>
    <w:rsid w:val="00D5682B"/>
    <w:rsid w:val="00D64F55"/>
    <w:rsid w:val="00D826B2"/>
    <w:rsid w:val="00D955E1"/>
    <w:rsid w:val="00D95A1A"/>
    <w:rsid w:val="00DA0F31"/>
    <w:rsid w:val="00DA187F"/>
    <w:rsid w:val="00DA5C6A"/>
    <w:rsid w:val="00DB42DB"/>
    <w:rsid w:val="00DC05FA"/>
    <w:rsid w:val="00DD3C82"/>
    <w:rsid w:val="00DD6169"/>
    <w:rsid w:val="00E049AE"/>
    <w:rsid w:val="00E112EC"/>
    <w:rsid w:val="00E36DF1"/>
    <w:rsid w:val="00E40E67"/>
    <w:rsid w:val="00E45644"/>
    <w:rsid w:val="00E45BBC"/>
    <w:rsid w:val="00E603AB"/>
    <w:rsid w:val="00E61F06"/>
    <w:rsid w:val="00E64AF9"/>
    <w:rsid w:val="00E9115E"/>
    <w:rsid w:val="00E9593D"/>
    <w:rsid w:val="00EA669C"/>
    <w:rsid w:val="00EB6C4F"/>
    <w:rsid w:val="00EB7F52"/>
    <w:rsid w:val="00ED4316"/>
    <w:rsid w:val="00EE1809"/>
    <w:rsid w:val="00EE1AEE"/>
    <w:rsid w:val="00EE620D"/>
    <w:rsid w:val="00EE6FBB"/>
    <w:rsid w:val="00EF2FEC"/>
    <w:rsid w:val="00EF3ED0"/>
    <w:rsid w:val="00EF61A0"/>
    <w:rsid w:val="00F02B60"/>
    <w:rsid w:val="00F0355B"/>
    <w:rsid w:val="00F139ED"/>
    <w:rsid w:val="00F22548"/>
    <w:rsid w:val="00F24D38"/>
    <w:rsid w:val="00F25B9C"/>
    <w:rsid w:val="00F33655"/>
    <w:rsid w:val="00F33E8F"/>
    <w:rsid w:val="00F349B4"/>
    <w:rsid w:val="00F40925"/>
    <w:rsid w:val="00F65FC6"/>
    <w:rsid w:val="00F7006D"/>
    <w:rsid w:val="00F8365C"/>
    <w:rsid w:val="00F9781F"/>
    <w:rsid w:val="00FA57E4"/>
    <w:rsid w:val="00FB4738"/>
    <w:rsid w:val="00FC24CA"/>
    <w:rsid w:val="00FD5638"/>
    <w:rsid w:val="00FE1A00"/>
    <w:rsid w:val="00FE4CBE"/>
    <w:rsid w:val="00FE7F5C"/>
    <w:rsid w:val="00FF19CB"/>
    <w:rsid w:val="00FF2CAD"/>
    <w:rsid w:val="00FF47F7"/>
    <w:rsid w:val="00FF568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4CD5382"/>
  <w15:docId w15:val="{9DC81525-9ACB-45EF-BACB-FD08F5A00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qFormat="1"/>
    <w:lsdException w:name="heading 2" w:semiHidden="1" w:unhideWhenUsed="1" w:qFormat="1"/>
    <w:lsdException w:name="heading 3" w:semiHidden="1" w:uiPriority="9" w:unhideWhenUsed="1"/>
    <w:lsdException w:name="heading 4" w:semiHidden="1"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33453"/>
    <w:pPr>
      <w:spacing w:after="0" w:line="240" w:lineRule="auto"/>
    </w:pPr>
    <w:rPr>
      <w:rFonts w:ascii="Arial" w:eastAsia="Times New Roman" w:hAnsi="Arial" w:cs="Arial"/>
    </w:rPr>
  </w:style>
  <w:style w:type="paragraph" w:styleId="Heading1">
    <w:name w:val="heading 1"/>
    <w:basedOn w:val="Normal"/>
    <w:next w:val="Normal"/>
    <w:link w:val="Heading1Char"/>
    <w:uiPriority w:val="99"/>
    <w:qFormat/>
    <w:rsid w:val="00F25B9C"/>
    <w:pPr>
      <w:keepNext/>
      <w:keepLines/>
      <w:spacing w:before="480"/>
      <w:outlineLvl w:val="0"/>
    </w:pPr>
    <w:rPr>
      <w:rFonts w:eastAsia="SimSun" w:cs="Times New Roman"/>
      <w:b/>
      <w:bCs/>
      <w:color w:val="365F91"/>
      <w:sz w:val="28"/>
      <w:szCs w:val="28"/>
    </w:rPr>
  </w:style>
  <w:style w:type="paragraph" w:styleId="Heading2">
    <w:name w:val="heading 2"/>
    <w:aliases w:val="PG Heading n"/>
    <w:basedOn w:val="Normal"/>
    <w:next w:val="Normal"/>
    <w:link w:val="Heading2Char"/>
    <w:uiPriority w:val="99"/>
    <w:qFormat/>
    <w:rsid w:val="00736C4E"/>
    <w:pPr>
      <w:keepNext/>
      <w:keepLines/>
      <w:spacing w:before="200"/>
      <w:outlineLvl w:val="1"/>
    </w:pPr>
    <w:rPr>
      <w:rFonts w:cs="Times New Roman"/>
      <w:b/>
      <w:color w:val="1F497D"/>
      <w:sz w:val="48"/>
      <w:szCs w:val="32"/>
      <w:lang w:eastAsia="en-US"/>
    </w:rPr>
  </w:style>
  <w:style w:type="paragraph" w:styleId="Heading3">
    <w:name w:val="heading 3"/>
    <w:basedOn w:val="Normal"/>
    <w:next w:val="Normal"/>
    <w:link w:val="Heading3Char"/>
    <w:uiPriority w:val="9"/>
    <w:unhideWhenUsed/>
    <w:rsid w:val="00133DE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9"/>
    <w:qFormat/>
    <w:rsid w:val="00F25B9C"/>
    <w:pPr>
      <w:keepNext/>
      <w:keepLines/>
      <w:spacing w:before="200"/>
      <w:outlineLvl w:val="3"/>
    </w:pPr>
    <w:rPr>
      <w:rFonts w:cs="Times New Roman"/>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F25B9C"/>
    <w:rPr>
      <w:rFonts w:eastAsia="SimSun" w:cs="Times New Roman"/>
      <w:b/>
      <w:bCs/>
      <w:color w:val="365F91"/>
      <w:sz w:val="28"/>
      <w:szCs w:val="28"/>
    </w:rPr>
  </w:style>
  <w:style w:type="character" w:customStyle="1" w:styleId="Heading2Char">
    <w:name w:val="Heading 2 Char"/>
    <w:aliases w:val="PG Heading n Char"/>
    <w:basedOn w:val="DefaultParagraphFont"/>
    <w:link w:val="Heading2"/>
    <w:uiPriority w:val="99"/>
    <w:rsid w:val="00736C4E"/>
    <w:rPr>
      <w:rFonts w:eastAsia="Times New Roman" w:cs="Times New Roman"/>
      <w:b/>
      <w:color w:val="1F497D"/>
      <w:sz w:val="48"/>
      <w:szCs w:val="32"/>
      <w:lang w:eastAsia="en-US"/>
    </w:rPr>
  </w:style>
  <w:style w:type="character" w:customStyle="1" w:styleId="Heading4Char">
    <w:name w:val="Heading 4 Char"/>
    <w:basedOn w:val="DefaultParagraphFont"/>
    <w:link w:val="Heading4"/>
    <w:uiPriority w:val="99"/>
    <w:rsid w:val="00F25B9C"/>
    <w:rPr>
      <w:rFonts w:eastAsia="Times New Roman" w:cs="Times New Roman"/>
      <w:b/>
      <w:bCs/>
      <w:i/>
      <w:iCs/>
      <w:color w:val="4F81BD"/>
    </w:rPr>
  </w:style>
  <w:style w:type="paragraph" w:customStyle="1" w:styleId="Covertitle">
    <w:name w:val="Cover title"/>
    <w:uiPriority w:val="99"/>
    <w:rsid w:val="00F25B9C"/>
    <w:pPr>
      <w:spacing w:after="0" w:line="240" w:lineRule="auto"/>
    </w:pPr>
    <w:rPr>
      <w:rFonts w:ascii="Arial" w:eastAsia="Times New Roman" w:hAnsi="Arial" w:cs="Times New Roman"/>
      <w:b/>
      <w:sz w:val="32"/>
      <w:szCs w:val="32"/>
      <w:lang w:eastAsia="en-US"/>
    </w:rPr>
  </w:style>
  <w:style w:type="paragraph" w:customStyle="1" w:styleId="PGKS3text">
    <w:name w:val="PG KS3 text"/>
    <w:basedOn w:val="Normal"/>
    <w:uiPriority w:val="99"/>
    <w:qFormat/>
    <w:rsid w:val="00F25B9C"/>
    <w:pPr>
      <w:spacing w:before="120"/>
    </w:pPr>
    <w:rPr>
      <w:rFonts w:ascii="Calibri" w:hAnsi="Calibri"/>
    </w:rPr>
  </w:style>
  <w:style w:type="paragraph" w:customStyle="1" w:styleId="PGKS3bulletedlist">
    <w:name w:val="PG KS3 bulleted list"/>
    <w:basedOn w:val="PGKS3text"/>
    <w:uiPriority w:val="99"/>
    <w:qFormat/>
    <w:rsid w:val="00F25B9C"/>
    <w:pPr>
      <w:numPr>
        <w:numId w:val="1"/>
      </w:numPr>
    </w:pPr>
  </w:style>
  <w:style w:type="paragraph" w:customStyle="1" w:styleId="ks3bold12pt">
    <w:name w:val="ks3 bold 12pt"/>
    <w:basedOn w:val="PGKS3text"/>
    <w:next w:val="PGKS3bulletedlist"/>
    <w:uiPriority w:val="99"/>
    <w:rsid w:val="00F25B9C"/>
    <w:rPr>
      <w:b/>
      <w:bCs/>
      <w:sz w:val="24"/>
      <w:szCs w:val="24"/>
    </w:rPr>
  </w:style>
  <w:style w:type="paragraph" w:styleId="NoSpacing">
    <w:name w:val="No Spacing"/>
    <w:link w:val="NoSpacingChar"/>
    <w:uiPriority w:val="1"/>
    <w:qFormat/>
    <w:rsid w:val="00F25B9C"/>
    <w:pPr>
      <w:spacing w:after="0" w:line="240" w:lineRule="auto"/>
    </w:pPr>
    <w:rPr>
      <w:rFonts w:ascii="Calibri" w:eastAsia="MS Mincho" w:hAnsi="Calibri" w:cs="Arial"/>
      <w:lang w:val="en-US" w:eastAsia="ja-JP"/>
    </w:rPr>
  </w:style>
  <w:style w:type="character" w:customStyle="1" w:styleId="NoSpacingChar">
    <w:name w:val="No Spacing Char"/>
    <w:link w:val="NoSpacing"/>
    <w:uiPriority w:val="1"/>
    <w:rsid w:val="00F25B9C"/>
    <w:rPr>
      <w:rFonts w:ascii="Calibri" w:eastAsia="MS Mincho" w:hAnsi="Calibri" w:cs="Arial"/>
      <w:lang w:val="en-US" w:eastAsia="ja-JP"/>
    </w:rPr>
  </w:style>
  <w:style w:type="paragraph" w:styleId="BalloonText">
    <w:name w:val="Balloon Text"/>
    <w:basedOn w:val="Normal"/>
    <w:link w:val="BalloonTextChar"/>
    <w:uiPriority w:val="99"/>
    <w:semiHidden/>
    <w:unhideWhenUsed/>
    <w:rsid w:val="00F25B9C"/>
    <w:rPr>
      <w:rFonts w:ascii="Tahoma" w:hAnsi="Tahoma" w:cs="Tahoma"/>
      <w:sz w:val="16"/>
      <w:szCs w:val="16"/>
    </w:rPr>
  </w:style>
  <w:style w:type="character" w:customStyle="1" w:styleId="BalloonTextChar">
    <w:name w:val="Balloon Text Char"/>
    <w:basedOn w:val="DefaultParagraphFont"/>
    <w:link w:val="BalloonText"/>
    <w:uiPriority w:val="99"/>
    <w:semiHidden/>
    <w:rsid w:val="00F25B9C"/>
    <w:rPr>
      <w:rFonts w:ascii="Tahoma" w:hAnsi="Tahoma" w:cs="Tahoma"/>
      <w:sz w:val="16"/>
      <w:szCs w:val="16"/>
    </w:rPr>
  </w:style>
  <w:style w:type="paragraph" w:styleId="Header">
    <w:name w:val="header"/>
    <w:basedOn w:val="Normal"/>
    <w:link w:val="HeaderChar"/>
    <w:uiPriority w:val="99"/>
    <w:unhideWhenUsed/>
    <w:rsid w:val="00F25B9C"/>
    <w:pPr>
      <w:tabs>
        <w:tab w:val="center" w:pos="4513"/>
        <w:tab w:val="right" w:pos="9026"/>
      </w:tabs>
    </w:pPr>
  </w:style>
  <w:style w:type="character" w:customStyle="1" w:styleId="HeaderChar">
    <w:name w:val="Header Char"/>
    <w:basedOn w:val="DefaultParagraphFont"/>
    <w:link w:val="Header"/>
    <w:uiPriority w:val="99"/>
    <w:rsid w:val="00F25B9C"/>
  </w:style>
  <w:style w:type="paragraph" w:styleId="Footer">
    <w:name w:val="footer"/>
    <w:aliases w:val="PG Footerf"/>
    <w:basedOn w:val="Normal"/>
    <w:link w:val="FooterChar"/>
    <w:uiPriority w:val="99"/>
    <w:unhideWhenUsed/>
    <w:rsid w:val="00F25B9C"/>
    <w:pPr>
      <w:tabs>
        <w:tab w:val="center" w:pos="4513"/>
        <w:tab w:val="right" w:pos="9026"/>
      </w:tabs>
    </w:pPr>
    <w:rPr>
      <w:rFonts w:ascii="Calibri" w:hAnsi="Calibri"/>
      <w:i/>
    </w:rPr>
  </w:style>
  <w:style w:type="character" w:customStyle="1" w:styleId="FooterChar">
    <w:name w:val="Footer Char"/>
    <w:aliases w:val="PG Footerf Char"/>
    <w:basedOn w:val="DefaultParagraphFont"/>
    <w:link w:val="Footer"/>
    <w:uiPriority w:val="99"/>
    <w:rsid w:val="00F25B9C"/>
    <w:rPr>
      <w:rFonts w:ascii="Calibri" w:hAnsi="Calibri"/>
      <w:i/>
    </w:rPr>
  </w:style>
  <w:style w:type="paragraph" w:customStyle="1" w:styleId="PGHeading2">
    <w:name w:val="PG Heading 2"/>
    <w:basedOn w:val="Heading1"/>
    <w:qFormat/>
    <w:rsid w:val="00F25B9C"/>
    <w:pPr>
      <w:spacing w:after="240"/>
    </w:pPr>
  </w:style>
  <w:style w:type="paragraph" w:customStyle="1" w:styleId="PGHeading3">
    <w:name w:val="PG Heading 3"/>
    <w:basedOn w:val="Heading4"/>
    <w:qFormat/>
    <w:rsid w:val="00F25B9C"/>
  </w:style>
  <w:style w:type="paragraph" w:styleId="Subtitle">
    <w:name w:val="Subtitle"/>
    <w:aliases w:val="PG Suggested for teaching in."/>
    <w:basedOn w:val="Heading1"/>
    <w:next w:val="Normal"/>
    <w:link w:val="SubtitleChar"/>
    <w:uiPriority w:val="11"/>
    <w:rsid w:val="00736C4E"/>
    <w:rPr>
      <w:b w:val="0"/>
      <w:i/>
      <w:sz w:val="24"/>
    </w:rPr>
  </w:style>
  <w:style w:type="character" w:customStyle="1" w:styleId="SubtitleChar">
    <w:name w:val="Subtitle Char"/>
    <w:aliases w:val="PG Suggested for teaching in. Char"/>
    <w:basedOn w:val="DefaultParagraphFont"/>
    <w:link w:val="Subtitle"/>
    <w:uiPriority w:val="11"/>
    <w:rsid w:val="00736C4E"/>
    <w:rPr>
      <w:rFonts w:eastAsia="SimSun" w:cs="Times New Roman"/>
      <w:bCs/>
      <w:i/>
      <w:color w:val="365F91"/>
      <w:sz w:val="24"/>
      <w:szCs w:val="28"/>
    </w:rPr>
  </w:style>
  <w:style w:type="paragraph" w:customStyle="1" w:styleId="PGLessonWeekContentTitle">
    <w:name w:val="PG Lesson Week &amp; Content Title"/>
    <w:basedOn w:val="Normal"/>
    <w:qFormat/>
    <w:rsid w:val="00736C4E"/>
    <w:pPr>
      <w:spacing w:before="120" w:after="120"/>
    </w:pPr>
    <w:rPr>
      <w:b/>
      <w:color w:val="FFFFFF"/>
      <w:sz w:val="24"/>
    </w:rPr>
  </w:style>
  <w:style w:type="paragraph" w:customStyle="1" w:styleId="PGHeading1">
    <w:name w:val="PG Heading 1"/>
    <w:basedOn w:val="Heading2"/>
    <w:qFormat/>
    <w:rsid w:val="00736C4E"/>
  </w:style>
  <w:style w:type="paragraph" w:customStyle="1" w:styleId="PGSuggestedforteachingin">
    <w:name w:val="PG Suggested for teaching in.."/>
    <w:basedOn w:val="Subtitle"/>
    <w:qFormat/>
    <w:rsid w:val="00736C4E"/>
  </w:style>
  <w:style w:type="paragraph" w:customStyle="1" w:styleId="PGFooter">
    <w:name w:val="PG Footer"/>
    <w:basedOn w:val="Footer"/>
    <w:qFormat/>
    <w:rsid w:val="00736C4E"/>
  </w:style>
  <w:style w:type="paragraph" w:customStyle="1" w:styleId="ks3text">
    <w:name w:val="ks3 text"/>
    <w:basedOn w:val="Normal"/>
    <w:uiPriority w:val="99"/>
    <w:rsid w:val="00D50A45"/>
    <w:pPr>
      <w:spacing w:before="120"/>
    </w:pPr>
    <w:rPr>
      <w:rFonts w:ascii="Calibri" w:hAnsi="Calibri"/>
    </w:rPr>
  </w:style>
  <w:style w:type="paragraph" w:customStyle="1" w:styleId="ks3bulletedlist">
    <w:name w:val="ks3 bulleted list"/>
    <w:basedOn w:val="ks3text"/>
    <w:uiPriority w:val="99"/>
    <w:rsid w:val="00D50A45"/>
    <w:pPr>
      <w:tabs>
        <w:tab w:val="num" w:pos="397"/>
      </w:tabs>
      <w:ind w:left="397" w:hanging="397"/>
    </w:pPr>
  </w:style>
  <w:style w:type="character" w:styleId="Hyperlink">
    <w:name w:val="Hyperlink"/>
    <w:basedOn w:val="DefaultParagraphFont"/>
    <w:uiPriority w:val="99"/>
    <w:unhideWhenUsed/>
    <w:rsid w:val="00133DE6"/>
    <w:rPr>
      <w:color w:val="0000FF" w:themeColor="hyperlink"/>
      <w:u w:val="single"/>
    </w:rPr>
  </w:style>
  <w:style w:type="character" w:customStyle="1" w:styleId="Heading3Char">
    <w:name w:val="Heading 3 Char"/>
    <w:basedOn w:val="DefaultParagraphFont"/>
    <w:link w:val="Heading3"/>
    <w:uiPriority w:val="9"/>
    <w:rsid w:val="00133DE6"/>
    <w:rPr>
      <w:rFonts w:asciiTheme="majorHAnsi" w:eastAsiaTheme="majorEastAsia" w:hAnsiTheme="majorHAnsi" w:cstheme="majorBidi"/>
      <w:b/>
      <w:bCs/>
      <w:color w:val="4F81BD" w:themeColor="accent1"/>
    </w:rPr>
  </w:style>
  <w:style w:type="table" w:styleId="TableGrid">
    <w:name w:val="Table Grid"/>
    <w:basedOn w:val="TableNormal"/>
    <w:uiPriority w:val="39"/>
    <w:rsid w:val="00450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rsid w:val="005E47C3"/>
    <w:pPr>
      <w:ind w:left="720"/>
      <w:contextualSpacing/>
    </w:pPr>
  </w:style>
  <w:style w:type="character" w:styleId="CommentReference">
    <w:name w:val="annotation reference"/>
    <w:basedOn w:val="DefaultParagraphFont"/>
    <w:uiPriority w:val="99"/>
    <w:semiHidden/>
    <w:unhideWhenUsed/>
    <w:rsid w:val="00E603AB"/>
    <w:rPr>
      <w:sz w:val="16"/>
      <w:szCs w:val="16"/>
    </w:rPr>
  </w:style>
  <w:style w:type="paragraph" w:styleId="CommentText">
    <w:name w:val="annotation text"/>
    <w:basedOn w:val="Normal"/>
    <w:link w:val="CommentTextChar"/>
    <w:uiPriority w:val="99"/>
    <w:semiHidden/>
    <w:unhideWhenUsed/>
    <w:rsid w:val="00E603AB"/>
    <w:rPr>
      <w:sz w:val="20"/>
      <w:szCs w:val="20"/>
    </w:rPr>
  </w:style>
  <w:style w:type="character" w:customStyle="1" w:styleId="CommentTextChar">
    <w:name w:val="Comment Text Char"/>
    <w:basedOn w:val="DefaultParagraphFont"/>
    <w:link w:val="CommentText"/>
    <w:uiPriority w:val="99"/>
    <w:semiHidden/>
    <w:rsid w:val="00E603AB"/>
    <w:rPr>
      <w:rFonts w:ascii="Arial" w:eastAsia="Times New Roman" w:hAnsi="Arial" w:cs="Arial"/>
      <w:sz w:val="20"/>
      <w:szCs w:val="20"/>
    </w:rPr>
  </w:style>
  <w:style w:type="paragraph" w:styleId="CommentSubject">
    <w:name w:val="annotation subject"/>
    <w:basedOn w:val="CommentText"/>
    <w:next w:val="CommentText"/>
    <w:link w:val="CommentSubjectChar"/>
    <w:uiPriority w:val="99"/>
    <w:semiHidden/>
    <w:unhideWhenUsed/>
    <w:rsid w:val="00E603AB"/>
    <w:rPr>
      <w:b/>
      <w:bCs/>
    </w:rPr>
  </w:style>
  <w:style w:type="character" w:customStyle="1" w:styleId="CommentSubjectChar">
    <w:name w:val="Comment Subject Char"/>
    <w:basedOn w:val="CommentTextChar"/>
    <w:link w:val="CommentSubject"/>
    <w:uiPriority w:val="99"/>
    <w:semiHidden/>
    <w:rsid w:val="00E603AB"/>
    <w:rPr>
      <w:rFonts w:ascii="Arial" w:eastAsia="Times New Roman" w:hAnsi="Arial" w:cs="Arial"/>
      <w:b/>
      <w:bCs/>
      <w:sz w:val="20"/>
      <w:szCs w:val="20"/>
    </w:rPr>
  </w:style>
  <w:style w:type="character" w:styleId="FollowedHyperlink">
    <w:name w:val="FollowedHyperlink"/>
    <w:basedOn w:val="DefaultParagraphFont"/>
    <w:uiPriority w:val="99"/>
    <w:semiHidden/>
    <w:unhideWhenUsed/>
    <w:rsid w:val="00A0379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33026">
      <w:bodyDiv w:val="1"/>
      <w:marLeft w:val="0"/>
      <w:marRight w:val="0"/>
      <w:marTop w:val="0"/>
      <w:marBottom w:val="0"/>
      <w:divBdr>
        <w:top w:val="none" w:sz="0" w:space="0" w:color="auto"/>
        <w:left w:val="none" w:sz="0" w:space="0" w:color="auto"/>
        <w:bottom w:val="none" w:sz="0" w:space="0" w:color="auto"/>
        <w:right w:val="none" w:sz="0" w:space="0" w:color="auto"/>
      </w:divBdr>
      <w:divsChild>
        <w:div w:id="1659651785">
          <w:marLeft w:val="432"/>
          <w:marRight w:val="0"/>
          <w:marTop w:val="0"/>
          <w:marBottom w:val="280"/>
          <w:divBdr>
            <w:top w:val="none" w:sz="0" w:space="0" w:color="auto"/>
            <w:left w:val="none" w:sz="0" w:space="0" w:color="auto"/>
            <w:bottom w:val="none" w:sz="0" w:space="0" w:color="auto"/>
            <w:right w:val="none" w:sz="0" w:space="0" w:color="auto"/>
          </w:divBdr>
        </w:div>
        <w:div w:id="722487805">
          <w:marLeft w:val="432"/>
          <w:marRight w:val="0"/>
          <w:marTop w:val="0"/>
          <w:marBottom w:val="280"/>
          <w:divBdr>
            <w:top w:val="none" w:sz="0" w:space="0" w:color="auto"/>
            <w:left w:val="none" w:sz="0" w:space="0" w:color="auto"/>
            <w:bottom w:val="none" w:sz="0" w:space="0" w:color="auto"/>
            <w:right w:val="none" w:sz="0" w:space="0" w:color="auto"/>
          </w:divBdr>
        </w:div>
      </w:divsChild>
    </w:div>
    <w:div w:id="107893864">
      <w:bodyDiv w:val="1"/>
      <w:marLeft w:val="0"/>
      <w:marRight w:val="0"/>
      <w:marTop w:val="0"/>
      <w:marBottom w:val="0"/>
      <w:divBdr>
        <w:top w:val="none" w:sz="0" w:space="0" w:color="auto"/>
        <w:left w:val="none" w:sz="0" w:space="0" w:color="auto"/>
        <w:bottom w:val="none" w:sz="0" w:space="0" w:color="auto"/>
        <w:right w:val="none" w:sz="0" w:space="0" w:color="auto"/>
      </w:divBdr>
    </w:div>
    <w:div w:id="190582049">
      <w:bodyDiv w:val="1"/>
      <w:marLeft w:val="0"/>
      <w:marRight w:val="0"/>
      <w:marTop w:val="0"/>
      <w:marBottom w:val="0"/>
      <w:divBdr>
        <w:top w:val="none" w:sz="0" w:space="0" w:color="auto"/>
        <w:left w:val="none" w:sz="0" w:space="0" w:color="auto"/>
        <w:bottom w:val="none" w:sz="0" w:space="0" w:color="auto"/>
        <w:right w:val="none" w:sz="0" w:space="0" w:color="auto"/>
      </w:divBdr>
      <w:divsChild>
        <w:div w:id="669522244">
          <w:marLeft w:val="432"/>
          <w:marRight w:val="0"/>
          <w:marTop w:val="0"/>
          <w:marBottom w:val="280"/>
          <w:divBdr>
            <w:top w:val="none" w:sz="0" w:space="0" w:color="auto"/>
            <w:left w:val="none" w:sz="0" w:space="0" w:color="auto"/>
            <w:bottom w:val="none" w:sz="0" w:space="0" w:color="auto"/>
            <w:right w:val="none" w:sz="0" w:space="0" w:color="auto"/>
          </w:divBdr>
        </w:div>
        <w:div w:id="1741173323">
          <w:marLeft w:val="432"/>
          <w:marRight w:val="0"/>
          <w:marTop w:val="0"/>
          <w:marBottom w:val="280"/>
          <w:divBdr>
            <w:top w:val="none" w:sz="0" w:space="0" w:color="auto"/>
            <w:left w:val="none" w:sz="0" w:space="0" w:color="auto"/>
            <w:bottom w:val="none" w:sz="0" w:space="0" w:color="auto"/>
            <w:right w:val="none" w:sz="0" w:space="0" w:color="auto"/>
          </w:divBdr>
        </w:div>
      </w:divsChild>
    </w:div>
    <w:div w:id="308948172">
      <w:bodyDiv w:val="1"/>
      <w:marLeft w:val="0"/>
      <w:marRight w:val="0"/>
      <w:marTop w:val="0"/>
      <w:marBottom w:val="0"/>
      <w:divBdr>
        <w:top w:val="none" w:sz="0" w:space="0" w:color="auto"/>
        <w:left w:val="none" w:sz="0" w:space="0" w:color="auto"/>
        <w:bottom w:val="none" w:sz="0" w:space="0" w:color="auto"/>
        <w:right w:val="none" w:sz="0" w:space="0" w:color="auto"/>
      </w:divBdr>
    </w:div>
    <w:div w:id="383066923">
      <w:bodyDiv w:val="1"/>
      <w:marLeft w:val="0"/>
      <w:marRight w:val="0"/>
      <w:marTop w:val="0"/>
      <w:marBottom w:val="0"/>
      <w:divBdr>
        <w:top w:val="none" w:sz="0" w:space="0" w:color="auto"/>
        <w:left w:val="none" w:sz="0" w:space="0" w:color="auto"/>
        <w:bottom w:val="none" w:sz="0" w:space="0" w:color="auto"/>
        <w:right w:val="none" w:sz="0" w:space="0" w:color="auto"/>
      </w:divBdr>
    </w:div>
    <w:div w:id="412120270">
      <w:bodyDiv w:val="1"/>
      <w:marLeft w:val="0"/>
      <w:marRight w:val="0"/>
      <w:marTop w:val="0"/>
      <w:marBottom w:val="0"/>
      <w:divBdr>
        <w:top w:val="none" w:sz="0" w:space="0" w:color="auto"/>
        <w:left w:val="none" w:sz="0" w:space="0" w:color="auto"/>
        <w:bottom w:val="none" w:sz="0" w:space="0" w:color="auto"/>
        <w:right w:val="none" w:sz="0" w:space="0" w:color="auto"/>
      </w:divBdr>
      <w:divsChild>
        <w:div w:id="1449738075">
          <w:marLeft w:val="547"/>
          <w:marRight w:val="0"/>
          <w:marTop w:val="115"/>
          <w:marBottom w:val="0"/>
          <w:divBdr>
            <w:top w:val="none" w:sz="0" w:space="0" w:color="auto"/>
            <w:left w:val="none" w:sz="0" w:space="0" w:color="auto"/>
            <w:bottom w:val="none" w:sz="0" w:space="0" w:color="auto"/>
            <w:right w:val="none" w:sz="0" w:space="0" w:color="auto"/>
          </w:divBdr>
        </w:div>
        <w:div w:id="1739478680">
          <w:marLeft w:val="547"/>
          <w:marRight w:val="0"/>
          <w:marTop w:val="115"/>
          <w:marBottom w:val="0"/>
          <w:divBdr>
            <w:top w:val="none" w:sz="0" w:space="0" w:color="auto"/>
            <w:left w:val="none" w:sz="0" w:space="0" w:color="auto"/>
            <w:bottom w:val="none" w:sz="0" w:space="0" w:color="auto"/>
            <w:right w:val="none" w:sz="0" w:space="0" w:color="auto"/>
          </w:divBdr>
        </w:div>
        <w:div w:id="532116488">
          <w:marLeft w:val="547"/>
          <w:marRight w:val="0"/>
          <w:marTop w:val="115"/>
          <w:marBottom w:val="0"/>
          <w:divBdr>
            <w:top w:val="none" w:sz="0" w:space="0" w:color="auto"/>
            <w:left w:val="none" w:sz="0" w:space="0" w:color="auto"/>
            <w:bottom w:val="none" w:sz="0" w:space="0" w:color="auto"/>
            <w:right w:val="none" w:sz="0" w:space="0" w:color="auto"/>
          </w:divBdr>
        </w:div>
        <w:div w:id="781919277">
          <w:marLeft w:val="547"/>
          <w:marRight w:val="0"/>
          <w:marTop w:val="115"/>
          <w:marBottom w:val="0"/>
          <w:divBdr>
            <w:top w:val="none" w:sz="0" w:space="0" w:color="auto"/>
            <w:left w:val="none" w:sz="0" w:space="0" w:color="auto"/>
            <w:bottom w:val="none" w:sz="0" w:space="0" w:color="auto"/>
            <w:right w:val="none" w:sz="0" w:space="0" w:color="auto"/>
          </w:divBdr>
        </w:div>
        <w:div w:id="1167555513">
          <w:marLeft w:val="547"/>
          <w:marRight w:val="0"/>
          <w:marTop w:val="115"/>
          <w:marBottom w:val="0"/>
          <w:divBdr>
            <w:top w:val="none" w:sz="0" w:space="0" w:color="auto"/>
            <w:left w:val="none" w:sz="0" w:space="0" w:color="auto"/>
            <w:bottom w:val="none" w:sz="0" w:space="0" w:color="auto"/>
            <w:right w:val="none" w:sz="0" w:space="0" w:color="auto"/>
          </w:divBdr>
        </w:div>
      </w:divsChild>
    </w:div>
    <w:div w:id="583689163">
      <w:bodyDiv w:val="1"/>
      <w:marLeft w:val="0"/>
      <w:marRight w:val="0"/>
      <w:marTop w:val="0"/>
      <w:marBottom w:val="0"/>
      <w:divBdr>
        <w:top w:val="none" w:sz="0" w:space="0" w:color="auto"/>
        <w:left w:val="none" w:sz="0" w:space="0" w:color="auto"/>
        <w:bottom w:val="none" w:sz="0" w:space="0" w:color="auto"/>
        <w:right w:val="none" w:sz="0" w:space="0" w:color="auto"/>
      </w:divBdr>
      <w:divsChild>
        <w:div w:id="1026173563">
          <w:marLeft w:val="547"/>
          <w:marRight w:val="0"/>
          <w:marTop w:val="115"/>
          <w:marBottom w:val="0"/>
          <w:divBdr>
            <w:top w:val="none" w:sz="0" w:space="0" w:color="auto"/>
            <w:left w:val="none" w:sz="0" w:space="0" w:color="auto"/>
            <w:bottom w:val="none" w:sz="0" w:space="0" w:color="auto"/>
            <w:right w:val="none" w:sz="0" w:space="0" w:color="auto"/>
          </w:divBdr>
        </w:div>
        <w:div w:id="69741872">
          <w:marLeft w:val="547"/>
          <w:marRight w:val="0"/>
          <w:marTop w:val="115"/>
          <w:marBottom w:val="0"/>
          <w:divBdr>
            <w:top w:val="none" w:sz="0" w:space="0" w:color="auto"/>
            <w:left w:val="none" w:sz="0" w:space="0" w:color="auto"/>
            <w:bottom w:val="none" w:sz="0" w:space="0" w:color="auto"/>
            <w:right w:val="none" w:sz="0" w:space="0" w:color="auto"/>
          </w:divBdr>
        </w:div>
        <w:div w:id="1242643474">
          <w:marLeft w:val="547"/>
          <w:marRight w:val="0"/>
          <w:marTop w:val="115"/>
          <w:marBottom w:val="0"/>
          <w:divBdr>
            <w:top w:val="none" w:sz="0" w:space="0" w:color="auto"/>
            <w:left w:val="none" w:sz="0" w:space="0" w:color="auto"/>
            <w:bottom w:val="none" w:sz="0" w:space="0" w:color="auto"/>
            <w:right w:val="none" w:sz="0" w:space="0" w:color="auto"/>
          </w:divBdr>
        </w:div>
        <w:div w:id="194008358">
          <w:marLeft w:val="547"/>
          <w:marRight w:val="0"/>
          <w:marTop w:val="115"/>
          <w:marBottom w:val="0"/>
          <w:divBdr>
            <w:top w:val="none" w:sz="0" w:space="0" w:color="auto"/>
            <w:left w:val="none" w:sz="0" w:space="0" w:color="auto"/>
            <w:bottom w:val="none" w:sz="0" w:space="0" w:color="auto"/>
            <w:right w:val="none" w:sz="0" w:space="0" w:color="auto"/>
          </w:divBdr>
        </w:div>
      </w:divsChild>
    </w:div>
    <w:div w:id="690449423">
      <w:bodyDiv w:val="1"/>
      <w:marLeft w:val="0"/>
      <w:marRight w:val="0"/>
      <w:marTop w:val="0"/>
      <w:marBottom w:val="0"/>
      <w:divBdr>
        <w:top w:val="none" w:sz="0" w:space="0" w:color="auto"/>
        <w:left w:val="none" w:sz="0" w:space="0" w:color="auto"/>
        <w:bottom w:val="none" w:sz="0" w:space="0" w:color="auto"/>
        <w:right w:val="none" w:sz="0" w:space="0" w:color="auto"/>
      </w:divBdr>
      <w:divsChild>
        <w:div w:id="2125733574">
          <w:marLeft w:val="432"/>
          <w:marRight w:val="0"/>
          <w:marTop w:val="0"/>
          <w:marBottom w:val="280"/>
          <w:divBdr>
            <w:top w:val="none" w:sz="0" w:space="0" w:color="auto"/>
            <w:left w:val="none" w:sz="0" w:space="0" w:color="auto"/>
            <w:bottom w:val="none" w:sz="0" w:space="0" w:color="auto"/>
            <w:right w:val="none" w:sz="0" w:space="0" w:color="auto"/>
          </w:divBdr>
        </w:div>
        <w:div w:id="1298871922">
          <w:marLeft w:val="432"/>
          <w:marRight w:val="0"/>
          <w:marTop w:val="0"/>
          <w:marBottom w:val="280"/>
          <w:divBdr>
            <w:top w:val="none" w:sz="0" w:space="0" w:color="auto"/>
            <w:left w:val="none" w:sz="0" w:space="0" w:color="auto"/>
            <w:bottom w:val="none" w:sz="0" w:space="0" w:color="auto"/>
            <w:right w:val="none" w:sz="0" w:space="0" w:color="auto"/>
          </w:divBdr>
        </w:div>
        <w:div w:id="325286394">
          <w:marLeft w:val="432"/>
          <w:marRight w:val="0"/>
          <w:marTop w:val="0"/>
          <w:marBottom w:val="280"/>
          <w:divBdr>
            <w:top w:val="none" w:sz="0" w:space="0" w:color="auto"/>
            <w:left w:val="none" w:sz="0" w:space="0" w:color="auto"/>
            <w:bottom w:val="none" w:sz="0" w:space="0" w:color="auto"/>
            <w:right w:val="none" w:sz="0" w:space="0" w:color="auto"/>
          </w:divBdr>
        </w:div>
      </w:divsChild>
    </w:div>
    <w:div w:id="772631554">
      <w:bodyDiv w:val="1"/>
      <w:marLeft w:val="0"/>
      <w:marRight w:val="0"/>
      <w:marTop w:val="0"/>
      <w:marBottom w:val="0"/>
      <w:divBdr>
        <w:top w:val="none" w:sz="0" w:space="0" w:color="auto"/>
        <w:left w:val="none" w:sz="0" w:space="0" w:color="auto"/>
        <w:bottom w:val="none" w:sz="0" w:space="0" w:color="auto"/>
        <w:right w:val="none" w:sz="0" w:space="0" w:color="auto"/>
      </w:divBdr>
    </w:div>
    <w:div w:id="905184481">
      <w:bodyDiv w:val="1"/>
      <w:marLeft w:val="0"/>
      <w:marRight w:val="0"/>
      <w:marTop w:val="0"/>
      <w:marBottom w:val="0"/>
      <w:divBdr>
        <w:top w:val="none" w:sz="0" w:space="0" w:color="auto"/>
        <w:left w:val="none" w:sz="0" w:space="0" w:color="auto"/>
        <w:bottom w:val="none" w:sz="0" w:space="0" w:color="auto"/>
        <w:right w:val="none" w:sz="0" w:space="0" w:color="auto"/>
      </w:divBdr>
      <w:divsChild>
        <w:div w:id="43675400">
          <w:marLeft w:val="432"/>
          <w:marRight w:val="0"/>
          <w:marTop w:val="0"/>
          <w:marBottom w:val="280"/>
          <w:divBdr>
            <w:top w:val="none" w:sz="0" w:space="0" w:color="auto"/>
            <w:left w:val="none" w:sz="0" w:space="0" w:color="auto"/>
            <w:bottom w:val="none" w:sz="0" w:space="0" w:color="auto"/>
            <w:right w:val="none" w:sz="0" w:space="0" w:color="auto"/>
          </w:divBdr>
        </w:div>
      </w:divsChild>
    </w:div>
    <w:div w:id="908922611">
      <w:bodyDiv w:val="1"/>
      <w:marLeft w:val="0"/>
      <w:marRight w:val="0"/>
      <w:marTop w:val="0"/>
      <w:marBottom w:val="0"/>
      <w:divBdr>
        <w:top w:val="none" w:sz="0" w:space="0" w:color="auto"/>
        <w:left w:val="none" w:sz="0" w:space="0" w:color="auto"/>
        <w:bottom w:val="none" w:sz="0" w:space="0" w:color="auto"/>
        <w:right w:val="none" w:sz="0" w:space="0" w:color="auto"/>
      </w:divBdr>
      <w:divsChild>
        <w:div w:id="104546318">
          <w:marLeft w:val="547"/>
          <w:marRight w:val="0"/>
          <w:marTop w:val="115"/>
          <w:marBottom w:val="0"/>
          <w:divBdr>
            <w:top w:val="none" w:sz="0" w:space="0" w:color="auto"/>
            <w:left w:val="none" w:sz="0" w:space="0" w:color="auto"/>
            <w:bottom w:val="none" w:sz="0" w:space="0" w:color="auto"/>
            <w:right w:val="none" w:sz="0" w:space="0" w:color="auto"/>
          </w:divBdr>
        </w:div>
        <w:div w:id="114447785">
          <w:marLeft w:val="547"/>
          <w:marRight w:val="0"/>
          <w:marTop w:val="115"/>
          <w:marBottom w:val="0"/>
          <w:divBdr>
            <w:top w:val="none" w:sz="0" w:space="0" w:color="auto"/>
            <w:left w:val="none" w:sz="0" w:space="0" w:color="auto"/>
            <w:bottom w:val="none" w:sz="0" w:space="0" w:color="auto"/>
            <w:right w:val="none" w:sz="0" w:space="0" w:color="auto"/>
          </w:divBdr>
        </w:div>
        <w:div w:id="1914269149">
          <w:marLeft w:val="547"/>
          <w:marRight w:val="0"/>
          <w:marTop w:val="115"/>
          <w:marBottom w:val="0"/>
          <w:divBdr>
            <w:top w:val="none" w:sz="0" w:space="0" w:color="auto"/>
            <w:left w:val="none" w:sz="0" w:space="0" w:color="auto"/>
            <w:bottom w:val="none" w:sz="0" w:space="0" w:color="auto"/>
            <w:right w:val="none" w:sz="0" w:space="0" w:color="auto"/>
          </w:divBdr>
        </w:div>
        <w:div w:id="813377423">
          <w:marLeft w:val="547"/>
          <w:marRight w:val="0"/>
          <w:marTop w:val="115"/>
          <w:marBottom w:val="0"/>
          <w:divBdr>
            <w:top w:val="none" w:sz="0" w:space="0" w:color="auto"/>
            <w:left w:val="none" w:sz="0" w:space="0" w:color="auto"/>
            <w:bottom w:val="none" w:sz="0" w:space="0" w:color="auto"/>
            <w:right w:val="none" w:sz="0" w:space="0" w:color="auto"/>
          </w:divBdr>
        </w:div>
      </w:divsChild>
    </w:div>
    <w:div w:id="1033766830">
      <w:bodyDiv w:val="1"/>
      <w:marLeft w:val="0"/>
      <w:marRight w:val="0"/>
      <w:marTop w:val="0"/>
      <w:marBottom w:val="0"/>
      <w:divBdr>
        <w:top w:val="none" w:sz="0" w:space="0" w:color="auto"/>
        <w:left w:val="none" w:sz="0" w:space="0" w:color="auto"/>
        <w:bottom w:val="none" w:sz="0" w:space="0" w:color="auto"/>
        <w:right w:val="none" w:sz="0" w:space="0" w:color="auto"/>
      </w:divBdr>
      <w:divsChild>
        <w:div w:id="181820224">
          <w:marLeft w:val="547"/>
          <w:marRight w:val="0"/>
          <w:marTop w:val="154"/>
          <w:marBottom w:val="0"/>
          <w:divBdr>
            <w:top w:val="none" w:sz="0" w:space="0" w:color="auto"/>
            <w:left w:val="none" w:sz="0" w:space="0" w:color="auto"/>
            <w:bottom w:val="none" w:sz="0" w:space="0" w:color="auto"/>
            <w:right w:val="none" w:sz="0" w:space="0" w:color="auto"/>
          </w:divBdr>
        </w:div>
      </w:divsChild>
    </w:div>
    <w:div w:id="1213349569">
      <w:bodyDiv w:val="1"/>
      <w:marLeft w:val="0"/>
      <w:marRight w:val="0"/>
      <w:marTop w:val="0"/>
      <w:marBottom w:val="0"/>
      <w:divBdr>
        <w:top w:val="none" w:sz="0" w:space="0" w:color="auto"/>
        <w:left w:val="none" w:sz="0" w:space="0" w:color="auto"/>
        <w:bottom w:val="none" w:sz="0" w:space="0" w:color="auto"/>
        <w:right w:val="none" w:sz="0" w:space="0" w:color="auto"/>
      </w:divBdr>
      <w:divsChild>
        <w:div w:id="26834836">
          <w:marLeft w:val="547"/>
          <w:marRight w:val="0"/>
          <w:marTop w:val="115"/>
          <w:marBottom w:val="0"/>
          <w:divBdr>
            <w:top w:val="none" w:sz="0" w:space="0" w:color="auto"/>
            <w:left w:val="none" w:sz="0" w:space="0" w:color="auto"/>
            <w:bottom w:val="none" w:sz="0" w:space="0" w:color="auto"/>
            <w:right w:val="none" w:sz="0" w:space="0" w:color="auto"/>
          </w:divBdr>
        </w:div>
        <w:div w:id="703603813">
          <w:marLeft w:val="547"/>
          <w:marRight w:val="0"/>
          <w:marTop w:val="115"/>
          <w:marBottom w:val="0"/>
          <w:divBdr>
            <w:top w:val="none" w:sz="0" w:space="0" w:color="auto"/>
            <w:left w:val="none" w:sz="0" w:space="0" w:color="auto"/>
            <w:bottom w:val="none" w:sz="0" w:space="0" w:color="auto"/>
            <w:right w:val="none" w:sz="0" w:space="0" w:color="auto"/>
          </w:divBdr>
        </w:div>
        <w:div w:id="1211310057">
          <w:marLeft w:val="547"/>
          <w:marRight w:val="0"/>
          <w:marTop w:val="115"/>
          <w:marBottom w:val="0"/>
          <w:divBdr>
            <w:top w:val="none" w:sz="0" w:space="0" w:color="auto"/>
            <w:left w:val="none" w:sz="0" w:space="0" w:color="auto"/>
            <w:bottom w:val="none" w:sz="0" w:space="0" w:color="auto"/>
            <w:right w:val="none" w:sz="0" w:space="0" w:color="auto"/>
          </w:divBdr>
        </w:div>
      </w:divsChild>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sChild>
        <w:div w:id="1595085969">
          <w:marLeft w:val="547"/>
          <w:marRight w:val="0"/>
          <w:marTop w:val="115"/>
          <w:marBottom w:val="0"/>
          <w:divBdr>
            <w:top w:val="none" w:sz="0" w:space="0" w:color="auto"/>
            <w:left w:val="none" w:sz="0" w:space="0" w:color="auto"/>
            <w:bottom w:val="none" w:sz="0" w:space="0" w:color="auto"/>
            <w:right w:val="none" w:sz="0" w:space="0" w:color="auto"/>
          </w:divBdr>
        </w:div>
        <w:div w:id="1913075579">
          <w:marLeft w:val="547"/>
          <w:marRight w:val="0"/>
          <w:marTop w:val="115"/>
          <w:marBottom w:val="0"/>
          <w:divBdr>
            <w:top w:val="none" w:sz="0" w:space="0" w:color="auto"/>
            <w:left w:val="none" w:sz="0" w:space="0" w:color="auto"/>
            <w:bottom w:val="none" w:sz="0" w:space="0" w:color="auto"/>
            <w:right w:val="none" w:sz="0" w:space="0" w:color="auto"/>
          </w:divBdr>
        </w:div>
        <w:div w:id="1724133407">
          <w:marLeft w:val="547"/>
          <w:marRight w:val="0"/>
          <w:marTop w:val="115"/>
          <w:marBottom w:val="0"/>
          <w:divBdr>
            <w:top w:val="none" w:sz="0" w:space="0" w:color="auto"/>
            <w:left w:val="none" w:sz="0" w:space="0" w:color="auto"/>
            <w:bottom w:val="none" w:sz="0" w:space="0" w:color="auto"/>
            <w:right w:val="none" w:sz="0" w:space="0" w:color="auto"/>
          </w:divBdr>
        </w:div>
        <w:div w:id="593250247">
          <w:marLeft w:val="547"/>
          <w:marRight w:val="0"/>
          <w:marTop w:val="115"/>
          <w:marBottom w:val="0"/>
          <w:divBdr>
            <w:top w:val="none" w:sz="0" w:space="0" w:color="auto"/>
            <w:left w:val="none" w:sz="0" w:space="0" w:color="auto"/>
            <w:bottom w:val="none" w:sz="0" w:space="0" w:color="auto"/>
            <w:right w:val="none" w:sz="0" w:space="0" w:color="auto"/>
          </w:divBdr>
        </w:div>
      </w:divsChild>
    </w:div>
    <w:div w:id="1334147213">
      <w:bodyDiv w:val="1"/>
      <w:marLeft w:val="0"/>
      <w:marRight w:val="0"/>
      <w:marTop w:val="0"/>
      <w:marBottom w:val="0"/>
      <w:divBdr>
        <w:top w:val="none" w:sz="0" w:space="0" w:color="auto"/>
        <w:left w:val="none" w:sz="0" w:space="0" w:color="auto"/>
        <w:bottom w:val="none" w:sz="0" w:space="0" w:color="auto"/>
        <w:right w:val="none" w:sz="0" w:space="0" w:color="auto"/>
      </w:divBdr>
      <w:divsChild>
        <w:div w:id="857505744">
          <w:marLeft w:val="432"/>
          <w:marRight w:val="0"/>
          <w:marTop w:val="0"/>
          <w:marBottom w:val="280"/>
          <w:divBdr>
            <w:top w:val="none" w:sz="0" w:space="0" w:color="auto"/>
            <w:left w:val="none" w:sz="0" w:space="0" w:color="auto"/>
            <w:bottom w:val="none" w:sz="0" w:space="0" w:color="auto"/>
            <w:right w:val="none" w:sz="0" w:space="0" w:color="auto"/>
          </w:divBdr>
        </w:div>
        <w:div w:id="1918585903">
          <w:marLeft w:val="432"/>
          <w:marRight w:val="0"/>
          <w:marTop w:val="0"/>
          <w:marBottom w:val="280"/>
          <w:divBdr>
            <w:top w:val="none" w:sz="0" w:space="0" w:color="auto"/>
            <w:left w:val="none" w:sz="0" w:space="0" w:color="auto"/>
            <w:bottom w:val="none" w:sz="0" w:space="0" w:color="auto"/>
            <w:right w:val="none" w:sz="0" w:space="0" w:color="auto"/>
          </w:divBdr>
        </w:div>
      </w:divsChild>
    </w:div>
    <w:div w:id="1356811815">
      <w:bodyDiv w:val="1"/>
      <w:marLeft w:val="0"/>
      <w:marRight w:val="0"/>
      <w:marTop w:val="0"/>
      <w:marBottom w:val="0"/>
      <w:divBdr>
        <w:top w:val="none" w:sz="0" w:space="0" w:color="auto"/>
        <w:left w:val="none" w:sz="0" w:space="0" w:color="auto"/>
        <w:bottom w:val="none" w:sz="0" w:space="0" w:color="auto"/>
        <w:right w:val="none" w:sz="0" w:space="0" w:color="auto"/>
      </w:divBdr>
      <w:divsChild>
        <w:div w:id="1217860355">
          <w:marLeft w:val="432"/>
          <w:marRight w:val="0"/>
          <w:marTop w:val="0"/>
          <w:marBottom w:val="280"/>
          <w:divBdr>
            <w:top w:val="none" w:sz="0" w:space="0" w:color="auto"/>
            <w:left w:val="none" w:sz="0" w:space="0" w:color="auto"/>
            <w:bottom w:val="none" w:sz="0" w:space="0" w:color="auto"/>
            <w:right w:val="none" w:sz="0" w:space="0" w:color="auto"/>
          </w:divBdr>
        </w:div>
        <w:div w:id="1209225366">
          <w:marLeft w:val="994"/>
          <w:marRight w:val="0"/>
          <w:marTop w:val="0"/>
          <w:marBottom w:val="280"/>
          <w:divBdr>
            <w:top w:val="none" w:sz="0" w:space="0" w:color="auto"/>
            <w:left w:val="none" w:sz="0" w:space="0" w:color="auto"/>
            <w:bottom w:val="none" w:sz="0" w:space="0" w:color="auto"/>
            <w:right w:val="none" w:sz="0" w:space="0" w:color="auto"/>
          </w:divBdr>
        </w:div>
        <w:div w:id="1224751847">
          <w:marLeft w:val="994"/>
          <w:marRight w:val="0"/>
          <w:marTop w:val="0"/>
          <w:marBottom w:val="280"/>
          <w:divBdr>
            <w:top w:val="none" w:sz="0" w:space="0" w:color="auto"/>
            <w:left w:val="none" w:sz="0" w:space="0" w:color="auto"/>
            <w:bottom w:val="none" w:sz="0" w:space="0" w:color="auto"/>
            <w:right w:val="none" w:sz="0" w:space="0" w:color="auto"/>
          </w:divBdr>
        </w:div>
        <w:div w:id="1605190786">
          <w:marLeft w:val="994"/>
          <w:marRight w:val="0"/>
          <w:marTop w:val="0"/>
          <w:marBottom w:val="280"/>
          <w:divBdr>
            <w:top w:val="none" w:sz="0" w:space="0" w:color="auto"/>
            <w:left w:val="none" w:sz="0" w:space="0" w:color="auto"/>
            <w:bottom w:val="none" w:sz="0" w:space="0" w:color="auto"/>
            <w:right w:val="none" w:sz="0" w:space="0" w:color="auto"/>
          </w:divBdr>
        </w:div>
      </w:divsChild>
    </w:div>
    <w:div w:id="1387948339">
      <w:bodyDiv w:val="1"/>
      <w:marLeft w:val="0"/>
      <w:marRight w:val="0"/>
      <w:marTop w:val="0"/>
      <w:marBottom w:val="0"/>
      <w:divBdr>
        <w:top w:val="none" w:sz="0" w:space="0" w:color="auto"/>
        <w:left w:val="none" w:sz="0" w:space="0" w:color="auto"/>
        <w:bottom w:val="none" w:sz="0" w:space="0" w:color="auto"/>
        <w:right w:val="none" w:sz="0" w:space="0" w:color="auto"/>
      </w:divBdr>
      <w:divsChild>
        <w:div w:id="93137140">
          <w:marLeft w:val="547"/>
          <w:marRight w:val="0"/>
          <w:marTop w:val="115"/>
          <w:marBottom w:val="0"/>
          <w:divBdr>
            <w:top w:val="none" w:sz="0" w:space="0" w:color="auto"/>
            <w:left w:val="none" w:sz="0" w:space="0" w:color="auto"/>
            <w:bottom w:val="none" w:sz="0" w:space="0" w:color="auto"/>
            <w:right w:val="none" w:sz="0" w:space="0" w:color="auto"/>
          </w:divBdr>
        </w:div>
        <w:div w:id="1364672107">
          <w:marLeft w:val="547"/>
          <w:marRight w:val="0"/>
          <w:marTop w:val="115"/>
          <w:marBottom w:val="0"/>
          <w:divBdr>
            <w:top w:val="none" w:sz="0" w:space="0" w:color="auto"/>
            <w:left w:val="none" w:sz="0" w:space="0" w:color="auto"/>
            <w:bottom w:val="none" w:sz="0" w:space="0" w:color="auto"/>
            <w:right w:val="none" w:sz="0" w:space="0" w:color="auto"/>
          </w:divBdr>
        </w:div>
        <w:div w:id="710880822">
          <w:marLeft w:val="547"/>
          <w:marRight w:val="0"/>
          <w:marTop w:val="115"/>
          <w:marBottom w:val="0"/>
          <w:divBdr>
            <w:top w:val="none" w:sz="0" w:space="0" w:color="auto"/>
            <w:left w:val="none" w:sz="0" w:space="0" w:color="auto"/>
            <w:bottom w:val="none" w:sz="0" w:space="0" w:color="auto"/>
            <w:right w:val="none" w:sz="0" w:space="0" w:color="auto"/>
          </w:divBdr>
        </w:div>
      </w:divsChild>
    </w:div>
    <w:div w:id="1398628979">
      <w:bodyDiv w:val="1"/>
      <w:marLeft w:val="0"/>
      <w:marRight w:val="0"/>
      <w:marTop w:val="0"/>
      <w:marBottom w:val="0"/>
      <w:divBdr>
        <w:top w:val="none" w:sz="0" w:space="0" w:color="auto"/>
        <w:left w:val="none" w:sz="0" w:space="0" w:color="auto"/>
        <w:bottom w:val="none" w:sz="0" w:space="0" w:color="auto"/>
        <w:right w:val="none" w:sz="0" w:space="0" w:color="auto"/>
      </w:divBdr>
      <w:divsChild>
        <w:div w:id="1300453548">
          <w:marLeft w:val="547"/>
          <w:marRight w:val="0"/>
          <w:marTop w:val="115"/>
          <w:marBottom w:val="0"/>
          <w:divBdr>
            <w:top w:val="none" w:sz="0" w:space="0" w:color="auto"/>
            <w:left w:val="none" w:sz="0" w:space="0" w:color="auto"/>
            <w:bottom w:val="none" w:sz="0" w:space="0" w:color="auto"/>
            <w:right w:val="none" w:sz="0" w:space="0" w:color="auto"/>
          </w:divBdr>
        </w:div>
        <w:div w:id="586303978">
          <w:marLeft w:val="547"/>
          <w:marRight w:val="0"/>
          <w:marTop w:val="115"/>
          <w:marBottom w:val="0"/>
          <w:divBdr>
            <w:top w:val="none" w:sz="0" w:space="0" w:color="auto"/>
            <w:left w:val="none" w:sz="0" w:space="0" w:color="auto"/>
            <w:bottom w:val="none" w:sz="0" w:space="0" w:color="auto"/>
            <w:right w:val="none" w:sz="0" w:space="0" w:color="auto"/>
          </w:divBdr>
        </w:div>
        <w:div w:id="1109664393">
          <w:marLeft w:val="547"/>
          <w:marRight w:val="0"/>
          <w:marTop w:val="115"/>
          <w:marBottom w:val="0"/>
          <w:divBdr>
            <w:top w:val="none" w:sz="0" w:space="0" w:color="auto"/>
            <w:left w:val="none" w:sz="0" w:space="0" w:color="auto"/>
            <w:bottom w:val="none" w:sz="0" w:space="0" w:color="auto"/>
            <w:right w:val="none" w:sz="0" w:space="0" w:color="auto"/>
          </w:divBdr>
        </w:div>
        <w:div w:id="752121569">
          <w:marLeft w:val="547"/>
          <w:marRight w:val="0"/>
          <w:marTop w:val="115"/>
          <w:marBottom w:val="0"/>
          <w:divBdr>
            <w:top w:val="none" w:sz="0" w:space="0" w:color="auto"/>
            <w:left w:val="none" w:sz="0" w:space="0" w:color="auto"/>
            <w:bottom w:val="none" w:sz="0" w:space="0" w:color="auto"/>
            <w:right w:val="none" w:sz="0" w:space="0" w:color="auto"/>
          </w:divBdr>
        </w:div>
        <w:div w:id="972559951">
          <w:marLeft w:val="547"/>
          <w:marRight w:val="0"/>
          <w:marTop w:val="115"/>
          <w:marBottom w:val="0"/>
          <w:divBdr>
            <w:top w:val="none" w:sz="0" w:space="0" w:color="auto"/>
            <w:left w:val="none" w:sz="0" w:space="0" w:color="auto"/>
            <w:bottom w:val="none" w:sz="0" w:space="0" w:color="auto"/>
            <w:right w:val="none" w:sz="0" w:space="0" w:color="auto"/>
          </w:divBdr>
        </w:div>
        <w:div w:id="328795585">
          <w:marLeft w:val="547"/>
          <w:marRight w:val="0"/>
          <w:marTop w:val="115"/>
          <w:marBottom w:val="0"/>
          <w:divBdr>
            <w:top w:val="none" w:sz="0" w:space="0" w:color="auto"/>
            <w:left w:val="none" w:sz="0" w:space="0" w:color="auto"/>
            <w:bottom w:val="none" w:sz="0" w:space="0" w:color="auto"/>
            <w:right w:val="none" w:sz="0" w:space="0" w:color="auto"/>
          </w:divBdr>
        </w:div>
      </w:divsChild>
    </w:div>
    <w:div w:id="1828090124">
      <w:bodyDiv w:val="1"/>
      <w:marLeft w:val="0"/>
      <w:marRight w:val="0"/>
      <w:marTop w:val="0"/>
      <w:marBottom w:val="0"/>
      <w:divBdr>
        <w:top w:val="none" w:sz="0" w:space="0" w:color="auto"/>
        <w:left w:val="none" w:sz="0" w:space="0" w:color="auto"/>
        <w:bottom w:val="none" w:sz="0" w:space="0" w:color="auto"/>
        <w:right w:val="none" w:sz="0" w:space="0" w:color="auto"/>
      </w:divBdr>
      <w:divsChild>
        <w:div w:id="1459372128">
          <w:marLeft w:val="432"/>
          <w:marRight w:val="0"/>
          <w:marTop w:val="0"/>
          <w:marBottom w:val="280"/>
          <w:divBdr>
            <w:top w:val="none" w:sz="0" w:space="0" w:color="auto"/>
            <w:left w:val="none" w:sz="0" w:space="0" w:color="auto"/>
            <w:bottom w:val="none" w:sz="0" w:space="0" w:color="auto"/>
            <w:right w:val="none" w:sz="0" w:space="0" w:color="auto"/>
          </w:divBdr>
        </w:div>
        <w:div w:id="398402541">
          <w:marLeft w:val="432"/>
          <w:marRight w:val="0"/>
          <w:marTop w:val="0"/>
          <w:marBottom w:val="280"/>
          <w:divBdr>
            <w:top w:val="none" w:sz="0" w:space="0" w:color="auto"/>
            <w:left w:val="none" w:sz="0" w:space="0" w:color="auto"/>
            <w:bottom w:val="none" w:sz="0" w:space="0" w:color="auto"/>
            <w:right w:val="none" w:sz="0" w:space="0" w:color="auto"/>
          </w:divBdr>
        </w:div>
        <w:div w:id="1208563376">
          <w:marLeft w:val="432"/>
          <w:marRight w:val="0"/>
          <w:marTop w:val="0"/>
          <w:marBottom w:val="280"/>
          <w:divBdr>
            <w:top w:val="none" w:sz="0" w:space="0" w:color="auto"/>
            <w:left w:val="none" w:sz="0" w:space="0" w:color="auto"/>
            <w:bottom w:val="none" w:sz="0" w:space="0" w:color="auto"/>
            <w:right w:val="none" w:sz="0" w:space="0" w:color="auto"/>
          </w:divBdr>
        </w:div>
        <w:div w:id="1309169733">
          <w:marLeft w:val="432"/>
          <w:marRight w:val="0"/>
          <w:marTop w:val="0"/>
          <w:marBottom w:val="280"/>
          <w:divBdr>
            <w:top w:val="none" w:sz="0" w:space="0" w:color="auto"/>
            <w:left w:val="none" w:sz="0" w:space="0" w:color="auto"/>
            <w:bottom w:val="none" w:sz="0" w:space="0" w:color="auto"/>
            <w:right w:val="none" w:sz="0" w:space="0" w:color="auto"/>
          </w:divBdr>
        </w:div>
      </w:divsChild>
    </w:div>
    <w:div w:id="2121870513">
      <w:bodyDiv w:val="1"/>
      <w:marLeft w:val="0"/>
      <w:marRight w:val="0"/>
      <w:marTop w:val="0"/>
      <w:marBottom w:val="0"/>
      <w:divBdr>
        <w:top w:val="none" w:sz="0" w:space="0" w:color="auto"/>
        <w:left w:val="none" w:sz="0" w:space="0" w:color="auto"/>
        <w:bottom w:val="none" w:sz="0" w:space="0" w:color="auto"/>
        <w:right w:val="none" w:sz="0" w:space="0" w:color="auto"/>
      </w:divBdr>
      <w:divsChild>
        <w:div w:id="1571236336">
          <w:marLeft w:val="547"/>
          <w:marRight w:val="0"/>
          <w:marTop w:val="115"/>
          <w:marBottom w:val="0"/>
          <w:divBdr>
            <w:top w:val="none" w:sz="0" w:space="0" w:color="auto"/>
            <w:left w:val="none" w:sz="0" w:space="0" w:color="auto"/>
            <w:bottom w:val="none" w:sz="0" w:space="0" w:color="auto"/>
            <w:right w:val="none" w:sz="0" w:space="0" w:color="auto"/>
          </w:divBdr>
        </w:div>
        <w:div w:id="1309893151">
          <w:marLeft w:val="547"/>
          <w:marRight w:val="0"/>
          <w:marTop w:val="115"/>
          <w:marBottom w:val="0"/>
          <w:divBdr>
            <w:top w:val="none" w:sz="0" w:space="0" w:color="auto"/>
            <w:left w:val="none" w:sz="0" w:space="0" w:color="auto"/>
            <w:bottom w:val="none" w:sz="0" w:space="0" w:color="auto"/>
            <w:right w:val="none" w:sz="0" w:space="0" w:color="auto"/>
          </w:divBdr>
        </w:div>
        <w:div w:id="1490637151">
          <w:marLeft w:val="547"/>
          <w:marRight w:val="0"/>
          <w:marTop w:val="115"/>
          <w:marBottom w:val="0"/>
          <w:divBdr>
            <w:top w:val="none" w:sz="0" w:space="0" w:color="auto"/>
            <w:left w:val="none" w:sz="0" w:space="0" w:color="auto"/>
            <w:bottom w:val="none" w:sz="0" w:space="0" w:color="auto"/>
            <w:right w:val="none" w:sz="0" w:space="0" w:color="auto"/>
          </w:divBdr>
        </w:div>
        <w:div w:id="1903363866">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3.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yperlink" Target="http://www.python.org/ftp/python/3.3.2/python-3.3.2.msi"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python.org/download/" TargetMode="External"/><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hyperlink" Target="http://www.journyx.com" TargetMode="External"/><Relationship Id="rId4" Type="http://schemas.openxmlformats.org/officeDocument/2006/relationships/webSettings" Target="webSettings.xml"/><Relationship Id="rId9" Type="http://schemas.openxmlformats.org/officeDocument/2006/relationships/hyperlink" Target="http://www.python.org" TargetMode="External"/><Relationship Id="rId14"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b\AppData\Roaming\Microsoft\Templates\PGOnline%20Teacher%20Guide%20Calibr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PGOnline Teacher Guide Calibri</Template>
  <TotalTime>254</TotalTime>
  <Pages>32</Pages>
  <Words>7260</Words>
  <Characters>41387</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PG Online Ltd</Company>
  <LinksUpToDate>false</LinksUpToDate>
  <CharactersWithSpaces>48550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 Heathcote</dc:creator>
  <cp:lastModifiedBy>Rob Heathcote</cp:lastModifiedBy>
  <cp:revision>14</cp:revision>
  <cp:lastPrinted>2013-11-02T16:34:00Z</cp:lastPrinted>
  <dcterms:created xsi:type="dcterms:W3CDTF">2017-05-23T18:35:00Z</dcterms:created>
  <dcterms:modified xsi:type="dcterms:W3CDTF">2017-06-08T07:32:00Z</dcterms:modified>
</cp:coreProperties>
</file>