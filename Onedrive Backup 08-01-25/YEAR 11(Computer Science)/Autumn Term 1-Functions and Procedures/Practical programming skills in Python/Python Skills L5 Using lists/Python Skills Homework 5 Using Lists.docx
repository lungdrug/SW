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F4573" w14:textId="77777777" w:rsidR="00804216" w:rsidRPr="00F76239" w:rsidRDefault="00613BA5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A37A85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AC6DE1">
        <w:rPr>
          <w:rFonts w:eastAsia="Times New Roman"/>
          <w:bCs w:val="0"/>
          <w:color w:val="404040"/>
          <w:kern w:val="0"/>
          <w:szCs w:val="22"/>
          <w:lang w:eastAsia="en-GB"/>
        </w:rPr>
        <w:t>Using lists</w:t>
      </w:r>
    </w:p>
    <w:p w14:paraId="3AF81DA0" w14:textId="77777777" w:rsidR="00AC6DE1" w:rsidRPr="00AC6DE1" w:rsidRDefault="00AC6DE1" w:rsidP="00AC6DE1">
      <w:pPr>
        <w:numPr>
          <w:ilvl w:val="0"/>
          <w:numId w:val="4"/>
        </w:numPr>
        <w:spacing w:before="240" w:after="200" w:line="276" w:lineRule="auto"/>
        <w:ind w:left="426" w:hanging="425"/>
        <w:rPr>
          <w:rFonts w:ascii="Arial" w:hAnsi="Arial" w:cs="Arial"/>
          <w:sz w:val="22"/>
        </w:rPr>
      </w:pPr>
      <w:r w:rsidRPr="00AC6DE1">
        <w:rPr>
          <w:rFonts w:ascii="Arial" w:hAnsi="Arial" w:cs="Arial"/>
          <w:sz w:val="22"/>
        </w:rPr>
        <w:t>Paula wants to check your understanding before she hires you as a new programmer. Answer the following questions about this list (called ‘royals’) to show your understanding:</w:t>
      </w:r>
    </w:p>
    <w:tbl>
      <w:tblPr>
        <w:tblStyle w:val="TableGrid"/>
        <w:tblW w:w="0" w:type="auto"/>
        <w:jc w:val="center"/>
        <w:tblBorders>
          <w:top w:val="single" w:sz="4" w:space="0" w:color="B5A56A"/>
          <w:left w:val="single" w:sz="4" w:space="0" w:color="B5A56A"/>
          <w:bottom w:val="single" w:sz="4" w:space="0" w:color="B5A56A"/>
          <w:right w:val="single" w:sz="4" w:space="0" w:color="B5A56A"/>
          <w:insideH w:val="single" w:sz="4" w:space="0" w:color="B5A56A"/>
          <w:insideV w:val="single" w:sz="4" w:space="0" w:color="B5A56A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AC6DE1" w:rsidRPr="000E7202" w14:paraId="31E2CB56" w14:textId="77777777" w:rsidTr="00FE7708">
        <w:trPr>
          <w:trHeight w:val="450"/>
          <w:jc w:val="center"/>
        </w:trPr>
        <w:tc>
          <w:tcPr>
            <w:tcW w:w="1540" w:type="dxa"/>
          </w:tcPr>
          <w:p w14:paraId="5B955C97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Elizabeth</w:t>
            </w:r>
          </w:p>
        </w:tc>
        <w:tc>
          <w:tcPr>
            <w:tcW w:w="1540" w:type="dxa"/>
          </w:tcPr>
          <w:p w14:paraId="0C0DE20D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Charles</w:t>
            </w:r>
          </w:p>
        </w:tc>
        <w:tc>
          <w:tcPr>
            <w:tcW w:w="1540" w:type="dxa"/>
          </w:tcPr>
          <w:p w14:paraId="0BA5D45C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William</w:t>
            </w:r>
          </w:p>
        </w:tc>
        <w:tc>
          <w:tcPr>
            <w:tcW w:w="1540" w:type="dxa"/>
          </w:tcPr>
          <w:p w14:paraId="73D07368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George</w:t>
            </w:r>
          </w:p>
        </w:tc>
        <w:tc>
          <w:tcPr>
            <w:tcW w:w="1541" w:type="dxa"/>
          </w:tcPr>
          <w:p w14:paraId="1EE86082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Henry</w:t>
            </w:r>
          </w:p>
        </w:tc>
        <w:tc>
          <w:tcPr>
            <w:tcW w:w="1541" w:type="dxa"/>
          </w:tcPr>
          <w:p w14:paraId="53CB1B4A" w14:textId="77777777" w:rsidR="00AC6DE1" w:rsidRPr="000E7202" w:rsidRDefault="00AC6DE1" w:rsidP="000E7202">
            <w:pPr>
              <w:spacing w:before="240" w:after="200" w:line="276" w:lineRule="auto"/>
              <w:jc w:val="center"/>
              <w:rPr>
                <w:rFonts w:ascii="Arial" w:hAnsi="Arial" w:cs="Arial"/>
              </w:rPr>
            </w:pPr>
            <w:r w:rsidRPr="000E7202">
              <w:rPr>
                <w:rFonts w:ascii="Arial" w:hAnsi="Arial" w:cs="Arial"/>
              </w:rPr>
              <w:t>Andrew</w:t>
            </w:r>
          </w:p>
        </w:tc>
      </w:tr>
    </w:tbl>
    <w:p w14:paraId="72EE9887" w14:textId="77777777" w:rsidR="005C20D1" w:rsidRDefault="00AC6DE1" w:rsidP="00840C52">
      <w:pPr>
        <w:numPr>
          <w:ilvl w:val="1"/>
          <w:numId w:val="4"/>
        </w:numPr>
        <w:tabs>
          <w:tab w:val="right" w:pos="9354"/>
        </w:tabs>
        <w:spacing w:before="240" w:after="200" w:line="276" w:lineRule="auto"/>
        <w:ind w:left="993" w:hanging="567"/>
        <w:rPr>
          <w:rFonts w:ascii="Arial" w:hAnsi="Arial" w:cs="Arial"/>
          <w:sz w:val="22"/>
          <w:szCs w:val="22"/>
        </w:rPr>
      </w:pPr>
      <w:r w:rsidRPr="00501770">
        <w:rPr>
          <w:rFonts w:ascii="Arial" w:hAnsi="Arial" w:cs="Arial"/>
          <w:sz w:val="22"/>
          <w:szCs w:val="22"/>
        </w:rPr>
        <w:t>Who is ‘royals[2]’?</w:t>
      </w:r>
    </w:p>
    <w:p w14:paraId="649F79D5" w14:textId="77F7A7D5" w:rsidR="00AC6DE1" w:rsidRPr="00501770" w:rsidRDefault="00AC6DE1" w:rsidP="005C20D1">
      <w:pPr>
        <w:tabs>
          <w:tab w:val="right" w:pos="9354"/>
        </w:tabs>
        <w:spacing w:before="240" w:after="200" w:line="276" w:lineRule="auto"/>
        <w:ind w:left="993"/>
        <w:rPr>
          <w:rFonts w:ascii="Arial" w:hAnsi="Arial" w:cs="Arial"/>
          <w:sz w:val="22"/>
          <w:szCs w:val="22"/>
        </w:rPr>
      </w:pPr>
      <w:r w:rsidRPr="00501770">
        <w:rPr>
          <w:rFonts w:ascii="Arial" w:hAnsi="Arial" w:cs="Arial"/>
          <w:sz w:val="22"/>
          <w:szCs w:val="22"/>
        </w:rPr>
        <w:br/>
      </w:r>
    </w:p>
    <w:p w14:paraId="12908AFA" w14:textId="77777777" w:rsidR="005C20D1" w:rsidRDefault="00AC6DE1" w:rsidP="00840C52">
      <w:pPr>
        <w:numPr>
          <w:ilvl w:val="1"/>
          <w:numId w:val="4"/>
        </w:numPr>
        <w:tabs>
          <w:tab w:val="right" w:pos="9354"/>
        </w:tabs>
        <w:spacing w:before="240" w:after="200" w:line="276" w:lineRule="auto"/>
        <w:ind w:left="993" w:hanging="567"/>
        <w:rPr>
          <w:rFonts w:ascii="Arial" w:hAnsi="Arial" w:cs="Arial"/>
          <w:sz w:val="22"/>
          <w:szCs w:val="22"/>
        </w:rPr>
      </w:pPr>
      <w:r w:rsidRPr="00501770">
        <w:rPr>
          <w:rFonts w:ascii="Arial" w:hAnsi="Arial" w:cs="Arial"/>
          <w:sz w:val="22"/>
          <w:szCs w:val="22"/>
        </w:rPr>
        <w:t>Write out the list after this line of code has been run: royals[5] = “Beatrice”</w:t>
      </w:r>
    </w:p>
    <w:p w14:paraId="5511C72E" w14:textId="7988DCEE" w:rsidR="00AC6DE1" w:rsidRPr="00501770" w:rsidRDefault="00AC6DE1" w:rsidP="005C20D1">
      <w:pPr>
        <w:tabs>
          <w:tab w:val="right" w:pos="9354"/>
        </w:tabs>
        <w:spacing w:before="240" w:after="200" w:line="276" w:lineRule="auto"/>
        <w:rPr>
          <w:rFonts w:ascii="Arial" w:hAnsi="Arial" w:cs="Arial"/>
          <w:sz w:val="22"/>
          <w:szCs w:val="22"/>
        </w:rPr>
      </w:pPr>
      <w:r w:rsidRPr="00501770">
        <w:rPr>
          <w:rFonts w:ascii="Arial" w:hAnsi="Arial" w:cs="Arial"/>
          <w:sz w:val="22"/>
          <w:szCs w:val="22"/>
        </w:rPr>
        <w:br/>
      </w:r>
    </w:p>
    <w:p w14:paraId="53E42E8D" w14:textId="77777777" w:rsidR="005C20D1" w:rsidRDefault="00AC6DE1" w:rsidP="00840C52">
      <w:pPr>
        <w:numPr>
          <w:ilvl w:val="1"/>
          <w:numId w:val="4"/>
        </w:numPr>
        <w:tabs>
          <w:tab w:val="right" w:pos="9354"/>
        </w:tabs>
        <w:spacing w:before="240" w:after="200" w:line="276" w:lineRule="auto"/>
        <w:ind w:left="993" w:hanging="567"/>
        <w:rPr>
          <w:rFonts w:ascii="Arial" w:hAnsi="Arial" w:cs="Arial"/>
          <w:sz w:val="22"/>
          <w:szCs w:val="22"/>
        </w:rPr>
      </w:pPr>
      <w:r w:rsidRPr="00501770">
        <w:rPr>
          <w:rFonts w:ascii="Arial" w:hAnsi="Arial" w:cs="Arial"/>
          <w:sz w:val="22"/>
          <w:szCs w:val="22"/>
        </w:rPr>
        <w:t>Write the code that would change “Charles” to “</w:t>
      </w:r>
      <w:r w:rsidR="008D3FDD">
        <w:rPr>
          <w:rFonts w:ascii="Arial" w:hAnsi="Arial" w:cs="Arial"/>
          <w:sz w:val="22"/>
          <w:szCs w:val="22"/>
        </w:rPr>
        <w:t>Prince of Wales</w:t>
      </w:r>
      <w:r w:rsidRPr="00501770">
        <w:rPr>
          <w:rFonts w:ascii="Arial" w:hAnsi="Arial" w:cs="Arial"/>
          <w:sz w:val="22"/>
          <w:szCs w:val="22"/>
        </w:rPr>
        <w:t>”</w:t>
      </w:r>
      <w:r w:rsidR="00840C52" w:rsidRPr="00840C52">
        <w:rPr>
          <w:rFonts w:ascii="Arial" w:hAnsi="Arial" w:cs="Arial"/>
          <w:sz w:val="22"/>
        </w:rPr>
        <w:t xml:space="preserve"> </w:t>
      </w:r>
      <w:r w:rsidR="00840C52">
        <w:rPr>
          <w:rFonts w:ascii="Arial" w:hAnsi="Arial" w:cs="Arial"/>
          <w:sz w:val="22"/>
        </w:rPr>
        <w:tab/>
      </w:r>
      <w:r w:rsidR="00840C52" w:rsidRPr="00AC6DE1">
        <w:rPr>
          <w:rFonts w:ascii="Arial" w:hAnsi="Arial" w:cs="Arial"/>
          <w:sz w:val="22"/>
        </w:rPr>
        <w:t>[</w:t>
      </w:r>
      <w:r w:rsidR="00840C52">
        <w:rPr>
          <w:rFonts w:ascii="Arial" w:hAnsi="Arial" w:cs="Arial"/>
          <w:sz w:val="22"/>
          <w:szCs w:val="22"/>
        </w:rPr>
        <w:t>3</w:t>
      </w:r>
      <w:r w:rsidR="00840C52" w:rsidRPr="00AC6DE1">
        <w:rPr>
          <w:rFonts w:ascii="Arial" w:hAnsi="Arial" w:cs="Arial"/>
          <w:sz w:val="22"/>
          <w:szCs w:val="22"/>
        </w:rPr>
        <w:t>]</w:t>
      </w:r>
    </w:p>
    <w:p w14:paraId="261311A5" w14:textId="2F2C5C78" w:rsidR="00AC6DE1" w:rsidRPr="00501770" w:rsidRDefault="00AC6DE1" w:rsidP="005C20D1">
      <w:pPr>
        <w:tabs>
          <w:tab w:val="right" w:pos="9354"/>
        </w:tabs>
        <w:spacing w:before="240" w:after="200" w:line="276" w:lineRule="auto"/>
        <w:ind w:left="993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501770">
        <w:rPr>
          <w:rFonts w:ascii="Arial" w:hAnsi="Arial" w:cs="Arial"/>
          <w:sz w:val="22"/>
          <w:szCs w:val="22"/>
        </w:rPr>
        <w:br/>
      </w:r>
    </w:p>
    <w:p w14:paraId="4498A9ED" w14:textId="77777777" w:rsidR="00AC6DE1" w:rsidRDefault="00AC6DE1" w:rsidP="00840C52">
      <w:pPr>
        <w:pStyle w:val="ListParagraph"/>
        <w:tabs>
          <w:tab w:val="right" w:pos="9072"/>
          <w:tab w:val="right" w:pos="9354"/>
        </w:tabs>
        <w:spacing w:before="240" w:after="200" w:line="276" w:lineRule="auto"/>
        <w:jc w:val="right"/>
        <w:rPr>
          <w:rFonts w:ascii="Calibri" w:hAnsi="Calibri"/>
        </w:rPr>
      </w:pPr>
      <w:r w:rsidRPr="00AC6DE1">
        <w:rPr>
          <w:rFonts w:ascii="Consolas" w:hAnsi="Consolas" w:cs="Consolas"/>
          <w:sz w:val="22"/>
        </w:rPr>
        <w:tab/>
      </w:r>
      <w:r w:rsidRPr="00AC6DE1">
        <w:rPr>
          <w:rFonts w:ascii="Consolas" w:hAnsi="Consolas" w:cs="Consolas"/>
          <w:sz w:val="22"/>
        </w:rPr>
        <w:tab/>
      </w:r>
    </w:p>
    <w:p w14:paraId="2FBBD1C6" w14:textId="77777777" w:rsidR="00AC6DE1" w:rsidRPr="00AC6DE1" w:rsidRDefault="00AC6DE1" w:rsidP="00840C52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5"/>
        <w:rPr>
          <w:rFonts w:ascii="Arial" w:hAnsi="Arial" w:cs="Arial"/>
          <w:sz w:val="22"/>
        </w:rPr>
      </w:pPr>
      <w:r w:rsidRPr="00AC6DE1">
        <w:rPr>
          <w:rFonts w:ascii="Arial" w:hAnsi="Arial" w:cs="Arial"/>
          <w:sz w:val="22"/>
        </w:rPr>
        <w:t xml:space="preserve">Phil has written some Python code, but it won’t run. He has made </w:t>
      </w:r>
      <w:r w:rsidR="00863512">
        <w:rPr>
          <w:rFonts w:ascii="Arial" w:hAnsi="Arial" w:cs="Arial"/>
          <w:sz w:val="22"/>
        </w:rPr>
        <w:t>three</w:t>
      </w:r>
      <w:r w:rsidRPr="00AC6DE1">
        <w:rPr>
          <w:rFonts w:ascii="Arial" w:hAnsi="Arial" w:cs="Arial"/>
          <w:sz w:val="22"/>
        </w:rPr>
        <w:t xml:space="preserve"> syntax errors – highlight them and explain each one to Phil.</w:t>
      </w:r>
    </w:p>
    <w:p w14:paraId="536B6941" w14:textId="77777777" w:rsidR="00661884" w:rsidRPr="00661884" w:rsidRDefault="00661884" w:rsidP="00840C52">
      <w:pPr>
        <w:tabs>
          <w:tab w:val="right" w:pos="9354"/>
        </w:tabs>
        <w:spacing w:before="240" w:after="200" w:line="276" w:lineRule="auto"/>
        <w:ind w:left="993"/>
        <w:rPr>
          <w:rFonts w:ascii="Consolas" w:hAnsi="Consolas" w:cs="Consolas"/>
          <w:sz w:val="20"/>
          <w:szCs w:val="22"/>
          <w:lang w:eastAsia="en-US"/>
        </w:rPr>
      </w:pPr>
      <w:r w:rsidRPr="00661884">
        <w:rPr>
          <w:rFonts w:ascii="Consolas" w:hAnsi="Consolas" w:cs="Consolas"/>
          <w:sz w:val="22"/>
        </w:rPr>
        <w:t>scores = [0]*2</w:t>
      </w:r>
      <w:r w:rsidRPr="00661884">
        <w:rPr>
          <w:rFonts w:ascii="Consolas" w:hAnsi="Consolas" w:cs="Consolas"/>
          <w:sz w:val="22"/>
        </w:rPr>
        <w:br/>
        <w:t>scores0 = input(“Enter matches won: ”)</w:t>
      </w:r>
      <w:r w:rsidRPr="00661884">
        <w:rPr>
          <w:rFonts w:ascii="Consolas" w:hAnsi="Consolas" w:cs="Consolas"/>
          <w:sz w:val="22"/>
        </w:rPr>
        <w:br/>
        <w:t>scores[1] = input(“Enter matches drawn: ”)</w:t>
      </w:r>
      <w:r w:rsidRPr="00661884">
        <w:rPr>
          <w:rFonts w:ascii="Consolas" w:hAnsi="Consolas" w:cs="Consolas"/>
          <w:sz w:val="22"/>
        </w:rPr>
        <w:br/>
        <w:t>scores[2] = input(“Enter matches lost: ”)</w:t>
      </w:r>
      <w:r w:rsidRPr="00661884">
        <w:rPr>
          <w:rFonts w:ascii="Consolas" w:hAnsi="Consolas" w:cs="Consolas"/>
          <w:sz w:val="22"/>
        </w:rPr>
        <w:br/>
        <w:t>points = 3*scores[0] + 1*scores[1]</w:t>
      </w:r>
      <w:r w:rsidRPr="00661884">
        <w:rPr>
          <w:rFonts w:ascii="Consolas" w:hAnsi="Consolas" w:cs="Consolas"/>
          <w:sz w:val="22"/>
        </w:rPr>
        <w:br/>
        <w:t>print(points)</w:t>
      </w:r>
    </w:p>
    <w:p w14:paraId="5AB1B1A9" w14:textId="77777777" w:rsidR="00AC6DE1" w:rsidRPr="00501770" w:rsidRDefault="00AC6DE1" w:rsidP="00840C52">
      <w:pPr>
        <w:tabs>
          <w:tab w:val="right" w:pos="9354"/>
        </w:tabs>
        <w:spacing w:before="240" w:after="200" w:line="600" w:lineRule="auto"/>
        <w:ind w:left="720"/>
        <w:rPr>
          <w:rFonts w:ascii="Arial" w:hAnsi="Arial" w:cs="Arial"/>
          <w:color w:val="FF0000"/>
          <w:sz w:val="22"/>
        </w:rPr>
      </w:pPr>
      <w:r w:rsidRPr="00501770">
        <w:rPr>
          <w:rFonts w:ascii="Arial" w:hAnsi="Arial" w:cs="Arial"/>
          <w:sz w:val="22"/>
        </w:rPr>
        <w:t xml:space="preserve">1. </w:t>
      </w:r>
    </w:p>
    <w:p w14:paraId="6DF9926F" w14:textId="77777777" w:rsidR="00AC6DE1" w:rsidRPr="00501770" w:rsidRDefault="00AC6DE1" w:rsidP="00840C52">
      <w:pPr>
        <w:tabs>
          <w:tab w:val="right" w:pos="9354"/>
        </w:tabs>
        <w:spacing w:before="240" w:after="200" w:line="600" w:lineRule="auto"/>
        <w:ind w:left="720"/>
        <w:rPr>
          <w:rFonts w:ascii="Arial" w:hAnsi="Arial" w:cs="Arial"/>
          <w:color w:val="FF0000"/>
          <w:sz w:val="22"/>
        </w:rPr>
      </w:pPr>
      <w:r w:rsidRPr="00501770">
        <w:rPr>
          <w:rFonts w:ascii="Arial" w:hAnsi="Arial" w:cs="Arial"/>
          <w:sz w:val="22"/>
        </w:rPr>
        <w:t xml:space="preserve">2. </w:t>
      </w:r>
    </w:p>
    <w:p w14:paraId="1A7397B3" w14:textId="77777777" w:rsidR="00AC6DE1" w:rsidRPr="00501770" w:rsidRDefault="00AC6DE1" w:rsidP="00840C52">
      <w:pPr>
        <w:tabs>
          <w:tab w:val="right" w:pos="9354"/>
        </w:tabs>
        <w:spacing w:before="240" w:after="200" w:line="600" w:lineRule="auto"/>
        <w:ind w:left="993" w:hanging="273"/>
        <w:rPr>
          <w:rFonts w:ascii="Arial" w:hAnsi="Arial" w:cs="Arial"/>
          <w:color w:val="FF0000"/>
          <w:sz w:val="22"/>
        </w:rPr>
      </w:pPr>
      <w:r w:rsidRPr="00501770">
        <w:rPr>
          <w:rFonts w:ascii="Arial" w:hAnsi="Arial" w:cs="Arial"/>
          <w:sz w:val="22"/>
        </w:rPr>
        <w:t xml:space="preserve">3. </w:t>
      </w:r>
    </w:p>
    <w:p w14:paraId="5F8F6CBE" w14:textId="77777777" w:rsidR="00AC6DE1" w:rsidRPr="0079719A" w:rsidRDefault="00AC6DE1" w:rsidP="00840C52">
      <w:pPr>
        <w:tabs>
          <w:tab w:val="right" w:pos="9072"/>
          <w:tab w:val="right" w:pos="9354"/>
        </w:tabs>
        <w:spacing w:before="240" w:after="200" w:line="276" w:lineRule="auto"/>
        <w:ind w:left="426" w:hanging="425"/>
        <w:jc w:val="right"/>
        <w:rPr>
          <w:rFonts w:ascii="Courier New" w:hAnsi="Courier New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 w:rsidRPr="00B80538">
        <w:rPr>
          <w:rFonts w:ascii="Arial" w:hAnsi="Arial" w:cs="Arial"/>
          <w:sz w:val="22"/>
        </w:rPr>
        <w:t>[</w:t>
      </w:r>
      <w:r w:rsidR="000E7202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]</w:t>
      </w:r>
    </w:p>
    <w:p w14:paraId="1C4B9024" w14:textId="77777777" w:rsidR="00AC6DE1" w:rsidRDefault="00AC6DE1" w:rsidP="00840C52">
      <w:pPr>
        <w:tabs>
          <w:tab w:val="right" w:pos="9354"/>
        </w:tabs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14:paraId="19E563C3" w14:textId="77777777" w:rsidR="00AC6DE1" w:rsidRPr="0079719A" w:rsidRDefault="00AC6DE1" w:rsidP="00840C52">
      <w:pPr>
        <w:tabs>
          <w:tab w:val="right" w:pos="9354"/>
        </w:tabs>
        <w:spacing w:before="240" w:after="200" w:line="276" w:lineRule="auto"/>
        <w:ind w:left="720"/>
        <w:rPr>
          <w:rFonts w:ascii="Courier New" w:hAnsi="Courier New"/>
        </w:rPr>
      </w:pPr>
    </w:p>
    <w:p w14:paraId="1030E98A" w14:textId="77777777" w:rsidR="00AC6DE1" w:rsidRPr="00AC6DE1" w:rsidRDefault="00AC6DE1" w:rsidP="00840C52">
      <w:pPr>
        <w:numPr>
          <w:ilvl w:val="0"/>
          <w:numId w:val="4"/>
        </w:numPr>
        <w:tabs>
          <w:tab w:val="right" w:pos="9354"/>
        </w:tabs>
        <w:spacing w:before="240" w:after="480"/>
        <w:ind w:left="425" w:hanging="425"/>
        <w:rPr>
          <w:rFonts w:ascii="Calibri" w:hAnsi="Calibri"/>
        </w:rPr>
      </w:pPr>
      <w:r w:rsidRPr="00AC6DE1">
        <w:rPr>
          <w:rFonts w:ascii="Arial" w:hAnsi="Arial" w:cs="Arial"/>
          <w:sz w:val="22"/>
        </w:rPr>
        <w:t>Olivia has been looking at a program that w</w:t>
      </w:r>
      <w:r w:rsidR="00840C52">
        <w:rPr>
          <w:rFonts w:ascii="Arial" w:hAnsi="Arial" w:cs="Arial"/>
          <w:sz w:val="22"/>
        </w:rPr>
        <w:t>ill collect in the names of ath</w:t>
      </w:r>
      <w:r w:rsidRPr="00AC6DE1">
        <w:rPr>
          <w:rFonts w:ascii="Arial" w:hAnsi="Arial" w:cs="Arial"/>
          <w:sz w:val="22"/>
        </w:rPr>
        <w:t>letes as they finish a race and then search for a particular competitor. Add some comments to explain to her how the program works</w:t>
      </w:r>
      <w:r w:rsidR="00C2475B">
        <w:rPr>
          <w:rFonts w:ascii="Arial" w:hAnsi="Arial" w:cs="Arial"/>
          <w:sz w:val="22"/>
        </w:rPr>
        <w:t>.</w:t>
      </w:r>
      <w:r w:rsidRPr="00AC6DE1">
        <w:rPr>
          <w:rFonts w:ascii="Arial" w:hAnsi="Arial" w:cs="Arial"/>
          <w:sz w:val="22"/>
        </w:rPr>
        <w:br/>
      </w:r>
      <w:r>
        <w:rPr>
          <w:rFonts w:ascii="Calibri" w:hAnsi="Calibri"/>
        </w:rPr>
        <w:br/>
      </w:r>
      <w:r w:rsidR="00661884" w:rsidRPr="00661884">
        <w:rPr>
          <w:rFonts w:ascii="Consolas" w:hAnsi="Consolas" w:cs="Consolas"/>
          <w:sz w:val="22"/>
        </w:rPr>
        <w:t>#</w:t>
      </w:r>
      <w:r w:rsidR="00661884" w:rsidRPr="00661884">
        <w:rPr>
          <w:rFonts w:ascii="Consolas" w:hAnsi="Consolas" w:cs="Consolas"/>
          <w:sz w:val="22"/>
        </w:rPr>
        <w:br/>
        <w:t>#</w:t>
      </w:r>
      <w:r w:rsidR="00661884" w:rsidRPr="00661884">
        <w:rPr>
          <w:rFonts w:ascii="Consolas" w:hAnsi="Consolas" w:cs="Consolas"/>
          <w:sz w:val="22"/>
        </w:rPr>
        <w:br/>
        <w:t>results = []</w:t>
      </w:r>
      <w:r w:rsidR="00661884" w:rsidRPr="00661884">
        <w:rPr>
          <w:rFonts w:ascii="Consolas" w:hAnsi="Consolas" w:cs="Consolas"/>
          <w:sz w:val="22"/>
        </w:rPr>
        <w:br/>
        <w:t>more = “y”</w:t>
      </w:r>
      <w:r w:rsidR="00661884" w:rsidRPr="00661884">
        <w:rPr>
          <w:rFonts w:ascii="Consolas" w:hAnsi="Consolas" w:cs="Consolas"/>
          <w:sz w:val="22"/>
        </w:rPr>
        <w:br/>
        <w:t>#</w:t>
      </w:r>
      <w:r w:rsidR="00661884" w:rsidRPr="00661884">
        <w:rPr>
          <w:rFonts w:ascii="Consolas" w:hAnsi="Consolas" w:cs="Consolas"/>
          <w:sz w:val="22"/>
        </w:rPr>
        <w:br/>
        <w:t>#</w:t>
      </w:r>
      <w:r w:rsidR="00661884" w:rsidRPr="00661884">
        <w:rPr>
          <w:rFonts w:ascii="Consolas" w:hAnsi="Consolas" w:cs="Consolas"/>
          <w:sz w:val="22"/>
        </w:rPr>
        <w:br/>
        <w:t>while more == “y”:</w:t>
      </w:r>
      <w:r w:rsidR="00661884" w:rsidRPr="00661884">
        <w:rPr>
          <w:rFonts w:ascii="Consolas" w:hAnsi="Consolas" w:cs="Consolas"/>
          <w:sz w:val="22"/>
        </w:rPr>
        <w:br/>
        <w:t xml:space="preserve">   name = input(“Enter the next name: ”)</w:t>
      </w:r>
      <w:r w:rsidR="00661884" w:rsidRPr="00661884">
        <w:rPr>
          <w:rFonts w:ascii="Consolas" w:hAnsi="Consolas" w:cs="Consolas"/>
          <w:sz w:val="22"/>
        </w:rPr>
        <w:br/>
        <w:t xml:space="preserve">   results.append(name)</w:t>
      </w:r>
      <w:r w:rsidR="00661884" w:rsidRPr="00661884">
        <w:rPr>
          <w:rFonts w:ascii="Consolas" w:hAnsi="Consolas" w:cs="Consolas"/>
          <w:sz w:val="22"/>
        </w:rPr>
        <w:br/>
        <w:t xml:space="preserve">   more = input(“More names to add? (y/n): ”)</w:t>
      </w:r>
      <w:r w:rsidR="00661884" w:rsidRPr="00661884">
        <w:rPr>
          <w:rFonts w:ascii="Consolas" w:hAnsi="Consolas" w:cs="Consolas"/>
          <w:sz w:val="22"/>
        </w:rPr>
        <w:br/>
      </w:r>
      <w:r w:rsidR="00661884" w:rsidRPr="00661884">
        <w:rPr>
          <w:rFonts w:ascii="Consolas" w:hAnsi="Consolas" w:cs="Consolas"/>
          <w:sz w:val="22"/>
        </w:rPr>
        <w:br/>
        <w:t>name = input(“Who do you want to find? ”)</w:t>
      </w:r>
      <w:r w:rsidR="00661884" w:rsidRPr="00661884">
        <w:rPr>
          <w:rFonts w:ascii="Consolas" w:hAnsi="Consolas" w:cs="Consolas"/>
          <w:sz w:val="22"/>
        </w:rPr>
        <w:br/>
        <w:t>#</w:t>
      </w:r>
      <w:r w:rsidR="00661884" w:rsidRPr="00661884">
        <w:rPr>
          <w:rFonts w:ascii="Consolas" w:hAnsi="Consolas" w:cs="Consolas"/>
          <w:sz w:val="22"/>
        </w:rPr>
        <w:br/>
        <w:t>#</w:t>
      </w:r>
      <w:r w:rsidR="00661884" w:rsidRPr="00661884">
        <w:rPr>
          <w:rFonts w:ascii="Consolas" w:hAnsi="Consolas" w:cs="Consolas"/>
          <w:sz w:val="22"/>
        </w:rPr>
        <w:br/>
        <w:t>if name in results:</w:t>
      </w:r>
      <w:r w:rsidR="00661884" w:rsidRPr="00661884">
        <w:rPr>
          <w:rFonts w:ascii="Consolas" w:hAnsi="Consolas" w:cs="Consolas"/>
          <w:sz w:val="22"/>
        </w:rPr>
        <w:br/>
        <w:t xml:space="preserve">   #</w:t>
      </w:r>
      <w:r w:rsidR="00661884" w:rsidRPr="00661884">
        <w:rPr>
          <w:rFonts w:ascii="Consolas" w:hAnsi="Consolas" w:cs="Consolas"/>
          <w:sz w:val="22"/>
        </w:rPr>
        <w:br/>
        <w:t xml:space="preserve">   #</w:t>
      </w:r>
      <w:r w:rsidR="00661884" w:rsidRPr="00661884">
        <w:rPr>
          <w:rFonts w:ascii="Consolas" w:hAnsi="Consolas" w:cs="Consolas"/>
          <w:sz w:val="22"/>
        </w:rPr>
        <w:br/>
        <w:t xml:space="preserve">   print(name,”finished in position”,results.index(name))</w:t>
      </w:r>
      <w:r w:rsidR="00661884" w:rsidRPr="00661884">
        <w:rPr>
          <w:rFonts w:ascii="Consolas" w:hAnsi="Consolas" w:cs="Consolas"/>
          <w:sz w:val="22"/>
        </w:rPr>
        <w:br/>
        <w:t>else:</w:t>
      </w:r>
      <w:r w:rsidR="00661884" w:rsidRPr="00661884">
        <w:rPr>
          <w:rFonts w:ascii="Consolas" w:hAnsi="Consolas" w:cs="Consolas"/>
          <w:sz w:val="22"/>
        </w:rPr>
        <w:br/>
        <w:t xml:space="preserve">   print(name,”not found”)</w:t>
      </w:r>
    </w:p>
    <w:p w14:paraId="3F7C015D" w14:textId="77777777" w:rsidR="00AC6DE1" w:rsidRPr="00AC6DE1" w:rsidRDefault="00AC6DE1" w:rsidP="00840C52">
      <w:pPr>
        <w:pStyle w:val="ListParagraph"/>
        <w:tabs>
          <w:tab w:val="right" w:pos="9354"/>
        </w:tabs>
        <w:spacing w:before="240" w:after="200" w:line="276" w:lineRule="auto"/>
        <w:rPr>
          <w:rFonts w:ascii="Courier New" w:hAnsi="Courier New"/>
        </w:rPr>
      </w:pPr>
      <w:r w:rsidRPr="00AC6DE1">
        <w:rPr>
          <w:rFonts w:ascii="Consolas" w:hAnsi="Consolas" w:cs="Consolas"/>
          <w:sz w:val="22"/>
        </w:rPr>
        <w:tab/>
      </w:r>
      <w:r w:rsidR="00A64AF7">
        <w:rPr>
          <w:rFonts w:ascii="Arial" w:hAnsi="Arial" w:cs="Arial"/>
          <w:sz w:val="22"/>
          <w:szCs w:val="22"/>
        </w:rPr>
        <w:t>[4</w:t>
      </w:r>
      <w:r w:rsidRPr="00AC6DE1">
        <w:rPr>
          <w:rFonts w:ascii="Arial" w:hAnsi="Arial" w:cs="Arial"/>
          <w:sz w:val="22"/>
          <w:szCs w:val="22"/>
        </w:rPr>
        <w:t>]</w:t>
      </w:r>
    </w:p>
    <w:p w14:paraId="134D2966" w14:textId="77777777" w:rsidR="004731C0" w:rsidRPr="00F76239" w:rsidRDefault="00DB4CEE" w:rsidP="00840C52">
      <w:pPr>
        <w:tabs>
          <w:tab w:val="right" w:pos="9354"/>
        </w:tabs>
        <w:ind w:left="426"/>
        <w:rPr>
          <w:rFonts w:ascii="Arial" w:hAnsi="Arial" w:cs="Arial"/>
          <w:sz w:val="22"/>
          <w:szCs w:val="22"/>
        </w:rPr>
      </w:pPr>
      <w:r w:rsidRPr="00DB4CEE">
        <w:rPr>
          <w:rFonts w:ascii="Arial" w:hAnsi="Arial" w:cs="Arial"/>
          <w:sz w:val="22"/>
        </w:rPr>
        <w:br/>
      </w:r>
      <w:r w:rsidR="005C5BC5" w:rsidRPr="00F76239">
        <w:rPr>
          <w:rFonts w:ascii="Arial" w:hAnsi="Arial" w:cs="Arial"/>
          <w:sz w:val="22"/>
          <w:szCs w:val="22"/>
        </w:rPr>
        <w:t xml:space="preserve"> </w:t>
      </w:r>
      <w:r w:rsidR="00840C52">
        <w:rPr>
          <w:rFonts w:ascii="Arial" w:hAnsi="Arial" w:cs="Arial"/>
          <w:sz w:val="22"/>
          <w:szCs w:val="22"/>
        </w:rPr>
        <w:tab/>
      </w:r>
      <w:r w:rsidR="00F76239">
        <w:rPr>
          <w:rFonts w:ascii="Arial" w:hAnsi="Arial" w:cs="Arial"/>
          <w:sz w:val="22"/>
          <w:szCs w:val="22"/>
        </w:rPr>
        <w:t>[Total 10 Marks]</w:t>
      </w:r>
    </w:p>
    <w:p w14:paraId="1239F504" w14:textId="77777777" w:rsidR="00840C52" w:rsidRPr="00F76239" w:rsidRDefault="00840C52">
      <w:pPr>
        <w:tabs>
          <w:tab w:val="right" w:pos="9354"/>
        </w:tabs>
        <w:ind w:left="426"/>
        <w:rPr>
          <w:rFonts w:ascii="Arial" w:hAnsi="Arial" w:cs="Arial"/>
          <w:sz w:val="22"/>
          <w:szCs w:val="22"/>
        </w:rPr>
      </w:pPr>
    </w:p>
    <w:sectPr w:rsidR="00840C52" w:rsidRPr="00F76239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F904C" w14:textId="77777777" w:rsidR="00E85563" w:rsidRDefault="00E85563" w:rsidP="001330B2">
      <w:r>
        <w:separator/>
      </w:r>
    </w:p>
  </w:endnote>
  <w:endnote w:type="continuationSeparator" w:id="0">
    <w:p w14:paraId="17EF88BB" w14:textId="77777777" w:rsidR="00E85563" w:rsidRDefault="00E85563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DDFC3" w14:textId="245F81D3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5C20D1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385E2916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5B048A" w14:textId="77777777" w:rsidR="00E85563" w:rsidRDefault="00E85563" w:rsidP="001330B2">
      <w:r>
        <w:separator/>
      </w:r>
    </w:p>
  </w:footnote>
  <w:footnote w:type="continuationSeparator" w:id="0">
    <w:p w14:paraId="31C9E9EA" w14:textId="77777777" w:rsidR="00E85563" w:rsidRDefault="00E85563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3943A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EFFC6C1" wp14:editId="2578B41B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B70CE" wp14:editId="5AA35A96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773B6B0" w14:textId="77777777" w:rsidR="00613BA5" w:rsidRPr="00FE7708" w:rsidRDefault="00840C52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E770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</w:t>
                          </w:r>
                          <w:r w:rsidR="00A37A85" w:rsidRPr="00FE770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5</w:t>
                          </w:r>
                          <w:r w:rsidRPr="00FE770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Using lists</w:t>
                          </w:r>
                          <w:r w:rsidR="00613BA5" w:rsidRPr="00FE770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931940" w:rsidRPr="00FE770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D344591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:rsidR="00613BA5" w:rsidRPr="00FE7708" w:rsidRDefault="00840C52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FE770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</w:t>
                    </w:r>
                    <w:r w:rsidR="00A37A85" w:rsidRPr="00FE770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5</w:t>
                    </w:r>
                    <w:r w:rsidRPr="00FE770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Using lists</w:t>
                    </w:r>
                    <w:r w:rsidR="00613BA5" w:rsidRPr="00FE770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931940" w:rsidRPr="00FE770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837FE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1620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077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6727F"/>
    <w:rsid w:val="004731C0"/>
    <w:rsid w:val="00475B7B"/>
    <w:rsid w:val="0048479D"/>
    <w:rsid w:val="00484DB9"/>
    <w:rsid w:val="00486681"/>
    <w:rsid w:val="00492033"/>
    <w:rsid w:val="004A3500"/>
    <w:rsid w:val="004A3AC8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27CBB"/>
    <w:rsid w:val="00531DB0"/>
    <w:rsid w:val="00533C93"/>
    <w:rsid w:val="00544A33"/>
    <w:rsid w:val="00556231"/>
    <w:rsid w:val="00582A4B"/>
    <w:rsid w:val="00597D44"/>
    <w:rsid w:val="005B098A"/>
    <w:rsid w:val="005B286C"/>
    <w:rsid w:val="005B73DD"/>
    <w:rsid w:val="005C20D1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884"/>
    <w:rsid w:val="006713BE"/>
    <w:rsid w:val="00672AD3"/>
    <w:rsid w:val="00685AA7"/>
    <w:rsid w:val="0069096D"/>
    <w:rsid w:val="00692715"/>
    <w:rsid w:val="00695C4C"/>
    <w:rsid w:val="006A2D13"/>
    <w:rsid w:val="006A3F4B"/>
    <w:rsid w:val="006A6A2F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40C52"/>
    <w:rsid w:val="00854E55"/>
    <w:rsid w:val="00856310"/>
    <w:rsid w:val="00860F9F"/>
    <w:rsid w:val="00863512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D3FDD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3A0D"/>
    <w:rsid w:val="00923CE9"/>
    <w:rsid w:val="009247B1"/>
    <w:rsid w:val="009251CE"/>
    <w:rsid w:val="00925349"/>
    <w:rsid w:val="009261EC"/>
    <w:rsid w:val="00927809"/>
    <w:rsid w:val="00930069"/>
    <w:rsid w:val="00930F09"/>
    <w:rsid w:val="00931940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375F"/>
    <w:rsid w:val="00A05AE2"/>
    <w:rsid w:val="00A23FFD"/>
    <w:rsid w:val="00A3418B"/>
    <w:rsid w:val="00A373E6"/>
    <w:rsid w:val="00A37A85"/>
    <w:rsid w:val="00A42FD1"/>
    <w:rsid w:val="00A46492"/>
    <w:rsid w:val="00A464D2"/>
    <w:rsid w:val="00A4727D"/>
    <w:rsid w:val="00A61E80"/>
    <w:rsid w:val="00A64AF7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0CEC"/>
    <w:rsid w:val="00AB351E"/>
    <w:rsid w:val="00AB49CB"/>
    <w:rsid w:val="00AC09E2"/>
    <w:rsid w:val="00AC514D"/>
    <w:rsid w:val="00AC6DE1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59AA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A29C9"/>
    <w:rsid w:val="00BA4901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75B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5563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8BE"/>
    <w:rsid w:val="00FA2D8A"/>
    <w:rsid w:val="00FA4189"/>
    <w:rsid w:val="00FB320A"/>
    <w:rsid w:val="00FC3567"/>
    <w:rsid w:val="00FD162A"/>
    <w:rsid w:val="00FD29D2"/>
    <w:rsid w:val="00FD32C2"/>
    <w:rsid w:val="00FE1742"/>
    <w:rsid w:val="00FE7708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7DEBC46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2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1CA3B2F7</Template>
  <TotalTime>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Freshteh Shafieian</cp:lastModifiedBy>
  <cp:revision>4</cp:revision>
  <cp:lastPrinted>2014-08-28T11:34:00Z</cp:lastPrinted>
  <dcterms:created xsi:type="dcterms:W3CDTF">2017-05-19T07:43:00Z</dcterms:created>
  <dcterms:modified xsi:type="dcterms:W3CDTF">2019-02-14T22:47:00Z</dcterms:modified>
</cp:coreProperties>
</file>