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C3" w:rsidRPr="00D7425B" w:rsidRDefault="00D7425B" w:rsidP="00D7425B">
      <w:pPr>
        <w:jc w:val="center"/>
        <w:rPr>
          <w:b/>
          <w:sz w:val="56"/>
          <w:u w:val="single"/>
        </w:rPr>
      </w:pPr>
      <w:r w:rsidRPr="00D7425B">
        <w:rPr>
          <w:b/>
          <w:sz w:val="56"/>
          <w:u w:val="single"/>
        </w:rPr>
        <w:t>Activity</w:t>
      </w:r>
    </w:p>
    <w:tbl>
      <w:tblPr>
        <w:tblW w:w="142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57"/>
        <w:gridCol w:w="4759"/>
        <w:gridCol w:w="4759"/>
      </w:tblGrid>
      <w:tr w:rsidR="00D7425B" w:rsidRPr="00D7425B" w:rsidTr="00D7425B">
        <w:trPr>
          <w:trHeight w:val="901"/>
        </w:trPr>
        <w:tc>
          <w:tcPr>
            <w:tcW w:w="4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25B" w:rsidRPr="00D7425B" w:rsidRDefault="00D7425B" w:rsidP="00D7425B">
            <w:pPr>
              <w:jc w:val="center"/>
              <w:rPr>
                <w:sz w:val="32"/>
              </w:rPr>
            </w:pPr>
            <w:r w:rsidRPr="00D7425B">
              <w:rPr>
                <w:b/>
                <w:bCs/>
                <w:sz w:val="32"/>
              </w:rPr>
              <w:t>Value of Change</w:t>
            </w:r>
          </w:p>
        </w:tc>
        <w:tc>
          <w:tcPr>
            <w:tcW w:w="4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25B" w:rsidRPr="00D7425B" w:rsidRDefault="00D7425B" w:rsidP="00D7425B">
            <w:pPr>
              <w:jc w:val="center"/>
              <w:rPr>
                <w:sz w:val="32"/>
              </w:rPr>
            </w:pPr>
            <w:r w:rsidRPr="00D7425B">
              <w:rPr>
                <w:b/>
                <w:bCs/>
                <w:sz w:val="32"/>
              </w:rPr>
              <w:t>Value of a Flexible Organisation</w:t>
            </w:r>
          </w:p>
        </w:tc>
        <w:tc>
          <w:tcPr>
            <w:tcW w:w="4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25B" w:rsidRPr="00D7425B" w:rsidRDefault="00D7425B" w:rsidP="00D7425B">
            <w:pPr>
              <w:jc w:val="center"/>
              <w:rPr>
                <w:sz w:val="32"/>
              </w:rPr>
            </w:pPr>
            <w:r w:rsidRPr="00D7425B">
              <w:rPr>
                <w:b/>
                <w:bCs/>
                <w:sz w:val="32"/>
              </w:rPr>
              <w:t>Value of Managing Information and Knowledge</w:t>
            </w:r>
          </w:p>
        </w:tc>
      </w:tr>
      <w:tr w:rsidR="00D7425B" w:rsidRPr="00D7425B" w:rsidTr="00D7425B">
        <w:trPr>
          <w:trHeight w:val="5856"/>
        </w:trPr>
        <w:tc>
          <w:tcPr>
            <w:tcW w:w="4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25B" w:rsidRPr="00D7425B" w:rsidRDefault="00D7425B" w:rsidP="00D7425B">
            <w:bookmarkStart w:id="0" w:name="_GoBack"/>
            <w:bookmarkEnd w:id="0"/>
          </w:p>
        </w:tc>
        <w:tc>
          <w:tcPr>
            <w:tcW w:w="4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25B" w:rsidRPr="00D7425B" w:rsidRDefault="00D7425B" w:rsidP="00D7425B"/>
        </w:tc>
        <w:tc>
          <w:tcPr>
            <w:tcW w:w="4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425B" w:rsidRPr="00D7425B" w:rsidRDefault="00D7425B" w:rsidP="00D7425B"/>
        </w:tc>
      </w:tr>
    </w:tbl>
    <w:p w:rsidR="00D7425B" w:rsidRDefault="00D7425B"/>
    <w:sectPr w:rsidR="00D7425B" w:rsidSect="00D742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5B"/>
    <w:rsid w:val="007A47C3"/>
    <w:rsid w:val="00D7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ADFCE-B9D8-4E60-A3DE-0C14ACAF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855ED7A37F4C91D9E20FC93BA26D" ma:contentTypeVersion="4" ma:contentTypeDescription="Create a new document." ma:contentTypeScope="" ma:versionID="e9c7f38603b2ad915dbad9dfbe070702">
  <xsd:schema xmlns:xsd="http://www.w3.org/2001/XMLSchema" xmlns:xs="http://www.w3.org/2001/XMLSchema" xmlns:p="http://schemas.microsoft.com/office/2006/metadata/properties" xmlns:ns2="70d8260a-5751-4610-a4f9-c1477abd5355" targetNamespace="http://schemas.microsoft.com/office/2006/metadata/properties" ma:root="true" ma:fieldsID="2c3d7828fa19cfd24e9db0d08af2e85d" ns2:_="">
    <xsd:import namespace="70d8260a-5751-4610-a4f9-c1477abd5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60a-5751-4610-a4f9-c1477abd5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DF7F2-D128-44D8-B993-0398ED3A7BD5}"/>
</file>

<file path=customXml/itemProps2.xml><?xml version="1.0" encoding="utf-8"?>
<ds:datastoreItem xmlns:ds="http://schemas.openxmlformats.org/officeDocument/2006/customXml" ds:itemID="{B4063127-230A-479E-9D1A-8A0D46F6E46E}"/>
</file>

<file path=customXml/itemProps3.xml><?xml version="1.0" encoding="utf-8"?>
<ds:datastoreItem xmlns:ds="http://schemas.openxmlformats.org/officeDocument/2006/customXml" ds:itemID="{859C9AD9-FB6D-415D-BDD2-F6D3119CA833}"/>
</file>

<file path=docProps/app.xml><?xml version="1.0" encoding="utf-8"?>
<Properties xmlns="http://schemas.openxmlformats.org/officeDocument/2006/extended-properties" xmlns:vt="http://schemas.openxmlformats.org/officeDocument/2006/docPropsVTypes">
  <Template>29E1862E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Shadei Rabeie</dc:creator>
  <cp:keywords/>
  <dc:description/>
  <cp:lastModifiedBy>Shadei Rabeie</cp:lastModifiedBy>
  <cp:revision>1</cp:revision>
  <dcterms:created xsi:type="dcterms:W3CDTF">2019-10-30T08:27:00Z</dcterms:created>
  <dcterms:modified xsi:type="dcterms:W3CDTF">2019-10-30T08:29:00Z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0x0101006B80855ED7A37F4C91D9E20FC93BA26D</vt:lpwstr>
  </property>
</Properties>
</file>