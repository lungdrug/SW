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77F1CF" w14:textId="3FCF2840" w:rsidR="00200001" w:rsidRDefault="00E744CE" w:rsidP="00E71C32">
      <w:pPr>
        <w:tabs>
          <w:tab w:val="center" w:pos="10467"/>
          <w:tab w:val="left" w:pos="11553"/>
        </w:tabs>
        <w:rPr>
          <w:rFonts w:ascii="Leelawadee" w:hAnsi="Leelawadee" w:cs="Leelawadee"/>
          <w:b/>
          <w:noProof/>
          <w:sz w:val="32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8988C7" wp14:editId="465A3CED">
                <wp:simplePos x="0" y="0"/>
                <wp:positionH relativeFrom="column">
                  <wp:posOffset>-499332</wp:posOffset>
                </wp:positionH>
                <wp:positionV relativeFrom="paragraph">
                  <wp:posOffset>10160</wp:posOffset>
                </wp:positionV>
                <wp:extent cx="2562447" cy="13716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447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ABE9B5" w14:textId="6EAA0ACA" w:rsidR="00E744CE" w:rsidRPr="00E744CE" w:rsidRDefault="00E744CE" w:rsidP="00E744C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Managing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988C7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-39.3pt;margin-top:.8pt;width:201.75pt;height:10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" filled="f" stroked="f">
                <v:fill o:detectmouseclick="t"/>
                <v:textbox>
                  <w:txbxContent>
                    <w:p w14:paraId="5FABE9B5" w14:textId="6EAA0ACA" w:rsidR="00E744CE" w:rsidRPr="00E744CE" w:rsidRDefault="00E744CE" w:rsidP="00E744C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Managing Change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739136" behindDoc="1" locked="0" layoutInCell="1" allowOverlap="1" wp14:anchorId="11120EE3" wp14:editId="3CF3987C">
            <wp:simplePos x="0" y="0"/>
            <wp:positionH relativeFrom="column">
              <wp:posOffset>10589555</wp:posOffset>
            </wp:positionH>
            <wp:positionV relativeFrom="paragraph">
              <wp:posOffset>148604</wp:posOffset>
            </wp:positionV>
            <wp:extent cx="2327910" cy="1349375"/>
            <wp:effectExtent l="0" t="0" r="0" b="3175"/>
            <wp:wrapTight wrapText="bothSides">
              <wp:wrapPolygon edited="0">
                <wp:start x="0" y="0"/>
                <wp:lineTo x="0" y="21346"/>
                <wp:lineTo x="21388" y="21346"/>
                <wp:lineTo x="2138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6"/>
                    <a:stretch/>
                  </pic:blipFill>
                  <pic:spPr bwMode="auto">
                    <a:xfrm>
                      <a:off x="0" y="0"/>
                      <a:ext cx="2327910" cy="134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41F6E998" wp14:editId="619E236A">
                <wp:simplePos x="0" y="0"/>
                <wp:positionH relativeFrom="column">
                  <wp:posOffset>9909544</wp:posOffset>
                </wp:positionH>
                <wp:positionV relativeFrom="paragraph">
                  <wp:posOffset>42530</wp:posOffset>
                </wp:positionV>
                <wp:extent cx="3600450" cy="3859619"/>
                <wp:effectExtent l="19050" t="19050" r="19050" b="26670"/>
                <wp:wrapNone/>
                <wp:docPr id="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38596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63548" id="Rectangle 12" o:spid="_x0000_s1026" style="position:absolute;margin-left:780.3pt;margin-top:3.35pt;width:283.5pt;height:303.9pt;z-index:25167718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" fillcolor="white [3212]" strokeweight="3pt"/>
            </w:pict>
          </mc:Fallback>
        </mc:AlternateContent>
      </w:r>
      <w:r w:rsidR="00DB3091"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76216C" wp14:editId="3A9A3120">
                <wp:simplePos x="0" y="0"/>
                <wp:positionH relativeFrom="column">
                  <wp:posOffset>6539023</wp:posOffset>
                </wp:positionH>
                <wp:positionV relativeFrom="paragraph">
                  <wp:posOffset>-255182</wp:posOffset>
                </wp:positionV>
                <wp:extent cx="2686050" cy="2424223"/>
                <wp:effectExtent l="19050" t="19050" r="19050" b="14605"/>
                <wp:wrapNone/>
                <wp:docPr id="29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24242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D1744" id="Rectangle 8" o:spid="_x0000_s1026" style="position:absolute;margin-left:514.9pt;margin-top:-20.1pt;width:211.5pt;height:190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" strokeweight="3pt"/>
            </w:pict>
          </mc:Fallback>
        </mc:AlternateContent>
      </w:r>
      <w:r w:rsidR="000B0E65"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3859F" wp14:editId="280FF56D">
                <wp:simplePos x="0" y="0"/>
                <wp:positionH relativeFrom="column">
                  <wp:posOffset>2700670</wp:posOffset>
                </wp:positionH>
                <wp:positionV relativeFrom="paragraph">
                  <wp:posOffset>-276448</wp:posOffset>
                </wp:positionV>
                <wp:extent cx="2686050" cy="2424223"/>
                <wp:effectExtent l="19050" t="19050" r="19050" b="14605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24242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78A25" id="Rectangle 8" o:spid="_x0000_s1026" style="position:absolute;margin-left:212.65pt;margin-top:-21.75pt;width:211.5pt;height:19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" strokeweight="3pt"/>
            </w:pict>
          </mc:Fallback>
        </mc:AlternateContent>
      </w:r>
      <w:r w:rsidR="00200001" w:rsidRPr="00200001"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08D9573" wp14:editId="6B2950C3">
                <wp:simplePos x="0" y="0"/>
                <wp:positionH relativeFrom="margin">
                  <wp:align>right</wp:align>
                </wp:positionH>
                <wp:positionV relativeFrom="paragraph">
                  <wp:posOffset>8194040</wp:posOffset>
                </wp:positionV>
                <wp:extent cx="3181350" cy="647700"/>
                <wp:effectExtent l="0" t="0" r="19050" b="19050"/>
                <wp:wrapSquare wrapText="bothSides"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34503" w14:textId="43203CA3" w:rsidR="00200001" w:rsidRDefault="00FE39E4" w:rsidP="00200001">
                            <w:pPr>
                              <w:jc w:val="center"/>
                            </w:pPr>
                            <w:r>
                              <w:t>Explain Kotter and Schlesinger’s two models and clarify what they mean by each factor and how this could affect change or help overcome change.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9573" id="Text Box 2" o:spid="_x0000_s1027" type="#_x0000_t202" style="position:absolute;margin-left:199.3pt;margin-top:645.2pt;width:250.5pt;height:51pt;z-index:251701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">
                <v:textbox>
                  <w:txbxContent>
                    <w:p w14:paraId="10134503" w14:textId="43203CA3" w:rsidR="00200001" w:rsidRDefault="00FE39E4" w:rsidP="00200001">
                      <w:pPr>
                        <w:jc w:val="center"/>
                      </w:pPr>
                      <w:r>
                        <w:t>Explain Kotter and Schlesinger’s two models and clarify what they mean by each factor and how this could affect change or help overcome change.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0001" w:rsidRPr="00200001"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D38B4AB" wp14:editId="2B0C4167">
                <wp:simplePos x="0" y="0"/>
                <wp:positionH relativeFrom="column">
                  <wp:posOffset>-171450</wp:posOffset>
                </wp:positionH>
                <wp:positionV relativeFrom="paragraph">
                  <wp:posOffset>5391150</wp:posOffset>
                </wp:positionV>
                <wp:extent cx="2051050" cy="5334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14D9C" w14:textId="3CADE67D" w:rsidR="00200001" w:rsidRDefault="00E744CE" w:rsidP="00200001">
                            <w:pPr>
                              <w:jc w:val="center"/>
                            </w:pPr>
                            <w:r>
                              <w:t>How could change be valuable to a business?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8B4AB" id="_x0000_s1028" type="#_x0000_t202" style="position:absolute;margin-left:-13.5pt;margin-top:424.5pt;width:161.5pt;height:4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">
                <v:textbox>
                  <w:txbxContent>
                    <w:p w14:paraId="20614D9C" w14:textId="3CADE67D" w:rsidR="00200001" w:rsidRDefault="00E744CE" w:rsidP="00200001">
                      <w:pPr>
                        <w:jc w:val="center"/>
                      </w:pPr>
                      <w:r>
                        <w:t>How could change be valuable to a business?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200001"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EBF03F" wp14:editId="1035C9F0">
                <wp:simplePos x="0" y="0"/>
                <wp:positionH relativeFrom="column">
                  <wp:posOffset>5380990</wp:posOffset>
                </wp:positionH>
                <wp:positionV relativeFrom="paragraph">
                  <wp:posOffset>1015365</wp:posOffset>
                </wp:positionV>
                <wp:extent cx="425450" cy="0"/>
                <wp:effectExtent l="0" t="19050" r="31750" b="19050"/>
                <wp:wrapNone/>
                <wp:docPr id="2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F3E4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423.7pt;margin-top:79.95pt;width:33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" strokeweight="3pt"/>
            </w:pict>
          </mc:Fallback>
        </mc:AlternateContent>
      </w:r>
      <w:r w:rsidR="00200001"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9354E" wp14:editId="7815343B">
                <wp:simplePos x="0" y="0"/>
                <wp:positionH relativeFrom="column">
                  <wp:posOffset>-171450</wp:posOffset>
                </wp:positionH>
                <wp:positionV relativeFrom="paragraph">
                  <wp:posOffset>2907424</wp:posOffset>
                </wp:positionV>
                <wp:extent cx="2095500" cy="2381250"/>
                <wp:effectExtent l="19050" t="19050" r="19050" b="19050"/>
                <wp:wrapNone/>
                <wp:docPr id="1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FB0FF" id="Rectangle 6" o:spid="_x0000_s1026" style="position:absolute;margin-left:-13.5pt;margin-top:228.95pt;width:165pt;height:18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" strokeweight="3pt"/>
            </w:pict>
          </mc:Fallback>
        </mc:AlternateContent>
      </w:r>
      <w:r w:rsidR="00200001"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B25399" wp14:editId="44D5DE52">
                <wp:simplePos x="0" y="0"/>
                <wp:positionH relativeFrom="column">
                  <wp:posOffset>2287971</wp:posOffset>
                </wp:positionH>
                <wp:positionV relativeFrom="paragraph">
                  <wp:posOffset>1094390</wp:posOffset>
                </wp:positionV>
                <wp:extent cx="635" cy="5753735"/>
                <wp:effectExtent l="19050" t="0" r="37465" b="37465"/>
                <wp:wrapNone/>
                <wp:docPr id="2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75373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B1A50" id="AutoShape 16" o:spid="_x0000_s1026" type="#_x0000_t32" style="position:absolute;margin-left:180.15pt;margin-top:86.15pt;width:.05pt;height:453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" strokeweight="3pt"/>
            </w:pict>
          </mc:Fallback>
        </mc:AlternateContent>
      </w:r>
      <w:r w:rsidR="00200001"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A5B46" wp14:editId="5BBEB6F8">
                <wp:simplePos x="0" y="0"/>
                <wp:positionH relativeFrom="column">
                  <wp:posOffset>2287971</wp:posOffset>
                </wp:positionH>
                <wp:positionV relativeFrom="paragraph">
                  <wp:posOffset>1094390</wp:posOffset>
                </wp:positionV>
                <wp:extent cx="441960" cy="635"/>
                <wp:effectExtent l="19050" t="19050" r="34290" b="37465"/>
                <wp:wrapNone/>
                <wp:docPr id="1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960" cy="63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15DA9" id="AutoShape 17" o:spid="_x0000_s1026" type="#_x0000_t32" style="position:absolute;margin-left:180.15pt;margin-top:86.15pt;width:34.8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" strokeweight="3pt"/>
            </w:pict>
          </mc:Fallback>
        </mc:AlternateContent>
      </w:r>
      <w:r w:rsidR="00200001"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BB1FA4" wp14:editId="3E7E375D">
                <wp:simplePos x="0" y="0"/>
                <wp:positionH relativeFrom="column">
                  <wp:posOffset>2287971</wp:posOffset>
                </wp:positionH>
                <wp:positionV relativeFrom="paragraph">
                  <wp:posOffset>6848803</wp:posOffset>
                </wp:positionV>
                <wp:extent cx="441960" cy="0"/>
                <wp:effectExtent l="0" t="19050" r="34290" b="19050"/>
                <wp:wrapNone/>
                <wp:docPr id="1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B20DB" id="AutoShape 18" o:spid="_x0000_s1026" type="#_x0000_t32" style="position:absolute;margin-left:180.15pt;margin-top:539.3pt;width:34.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" strokeweight="3pt"/>
            </w:pict>
          </mc:Fallback>
        </mc:AlternateContent>
      </w:r>
      <w:r w:rsidR="00200001"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38D133" wp14:editId="0B1EBA83">
                <wp:simplePos x="0" y="0"/>
                <wp:positionH relativeFrom="column">
                  <wp:posOffset>5803681</wp:posOffset>
                </wp:positionH>
                <wp:positionV relativeFrom="paragraph">
                  <wp:posOffset>1015562</wp:posOffset>
                </wp:positionV>
                <wp:extent cx="0" cy="5825490"/>
                <wp:effectExtent l="19050" t="0" r="19050" b="22860"/>
                <wp:wrapNone/>
                <wp:docPr id="2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2549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9B0EE" id="AutoShape 19" o:spid="_x0000_s1026" type="#_x0000_t32" style="position:absolute;margin-left:457pt;margin-top:79.95pt;width:0;height:458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" strokeweight="3pt"/>
            </w:pict>
          </mc:Fallback>
        </mc:AlternateContent>
      </w:r>
      <w:r w:rsidR="00200001"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0B4002" wp14:editId="34E5F142">
                <wp:simplePos x="0" y="0"/>
                <wp:positionH relativeFrom="column">
                  <wp:posOffset>5378012</wp:posOffset>
                </wp:positionH>
                <wp:positionV relativeFrom="paragraph">
                  <wp:posOffset>6848803</wp:posOffset>
                </wp:positionV>
                <wp:extent cx="426085" cy="0"/>
                <wp:effectExtent l="0" t="19050" r="31115" b="19050"/>
                <wp:wrapNone/>
                <wp:docPr id="2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085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C40A7" id="AutoShape 24" o:spid="_x0000_s1026" type="#_x0000_t32" style="position:absolute;margin-left:423.45pt;margin-top:539.3pt;width:33.5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" strokeweight="3pt"/>
            </w:pict>
          </mc:Fallback>
        </mc:AlternateContent>
      </w:r>
      <w:r w:rsidR="00914971" w:rsidRPr="00914971">
        <w:rPr>
          <w:rFonts w:ascii="Leelawadee" w:hAnsi="Leelawadee" w:cs="Leelawadee"/>
          <w:b/>
          <w:noProof/>
          <w:sz w:val="32"/>
          <w:lang w:eastAsia="en-GB"/>
        </w:rPr>
        <w:drawing>
          <wp:anchor distT="0" distB="0" distL="114300" distR="114300" simplePos="0" relativeHeight="251655168" behindDoc="0" locked="0" layoutInCell="1" allowOverlap="1" wp14:anchorId="3D77F1D8" wp14:editId="74653742">
            <wp:simplePos x="0" y="0"/>
            <wp:positionH relativeFrom="column">
              <wp:posOffset>-116205</wp:posOffset>
            </wp:positionH>
            <wp:positionV relativeFrom="paragraph">
              <wp:posOffset>6131560</wp:posOffset>
            </wp:positionV>
            <wp:extent cx="286385" cy="6654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O Session Title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14" t="53995" r="78362" b="14528"/>
                    <a:stretch/>
                  </pic:blipFill>
                  <pic:spPr bwMode="auto">
                    <a:xfrm>
                      <a:off x="0" y="0"/>
                      <a:ext cx="286385" cy="66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971" w:rsidRPr="00914971"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3D77F1DA" wp14:editId="6A05C759">
                <wp:simplePos x="0" y="0"/>
                <wp:positionH relativeFrom="column">
                  <wp:posOffset>176363</wp:posOffset>
                </wp:positionH>
                <wp:positionV relativeFrom="paragraph">
                  <wp:posOffset>6252330</wp:posOffset>
                </wp:positionV>
                <wp:extent cx="1708150" cy="419100"/>
                <wp:effectExtent l="0" t="0" r="0" b="31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77F1F3" w14:textId="77777777" w:rsidR="00EE49DD" w:rsidRPr="00914971" w:rsidRDefault="00EE49DD" w:rsidP="00EE49DD">
                            <w:pPr>
                              <w:rPr>
                                <w:rFonts w:ascii="Leelawadee" w:hAnsi="Leelawadee" w:cs="Leelawadee"/>
                                <w:b/>
                                <w:sz w:val="36"/>
                              </w:rPr>
                            </w:pPr>
                            <w:r w:rsidRPr="00914971">
                              <w:rPr>
                                <w:rFonts w:ascii="Leelawadee" w:hAnsi="Leelawadee" w:cs="Leelawadee"/>
                                <w:b/>
                                <w:sz w:val="36"/>
                              </w:rPr>
                              <w:t>Unistructural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7F1DA" id="_x0000_s1029" type="#_x0000_t202" style="position:absolute;margin-left:13.9pt;margin-top:492.3pt;width:134.5pt;height:33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" stroked="f">
                <v:textbox>
                  <w:txbxContent>
                    <w:p w14:paraId="3D77F1F3" w14:textId="77777777" w:rsidR="00EE49DD" w:rsidRPr="00914971" w:rsidRDefault="00EE49DD" w:rsidP="00EE49DD">
                      <w:pPr>
                        <w:rPr>
                          <w:rFonts w:ascii="Leelawadee" w:hAnsi="Leelawadee" w:cs="Leelawadee"/>
                          <w:b/>
                          <w:sz w:val="36"/>
                        </w:rPr>
                      </w:pPr>
                      <w:r w:rsidRPr="00914971">
                        <w:rPr>
                          <w:rFonts w:ascii="Leelawadee" w:hAnsi="Leelawadee" w:cs="Leelawadee"/>
                          <w:b/>
                          <w:sz w:val="36"/>
                        </w:rPr>
                        <w:t>Unistructural</w:t>
                      </w:r>
                    </w:p>
                  </w:txbxContent>
                </v:textbox>
              </v:shape>
            </w:pict>
          </mc:Fallback>
        </mc:AlternateContent>
      </w:r>
      <w:r w:rsidR="00914971" w:rsidRPr="00914971"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D77F1DC" wp14:editId="7ABDA294">
                <wp:simplePos x="0" y="0"/>
                <wp:positionH relativeFrom="column">
                  <wp:posOffset>10876963</wp:posOffset>
                </wp:positionH>
                <wp:positionV relativeFrom="paragraph">
                  <wp:posOffset>9002670</wp:posOffset>
                </wp:positionV>
                <wp:extent cx="2381885" cy="364490"/>
                <wp:effectExtent l="4445" t="0" r="4445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885" cy="36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77F1F4" w14:textId="77777777" w:rsidR="00EE49DD" w:rsidRPr="008442CD" w:rsidRDefault="00EE49DD" w:rsidP="00EE49DD">
                            <w:pPr>
                              <w:rPr>
                                <w:rFonts w:ascii="Leelawadee" w:hAnsi="Leelawadee" w:cs="Leelawadee"/>
                                <w:b/>
                                <w:sz w:val="36"/>
                                <w:szCs w:val="40"/>
                              </w:rPr>
                            </w:pPr>
                            <w:r w:rsidRPr="008442CD">
                              <w:rPr>
                                <w:rFonts w:ascii="Leelawadee" w:hAnsi="Leelawadee" w:cs="Leelawadee"/>
                                <w:b/>
                                <w:sz w:val="36"/>
                                <w:szCs w:val="40"/>
                              </w:rPr>
                              <w:t>Extended Abstract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7F1DC" id="_x0000_s1030" type="#_x0000_t202" style="position:absolute;margin-left:856.45pt;margin-top:708.85pt;width:187.55pt;height:28.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" stroked="f">
                <v:textbox>
                  <w:txbxContent>
                    <w:p w14:paraId="3D77F1F4" w14:textId="77777777" w:rsidR="00EE49DD" w:rsidRPr="008442CD" w:rsidRDefault="00EE49DD" w:rsidP="00EE49DD">
                      <w:pPr>
                        <w:rPr>
                          <w:rFonts w:ascii="Leelawadee" w:hAnsi="Leelawadee" w:cs="Leelawadee"/>
                          <w:b/>
                          <w:sz w:val="36"/>
                          <w:szCs w:val="40"/>
                        </w:rPr>
                      </w:pPr>
                      <w:r w:rsidRPr="008442CD">
                        <w:rPr>
                          <w:rFonts w:ascii="Leelawadee" w:hAnsi="Leelawadee" w:cs="Leelawadee"/>
                          <w:b/>
                          <w:sz w:val="36"/>
                          <w:szCs w:val="40"/>
                        </w:rPr>
                        <w:t>Extended Abstract</w:t>
                      </w:r>
                    </w:p>
                  </w:txbxContent>
                </v:textbox>
              </v:shape>
            </w:pict>
          </mc:Fallback>
        </mc:AlternateContent>
      </w:r>
      <w:r w:rsidR="00914971" w:rsidRPr="00914971">
        <w:rPr>
          <w:rFonts w:ascii="Leelawadee" w:hAnsi="Leelawadee" w:cs="Leelawadee"/>
          <w:b/>
          <w:noProof/>
          <w:sz w:val="32"/>
          <w:lang w:eastAsia="en-GB"/>
        </w:rPr>
        <w:drawing>
          <wp:anchor distT="0" distB="0" distL="114300" distR="114300" simplePos="0" relativeHeight="251590656" behindDoc="0" locked="0" layoutInCell="1" allowOverlap="1" wp14:anchorId="3D77F1DE" wp14:editId="581314A1">
            <wp:simplePos x="0" y="0"/>
            <wp:positionH relativeFrom="column">
              <wp:posOffset>10446037</wp:posOffset>
            </wp:positionH>
            <wp:positionV relativeFrom="paragraph">
              <wp:posOffset>8906655</wp:posOffset>
            </wp:positionV>
            <wp:extent cx="438131" cy="511606"/>
            <wp:effectExtent l="0" t="0" r="635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O Session Title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70" t="35351" r="1840" b="7264"/>
                    <a:stretch/>
                  </pic:blipFill>
                  <pic:spPr bwMode="auto">
                    <a:xfrm>
                      <a:off x="0" y="0"/>
                      <a:ext cx="438131" cy="511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971" w:rsidRPr="00914971"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3D77F1E0" wp14:editId="6F0B50E8">
                <wp:simplePos x="0" y="0"/>
                <wp:positionH relativeFrom="column">
                  <wp:posOffset>7283989</wp:posOffset>
                </wp:positionH>
                <wp:positionV relativeFrom="paragraph">
                  <wp:posOffset>9040615</wp:posOffset>
                </wp:positionV>
                <wp:extent cx="1450975" cy="377190"/>
                <wp:effectExtent l="0" t="0" r="0" b="381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975" cy="37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77F1F5" w14:textId="77777777" w:rsidR="00EE49DD" w:rsidRPr="00914971" w:rsidRDefault="00EE49DD" w:rsidP="00EE49DD">
                            <w:pPr>
                              <w:rPr>
                                <w:rFonts w:ascii="Leelawadee" w:hAnsi="Leelawadee" w:cs="Leelawadee"/>
                                <w:b/>
                                <w:sz w:val="36"/>
                                <w:szCs w:val="36"/>
                              </w:rPr>
                            </w:pPr>
                            <w:r w:rsidRPr="00914971">
                              <w:rPr>
                                <w:rFonts w:ascii="Leelawadee" w:hAnsi="Leelawadee" w:cs="Leelawadee"/>
                                <w:b/>
                                <w:sz w:val="36"/>
                                <w:szCs w:val="36"/>
                              </w:rPr>
                              <w:t>Relational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7F1E0" id="_x0000_s1031" type="#_x0000_t202" style="position:absolute;margin-left:573.55pt;margin-top:711.85pt;width:114.25pt;height:29.7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" stroked="f">
                <v:textbox>
                  <w:txbxContent>
                    <w:p w14:paraId="3D77F1F5" w14:textId="77777777" w:rsidR="00EE49DD" w:rsidRPr="00914971" w:rsidRDefault="00EE49DD" w:rsidP="00EE49DD">
                      <w:pPr>
                        <w:rPr>
                          <w:rFonts w:ascii="Leelawadee" w:hAnsi="Leelawadee" w:cs="Leelawadee"/>
                          <w:b/>
                          <w:sz w:val="36"/>
                          <w:szCs w:val="36"/>
                        </w:rPr>
                      </w:pPr>
                      <w:r w:rsidRPr="00914971">
                        <w:rPr>
                          <w:rFonts w:ascii="Leelawadee" w:hAnsi="Leelawadee" w:cs="Leelawadee"/>
                          <w:b/>
                          <w:sz w:val="36"/>
                          <w:szCs w:val="36"/>
                        </w:rPr>
                        <w:t>Relational</w:t>
                      </w:r>
                    </w:p>
                  </w:txbxContent>
                </v:textbox>
              </v:shape>
            </w:pict>
          </mc:Fallback>
        </mc:AlternateContent>
      </w:r>
      <w:r w:rsidR="00914971" w:rsidRPr="00914971">
        <w:rPr>
          <w:rFonts w:ascii="Leelawadee" w:hAnsi="Leelawadee" w:cs="Leelawadee"/>
          <w:b/>
          <w:noProof/>
          <w:sz w:val="32"/>
          <w:lang w:eastAsia="en-GB"/>
        </w:rPr>
        <w:drawing>
          <wp:anchor distT="0" distB="0" distL="114300" distR="114300" simplePos="0" relativeHeight="251597824" behindDoc="0" locked="0" layoutInCell="1" allowOverlap="1" wp14:anchorId="3D77F1E2" wp14:editId="202BCE1E">
            <wp:simplePos x="0" y="0"/>
            <wp:positionH relativeFrom="column">
              <wp:posOffset>6839070</wp:posOffset>
            </wp:positionH>
            <wp:positionV relativeFrom="paragraph">
              <wp:posOffset>8911750</wp:posOffset>
            </wp:positionV>
            <wp:extent cx="357327" cy="518124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O Session Title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72" t="47215" r="34943" b="7507"/>
                    <a:stretch/>
                  </pic:blipFill>
                  <pic:spPr bwMode="auto">
                    <a:xfrm>
                      <a:off x="0" y="0"/>
                      <a:ext cx="357327" cy="518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971" w:rsidRPr="00914971"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D77F1E4" wp14:editId="4B8F15DC">
                <wp:simplePos x="0" y="0"/>
                <wp:positionH relativeFrom="column">
                  <wp:posOffset>3525520</wp:posOffset>
                </wp:positionH>
                <wp:positionV relativeFrom="paragraph">
                  <wp:posOffset>8958580</wp:posOffset>
                </wp:positionV>
                <wp:extent cx="1889125" cy="38544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38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77F1F6" w14:textId="77777777" w:rsidR="00EE49DD" w:rsidRPr="00914971" w:rsidRDefault="00EE49DD" w:rsidP="00EE49DD">
                            <w:pPr>
                              <w:rPr>
                                <w:rFonts w:ascii="Leelawadee" w:hAnsi="Leelawadee" w:cs="Leelawadee"/>
                                <w:b/>
                                <w:sz w:val="36"/>
                                <w:szCs w:val="36"/>
                              </w:rPr>
                            </w:pPr>
                            <w:r w:rsidRPr="00914971">
                              <w:rPr>
                                <w:rFonts w:ascii="Leelawadee" w:hAnsi="Leelawadee" w:cs="Leelawadee"/>
                                <w:b/>
                                <w:sz w:val="36"/>
                                <w:szCs w:val="36"/>
                              </w:rPr>
                              <w:t>Multistructural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7F1E4" id="_x0000_s1032" type="#_x0000_t202" style="position:absolute;margin-left:277.6pt;margin-top:705.4pt;width:148.75pt;height:30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" stroked="f">
                <v:textbox>
                  <w:txbxContent>
                    <w:p w14:paraId="3D77F1F6" w14:textId="77777777" w:rsidR="00EE49DD" w:rsidRPr="00914971" w:rsidRDefault="00EE49DD" w:rsidP="00EE49DD">
                      <w:pPr>
                        <w:rPr>
                          <w:rFonts w:ascii="Leelawadee" w:hAnsi="Leelawadee" w:cs="Leelawadee"/>
                          <w:b/>
                          <w:sz w:val="36"/>
                          <w:szCs w:val="36"/>
                        </w:rPr>
                      </w:pPr>
                      <w:r w:rsidRPr="00914971">
                        <w:rPr>
                          <w:rFonts w:ascii="Leelawadee" w:hAnsi="Leelawadee" w:cs="Leelawadee"/>
                          <w:b/>
                          <w:sz w:val="36"/>
                          <w:szCs w:val="36"/>
                        </w:rPr>
                        <w:t>Multistructural</w:t>
                      </w:r>
                    </w:p>
                  </w:txbxContent>
                </v:textbox>
              </v:shape>
            </w:pict>
          </mc:Fallback>
        </mc:AlternateContent>
      </w:r>
      <w:r w:rsidR="00914971" w:rsidRPr="00914971">
        <w:rPr>
          <w:rFonts w:ascii="Leelawadee" w:hAnsi="Leelawadee" w:cs="Leelawadee"/>
          <w:b/>
          <w:noProof/>
          <w:sz w:val="32"/>
          <w:lang w:eastAsia="en-GB"/>
        </w:rPr>
        <w:drawing>
          <wp:anchor distT="0" distB="0" distL="114300" distR="114300" simplePos="0" relativeHeight="251640832" behindDoc="0" locked="0" layoutInCell="1" allowOverlap="1" wp14:anchorId="3D77F1E6" wp14:editId="4B468545">
            <wp:simplePos x="0" y="0"/>
            <wp:positionH relativeFrom="column">
              <wp:posOffset>2919167</wp:posOffset>
            </wp:positionH>
            <wp:positionV relativeFrom="paragraph">
              <wp:posOffset>8868235</wp:posOffset>
            </wp:positionV>
            <wp:extent cx="603885" cy="5619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O Session Title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4" t="55448" r="56581" b="15497"/>
                    <a:stretch/>
                  </pic:blipFill>
                  <pic:spPr bwMode="auto">
                    <a:xfrm>
                      <a:off x="0" y="0"/>
                      <a:ext cx="603885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C280CA" w14:textId="10D7BF36" w:rsidR="00200001" w:rsidRPr="00587C2E" w:rsidRDefault="00E744CE" w:rsidP="00587C2E">
      <w:pPr>
        <w:rPr>
          <w:rFonts w:ascii="Leelawadee" w:hAnsi="Leelawadee" w:cs="Leelawadee"/>
          <w:b/>
          <w:noProof/>
          <w:sz w:val="32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740160" behindDoc="1" locked="0" layoutInCell="1" allowOverlap="1" wp14:anchorId="5747AD54" wp14:editId="36F085B8">
            <wp:simplePos x="0" y="0"/>
            <wp:positionH relativeFrom="margin">
              <wp:posOffset>10451746</wp:posOffset>
            </wp:positionH>
            <wp:positionV relativeFrom="paragraph">
              <wp:posOffset>3878107</wp:posOffset>
            </wp:positionV>
            <wp:extent cx="2615565" cy="1537335"/>
            <wp:effectExtent l="0" t="0" r="0" b="5715"/>
            <wp:wrapTight wrapText="bothSides">
              <wp:wrapPolygon edited="0">
                <wp:start x="0" y="0"/>
                <wp:lineTo x="0" y="21413"/>
                <wp:lineTo x="21395" y="21413"/>
                <wp:lineTo x="21395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2"/>
                    <a:stretch/>
                  </pic:blipFill>
                  <pic:spPr bwMode="auto">
                    <a:xfrm>
                      <a:off x="0" y="0"/>
                      <a:ext cx="2615565" cy="1537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1BD283" wp14:editId="4834E5AC">
                <wp:simplePos x="0" y="0"/>
                <wp:positionH relativeFrom="column">
                  <wp:posOffset>9935668</wp:posOffset>
                </wp:positionH>
                <wp:positionV relativeFrom="paragraph">
                  <wp:posOffset>3814106</wp:posOffset>
                </wp:positionV>
                <wp:extent cx="3600450" cy="3859619"/>
                <wp:effectExtent l="19050" t="19050" r="19050" b="26670"/>
                <wp:wrapNone/>
                <wp:docPr id="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38596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74E08" id="Rectangle 12" o:spid="_x0000_s1026" style="position:absolute;margin-left:782.35pt;margin-top:300.3pt;width:283.5pt;height:303.9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" fillcolor="white [3212]" strokeweight="3pt"/>
            </w:pict>
          </mc:Fallback>
        </mc:AlternateContent>
      </w:r>
      <w:r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74111" behindDoc="0" locked="0" layoutInCell="1" allowOverlap="1" wp14:anchorId="56298D83" wp14:editId="77059C93">
                <wp:simplePos x="0" y="0"/>
                <wp:positionH relativeFrom="column">
                  <wp:posOffset>9625168</wp:posOffset>
                </wp:positionH>
                <wp:positionV relativeFrom="paragraph">
                  <wp:posOffset>1945005</wp:posOffset>
                </wp:positionV>
                <wp:extent cx="356235" cy="635"/>
                <wp:effectExtent l="19050" t="19050" r="24765" b="37465"/>
                <wp:wrapNone/>
                <wp:docPr id="28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235" cy="63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B8000" id="AutoShape 29" o:spid="_x0000_s1026" type="#_x0000_t32" style="position:absolute;margin-left:757.9pt;margin-top:153.15pt;width:28.05pt;height:.05pt;z-index:2516741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" strokeweight="3pt"/>
            </w:pict>
          </mc:Fallback>
        </mc:AlternateContent>
      </w:r>
      <w:r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999EC1" wp14:editId="7A8C1EA5">
                <wp:simplePos x="0" y="0"/>
                <wp:positionH relativeFrom="column">
                  <wp:posOffset>9626586</wp:posOffset>
                </wp:positionH>
                <wp:positionV relativeFrom="paragraph">
                  <wp:posOffset>5389570</wp:posOffset>
                </wp:positionV>
                <wp:extent cx="356235" cy="635"/>
                <wp:effectExtent l="19050" t="19050" r="24765" b="37465"/>
                <wp:wrapNone/>
                <wp:docPr id="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235" cy="63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1306A" id="AutoShape 29" o:spid="_x0000_s1026" type="#_x0000_t32" style="position:absolute;margin-left:758pt;margin-top:424.4pt;width:28.05pt;height: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" strokeweight="3pt"/>
            </w:pict>
          </mc:Fallback>
        </mc:AlternateContent>
      </w:r>
      <w:r w:rsidR="00FE39E4"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7DAA03" wp14:editId="0E957775">
                <wp:simplePos x="0" y="0"/>
                <wp:positionH relativeFrom="column">
                  <wp:posOffset>2721610</wp:posOffset>
                </wp:positionH>
                <wp:positionV relativeFrom="paragraph">
                  <wp:posOffset>5121275</wp:posOffset>
                </wp:positionV>
                <wp:extent cx="2686050" cy="2423795"/>
                <wp:effectExtent l="19050" t="19050" r="19050" b="14605"/>
                <wp:wrapNone/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2423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DE9A5" id="Rectangle 8" o:spid="_x0000_s1026" style="position:absolute;margin-left:214.3pt;margin-top:403.25pt;width:211.5pt;height:190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" strokeweight="3pt"/>
            </w:pict>
          </mc:Fallback>
        </mc:AlternateContent>
      </w:r>
      <w:r w:rsidR="00FE39E4"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D3489F" wp14:editId="7D891271">
                <wp:simplePos x="0" y="0"/>
                <wp:positionH relativeFrom="column">
                  <wp:posOffset>6560185</wp:posOffset>
                </wp:positionH>
                <wp:positionV relativeFrom="paragraph">
                  <wp:posOffset>5143027</wp:posOffset>
                </wp:positionV>
                <wp:extent cx="2686050" cy="2423795"/>
                <wp:effectExtent l="19050" t="19050" r="19050" b="14605"/>
                <wp:wrapNone/>
                <wp:docPr id="30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2423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B3F29" id="Rectangle 8" o:spid="_x0000_s1026" style="position:absolute;margin-left:516.55pt;margin-top:404.95pt;width:211.5pt;height:190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" strokeweight="3pt"/>
            </w:pict>
          </mc:Fallback>
        </mc:AlternateContent>
      </w:r>
      <w:r w:rsidR="00FE39E4"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12ACD0" wp14:editId="50177197">
                <wp:simplePos x="0" y="0"/>
                <wp:positionH relativeFrom="column">
                  <wp:posOffset>2721610</wp:posOffset>
                </wp:positionH>
                <wp:positionV relativeFrom="paragraph">
                  <wp:posOffset>2206625</wp:posOffset>
                </wp:positionV>
                <wp:extent cx="2686050" cy="2423795"/>
                <wp:effectExtent l="19050" t="19050" r="19050" b="14605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2423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970F2" id="Rectangle 8" o:spid="_x0000_s1026" style="position:absolute;margin-left:214.3pt;margin-top:173.75pt;width:211.5pt;height:190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" strokeweight="3pt"/>
            </w:pict>
          </mc:Fallback>
        </mc:AlternateContent>
      </w:r>
      <w:r w:rsidR="00FE39E4"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A986CD" wp14:editId="7404EEAD">
                <wp:simplePos x="0" y="0"/>
                <wp:positionH relativeFrom="column">
                  <wp:posOffset>6560185</wp:posOffset>
                </wp:positionH>
                <wp:positionV relativeFrom="paragraph">
                  <wp:posOffset>2217582</wp:posOffset>
                </wp:positionV>
                <wp:extent cx="2686050" cy="2423795"/>
                <wp:effectExtent l="19050" t="19050" r="19050" b="14605"/>
                <wp:wrapNone/>
                <wp:docPr id="30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2423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90455" id="Rectangle 8" o:spid="_x0000_s1026" style="position:absolute;margin-left:516.55pt;margin-top:174.6pt;width:211.5pt;height:190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" strokeweight="3pt"/>
            </w:pict>
          </mc:Fallback>
        </mc:AlternateContent>
      </w:r>
      <w:r w:rsidR="00FE39E4"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EC9210" wp14:editId="79562145">
                <wp:simplePos x="0" y="0"/>
                <wp:positionH relativeFrom="column">
                  <wp:posOffset>5396865</wp:posOffset>
                </wp:positionH>
                <wp:positionV relativeFrom="paragraph">
                  <wp:posOffset>3770157</wp:posOffset>
                </wp:positionV>
                <wp:extent cx="412750" cy="635"/>
                <wp:effectExtent l="19050" t="19050" r="25400" b="37465"/>
                <wp:wrapNone/>
                <wp:docPr id="29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750" cy="63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9850D" id="AutoShape 21" o:spid="_x0000_s1026" type="#_x0000_t32" style="position:absolute;margin-left:424.95pt;margin-top:296.85pt;width:32.5pt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" strokeweight="3pt"/>
            </w:pict>
          </mc:Fallback>
        </mc:AlternateContent>
      </w:r>
      <w:r w:rsidR="00FE39E4"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FB5B61" wp14:editId="784754DD">
                <wp:simplePos x="0" y="0"/>
                <wp:positionH relativeFrom="column">
                  <wp:posOffset>2291715</wp:posOffset>
                </wp:positionH>
                <wp:positionV relativeFrom="paragraph">
                  <wp:posOffset>3750310</wp:posOffset>
                </wp:positionV>
                <wp:extent cx="412750" cy="635"/>
                <wp:effectExtent l="19050" t="19050" r="25400" b="37465"/>
                <wp:wrapNone/>
                <wp:docPr id="2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750" cy="63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A9679" id="AutoShape 21" o:spid="_x0000_s1026" type="#_x0000_t32" style="position:absolute;margin-left:180.45pt;margin-top:295.3pt;width:32.5pt;height: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" strokeweight="3pt"/>
            </w:pict>
          </mc:Fallback>
        </mc:AlternateContent>
      </w:r>
      <w:r w:rsidR="00FE39E4"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235416" wp14:editId="638FABC7">
                <wp:simplePos x="0" y="0"/>
                <wp:positionH relativeFrom="column">
                  <wp:posOffset>9243060</wp:posOffset>
                </wp:positionH>
                <wp:positionV relativeFrom="paragraph">
                  <wp:posOffset>3817620</wp:posOffset>
                </wp:positionV>
                <wp:extent cx="412750" cy="635"/>
                <wp:effectExtent l="19050" t="19050" r="25400" b="37465"/>
                <wp:wrapNone/>
                <wp:docPr id="30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750" cy="63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B51D0" id="AutoShape 21" o:spid="_x0000_s1026" type="#_x0000_t32" style="position:absolute;margin-left:727.8pt;margin-top:300.6pt;width:32.5pt;height: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" strokeweight="3pt"/>
            </w:pict>
          </mc:Fallback>
        </mc:AlternateContent>
      </w:r>
      <w:r w:rsidR="00FE39E4"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D7C96A" wp14:editId="19BDD720">
                <wp:simplePos x="0" y="0"/>
                <wp:positionH relativeFrom="column">
                  <wp:posOffset>6137910</wp:posOffset>
                </wp:positionH>
                <wp:positionV relativeFrom="paragraph">
                  <wp:posOffset>3755390</wp:posOffset>
                </wp:positionV>
                <wp:extent cx="412750" cy="635"/>
                <wp:effectExtent l="19050" t="19050" r="25400" b="37465"/>
                <wp:wrapNone/>
                <wp:docPr id="30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750" cy="63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7CA9B" id="AutoShape 21" o:spid="_x0000_s1026" type="#_x0000_t32" style="position:absolute;margin-left:483.3pt;margin-top:295.7pt;width:32.5pt;height: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" strokeweight="3pt"/>
            </w:pict>
          </mc:Fallback>
        </mc:AlternateContent>
      </w:r>
      <w:r w:rsidR="00DB3091"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24379D" wp14:editId="22F29455">
                <wp:simplePos x="0" y="0"/>
                <wp:positionH relativeFrom="column">
                  <wp:posOffset>5775216</wp:posOffset>
                </wp:positionH>
                <wp:positionV relativeFrom="paragraph">
                  <wp:posOffset>3763010</wp:posOffset>
                </wp:positionV>
                <wp:extent cx="412750" cy="635"/>
                <wp:effectExtent l="19050" t="19050" r="25400" b="37465"/>
                <wp:wrapNone/>
                <wp:docPr id="30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750" cy="63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48C16" id="AutoShape 21" o:spid="_x0000_s1026" type="#_x0000_t32" style="position:absolute;margin-left:454.75pt;margin-top:296.3pt;width:32.5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" strokeweight="3pt"/>
            </w:pict>
          </mc:Fallback>
        </mc:AlternateContent>
      </w:r>
      <w:r w:rsidR="00DB3091"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5BA91A" wp14:editId="4F315313">
                <wp:simplePos x="0" y="0"/>
                <wp:positionH relativeFrom="column">
                  <wp:posOffset>9224010</wp:posOffset>
                </wp:positionH>
                <wp:positionV relativeFrom="paragraph">
                  <wp:posOffset>6457315</wp:posOffset>
                </wp:positionV>
                <wp:extent cx="426085" cy="0"/>
                <wp:effectExtent l="0" t="19050" r="31115" b="19050"/>
                <wp:wrapNone/>
                <wp:docPr id="30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085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9516C" id="AutoShape 24" o:spid="_x0000_s1026" type="#_x0000_t32" style="position:absolute;margin-left:726.3pt;margin-top:508.45pt;width:33.5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" strokeweight="3pt"/>
            </w:pict>
          </mc:Fallback>
        </mc:AlternateContent>
      </w:r>
      <w:r w:rsidR="00DB3091"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9B70FC" wp14:editId="324CE3B5">
                <wp:simplePos x="0" y="0"/>
                <wp:positionH relativeFrom="column">
                  <wp:posOffset>9227185</wp:posOffset>
                </wp:positionH>
                <wp:positionV relativeFrom="paragraph">
                  <wp:posOffset>624205</wp:posOffset>
                </wp:positionV>
                <wp:extent cx="425450" cy="0"/>
                <wp:effectExtent l="0" t="19050" r="31750" b="19050"/>
                <wp:wrapNone/>
                <wp:docPr id="300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7DDFB" id="AutoShape 23" o:spid="_x0000_s1026" type="#_x0000_t32" style="position:absolute;margin-left:726.55pt;margin-top:49.15pt;width:33.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" strokeweight="3pt"/>
            </w:pict>
          </mc:Fallback>
        </mc:AlternateContent>
      </w:r>
      <w:r w:rsidR="00DB3091"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A1E46C" wp14:editId="4AC86E7F">
                <wp:simplePos x="0" y="0"/>
                <wp:positionH relativeFrom="column">
                  <wp:posOffset>9649460</wp:posOffset>
                </wp:positionH>
                <wp:positionV relativeFrom="paragraph">
                  <wp:posOffset>624205</wp:posOffset>
                </wp:positionV>
                <wp:extent cx="0" cy="5825490"/>
                <wp:effectExtent l="19050" t="0" r="19050" b="22860"/>
                <wp:wrapNone/>
                <wp:docPr id="29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2549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451D6" id="AutoShape 19" o:spid="_x0000_s1026" type="#_x0000_t32" style="position:absolute;margin-left:759.8pt;margin-top:49.15pt;width:0;height:458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" strokeweight="3pt"/>
            </w:pict>
          </mc:Fallback>
        </mc:AlternateContent>
      </w:r>
      <w:r w:rsidR="00DB3091"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A59789" wp14:editId="0643CC84">
                <wp:simplePos x="0" y="0"/>
                <wp:positionH relativeFrom="column">
                  <wp:posOffset>6134100</wp:posOffset>
                </wp:positionH>
                <wp:positionV relativeFrom="paragraph">
                  <wp:posOffset>6457315</wp:posOffset>
                </wp:positionV>
                <wp:extent cx="441960" cy="0"/>
                <wp:effectExtent l="0" t="19050" r="34290" b="19050"/>
                <wp:wrapNone/>
                <wp:docPr id="29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135DB" id="AutoShape 18" o:spid="_x0000_s1026" type="#_x0000_t32" style="position:absolute;margin-left:483pt;margin-top:508.45pt;width:34.8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" strokeweight="3pt"/>
            </w:pict>
          </mc:Fallback>
        </mc:AlternateContent>
      </w:r>
      <w:r w:rsidR="00DB3091"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CB83C3" wp14:editId="72099747">
                <wp:simplePos x="0" y="0"/>
                <wp:positionH relativeFrom="column">
                  <wp:posOffset>6134100</wp:posOffset>
                </wp:positionH>
                <wp:positionV relativeFrom="paragraph">
                  <wp:posOffset>702945</wp:posOffset>
                </wp:positionV>
                <wp:extent cx="441960" cy="635"/>
                <wp:effectExtent l="19050" t="19050" r="34290" b="37465"/>
                <wp:wrapNone/>
                <wp:docPr id="29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960" cy="63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86AB3" id="AutoShape 17" o:spid="_x0000_s1026" type="#_x0000_t32" style="position:absolute;margin-left:483pt;margin-top:55.35pt;width:34.8pt;height: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" strokeweight="3pt"/>
            </w:pict>
          </mc:Fallback>
        </mc:AlternateContent>
      </w:r>
      <w:r w:rsidR="00DB3091"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628BD7" wp14:editId="74FD68E3">
                <wp:simplePos x="0" y="0"/>
                <wp:positionH relativeFrom="column">
                  <wp:posOffset>6134407</wp:posOffset>
                </wp:positionH>
                <wp:positionV relativeFrom="paragraph">
                  <wp:posOffset>702945</wp:posOffset>
                </wp:positionV>
                <wp:extent cx="635" cy="5753735"/>
                <wp:effectExtent l="19050" t="0" r="37465" b="37465"/>
                <wp:wrapNone/>
                <wp:docPr id="29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75373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0E23F" id="AutoShape 16" o:spid="_x0000_s1026" type="#_x0000_t32" style="position:absolute;margin-left:483pt;margin-top:55.35pt;width:.05pt;height:453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" strokeweight="3pt"/>
            </w:pict>
          </mc:Fallback>
        </mc:AlternateContent>
      </w:r>
      <w:r w:rsidR="00DB3091" w:rsidRPr="00200001"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3A6F68B" wp14:editId="38ADD476">
                <wp:simplePos x="0" y="0"/>
                <wp:positionH relativeFrom="column">
                  <wp:posOffset>2711450</wp:posOffset>
                </wp:positionH>
                <wp:positionV relativeFrom="paragraph">
                  <wp:posOffset>7633970</wp:posOffset>
                </wp:positionV>
                <wp:extent cx="2628900" cy="748030"/>
                <wp:effectExtent l="0" t="0" r="19050" b="13970"/>
                <wp:wrapSquare wrapText="bothSides"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74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13850" w14:textId="1D290014" w:rsidR="00200001" w:rsidRDefault="00FE39E4" w:rsidP="00200001">
                            <w:pPr>
                              <w:jc w:val="center"/>
                            </w:pPr>
                            <w:r>
                              <w:t>Explain the three key areas when assessing the value of change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6F68B" id="_x0000_s1033" type="#_x0000_t202" style="position:absolute;margin-left:213.5pt;margin-top:601.1pt;width:207pt;height:58.9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WWKAIAAE0EAAAOAAAAZHJzL2Uyb0RvYy54bWysVNuO2yAQfa/Uf0C8N3bcJJt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">
                <v:textbox>
                  <w:txbxContent>
                    <w:p w14:paraId="75613850" w14:textId="1D290014" w:rsidR="00200001" w:rsidRDefault="00FE39E4" w:rsidP="00200001">
                      <w:pPr>
                        <w:jc w:val="center"/>
                      </w:pPr>
                      <w:r>
                        <w:t>Explain the three key areas when assessing the value of change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0E65"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5237AB" wp14:editId="66936E1C">
                <wp:simplePos x="0" y="0"/>
                <wp:positionH relativeFrom="column">
                  <wp:posOffset>1898015</wp:posOffset>
                </wp:positionH>
                <wp:positionV relativeFrom="paragraph">
                  <wp:posOffset>3747770</wp:posOffset>
                </wp:positionV>
                <wp:extent cx="412750" cy="635"/>
                <wp:effectExtent l="19050" t="19050" r="25400" b="37465"/>
                <wp:wrapNone/>
                <wp:docPr id="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750" cy="63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63ECC" id="AutoShape 21" o:spid="_x0000_s1026" type="#_x0000_t32" style="position:absolute;margin-left:149.45pt;margin-top:295.1pt;width:32.5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" strokeweight="3pt"/>
            </w:pict>
          </mc:Fallback>
        </mc:AlternateContent>
      </w:r>
      <w:r w:rsidR="008D39E0" w:rsidRPr="00200001">
        <w:rPr>
          <w:rFonts w:ascii="Leelawadee" w:hAnsi="Leelawadee" w:cs="Leelawadee"/>
          <w:b/>
          <w:noProof/>
          <w:sz w:val="32"/>
          <w:lang w:eastAsia="en-GB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4EF6D25" wp14:editId="3E3A998F">
                <wp:simplePos x="0" y="0"/>
                <wp:positionH relativeFrom="column">
                  <wp:posOffset>6180083</wp:posOffset>
                </wp:positionH>
                <wp:positionV relativeFrom="paragraph">
                  <wp:posOffset>7711659</wp:posOffset>
                </wp:positionV>
                <wp:extent cx="3181350" cy="725214"/>
                <wp:effectExtent l="0" t="0" r="19050" b="17780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7252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F2DF1" w14:textId="48E9558B" w:rsidR="00200001" w:rsidRDefault="00E744CE" w:rsidP="00200001">
                            <w:pPr>
                              <w:jc w:val="center"/>
                            </w:pPr>
                            <w:r>
                              <w:t>Examine</w:t>
                            </w:r>
                            <w:r w:rsidR="00FE39E4">
                              <w:t xml:space="preserve"> what each key area means and </w:t>
                            </w:r>
                            <w:r>
                              <w:t>illustrate how this works in the business world with an example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F6D25" id="_x0000_s1034" type="#_x0000_t202" style="position:absolute;margin-left:486.6pt;margin-top:607.2pt;width:250.5pt;height:57.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">
                <v:textbox>
                  <w:txbxContent>
                    <w:p w14:paraId="6CAF2DF1" w14:textId="48E9558B" w:rsidR="00200001" w:rsidRDefault="00E744CE" w:rsidP="00200001">
                      <w:pPr>
                        <w:jc w:val="center"/>
                      </w:pPr>
                      <w:r>
                        <w:t>Examine</w:t>
                      </w:r>
                      <w:r w:rsidR="00FE39E4">
                        <w:t xml:space="preserve"> what each key area means and </w:t>
                      </w:r>
                      <w:r>
                        <w:t>illustrate how this works in the business world with an example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00001" w:rsidRPr="00587C2E" w:rsidSect="00C81619">
      <w:pgSz w:w="23814" w:h="16839" w:orient="landscape" w:code="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77F1EC" w14:textId="77777777" w:rsidR="00914971" w:rsidRDefault="00914971" w:rsidP="00914971">
      <w:pPr>
        <w:spacing w:after="0" w:line="240" w:lineRule="auto"/>
      </w:pPr>
      <w:r>
        <w:separator/>
      </w:r>
    </w:p>
  </w:endnote>
  <w:endnote w:type="continuationSeparator" w:id="0">
    <w:p w14:paraId="3D77F1ED" w14:textId="77777777" w:rsidR="00914971" w:rsidRDefault="00914971" w:rsidP="00914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altName w:val="Cambria"/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77F1EA" w14:textId="77777777" w:rsidR="00914971" w:rsidRDefault="00914971" w:rsidP="00914971">
      <w:pPr>
        <w:spacing w:after="0" w:line="240" w:lineRule="auto"/>
      </w:pPr>
      <w:r>
        <w:separator/>
      </w:r>
    </w:p>
  </w:footnote>
  <w:footnote w:type="continuationSeparator" w:id="0">
    <w:p w14:paraId="3D77F1EB" w14:textId="77777777" w:rsidR="00914971" w:rsidRDefault="00914971" w:rsidP="009149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DD"/>
    <w:rsid w:val="000B0E65"/>
    <w:rsid w:val="001B6490"/>
    <w:rsid w:val="001E2C2D"/>
    <w:rsid w:val="00200001"/>
    <w:rsid w:val="002314FE"/>
    <w:rsid w:val="00271E81"/>
    <w:rsid w:val="002F37ED"/>
    <w:rsid w:val="00511528"/>
    <w:rsid w:val="00587C2E"/>
    <w:rsid w:val="007A63AF"/>
    <w:rsid w:val="008442CD"/>
    <w:rsid w:val="008D39E0"/>
    <w:rsid w:val="00914971"/>
    <w:rsid w:val="009C10C6"/>
    <w:rsid w:val="00A30141"/>
    <w:rsid w:val="00AD6666"/>
    <w:rsid w:val="00C81619"/>
    <w:rsid w:val="00D74C00"/>
    <w:rsid w:val="00DB06C6"/>
    <w:rsid w:val="00DB3091"/>
    <w:rsid w:val="00DE2A3A"/>
    <w:rsid w:val="00E71C32"/>
    <w:rsid w:val="00E744CE"/>
    <w:rsid w:val="00E87D77"/>
    <w:rsid w:val="00EE49DD"/>
    <w:rsid w:val="00F74393"/>
    <w:rsid w:val="00FE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F1CF"/>
  <w15:docId w15:val="{E756C8C6-845F-47D3-B20E-A087A3AF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3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4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971"/>
  </w:style>
  <w:style w:type="paragraph" w:styleId="Footer">
    <w:name w:val="footer"/>
    <w:basedOn w:val="Normal"/>
    <w:link w:val="FooterChar"/>
    <w:uiPriority w:val="99"/>
    <w:unhideWhenUsed/>
    <w:rsid w:val="00914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971"/>
  </w:style>
  <w:style w:type="table" w:styleId="TableGrid">
    <w:name w:val="Table Grid"/>
    <w:basedOn w:val="TableNormal"/>
    <w:uiPriority w:val="59"/>
    <w:rsid w:val="00200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0855ED7A37F4C91D9E20FC93BA26D" ma:contentTypeVersion="4" ma:contentTypeDescription="Create a new document." ma:contentTypeScope="" ma:versionID="e9c7f38603b2ad915dbad9dfbe070702">
  <xsd:schema xmlns:xsd="http://www.w3.org/2001/XMLSchema" xmlns:xs="http://www.w3.org/2001/XMLSchema" xmlns:p="http://schemas.microsoft.com/office/2006/metadata/properties" xmlns:ns2="70d8260a-5751-4610-a4f9-c1477abd5355" targetNamespace="http://schemas.microsoft.com/office/2006/metadata/properties" ma:root="true" ma:fieldsID="2c3d7828fa19cfd24e9db0d08af2e85d" ns2:_="">
    <xsd:import namespace="70d8260a-5751-4610-a4f9-c1477abd53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8260a-5751-4610-a4f9-c1477abd53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C42A31-BE91-49D4-B145-F1DCB8CC006E}"/>
</file>

<file path=customXml/itemProps2.xml><?xml version="1.0" encoding="utf-8"?>
<ds:datastoreItem xmlns:ds="http://schemas.openxmlformats.org/officeDocument/2006/customXml" ds:itemID="{21651110-3EAC-41F4-BDD6-5300EAA0246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C945009-8C71-4B59-B845-C23EDB22B0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58747874</Template>
  <TotalTime>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Monkseaton High School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Kathryn Furness</dc:creator>
  <cp:lastModifiedBy>Kim Hay</cp:lastModifiedBy>
  <cp:revision>6</cp:revision>
  <cp:lastPrinted>2015-09-07T10:20:00Z</cp:lastPrinted>
  <dcterms:created xsi:type="dcterms:W3CDTF">2017-03-30T07:12:00Z</dcterms:created>
  <dcterms:modified xsi:type="dcterms:W3CDTF">2018-01-26T12:52:00Z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0x0101006B80855ED7A37F4C91D9E20FC93BA26D</vt:lpwstr>
  </property>
</Properties>
</file>